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4F5B" w14:textId="25C98385" w:rsidR="00C63E8A" w:rsidRDefault="002D090C" w:rsidP="002D090C">
      <w:pPr>
        <w:shd w:val="clear" w:color="auto" w:fill="DAEEF3" w:themeFill="accent5" w:themeFillTint="33"/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</w:rPr>
      </w:pPr>
      <w:r w:rsidRPr="00C63E8A">
        <w:rPr>
          <w:rFonts w:ascii="Amiri" w:hAnsi="Amiri" w:cs="Amiri" w:hint="cs"/>
          <w:color w:val="FF0000"/>
          <w:sz w:val="28"/>
          <w:szCs w:val="28"/>
          <w:rtl/>
        </w:rPr>
        <w:t>الأستاذة: مباركي</w:t>
      </w:r>
      <w:r w:rsidR="00C63E8A" w:rsidRPr="00C63E8A">
        <w:rPr>
          <w:rFonts w:ascii="Amiri" w:hAnsi="Amiri" w:cs="Amiri"/>
          <w:color w:val="FF0000"/>
          <w:sz w:val="28"/>
          <w:szCs w:val="28"/>
          <w:rtl/>
        </w:rPr>
        <w:t xml:space="preserve">                       ثانوية حميتو الحاج علي -الشلالة-البيض                الموسم الدراسي:2023/2024</w:t>
      </w:r>
    </w:p>
    <w:p w14:paraId="7D2AE649" w14:textId="77777777" w:rsidR="002D090C" w:rsidRPr="00C63E8A" w:rsidRDefault="002D090C" w:rsidP="002D090C">
      <w:pPr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</w:rPr>
      </w:pPr>
    </w:p>
    <w:p w14:paraId="7CFBF6F0" w14:textId="0624E22B" w:rsidR="00E60A10" w:rsidRPr="00792B9B" w:rsidRDefault="009A0DD9" w:rsidP="00C63E8A">
      <w:pPr>
        <w:bidi/>
        <w:ind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17F7" wp14:editId="27FC2AF8">
                <wp:simplePos x="0" y="0"/>
                <wp:positionH relativeFrom="column">
                  <wp:posOffset>-662305</wp:posOffset>
                </wp:positionH>
                <wp:positionV relativeFrom="paragraph">
                  <wp:posOffset>829310</wp:posOffset>
                </wp:positionV>
                <wp:extent cx="7029450" cy="499745"/>
                <wp:effectExtent l="0" t="0" r="19050" b="1460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38936" w14:textId="0530FA35" w:rsidR="00347F55" w:rsidRPr="009A0DD9" w:rsidRDefault="00347F55" w:rsidP="009A0DD9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A0DD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</w:t>
                            </w:r>
                            <w:proofErr w:type="gramStart"/>
                            <w:r w:rsidRPr="009A0DD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المستهدفة :</w:t>
                            </w:r>
                            <w:proofErr w:type="gramEnd"/>
                            <w:r w:rsidRPr="009A0DD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745C86" w:rsidRPr="009A0DD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تعريف متتالية عددية و استعمال الكتابات و الرموز المناسبة لها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217F7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26" type="#_x0000_t80" style="position:absolute;left:0;text-align:left;margin-left:-52.15pt;margin-top:65.3pt;width:553.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" adj=",5180,,7990">
                <v:textbox>
                  <w:txbxContent>
                    <w:p w14:paraId="52338936" w14:textId="0530FA35" w:rsidR="00347F55" w:rsidRPr="009A0DD9" w:rsidRDefault="00347F55" w:rsidP="009A0DD9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9A0DD9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</w:t>
                      </w:r>
                      <w:proofErr w:type="gramStart"/>
                      <w:r w:rsidRPr="009A0DD9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المستهدفة :</w:t>
                      </w:r>
                      <w:proofErr w:type="gramEnd"/>
                      <w:r w:rsidRPr="009A0DD9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745C86" w:rsidRPr="009A0DD9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تعريف متتالية عددية و استعمال الكتابات و الرموز المناسبة لها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8CD7D" wp14:editId="1306096A">
                <wp:simplePos x="0" y="0"/>
                <wp:positionH relativeFrom="column">
                  <wp:posOffset>-643255</wp:posOffset>
                </wp:positionH>
                <wp:positionV relativeFrom="paragraph">
                  <wp:posOffset>-27940</wp:posOffset>
                </wp:positionV>
                <wp:extent cx="1552575" cy="772160"/>
                <wp:effectExtent l="0" t="0" r="28575" b="2794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77216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8136F3" w14:textId="31E7426D" w:rsidR="00347F55" w:rsidRPr="009A0DD9" w:rsidRDefault="00347F55" w:rsidP="009A0DD9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A0DD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</w:t>
                            </w:r>
                            <w:r w:rsidR="009A0DD9" w:rsidRPr="009A0DD9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1B5E96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02</w:t>
                            </w:r>
                            <w:r w:rsidRPr="009A0DD9"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A0DD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8CD7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" o:spid="_x0000_s1027" type="#_x0000_t54" style="position:absolute;left:0;text-align:left;margin-left:-50.65pt;margin-top:-2.2pt;width:122.25pt;height:6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">
                <v:textbox>
                  <w:txbxContent>
                    <w:p w14:paraId="668136F3" w14:textId="31E7426D" w:rsidR="00347F55" w:rsidRPr="009A0DD9" w:rsidRDefault="00347F55" w:rsidP="009A0DD9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A0DD9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</w:t>
                      </w:r>
                      <w:r w:rsidR="009A0DD9" w:rsidRPr="009A0DD9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1B5E96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02</w:t>
                      </w:r>
                      <w:r w:rsidRPr="009A0DD9"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9A0DD9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23AC4" wp14:editId="31155107">
                <wp:simplePos x="0" y="0"/>
                <wp:positionH relativeFrom="column">
                  <wp:posOffset>4966970</wp:posOffset>
                </wp:positionH>
                <wp:positionV relativeFrom="paragraph">
                  <wp:posOffset>-66040</wp:posOffset>
                </wp:positionV>
                <wp:extent cx="1409700" cy="771525"/>
                <wp:effectExtent l="0" t="0" r="19050" b="2857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7715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70AFD8" w14:textId="27D28AAA" w:rsidR="00347F55" w:rsidRPr="009A0DD9" w:rsidRDefault="009A0DD9" w:rsidP="009A0DD9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A0DD9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="001B5E96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.</w:t>
                            </w:r>
                            <w:proofErr w:type="spellStart"/>
                            <w:r w:rsidR="001B5E96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ع.ت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23AC4" id="AutoShape 2" o:spid="_x0000_s1028" type="#_x0000_t54" style="position:absolute;left:0;text-align:left;margin-left:391.1pt;margin-top:-5.2pt;width:111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">
                <v:textbox>
                  <w:txbxContent>
                    <w:p w14:paraId="7470AFD8" w14:textId="27D28AAA" w:rsidR="00347F55" w:rsidRPr="009A0DD9" w:rsidRDefault="009A0DD9" w:rsidP="009A0DD9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A0DD9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="001B5E96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.</w:t>
                      </w:r>
                      <w:proofErr w:type="spellStart"/>
                      <w:r w:rsidR="001B5E96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ع.ت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65236" wp14:editId="7FB62E77">
                <wp:simplePos x="0" y="0"/>
                <wp:positionH relativeFrom="column">
                  <wp:posOffset>953135</wp:posOffset>
                </wp:positionH>
                <wp:positionV relativeFrom="paragraph">
                  <wp:posOffset>-99060</wp:posOffset>
                </wp:positionV>
                <wp:extent cx="3912870" cy="937895"/>
                <wp:effectExtent l="0" t="0" r="11430" b="1460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93789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C5108B" w14:textId="2FCE383C" w:rsidR="00347F55" w:rsidRPr="009A0DD9" w:rsidRDefault="009A0DD9" w:rsidP="009A0DD9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A0DD9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347F55" w:rsidRPr="009A0DD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5676" w:rsidRPr="009A0DD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="00347F55" w:rsidRPr="009A0DD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r w:rsidRPr="009A0DD9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الموضوع:</w:t>
                            </w:r>
                            <w:r w:rsidR="00347F55" w:rsidRPr="009A0DD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5676" w:rsidRPr="009A0DD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عموميات على المتتاليات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06523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4" o:spid="_x0000_s1029" type="#_x0000_t98" style="position:absolute;left:0;text-align:left;margin-left:75.05pt;margin-top:-7.8pt;width:308.1pt;height:7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">
                <v:textbox>
                  <w:txbxContent>
                    <w:p w14:paraId="5BC5108B" w14:textId="2FCE383C" w:rsidR="00347F55" w:rsidRPr="009A0DD9" w:rsidRDefault="009A0DD9" w:rsidP="009A0DD9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9A0DD9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347F55" w:rsidRPr="009A0DD9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995676" w:rsidRPr="009A0DD9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المتتاليات العددية</w:t>
                      </w:r>
                      <w:r w:rsidR="00347F55" w:rsidRPr="009A0DD9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r w:rsidRPr="009A0DD9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الموضوع:</w:t>
                      </w:r>
                      <w:r w:rsidR="00347F55" w:rsidRPr="009A0DD9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995676" w:rsidRPr="009A0DD9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عموميات على المتتاليات</w:t>
                      </w:r>
                    </w:p>
                  </w:txbxContent>
                </v:textbox>
              </v:shape>
            </w:pict>
          </mc:Fallback>
        </mc:AlternateContent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17" w:type="dxa"/>
        <w:tblInd w:w="-998" w:type="dxa"/>
        <w:tblLook w:val="04A0" w:firstRow="1" w:lastRow="0" w:firstColumn="1" w:lastColumn="0" w:noHBand="0" w:noVBand="1"/>
      </w:tblPr>
      <w:tblGrid>
        <w:gridCol w:w="1200"/>
        <w:gridCol w:w="8942"/>
        <w:gridCol w:w="975"/>
      </w:tblGrid>
      <w:tr w:rsidR="00E60A10" w:rsidRPr="00B421CD" w14:paraId="6151E1FE" w14:textId="77777777" w:rsidTr="009A0DD9">
        <w:tc>
          <w:tcPr>
            <w:tcW w:w="1200" w:type="dxa"/>
            <w:shd w:val="clear" w:color="auto" w:fill="FDE9D9" w:themeFill="accent6" w:themeFillTint="33"/>
          </w:tcPr>
          <w:p w14:paraId="693D4FFE" w14:textId="77777777" w:rsidR="00E60A10" w:rsidRPr="009A0DD9" w:rsidRDefault="00DB6768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rtl/>
              </w:rPr>
            </w:pPr>
            <w:r w:rsidRPr="009A0DD9">
              <w:rPr>
                <w:rFonts w:ascii="Amiri" w:hAnsi="Amiri" w:cs="Amiri"/>
                <w:b/>
                <w:bCs/>
                <w:color w:val="FF0000"/>
                <w:rtl/>
              </w:rPr>
              <w:t>مراحل الدرس</w:t>
            </w:r>
          </w:p>
        </w:tc>
        <w:tc>
          <w:tcPr>
            <w:tcW w:w="8942" w:type="dxa"/>
            <w:shd w:val="clear" w:color="auto" w:fill="FDE9D9" w:themeFill="accent6" w:themeFillTint="33"/>
          </w:tcPr>
          <w:p w14:paraId="7032B862" w14:textId="77777777" w:rsidR="00E60A10" w:rsidRPr="009A0DD9" w:rsidRDefault="00E60A1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rtl/>
              </w:rPr>
            </w:pPr>
            <w:r w:rsidRPr="009A0DD9">
              <w:rPr>
                <w:rFonts w:ascii="Amiri" w:hAnsi="Amiri" w:cs="Amiri"/>
                <w:b/>
                <w:bCs/>
                <w:color w:val="FF0000"/>
                <w:rtl/>
              </w:rPr>
              <w:t>الــــــــــــــــــــــدرس</w:t>
            </w:r>
          </w:p>
        </w:tc>
        <w:tc>
          <w:tcPr>
            <w:tcW w:w="975" w:type="dxa"/>
            <w:shd w:val="clear" w:color="auto" w:fill="FDE9D9" w:themeFill="accent6" w:themeFillTint="33"/>
          </w:tcPr>
          <w:p w14:paraId="64D88421" w14:textId="77777777" w:rsidR="00E60A10" w:rsidRPr="009A0DD9" w:rsidRDefault="00E60A10" w:rsidP="00DB6768">
            <w:pPr>
              <w:bidi/>
              <w:rPr>
                <w:rFonts w:ascii="Amiri" w:hAnsi="Amiri" w:cs="Amiri"/>
                <w:b/>
                <w:bCs/>
                <w:color w:val="FF0000"/>
                <w:rtl/>
              </w:rPr>
            </w:pPr>
            <w:r w:rsidRPr="009A0DD9">
              <w:rPr>
                <w:rFonts w:ascii="Amiri" w:hAnsi="Amiri" w:cs="Amiri"/>
                <w:b/>
                <w:bCs/>
                <w:color w:val="FF0000"/>
                <w:rtl/>
              </w:rPr>
              <w:t>ملاحظات</w:t>
            </w:r>
          </w:p>
        </w:tc>
      </w:tr>
      <w:tr w:rsidR="00E60A10" w:rsidRPr="00792B9B" w14:paraId="20CE8BAC" w14:textId="77777777" w:rsidTr="009A0DD9">
        <w:tc>
          <w:tcPr>
            <w:tcW w:w="1200" w:type="dxa"/>
          </w:tcPr>
          <w:p w14:paraId="1D57BEB8" w14:textId="77777777" w:rsidR="00FB5A89" w:rsidRDefault="00FB5A8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A3C4C78" w14:textId="77777777" w:rsidR="00FB5A89" w:rsidRDefault="00FB5A8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4E7735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3FD70B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29699C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C54A61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C35ABC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7C9C90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8F17FA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97BF98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9DE1BE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C5FCE9" w14:textId="77777777" w:rsidR="00B421CD" w:rsidRDefault="00B421C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88DA59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B30486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BFDE97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2E66D0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17DF9D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602415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865D13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1FFAEF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A5AA6C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01817B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8D29D4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F9AE69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1C034C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F40DB8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9ABB5C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1DCD11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00D1AD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DDA349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9ADB20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D4FD2" w14:textId="77777777" w:rsidR="00B421CD" w:rsidRDefault="00B421CD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EA005A" w14:textId="63D5319D" w:rsidR="006F5DCB" w:rsidRDefault="006F5DCB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541C5DB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448B0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9658F1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DF07BF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38D6F9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9BC4DB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DBDA74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586643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57F52E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659B3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00349E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EF6E9D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732F03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DF65D8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5314EB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56422E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35AB22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F3420B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39823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45C9EF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6087A7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40E37E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6419BD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3C2DA4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AFDF72" w14:textId="77777777" w:rsidR="00FB5A89" w:rsidRPr="00FB5A89" w:rsidRDefault="00FB5A8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942" w:type="dxa"/>
          </w:tcPr>
          <w:p w14:paraId="3B1BDD6C" w14:textId="77777777" w:rsidR="00E60A10" w:rsidRPr="00792B9B" w:rsidRDefault="00E60A1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3AC89BF" w14:textId="77777777" w:rsidR="00E60A10" w:rsidRPr="00A83E03" w:rsidRDefault="00995676" w:rsidP="008060CA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7864565C" w14:textId="6753D689" w:rsidR="00995676" w:rsidRPr="00A83E03" w:rsidRDefault="00995676" w:rsidP="00A83E0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لاحظ ثم أتمم خمسة أعداد ملائمة لتسلسل كل سلسلة من السلاسل التالية:</w:t>
            </w:r>
          </w:p>
          <w:p w14:paraId="300CED1E" w14:textId="336D6562" w:rsidR="00995676" w:rsidRDefault="002D090C" w:rsidP="00A83E03">
            <w:pPr>
              <w:pStyle w:val="Paragraphedeliste"/>
              <w:numPr>
                <w:ilvl w:val="0"/>
                <w:numId w:val="1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6D72970" wp14:editId="3DB3DB53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62865</wp:posOffset>
                      </wp:positionV>
                      <wp:extent cx="1676400" cy="1685925"/>
                      <wp:effectExtent l="0" t="0" r="19050" b="28575"/>
                      <wp:wrapNone/>
                      <wp:docPr id="213856316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685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A8249" w14:textId="0DB003C4" w:rsidR="002D090C" w:rsidRDefault="002D090C" w:rsidP="002D090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8D2509" wp14:editId="2A43206D">
                                        <wp:extent cx="1468120" cy="1410970"/>
                                        <wp:effectExtent l="0" t="0" r="0" b="0"/>
                                        <wp:docPr id="75624129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56241297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8120" cy="14109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D72970" id="Rectangle 3" o:spid="_x0000_s1030" style="position:absolute;left:0;text-align:left;margin-left:2.9pt;margin-top:4.95pt;width:132pt;height:13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" fillcolor="white [3201]" strokecolor="white [3212]" strokeweight="2pt">
                      <v:textbox>
                        <w:txbxContent>
                          <w:p w14:paraId="173A8249" w14:textId="0DB003C4" w:rsidR="002D090C" w:rsidRDefault="002D090C" w:rsidP="002D090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8D2509" wp14:editId="2A43206D">
                                  <wp:extent cx="1468120" cy="1410970"/>
                                  <wp:effectExtent l="0" t="0" r="0" b="0"/>
                                  <wp:docPr id="75624129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6241297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8120" cy="1410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3E03" w:rsidRPr="00A83E03">
              <w:rPr>
                <w:rFonts w:ascii="Amiri" w:hAnsi="Amiri" w:cs="Amiri"/>
                <w:position w:val="-10"/>
                <w:sz w:val="28"/>
                <w:szCs w:val="28"/>
              </w:rPr>
              <w:object w:dxaOrig="2120" w:dyaOrig="320" w14:anchorId="1D795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5pt;height:15.75pt" o:ole="">
                  <v:imagedata r:id="rId6" o:title=""/>
                </v:shape>
                <o:OLEObject Type="Embed" ProgID="Equation.DSMT4" ShapeID="_x0000_i1025" DrawAspect="Content" ObjectID="_1775496049" r:id="rId7"/>
              </w:object>
            </w:r>
          </w:p>
          <w:p w14:paraId="113C9E6A" w14:textId="63E269EE" w:rsidR="00A83E03" w:rsidRDefault="00A83E03" w:rsidP="00A83E03">
            <w:pPr>
              <w:pStyle w:val="Paragraphedeliste"/>
              <w:numPr>
                <w:ilvl w:val="0"/>
                <w:numId w:val="1"/>
              </w:numPr>
              <w:bidi/>
              <w:ind w:left="657" w:right="-851"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position w:val="-26"/>
                <w:sz w:val="28"/>
                <w:szCs w:val="28"/>
              </w:rPr>
              <w:object w:dxaOrig="2040" w:dyaOrig="680" w14:anchorId="7D714C82">
                <v:shape id="_x0000_i1026" type="#_x0000_t75" style="width:102pt;height:33.75pt" o:ole="">
                  <v:imagedata r:id="rId8" o:title=""/>
                </v:shape>
                <o:OLEObject Type="Embed" ProgID="Equation.DSMT4" ShapeID="_x0000_i1026" DrawAspect="Content" ObjectID="_1775496050" r:id="rId9"/>
              </w:object>
            </w:r>
          </w:p>
          <w:p w14:paraId="1190FCD9" w14:textId="1E2246C4" w:rsidR="00A83E03" w:rsidRDefault="00A83E03" w:rsidP="00A83E03">
            <w:pPr>
              <w:pStyle w:val="Paragraphedeliste"/>
              <w:numPr>
                <w:ilvl w:val="0"/>
                <w:numId w:val="1"/>
              </w:numPr>
              <w:bidi/>
              <w:ind w:left="657" w:right="-851"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position w:val="-26"/>
                <w:sz w:val="28"/>
                <w:szCs w:val="28"/>
              </w:rPr>
              <w:object w:dxaOrig="2320" w:dyaOrig="680" w14:anchorId="3879347B">
                <v:shape id="_x0000_i1027" type="#_x0000_t75" style="width:116.25pt;height:33.75pt" o:ole="">
                  <v:imagedata r:id="rId10" o:title=""/>
                </v:shape>
                <o:OLEObject Type="Embed" ProgID="Equation.DSMT4" ShapeID="_x0000_i1027" DrawAspect="Content" ObjectID="_1775496051" r:id="rId11"/>
              </w:object>
            </w:r>
          </w:p>
          <w:p w14:paraId="6C13B4F5" w14:textId="19887A06" w:rsidR="00A83E03" w:rsidRPr="00A83E03" w:rsidRDefault="00A83E03" w:rsidP="00A83E03">
            <w:pPr>
              <w:pStyle w:val="Paragraphedeliste"/>
              <w:numPr>
                <w:ilvl w:val="0"/>
                <w:numId w:val="1"/>
              </w:numPr>
              <w:bidi/>
              <w:ind w:left="657"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position w:val="-10"/>
                <w:sz w:val="28"/>
                <w:szCs w:val="28"/>
              </w:rPr>
              <w:object w:dxaOrig="2000" w:dyaOrig="320" w14:anchorId="2F9AD039">
                <v:shape id="_x0000_i1028" type="#_x0000_t75" style="width:99.75pt;height:15.75pt" o:ole="">
                  <v:imagedata r:id="rId12" o:title=""/>
                </v:shape>
                <o:OLEObject Type="Embed" ProgID="Equation.DSMT4" ShapeID="_x0000_i1028" DrawAspect="Content" ObjectID="_1775496052" r:id="rId13"/>
              </w:object>
            </w:r>
          </w:p>
          <w:p w14:paraId="2DF40454" w14:textId="77777777" w:rsidR="009E654B" w:rsidRPr="00A83E03" w:rsidRDefault="009E654B" w:rsidP="00A83E0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140537F" w14:textId="77777777" w:rsidR="009E654B" w:rsidRPr="00A83E03" w:rsidRDefault="009E654B" w:rsidP="008060CA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مناقشة النشاط</w:t>
            </w:r>
          </w:p>
          <w:p w14:paraId="0AE0635C" w14:textId="77777777" w:rsidR="009E654B" w:rsidRPr="00A83E03" w:rsidRDefault="009E654B" w:rsidP="00A83E0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9FBE3C2" w14:textId="7B11D6E3" w:rsidR="009E654B" w:rsidRPr="00A83E03" w:rsidRDefault="009E654B" w:rsidP="00A83E03">
            <w:pPr>
              <w:pStyle w:val="Paragraphedeliste"/>
              <w:numPr>
                <w:ilvl w:val="0"/>
                <w:numId w:val="2"/>
              </w:numPr>
              <w:bidi/>
              <w:ind w:left="284" w:right="-851" w:hanging="284"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نلاحظ </w:t>
            </w:r>
            <w:r w:rsidR="00A83E03" w:rsidRPr="00A83E03">
              <w:rPr>
                <w:rFonts w:ascii="Amiri" w:hAnsi="Amiri" w:cs="Amiri" w:hint="cs"/>
                <w:sz w:val="28"/>
                <w:szCs w:val="28"/>
                <w:rtl/>
              </w:rPr>
              <w:t>أن السلسلة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"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أ" تمثل أعدا فردية </w:t>
            </w:r>
            <w:r w:rsidR="00A83E03"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إذا:</w:t>
            </w:r>
          </w:p>
          <w:p w14:paraId="1F4CF82D" w14:textId="21A8C059" w:rsidR="00237718" w:rsidRPr="00A83E03" w:rsidRDefault="00A83E03" w:rsidP="00A83E0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    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1،</w:t>
            </w:r>
            <w:r w:rsidR="009E654B"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3،</w:t>
            </w:r>
            <w:r w:rsidR="009E654B"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5،</w:t>
            </w:r>
            <w:r w:rsidR="009E654B"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7،</w:t>
            </w:r>
            <w:r w:rsidR="009E654B"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9،</w:t>
            </w:r>
            <w:r w:rsidR="009E654B"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11،</w:t>
            </w:r>
            <w:r w:rsidR="009E654B"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13،</w:t>
            </w:r>
            <w:r w:rsidR="009E654B"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15،</w:t>
            </w:r>
            <w:r w:rsidR="009E654B"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17،</w:t>
            </w:r>
            <w:r w:rsidR="009E654B"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19،</w:t>
            </w:r>
            <w:r w:rsidR="009E654B"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21</w:t>
            </w:r>
            <w:r w:rsidR="00237718"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="003A7719">
              <w:rPr>
                <w:rFonts w:ascii="Amiri" w:hAnsi="Amiri" w:cs="Amiri"/>
                <w:color w:val="FF0000"/>
                <w:sz w:val="28"/>
                <w:szCs w:val="28"/>
                <w:rtl/>
              </w:rPr>
              <w:br/>
            </w:r>
          </w:p>
          <w:p w14:paraId="7D02AE40" w14:textId="658C1D52" w:rsidR="00237718" w:rsidRPr="00A83E03" w:rsidRDefault="00237718" w:rsidP="00A83E03">
            <w:pPr>
              <w:pStyle w:val="Paragraphedeliste"/>
              <w:numPr>
                <w:ilvl w:val="0"/>
                <w:numId w:val="2"/>
              </w:numPr>
              <w:bidi/>
              <w:ind w:left="232" w:right="-851" w:hanging="142"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نلاحظ أن السلسلة "</w:t>
            </w:r>
            <w:proofErr w:type="gramStart"/>
            <w:r w:rsidRPr="00A83E03">
              <w:rPr>
                <w:rFonts w:ascii="Amiri" w:hAnsi="Amiri" w:cs="Amiri"/>
                <w:sz w:val="28"/>
                <w:szCs w:val="28"/>
                <w:rtl/>
              </w:rPr>
              <w:t>ب"</w:t>
            </w:r>
            <w:proofErr w:type="gramEnd"/>
            <w:r w:rsidR="00A83E03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A00B5F" w:rsidRPr="00A83E03">
              <w:rPr>
                <w:rFonts w:ascii="Amiri" w:hAnsi="Amiri" w:cs="Amiri"/>
                <w:sz w:val="28"/>
                <w:szCs w:val="28"/>
                <w:rtl/>
              </w:rPr>
              <w:t xml:space="preserve">هي أعداد 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من الشكل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n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حيث 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n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طبيعي غير معدوم </w:t>
            </w:r>
            <w:r w:rsidR="00A83E03"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إذا:</w:t>
            </w:r>
          </w:p>
          <w:p w14:paraId="0AF27A42" w14:textId="61E7D3B2" w:rsidR="00237718" w:rsidRPr="00A83E03" w:rsidRDefault="00A83E03" w:rsidP="00A83E03">
            <w:pPr>
              <w:bidi/>
              <w:ind w:right="-851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  </w:t>
            </w:r>
            <w:r>
              <w:rPr>
                <w:rFonts w:ascii="Amiri" w:hAnsi="Amiri" w:cs="Amiri"/>
                <w:sz w:val="28"/>
                <w:szCs w:val="28"/>
              </w:rPr>
              <w:t xml:space="preserve">    </w:t>
            </w:r>
            <w:r w:rsidR="00237718"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1،</w:t>
            </w:r>
            <w:r w:rsidR="00237718" w:rsidRPr="00A83E03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2</m:t>
                  </m:r>
                </m:den>
              </m:f>
            </m:oMath>
            <w:r w:rsidR="00237718" w:rsidRPr="00A83E03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،</w:t>
            </w:r>
            <w:r w:rsidR="00237718" w:rsidRPr="00A83E03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</w:rPr>
                    <m:t>3</m:t>
                  </m:r>
                </m:den>
              </m:f>
            </m:oMath>
            <w:r w:rsidR="00237718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،</w:t>
            </w:r>
            <w:r w:rsidR="00237718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 w:rsidR="00237718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="00237718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</m:oMath>
            <w:r w:rsidR="00237718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  <w:r w:rsidR="00237718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 w:rsidR="00237718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  <w:r w:rsidR="00237718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.</w:t>
            </w:r>
            <w:r w:rsidR="003A7719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</w:p>
          <w:p w14:paraId="577CD141" w14:textId="77777777" w:rsidR="00A83E03" w:rsidRPr="00A83E03" w:rsidRDefault="00A00B5F" w:rsidP="00A83E03">
            <w:pPr>
              <w:pStyle w:val="Paragraphedeliste"/>
              <w:numPr>
                <w:ilvl w:val="0"/>
                <w:numId w:val="2"/>
              </w:numPr>
              <w:bidi/>
              <w:ind w:left="374" w:right="-851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نلاحظ أن السلسلة "ت" هي أعداد من الشكل 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miri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حيث 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n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طبيعي </w:t>
            </w:r>
            <w:r w:rsidR="00A83E03"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إذا:</w:t>
            </w:r>
          </w:p>
          <w:p w14:paraId="5119DB09" w14:textId="5DACCDA6" w:rsidR="00A00B5F" w:rsidRPr="00A83E03" w:rsidRDefault="00A83E03" w:rsidP="00A83E03">
            <w:pPr>
              <w:pStyle w:val="Paragraphedeliste"/>
              <w:bidi/>
              <w:ind w:left="734"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3</w:t>
            </w:r>
            <w:r w:rsidRPr="00A83E0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</w:rPr>
              <w:t>-،</w:t>
            </w:r>
            <w:r w:rsidR="00A00B5F"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2</m:t>
                  </m:r>
                </m:den>
              </m:f>
            </m:oMath>
            <w:r w:rsidR="00A00B5F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، 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 w:rsidR="00A00B5F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3A7719"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،</w:t>
            </w:r>
            <w:r w:rsidR="00A00B5F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16</m:t>
                  </m:r>
                </m:den>
              </m:f>
            </m:oMath>
            <w:r w:rsidR="00A00B5F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32</m:t>
                  </m:r>
                </m:den>
              </m:f>
            </m:oMath>
            <w:r w:rsidR="00A00B5F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64</m:t>
                  </m:r>
                </m:den>
              </m:f>
            </m:oMath>
            <w:r w:rsidR="00A00B5F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128</m:t>
                  </m:r>
                </m:den>
              </m:f>
            </m:oMath>
            <w:r w:rsidR="00A00B5F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256</m:t>
                  </m:r>
                </m:den>
              </m:f>
            </m:oMath>
            <w:r w:rsidR="00A00B5F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A7719" w:rsidRPr="00A83E03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،</w:t>
            </w:r>
            <w:r w:rsidR="00A00B5F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512</m:t>
                  </m:r>
                </m:den>
              </m:f>
            </m:oMath>
            <w:r w:rsidR="00A00B5F"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1FE930A0" w14:textId="4FFB2EFC" w:rsidR="00E3039A" w:rsidRPr="00A83E03" w:rsidRDefault="00E3039A" w:rsidP="00A83E03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3BE5573" w14:textId="5467EB12" w:rsidR="00E3039A" w:rsidRPr="003A7719" w:rsidRDefault="00E3039A" w:rsidP="003A7719">
            <w:pPr>
              <w:pStyle w:val="Paragraphedeliste"/>
              <w:numPr>
                <w:ilvl w:val="0"/>
                <w:numId w:val="2"/>
              </w:numPr>
              <w:bidi/>
              <w:ind w:left="374"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في السلسلة "</w:t>
            </w:r>
            <w:r w:rsidR="003A7719">
              <w:rPr>
                <w:rFonts w:ascii="Amiri" w:hAnsi="Amiri" w:cs="Amiri" w:hint="cs"/>
                <w:sz w:val="28"/>
                <w:szCs w:val="28"/>
                <w:rtl/>
              </w:rPr>
              <w:t>ث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" نلاحظ أننا نحصل على كل عدد بمجموع العددين الذين قبله 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</w:rPr>
              <w:t>إذا:</w:t>
            </w:r>
            <w:r w:rsidR="003A7719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</w:p>
          <w:p w14:paraId="473997CC" w14:textId="77275150" w:rsidR="00E3039A" w:rsidRDefault="00E3039A" w:rsidP="003A7719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2- ، 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</w:rPr>
              <w:t>3،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</w:rPr>
              <w:t>1،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</w:rPr>
              <w:t>4،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</w:rPr>
              <w:t>5،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9 ،</w:t>
            </w:r>
            <w:r w:rsidR="003A7719"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14،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="003A7719"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23،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="003A7719"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37،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60</w:t>
            </w:r>
          </w:p>
          <w:p w14:paraId="1B44E70C" w14:textId="77777777" w:rsidR="002D090C" w:rsidRDefault="002D090C" w:rsidP="002D090C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69C092A" w14:textId="77777777" w:rsidR="002D090C" w:rsidRDefault="002D090C" w:rsidP="002D090C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3436BE7" w14:textId="77777777" w:rsidR="002D090C" w:rsidRDefault="002D090C" w:rsidP="002D090C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DF270D6" w14:textId="77777777" w:rsidR="002D090C" w:rsidRDefault="002D090C" w:rsidP="002D090C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40A6431" w14:textId="77777777" w:rsidR="002D090C" w:rsidRPr="00A83E03" w:rsidRDefault="002D090C" w:rsidP="002D090C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01C47A4" w14:textId="5050C4DE" w:rsidR="00841589" w:rsidRPr="00A83E03" w:rsidRDefault="00841589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تعليق:</w:t>
            </w:r>
          </w:p>
          <w:p w14:paraId="459D5449" w14:textId="77777777" w:rsidR="00745C86" w:rsidRPr="00A83E03" w:rsidRDefault="00745C86" w:rsidP="00A83E03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C1C38BE" w14:textId="7467A2E8" w:rsidR="00841589" w:rsidRPr="00A83E03" w:rsidRDefault="00841589" w:rsidP="00A83E0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في كل سلسلة من السلاسل السابقة "أ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</w:rPr>
              <w:t>"</w:t>
            </w:r>
            <w:r w:rsidR="003A7719" w:rsidRPr="00A83E03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</w:t>
            </w:r>
            <w:proofErr w:type="gramStart"/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"</w:t>
            </w:r>
            <w:proofErr w:type="gramEnd"/>
            <w:r w:rsidR="003A7719"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"ت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"،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"ث" </w:t>
            </w:r>
            <w:r w:rsidR="009E71A6"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تسمى متتاليات أعداد و كل عدد يسمى حد من حدود </w:t>
            </w:r>
            <w:r w:rsidR="003A7719"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المتتالية،</w:t>
            </w:r>
            <w:r w:rsidR="009E71A6"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نرمز لأول عدد من السلسلة بـــ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="009E71A6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يسمى الحد الأول </w:t>
            </w:r>
          </w:p>
          <w:p w14:paraId="616A6876" w14:textId="65F8013C" w:rsidR="009E71A6" w:rsidRPr="00A83E03" w:rsidRDefault="003A7719" w:rsidP="00A83E0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والثاني</w:t>
            </w:r>
            <w:r w:rsidR="009E71A6"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بــ 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="009E71A6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ويسمى</w:t>
            </w:r>
            <w:r w:rsidR="009E71A6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بالحد الثاني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وهكذا</w:t>
            </w:r>
            <w:r w:rsidR="009E71A6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..............</w:t>
            </w:r>
          </w:p>
          <w:p w14:paraId="1D182105" w14:textId="77777777" w:rsidR="00CD05B1" w:rsidRPr="00A83E03" w:rsidRDefault="00CD05B1" w:rsidP="00A83E03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B6971FA" w14:textId="6E6A6679" w:rsidR="0088331C" w:rsidRPr="00A83E03" w:rsidRDefault="0088331C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مفهوم متتالية</w:t>
            </w:r>
          </w:p>
          <w:p w14:paraId="0E9E4F70" w14:textId="77777777" w:rsidR="0088331C" w:rsidRPr="00A83E03" w:rsidRDefault="0088331C" w:rsidP="00A83E03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581E0B1" w14:textId="55031195" w:rsidR="00E3039A" w:rsidRPr="00A83E03" w:rsidRDefault="00FF4E09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53776DFB" w14:textId="27C32168" w:rsidR="0088331C" w:rsidRPr="00A83E03" w:rsidRDefault="0088331C" w:rsidP="00A83E03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5BDA225" w14:textId="270B5FCB" w:rsidR="0088331C" w:rsidRPr="00A83E03" w:rsidRDefault="0088331C" w:rsidP="003B6DBE">
            <w:pPr>
              <w:bidi/>
              <w:rPr>
                <w:rFonts w:ascii="Amiri" w:eastAsiaTheme="minorEastAsia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   نسمي متتالية عددية كل دالة من مجموعة الأعداد الطبيعية</w:t>
            </w:r>
            <w:r w:rsidR="003B6DBE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3B6DBE" w:rsidRPr="003B6DBE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1DCCE609">
                <v:shape id="_x0000_i1029" type="#_x0000_t75" style="width:12.75pt;height:14.25pt" o:ole="">
                  <v:imagedata r:id="rId14" o:title=""/>
                </v:shape>
                <o:OLEObject Type="Embed" ProgID="Equation.DSMT4" ShapeID="_x0000_i1029" DrawAspect="Content" ObjectID="_1775496053" r:id="rId15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في مجموعة الأعداد الحقيقية </w:t>
            </w:r>
            <w:r w:rsidR="003B6DBE" w:rsidRPr="003B6DBE">
              <w:rPr>
                <w:rFonts w:ascii="Amiri" w:eastAsiaTheme="minorEastAsia" w:hAnsi="Amiri" w:cs="Amiri"/>
                <w:position w:val="-4"/>
                <w:sz w:val="28"/>
                <w:szCs w:val="28"/>
              </w:rPr>
              <w:object w:dxaOrig="260" w:dyaOrig="260" w14:anchorId="4D6C7B9C">
                <v:shape id="_x0000_i1030" type="#_x0000_t75" style="width:12.75pt;height:12.75pt" o:ole="">
                  <v:imagedata r:id="rId16" o:title=""/>
                </v:shape>
                <o:OLEObject Type="Embed" ProgID="Equation.DSMT4" ShapeID="_x0000_i1030" DrawAspect="Content" ObjectID="_1775496054" r:id="rId17"/>
              </w:object>
            </w:r>
          </w:p>
          <w:p w14:paraId="03AE61A3" w14:textId="468336F0" w:rsidR="0088331C" w:rsidRPr="00A83E03" w:rsidRDefault="00FF4E09" w:rsidP="008060CA">
            <w:pPr>
              <w:shd w:val="clear" w:color="auto" w:fill="FDE9D9" w:themeFill="accent6" w:themeFillTint="33"/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ترميز:</w:t>
            </w:r>
          </w:p>
          <w:p w14:paraId="72CFA378" w14:textId="186F1782" w:rsidR="0088331C" w:rsidRPr="00A83E03" w:rsidRDefault="0088331C" w:rsidP="00A83E03">
            <w:pPr>
              <w:pStyle w:val="Paragraphedeliste"/>
              <w:numPr>
                <w:ilvl w:val="0"/>
                <w:numId w:val="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يرمز عادة لمتتالية بأحد الرموز</w:t>
            </w:r>
            <w:r w:rsidR="003B6DBE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3B6DBE" w:rsidRPr="003B6DBE">
              <w:rPr>
                <w:rFonts w:ascii="Amiri" w:hAnsi="Amiri" w:cs="Amiri"/>
                <w:position w:val="-10"/>
                <w:sz w:val="28"/>
                <w:szCs w:val="28"/>
              </w:rPr>
              <w:object w:dxaOrig="1219" w:dyaOrig="260" w14:anchorId="11720272">
                <v:shape id="_x0000_i1031" type="#_x0000_t75" style="width:60.75pt;height:12.75pt" o:ole="">
                  <v:imagedata r:id="rId18" o:title=""/>
                </v:shape>
                <o:OLEObject Type="Embed" ProgID="Equation.DSMT4" ShapeID="_x0000_i1031" DrawAspect="Content" ObjectID="_1775496055" r:id="rId19"/>
              </w:object>
            </w:r>
          </w:p>
          <w:p w14:paraId="0F0E7478" w14:textId="4A324F02" w:rsidR="0088331C" w:rsidRPr="00A83E03" w:rsidRDefault="00FF4E09" w:rsidP="00A83E03">
            <w:pPr>
              <w:pStyle w:val="Paragraphedeliste"/>
              <w:numPr>
                <w:ilvl w:val="0"/>
                <w:numId w:val="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نسمي </w:t>
            </w:r>
            <w:r w:rsidR="003B6DBE" w:rsidRPr="003B6DBE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133E100E">
                <v:shape id="_x0000_i1032" type="#_x0000_t75" style="width:14.25pt;height:18pt" o:ole="">
                  <v:imagedata r:id="rId20" o:title=""/>
                </v:shape>
                <o:OLEObject Type="Embed" ProgID="Equation.DSMT4" ShapeID="_x0000_i1032" DrawAspect="Content" ObjectID="_1775496056" r:id="rId21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 من حدود المتتالية دليله </w:t>
            </w:r>
            <w:r w:rsidR="003B6DBE" w:rsidRPr="003B6DBE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7790833B">
                <v:shape id="_x0000_i1033" type="#_x0000_t75" style="width:9.75pt;height:11.25pt" o:ole="">
                  <v:imagedata r:id="rId22" o:title=""/>
                </v:shape>
                <o:OLEObject Type="Embed" ProgID="Equation.DSMT4" ShapeID="_x0000_i1033" DrawAspect="Content" ObjectID="_1775496057" r:id="rId23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(ويسمى أيضا الحد العام) </w:t>
            </w:r>
          </w:p>
          <w:p w14:paraId="1904964A" w14:textId="5680B9E2" w:rsidR="00FF4E09" w:rsidRPr="002722E1" w:rsidRDefault="00FF4E09" w:rsidP="002722E1">
            <w:pPr>
              <w:pStyle w:val="Paragraphedeliste"/>
              <w:numPr>
                <w:ilvl w:val="0"/>
                <w:numId w:val="3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يرمز أيضا للمتتالية</w:t>
            </w:r>
            <w:r w:rsidR="003B6DBE" w:rsidRPr="003B6DB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FFB55DB">
                <v:shape id="_x0000_i1034" type="#_x0000_t75" style="width:9.75pt;height:11.25pt" o:ole="">
                  <v:imagedata r:id="rId24" o:title=""/>
                </v:shape>
                <o:OLEObject Type="Embed" ProgID="Equation.DSMT4" ShapeID="_x0000_i1034" DrawAspect="Content" ObjectID="_1775496058" r:id="rId25"/>
              </w:object>
            </w:r>
            <w:r w:rsidRPr="00A83E0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بالشكل </w:t>
            </w:r>
            <w:r w:rsidR="003B6DBE" w:rsidRPr="003B6DBE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721BA838">
                <v:shape id="_x0000_i1035" type="#_x0000_t75" style="width:24.75pt;height:21pt" o:ole="">
                  <v:imagedata r:id="rId26" o:title=""/>
                </v:shape>
                <o:OLEObject Type="Embed" ProgID="Equation.DSMT4" ShapeID="_x0000_i1035" DrawAspect="Content" ObjectID="_1775496059" r:id="rId27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6C71B5D4" w14:textId="39658A8D" w:rsidR="00FF4E09" w:rsidRPr="00A83E03" w:rsidRDefault="00FF4E09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ملاحظة:</w:t>
            </w:r>
          </w:p>
          <w:p w14:paraId="2221E2FB" w14:textId="11F5B069" w:rsidR="00E3039A" w:rsidRPr="00A83E03" w:rsidRDefault="00E3039A" w:rsidP="00A83E03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97D6804" w14:textId="2B8986B0" w:rsidR="00FF4E09" w:rsidRPr="00A83E03" w:rsidRDefault="00D75E32" w:rsidP="00A83E0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يمكن أن تكون المتتالية معرفة بدءا من رتبة معينة </w:t>
            </w:r>
          </w:p>
          <w:p w14:paraId="5600E215" w14:textId="7AEE18CA" w:rsidR="00D75E32" w:rsidRPr="00A83E03" w:rsidRDefault="00D75E32" w:rsidP="00A83E0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5FD80EC" w14:textId="7A66C489" w:rsidR="00D75E32" w:rsidRPr="003B6DBE" w:rsidRDefault="00D75E32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7725129C" w14:textId="34FD27D1" w:rsidR="00D75E32" w:rsidRPr="00A83E03" w:rsidRDefault="00D75E32" w:rsidP="003B6DBE">
            <w:pPr>
              <w:pStyle w:val="Paragraphedeliste"/>
              <w:numPr>
                <w:ilvl w:val="0"/>
                <w:numId w:val="2"/>
              </w:numPr>
              <w:bidi/>
              <w:ind w:left="37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المتتالية  </w:t>
            </w:r>
            <w:r w:rsidR="003B6DBE" w:rsidRPr="003B6DBE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0DFDC7B9">
                <v:shape id="_x0000_i1036" type="#_x0000_t75" style="width:24.75pt;height:21pt" o:ole="">
                  <v:imagedata r:id="rId26" o:title=""/>
                </v:shape>
                <o:OLEObject Type="Embed" ProgID="Equation.DSMT4" ShapeID="_x0000_i1036" DrawAspect="Content" ObjectID="_1775496060" r:id="rId28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="003B6DBE" w:rsidRPr="003B6DBE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260" w:dyaOrig="420" w14:anchorId="458B661B">
                <v:shape id="_x0000_i1037" type="#_x0000_t75" style="width:63pt;height:21pt" o:ole="">
                  <v:imagedata r:id="rId29" o:title=""/>
                </v:shape>
                <o:OLEObject Type="Embed" ProgID="Equation.DSMT4" ShapeID="_x0000_i1037" DrawAspect="Content" ObjectID="_1775496061" r:id="rId30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تكون معرفة من أجل</w:t>
            </w:r>
            <w:r w:rsidR="003B6DBE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3B6DBE" w:rsidRPr="003B6DBE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600" w:dyaOrig="279" w14:anchorId="48370528">
                <v:shape id="_x0000_i1038" type="#_x0000_t75" style="width:30pt;height:14.25pt" o:ole="">
                  <v:imagedata r:id="rId31" o:title=""/>
                </v:shape>
                <o:OLEObject Type="Embed" ProgID="Equation.DSMT4" ShapeID="_x0000_i1038" DrawAspect="Content" ObjectID="_1775496062" r:id="rId32"/>
              </w:object>
            </w:r>
            <w:r w:rsidR="00B421CD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و </w:t>
            </w:r>
            <w:r w:rsidR="003B6DBE" w:rsidRPr="003B6DBE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62333E8B">
                <v:shape id="_x0000_i1039" type="#_x0000_t75" style="width:14.25pt;height:18pt" o:ole="">
                  <v:imagedata r:id="rId33" o:title=""/>
                </v:shape>
                <o:OLEObject Type="Embed" ProgID="Equation.DSMT4" ShapeID="_x0000_i1039" DrawAspect="Content" ObjectID="_1775496063" r:id="rId34"/>
              </w:object>
            </w:r>
            <w:r w:rsidR="00B421CD"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حدها الأول.</w:t>
            </w:r>
          </w:p>
          <w:p w14:paraId="57F81F7E" w14:textId="52E787EF" w:rsidR="00B421CD" w:rsidRPr="002D090C" w:rsidRDefault="00B421CD" w:rsidP="003B6DBE">
            <w:pPr>
              <w:pStyle w:val="Paragraphedeliste"/>
              <w:numPr>
                <w:ilvl w:val="0"/>
                <w:numId w:val="2"/>
              </w:numPr>
              <w:bidi/>
              <w:ind w:left="37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المتتالية </w:t>
            </w:r>
            <w:r w:rsidR="009B0CD3" w:rsidRPr="009B0CD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60B505CB">
                <v:shape id="_x0000_i1040" type="#_x0000_t75" style="width:24pt;height:21pt" o:ole="">
                  <v:imagedata r:id="rId35" o:title=""/>
                </v:shape>
                <o:OLEObject Type="Embed" ProgID="Equation.DSMT4" ShapeID="_x0000_i1040" DrawAspect="Content" ObjectID="_1775496064" r:id="rId36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3927FE"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حيث: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9B0CD3" w:rsidRPr="009B0CD3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1100" w:dyaOrig="680" w14:anchorId="3C39447C">
                <v:shape id="_x0000_i1041" type="#_x0000_t75" style="width:54.75pt;height:33.75pt" o:ole="">
                  <v:imagedata r:id="rId37" o:title=""/>
                </v:shape>
                <o:OLEObject Type="Embed" ProgID="Equation.DSMT4" ShapeID="_x0000_i1041" DrawAspect="Content" ObjectID="_1775496065" r:id="rId38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تكون معرفة من اجل </w:t>
            </w:r>
            <w:r w:rsidR="009B0CD3" w:rsidRPr="009B0CD3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620" w:dyaOrig="279" w14:anchorId="11311C83">
                <v:shape id="_x0000_i1042" type="#_x0000_t75" style="width:30.75pt;height:14.25pt" o:ole="">
                  <v:imagedata r:id="rId39" o:title=""/>
                </v:shape>
                <o:OLEObject Type="Embed" ProgID="Equation.DSMT4" ShapeID="_x0000_i1042" DrawAspect="Content" ObjectID="_1775496066" r:id="rId40"/>
              </w:object>
            </w:r>
            <w:r w:rsidR="009B0CD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="009B0CD3" w:rsidRPr="009B0CD3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4A34B4C0">
                <v:shape id="_x0000_i1043" type="#_x0000_t75" style="width:14.25pt;height:18pt" o:ole="">
                  <v:imagedata r:id="rId41" o:title=""/>
                </v:shape>
                <o:OLEObject Type="Embed" ProgID="Equation.DSMT4" ShapeID="_x0000_i1043" DrawAspect="Content" ObjectID="_1775496067" r:id="rId42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حدها الأول.</w:t>
            </w:r>
          </w:p>
          <w:p w14:paraId="7F4E9563" w14:textId="77777777" w:rsidR="00A0272B" w:rsidRPr="009266CF" w:rsidRDefault="00A0272B" w:rsidP="00A0272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طرق ت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وليد</w:t>
            </w: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متتالية:</w:t>
            </w:r>
          </w:p>
          <w:p w14:paraId="04C5E497" w14:textId="77777777" w:rsidR="00A0272B" w:rsidRPr="009266CF" w:rsidRDefault="00A0272B" w:rsidP="00A0272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6DF1E71" w14:textId="77777777" w:rsidR="00A0272B" w:rsidRPr="009266CF" w:rsidRDefault="00A0272B" w:rsidP="00A0272B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9266CF">
              <w:rPr>
                <w:rFonts w:ascii="Amiri" w:hAnsi="Amiri" w:cs="Amiri"/>
                <w:sz w:val="28"/>
                <w:szCs w:val="28"/>
                <w:rtl/>
              </w:rPr>
              <w:t>هناك عدة طرق لتحديد متتالية من بينها:</w:t>
            </w:r>
          </w:p>
          <w:p w14:paraId="289FA7A0" w14:textId="77777777" w:rsidR="00A0272B" w:rsidRPr="009266CF" w:rsidRDefault="00A0272B" w:rsidP="00A0272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FEE5F0C" w14:textId="77777777" w:rsidR="00A0272B" w:rsidRPr="009266CF" w:rsidRDefault="00A0272B" w:rsidP="00A0272B">
            <w:pPr>
              <w:pStyle w:val="Paragraphedeliste"/>
              <w:numPr>
                <w:ilvl w:val="0"/>
                <w:numId w:val="5"/>
              </w:num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متتالية معطاه بعبارة من الشكل: </w:t>
            </w: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hAnsi="Amiri" w:cs="Amiri"/>
                <w:b/>
                <w:bCs/>
                <w:color w:val="FF0000"/>
                <w:position w:val="-12"/>
                <w:sz w:val="28"/>
                <w:szCs w:val="28"/>
              </w:rPr>
              <w:object w:dxaOrig="1060" w:dyaOrig="360" w14:anchorId="2AE7877F">
                <v:shape id="_x0000_i1044" type="#_x0000_t75" style="width:53.25pt;height:18pt" o:ole="">
                  <v:imagedata r:id="rId43" o:title=""/>
                </v:shape>
                <o:OLEObject Type="Embed" ProgID="Equation.DSMT4" ShapeID="_x0000_i1044" DrawAspect="Content" ObjectID="_1775496068" r:id="rId44"/>
              </w:object>
            </w:r>
          </w:p>
          <w:p w14:paraId="46C1127F" w14:textId="77777777" w:rsidR="00A0272B" w:rsidRPr="009266CF" w:rsidRDefault="00A0272B" w:rsidP="00A0272B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93B23C8" w14:textId="1CBD341A" w:rsidR="00A0272B" w:rsidRPr="00D057D0" w:rsidRDefault="00D057D0" w:rsidP="00D057D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إذا كان الحد العام لمتتالية عددية معطى بدلالة </w:t>
            </w:r>
            <w:r w:rsidRPr="00D057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AEE06E6">
                <v:shape id="_x0000_i1045" type="#_x0000_t75" style="width:9.75pt;height:11.25pt" o:ole="">
                  <v:imagedata r:id="rId45" o:title=""/>
                </v:shape>
                <o:OLEObject Type="Embed" ProgID="Equation.DSMT4" ShapeID="_x0000_i1045" DrawAspect="Content" ObjectID="_1775496069" r:id="rId46"/>
              </w:objec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 فإنها معرفة </w:t>
            </w:r>
            <w:r w:rsidRPr="00D057D0">
              <w:rPr>
                <w:rFonts w:ascii="Amiri" w:hAnsi="Amiri" w:cs="Amiri" w:hint="cs"/>
                <w:sz w:val="28"/>
                <w:szCs w:val="28"/>
                <w:rtl/>
              </w:rPr>
              <w:t>تماما.</w: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057D0">
              <w:rPr>
                <w:rFonts w:ascii="Amiri" w:hAnsi="Amiri" w:cs="Amiri" w:hint="cs"/>
                <w:sz w:val="28"/>
                <w:szCs w:val="28"/>
                <w:rtl/>
              </w:rPr>
              <w:t>ولحساب</w: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حد</w:t>
            </w:r>
            <w:r w:rsidRPr="00D057D0">
              <w:rPr>
                <w:rFonts w:ascii="Amiri" w:hAnsi="Amiri" w:cs="Amiri"/>
                <w:position w:val="-18"/>
                <w:sz w:val="28"/>
                <w:szCs w:val="28"/>
              </w:rPr>
              <w:object w:dxaOrig="340" w:dyaOrig="420" w14:anchorId="388B5C54">
                <v:shape id="_x0000_i1046" type="#_x0000_t75" style="width:17.25pt;height:21pt" o:ole="">
                  <v:imagedata r:id="rId47" o:title=""/>
                </v:shape>
                <o:OLEObject Type="Embed" ProgID="Equation.DSMT4" ShapeID="_x0000_i1046" DrawAspect="Content" ObjectID="_1775496070" r:id="rId48"/>
              </w:objec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من الحدود يكفي تعويض</w:t>
            </w:r>
            <w:r w:rsidRPr="00D057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561D3E3">
                <v:shape id="_x0000_i1047" type="#_x0000_t75" style="width:9.75pt;height:11.25pt" o:ole="">
                  <v:imagedata r:id="rId45" o:title=""/>
                </v:shape>
                <o:OLEObject Type="Embed" ProgID="Equation.DSMT4" ShapeID="_x0000_i1047" DrawAspect="Content" ObjectID="_1775496071" r:id="rId49"/>
              </w:objec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D057D0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>بالقيمة</w:t>
            </w:r>
            <w:r w:rsidR="002722E1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2722E1" w:rsidRPr="00014E85">
              <w:rPr>
                <w:rFonts w:cs="Simplified Arabic"/>
                <w:position w:val="-12"/>
              </w:rPr>
              <w:object w:dxaOrig="260" w:dyaOrig="360" w14:anchorId="4938A275">
                <v:shape id="_x0000_i1048" type="#_x0000_t75" style="width:12.75pt;height:18pt" o:ole="">
                  <v:imagedata r:id="rId50" o:title=""/>
                </v:shape>
                <o:OLEObject Type="Embed" ProgID="Equation.DSMT4" ShapeID="_x0000_i1048" DrawAspect="Content" ObjectID="_1775496072" r:id="rId51"/>
              </w:object>
            </w:r>
          </w:p>
          <w:p w14:paraId="56BDFE84" w14:textId="77777777" w:rsidR="00D057D0" w:rsidRDefault="00D057D0" w:rsidP="00A0272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32A7F8D" w14:textId="77777777" w:rsidR="00D057D0" w:rsidRDefault="00D057D0" w:rsidP="00D057D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7EF6262" w14:textId="51D9FF78" w:rsidR="00A0272B" w:rsidRPr="009266CF" w:rsidRDefault="00A0272B" w:rsidP="00D057D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01</w:t>
            </w: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359E380C" w14:textId="77777777" w:rsidR="00A0272B" w:rsidRPr="009266CF" w:rsidRDefault="00A0272B" w:rsidP="00A0272B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266C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0F45D8E6">
                <v:shape id="_x0000_i1049" type="#_x0000_t75" style="width:24.75pt;height:21pt" o:ole="">
                  <v:imagedata r:id="rId52" o:title=""/>
                </v:shape>
                <o:OLEObject Type="Embed" ProgID="Equation.DSMT4" ShapeID="_x0000_i1049" DrawAspect="Content" ObjectID="_1775496073" r:id="rId53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عددية معرفة على </w:t>
            </w:r>
            <w:r w:rsidRPr="009266CF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60" w:dyaOrig="279" w14:anchorId="059EA728">
                <v:shape id="_x0000_i1050" type="#_x0000_t75" style="width:12.75pt;height:14.25pt" o:ole="">
                  <v:imagedata r:id="rId54" o:title=""/>
                </v:shape>
                <o:OLEObject Type="Embed" ProgID="Equation.DSMT4" ShapeID="_x0000_i1050" DrawAspect="Content" ObjectID="_1775496074" r:id="rId55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بـــــــ: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position w:val="-26"/>
                <w:sz w:val="28"/>
                <w:szCs w:val="28"/>
              </w:rPr>
              <w:object w:dxaOrig="1420" w:dyaOrig="680" w14:anchorId="327F5477">
                <v:shape id="_x0000_i1051" type="#_x0000_t75" style="width:71.25pt;height:33.75pt" o:ole="">
                  <v:imagedata r:id="rId56" o:title=""/>
                </v:shape>
                <o:OLEObject Type="Embed" ProgID="Equation.DSMT4" ShapeID="_x0000_i1051" DrawAspect="Content" ObjectID="_1775496075" r:id="rId5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 </w:t>
            </w:r>
            <w:r w:rsidRPr="009266CF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11D8F450" w14:textId="77777777" w:rsidR="00A0272B" w:rsidRPr="009266CF" w:rsidRDefault="00A0272B" w:rsidP="00A0272B">
            <w:pPr>
              <w:pStyle w:val="Paragraphedeliste"/>
              <w:numPr>
                <w:ilvl w:val="0"/>
                <w:numId w:val="5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266CF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الحدود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: 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9D83624">
                <v:shape id="_x0000_i1052" type="#_x0000_t75" style="width:14.25pt;height:18pt" o:ole="">
                  <v:imagedata r:id="rId58" o:title=""/>
                </v:shape>
                <o:OLEObject Type="Embed" ProgID="Equation.DSMT4" ShapeID="_x0000_i1052" DrawAspect="Content" ObjectID="_1775496076" r:id="rId5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56A1E5E8">
                <v:shape id="_x0000_i1053" type="#_x0000_t75" style="width:12.75pt;height:18pt" o:ole="">
                  <v:imagedata r:id="rId60" o:title=""/>
                </v:shape>
                <o:OLEObject Type="Embed" ProgID="Equation.DSMT4" ShapeID="_x0000_i1053" DrawAspect="Content" ObjectID="_1775496077" r:id="rId6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1BFDE587">
                <v:shape id="_x0000_i1054" type="#_x0000_t75" style="width:14.25pt;height:18pt" o:ole="">
                  <v:imagedata r:id="rId62" o:title=""/>
                </v:shape>
                <o:OLEObject Type="Embed" ProgID="Equation.DSMT4" ShapeID="_x0000_i1054" DrawAspect="Content" ObjectID="_1775496078" r:id="rId63"/>
              </w:objec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4B214D45" w14:textId="77777777" w:rsidR="00A0272B" w:rsidRPr="009266CF" w:rsidRDefault="00A0272B" w:rsidP="00A0272B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79E3059" w14:textId="2367EBAB" w:rsidR="00A0272B" w:rsidRDefault="00A0272B" w:rsidP="00A0272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</w:t>
            </w:r>
            <w:r w:rsidRPr="009266C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02:</w:t>
            </w:r>
            <w:r w:rsidRPr="009266CF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17525AD3" w14:textId="77777777" w:rsidR="002722E1" w:rsidRPr="009266CF" w:rsidRDefault="002722E1" w:rsidP="002722E1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266C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7521EC1A">
                <v:shape id="_x0000_i1055" type="#_x0000_t75" style="width:24.75pt;height:21pt" o:ole="">
                  <v:imagedata r:id="rId52" o:title=""/>
                </v:shape>
                <o:OLEObject Type="Embed" ProgID="Equation.DSMT4" ShapeID="_x0000_i1055" DrawAspect="Content" ObjectID="_1775496079" r:id="rId64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عددية معرفة على </w:t>
            </w:r>
            <w:r w:rsidRPr="009266CF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60" w:dyaOrig="279" w14:anchorId="316BA83E">
                <v:shape id="_x0000_i1056" type="#_x0000_t75" style="width:12.75pt;height:14.25pt" o:ole="">
                  <v:imagedata r:id="rId54" o:title=""/>
                </v:shape>
                <o:OLEObject Type="Embed" ProgID="Equation.DSMT4" ShapeID="_x0000_i1056" DrawAspect="Content" ObjectID="_1775496080" r:id="rId65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بـــــــ: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position w:val="-26"/>
                <w:sz w:val="28"/>
                <w:szCs w:val="28"/>
              </w:rPr>
              <w:object w:dxaOrig="1420" w:dyaOrig="680" w14:anchorId="0A2223AD">
                <v:shape id="_x0000_i1057" type="#_x0000_t75" style="width:71.25pt;height:33.75pt" o:ole="">
                  <v:imagedata r:id="rId56" o:title=""/>
                </v:shape>
                <o:OLEObject Type="Embed" ProgID="Equation.DSMT4" ShapeID="_x0000_i1057" DrawAspect="Content" ObjectID="_1775496081" r:id="rId66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 </w:t>
            </w:r>
            <w:r w:rsidRPr="009266CF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4D7301F4" w14:textId="77777777" w:rsidR="002722E1" w:rsidRPr="009266CF" w:rsidRDefault="002722E1" w:rsidP="002722E1">
            <w:pPr>
              <w:pStyle w:val="Paragraphedeliste"/>
              <w:numPr>
                <w:ilvl w:val="0"/>
                <w:numId w:val="5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266CF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الحدود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: 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ABF4C75">
                <v:shape id="_x0000_i1058" type="#_x0000_t75" style="width:14.25pt;height:18pt" o:ole="">
                  <v:imagedata r:id="rId58" o:title=""/>
                </v:shape>
                <o:OLEObject Type="Embed" ProgID="Equation.DSMT4" ShapeID="_x0000_i1058" DrawAspect="Content" ObjectID="_1775496082" r:id="rId6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77E50F93">
                <v:shape id="_x0000_i1059" type="#_x0000_t75" style="width:12.75pt;height:18pt" o:ole="">
                  <v:imagedata r:id="rId60" o:title=""/>
                </v:shape>
                <o:OLEObject Type="Embed" ProgID="Equation.DSMT4" ShapeID="_x0000_i1059" DrawAspect="Content" ObjectID="_1775496083" r:id="rId6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299369E6">
                <v:shape id="_x0000_i1060" type="#_x0000_t75" style="width:14.25pt;height:18pt" o:ole="">
                  <v:imagedata r:id="rId62" o:title=""/>
                </v:shape>
                <o:OLEObject Type="Embed" ProgID="Equation.DSMT4" ShapeID="_x0000_i1060" DrawAspect="Content" ObjectID="_1775496084" r:id="rId69"/>
              </w:objec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067D7AF6" w14:textId="77777777" w:rsidR="002722E1" w:rsidRPr="009266CF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AB1AFD4" w14:textId="77777777" w:rsidR="00A0272B" w:rsidRPr="009266CF" w:rsidRDefault="00A0272B" w:rsidP="00A0272B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DB34EA1" w14:textId="77777777" w:rsidR="00A0272B" w:rsidRPr="009266CF" w:rsidRDefault="00A0272B" w:rsidP="00A0272B">
            <w:pPr>
              <w:pStyle w:val="Paragraphedeliste"/>
              <w:numPr>
                <w:ilvl w:val="0"/>
                <w:numId w:val="5"/>
              </w:num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متتالية معرفة بعلاقة تراجعية </w:t>
            </w:r>
          </w:p>
          <w:p w14:paraId="22DC3E92" w14:textId="77777777" w:rsidR="00A0272B" w:rsidRDefault="00A0272B" w:rsidP="00A0272B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2535CF3" w14:textId="7B7F80DE" w:rsidR="00420C32" w:rsidRPr="00420C32" w:rsidRDefault="00420C32" w:rsidP="00420C3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153AA">
              <w:rPr>
                <w:rFonts w:cs="Simplified Arabic"/>
                <w:position w:val="-4"/>
              </w:rPr>
              <w:object w:dxaOrig="180" w:dyaOrig="200" w14:anchorId="1C5E5105">
                <v:shape id="_x0000_i1061" type="#_x0000_t75" style="width:9pt;height:9.75pt" o:ole="">
                  <v:imagedata r:id="rId70" o:title=""/>
                </v:shape>
                <o:OLEObject Type="Embed" ProgID="Equation.DSMT4" ShapeID="_x0000_i1061" DrawAspect="Content" ObjectID="_1775496085" r:id="rId71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>لتكن دالة</w:t>
            </w:r>
            <w:r w:rsidRPr="00420C32">
              <w:rPr>
                <w:rFonts w:ascii="Amiri" w:hAnsi="Amiri" w:cs="Amiri"/>
                <w:color w:val="FF6600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>عددية</w:t>
            </w:r>
            <w:r w:rsidRPr="00420C3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6956F51F">
                <v:shape id="_x0000_i1062" type="#_x0000_t75" style="width:12pt;height:15.75pt" o:ole="">
                  <v:imagedata r:id="rId72" o:title=""/>
                </v:shape>
                <o:OLEObject Type="Embed" ProgID="Equation.DSMT4" ShapeID="_x0000_i1062" DrawAspect="Content" ObjectID="_1775496086" r:id="rId73"/>
              </w:object>
            </w:r>
            <w:r w:rsidRPr="00420C32">
              <w:rPr>
                <w:rFonts w:ascii="Amiri" w:hAnsi="Amiri" w:cs="Amiri"/>
                <w:color w:val="FF6600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معرفة على مجال </w:t>
            </w:r>
            <w:r w:rsidRPr="00420C32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48068AF7">
                <v:shape id="_x0000_i1063" type="#_x0000_t75" style="width:12.75pt;height:12.75pt" o:ole="">
                  <v:imagedata r:id="rId74" o:title=""/>
                </v:shape>
                <o:OLEObject Type="Embed" ProgID="Equation.DSMT4" ShapeID="_x0000_i1063" DrawAspect="Content" ObjectID="_1775496087" r:id="rId75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وحيث أن من أجل </w:t>
            </w:r>
            <w:r w:rsidRPr="00420C32">
              <w:rPr>
                <w:rFonts w:ascii="Amiri" w:hAnsi="Amiri" w:cs="Amiri"/>
                <w:position w:val="-6"/>
                <w:sz w:val="28"/>
                <w:szCs w:val="28"/>
              </w:rPr>
              <w:object w:dxaOrig="620" w:dyaOrig="279" w14:anchorId="3E0E045E">
                <v:shape id="_x0000_i1064" type="#_x0000_t75" style="width:30.75pt;height:14.25pt" o:ole="">
                  <v:imagedata r:id="rId76" o:title=""/>
                </v:shape>
                <o:OLEObject Type="Embed" ProgID="Equation.DSMT4" ShapeID="_x0000_i1064" DrawAspect="Content" ObjectID="_1775496088" r:id="rId77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Pr="00420C32">
              <w:rPr>
                <w:rFonts w:ascii="Amiri" w:hAnsi="Amiri" w:cs="Amiri"/>
                <w:position w:val="-10"/>
                <w:sz w:val="28"/>
                <w:szCs w:val="28"/>
              </w:rPr>
              <w:object w:dxaOrig="960" w:dyaOrig="320" w14:anchorId="3ACA4D6F">
                <v:shape id="_x0000_i1065" type="#_x0000_t75" style="width:48pt;height:15.75pt" o:ole="">
                  <v:imagedata r:id="rId78" o:title=""/>
                </v:shape>
                <o:OLEObject Type="Embed" ProgID="Equation.DSMT4" ShapeID="_x0000_i1065" DrawAspect="Content" ObjectID="_1775496089" r:id="rId79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.  المتتالية </w:t>
            </w:r>
            <w:r w:rsidRPr="00420C3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E097981">
                <v:shape id="_x0000_i1066" type="#_x0000_t75" style="width:9.75pt;height:11.25pt" o:ole="">
                  <v:imagedata r:id="rId80" o:title=""/>
                </v:shape>
                <o:OLEObject Type="Embed" ProgID="Equation.DSMT4" ShapeID="_x0000_i1066" DrawAspect="Content" ObjectID="_1775496090" r:id="rId81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المعرفة بحدها الأول</w:t>
            </w:r>
            <w:r w:rsidRPr="00420C32">
              <w:rPr>
                <w:rFonts w:ascii="Amiri" w:hAnsi="Amiri" w:cs="Amiri"/>
                <w:position w:val="-18"/>
                <w:sz w:val="28"/>
                <w:szCs w:val="28"/>
              </w:rPr>
              <w:object w:dxaOrig="340" w:dyaOrig="420" w14:anchorId="4C87566E">
                <v:shape id="_x0000_i1067" type="#_x0000_t75" style="width:17.25pt;height:21pt" o:ole="">
                  <v:imagedata r:id="rId82" o:title=""/>
                </v:shape>
                <o:OLEObject Type="Embed" ProgID="Equation.DSMT4" ShapeID="_x0000_i1067" DrawAspect="Content" ObjectID="_1775496091" r:id="rId83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 w:hint="cs"/>
                <w:sz w:val="28"/>
                <w:szCs w:val="28"/>
                <w:rtl/>
              </w:rPr>
              <w:t>والعلاقة</w: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/>
                <w:position w:val="-12"/>
                <w:sz w:val="28"/>
                <w:szCs w:val="28"/>
              </w:rPr>
              <w:object w:dxaOrig="1219" w:dyaOrig="360" w14:anchorId="7F0B8A81">
                <v:shape id="_x0000_i1068" type="#_x0000_t75" style="width:60.75pt;height:18pt" o:ole="">
                  <v:imagedata r:id="rId84" o:title=""/>
                </v:shape>
                <o:OLEObject Type="Embed" ProgID="Equation.DSMT4" ShapeID="_x0000_i1068" DrawAspect="Content" ObjectID="_1775496092" r:id="rId85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تسمى متتالية تراجعية. تسمح هذه العلاقة بحساب</w:t>
            </w:r>
            <w:r w:rsidRPr="00420C32">
              <w:rPr>
                <w:rFonts w:ascii="Amiri" w:hAnsi="Amiri" w:cs="Amiri"/>
                <w:position w:val="-12"/>
                <w:sz w:val="28"/>
                <w:szCs w:val="28"/>
              </w:rPr>
              <w:object w:dxaOrig="400" w:dyaOrig="360" w14:anchorId="78CD812E">
                <v:shape id="_x0000_i1069" type="#_x0000_t75" style="width:20.25pt;height:18pt" o:ole="">
                  <v:imagedata r:id="rId86" o:title=""/>
                </v:shape>
                <o:OLEObject Type="Embed" ProgID="Equation.DSMT4" ShapeID="_x0000_i1069" DrawAspect="Content" ObjectID="_1775496093" r:id="rId87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>إذا علم</w:t>
            </w:r>
            <w:r w:rsidRPr="00420C3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EE1A789">
                <v:shape id="_x0000_i1070" type="#_x0000_t75" style="width:12.75pt;height:18pt" o:ole="">
                  <v:imagedata r:id="rId88" o:title=""/>
                </v:shape>
                <o:OLEObject Type="Embed" ProgID="Equation.DSMT4" ShapeID="_x0000_i1070" DrawAspect="Content" ObjectID="_1775496094" r:id="rId89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من أجل كل</w:t>
            </w:r>
            <w:r w:rsidRPr="00420C32">
              <w:rPr>
                <w:rFonts w:ascii="Amiri" w:hAnsi="Amiri" w:cs="Amiri"/>
                <w:position w:val="-12"/>
                <w:sz w:val="28"/>
                <w:szCs w:val="28"/>
              </w:rPr>
              <w:object w:dxaOrig="620" w:dyaOrig="360" w14:anchorId="31E52D47">
                <v:shape id="_x0000_i1071" type="#_x0000_t75" style="width:30.75pt;height:18pt" o:ole="">
                  <v:imagedata r:id="rId90" o:title=""/>
                </v:shape>
                <o:OLEObject Type="Embed" ProgID="Equation.DSMT4" ShapeID="_x0000_i1071" DrawAspect="Content" ObjectID="_1775496095" r:id="rId91"/>
              </w:object>
            </w:r>
          </w:p>
          <w:p w14:paraId="71A32F66" w14:textId="4F4D9A10" w:rsidR="00420C32" w:rsidRPr="00420C32" w:rsidRDefault="00420C32" w:rsidP="00420C32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   الدالة العددية </w:t>
            </w:r>
            <w:r w:rsidRPr="00420C3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006D608">
                <v:shape id="_x0000_i1072" type="#_x0000_t75" style="width:12pt;height:15.75pt" o:ole="">
                  <v:imagedata r:id="rId92" o:title=""/>
                </v:shape>
                <o:OLEObject Type="Embed" ProgID="Equation.DSMT4" ShapeID="_x0000_i1072" DrawAspect="Content" ObjectID="_1775496096" r:id="rId93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 w:hint="cs"/>
                <w:sz w:val="28"/>
                <w:szCs w:val="28"/>
                <w:rtl/>
              </w:rPr>
              <w:t>تسمى</w:t>
            </w:r>
            <w:r w:rsidRPr="00420C32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>الدالة المرفقة بالمتتالية</w:t>
            </w:r>
            <w:r w:rsidRPr="00420C3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614DD78E">
                <v:shape id="_x0000_i1073" type="#_x0000_t75" style="width:9.75pt;height:11.25pt" o:ole="">
                  <v:imagedata r:id="rId80" o:title=""/>
                </v:shape>
                <o:OLEObject Type="Embed" ProgID="Equation.DSMT4" ShapeID="_x0000_i1073" DrawAspect="Content" ObjectID="_1775496097" r:id="rId94"/>
              </w:object>
            </w:r>
          </w:p>
          <w:p w14:paraId="765936D6" w14:textId="77777777" w:rsidR="00A0272B" w:rsidRPr="009266CF" w:rsidRDefault="00A0272B" w:rsidP="00A0272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01: </w:t>
            </w:r>
          </w:p>
          <w:p w14:paraId="57999ABD" w14:textId="77777777" w:rsidR="00A0272B" w:rsidRDefault="00A0272B" w:rsidP="00A0272B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765B2343">
                <v:shape id="_x0000_i1074" type="#_x0000_t75" style="width:24.75pt;height:21pt" o:ole="">
                  <v:imagedata r:id="rId52" o:title=""/>
                </v:shape>
                <o:OLEObject Type="Embed" ProgID="Equation.DSMT4" ShapeID="_x0000_i1074" DrawAspect="Content" ObjectID="_1775496098" r:id="rId95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عددية معرفة على </w:t>
            </w:r>
            <w:r w:rsidRPr="009266CF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60" w:dyaOrig="279" w14:anchorId="2164BC86">
                <v:shape id="_x0000_i1075" type="#_x0000_t75" style="width:12.75pt;height:14.25pt" o:ole="">
                  <v:imagedata r:id="rId54" o:title=""/>
                </v:shape>
                <o:OLEObject Type="Embed" ProgID="Equation.DSMT4" ShapeID="_x0000_i1075" DrawAspect="Content" ObjectID="_1775496099" r:id="rId96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>بـــــــحدها الأول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: </w:t>
            </w:r>
            <w:r w:rsidRPr="009266CF">
              <w:rPr>
                <w:rFonts w:ascii="Amiri" w:eastAsiaTheme="minorEastAsia" w:hAnsi="Amiri" w:cs="Amiri"/>
                <w:position w:val="-12"/>
                <w:sz w:val="28"/>
                <w:szCs w:val="28"/>
              </w:rPr>
              <w:object w:dxaOrig="840" w:dyaOrig="360" w14:anchorId="30A12BD6">
                <v:shape id="_x0000_i1076" type="#_x0000_t75" style="width:42pt;height:18pt" o:ole="">
                  <v:imagedata r:id="rId97" o:title=""/>
                </v:shape>
                <o:OLEObject Type="Embed" ProgID="Equation.DSMT4" ShapeID="_x0000_i1076" DrawAspect="Content" ObjectID="_1775496100" r:id="rId9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وبالعلاقة التراجعية: </w:t>
            </w:r>
          </w:p>
          <w:p w14:paraId="3AD22D30" w14:textId="77777777" w:rsidR="00A0272B" w:rsidRPr="009266CF" w:rsidRDefault="00A0272B" w:rsidP="00A0272B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AE5A05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440" w:dyaOrig="360" w14:anchorId="321B6B56">
                <v:shape id="_x0000_i1077" type="#_x0000_t75" style="width:1in;height:18pt" o:ole="">
                  <v:imagedata r:id="rId99" o:title=""/>
                </v:shape>
                <o:OLEObject Type="Embed" ProgID="Equation.DSMT4" ShapeID="_x0000_i1077" DrawAspect="Content" ObjectID="_1775496101" r:id="rId100"/>
              </w:object>
            </w:r>
          </w:p>
          <w:p w14:paraId="2C1C4CD3" w14:textId="77777777" w:rsidR="00A0272B" w:rsidRDefault="00A0272B" w:rsidP="00A0272B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حساب الحدود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60" w:dyaOrig="360" w14:anchorId="60F19DBA">
                <v:shape id="_x0000_i1078" type="#_x0000_t75" style="width:12.75pt;height:18pt" o:ole="">
                  <v:imagedata r:id="rId101" o:title=""/>
                </v:shape>
                <o:OLEObject Type="Embed" ProgID="Equation.DSMT4" ShapeID="_x0000_i1078" DrawAspect="Content" ObjectID="_1775496102" r:id="rId102"/>
              </w:objec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79" w:dyaOrig="360" w14:anchorId="303CE075">
                <v:shape id="_x0000_i1079" type="#_x0000_t75" style="width:14.25pt;height:18pt" o:ole="">
                  <v:imagedata r:id="rId103" o:title=""/>
                </v:shape>
                <o:OLEObject Type="Embed" ProgID="Equation.DSMT4" ShapeID="_x0000_i1079" DrawAspect="Content" ObjectID="_1775496103" r:id="rId104"/>
              </w:objec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79" w:dyaOrig="360" w14:anchorId="2A7BB3F5">
                <v:shape id="_x0000_i1080" type="#_x0000_t75" style="width:14.25pt;height:18pt" o:ole="">
                  <v:imagedata r:id="rId105" o:title=""/>
                </v:shape>
                <o:OLEObject Type="Embed" ProgID="Equation.DSMT4" ShapeID="_x0000_i1080" DrawAspect="Content" ObjectID="_1775496104" r:id="rId106"/>
              </w:object>
            </w:r>
          </w:p>
          <w:p w14:paraId="54BC11F1" w14:textId="77777777" w:rsidR="00A0272B" w:rsidRDefault="00A0272B" w:rsidP="00A0272B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AE5A05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3200" w:dyaOrig="400" w14:anchorId="66B39478">
                <v:shape id="_x0000_i1081" type="#_x0000_t75" style="width:159.75pt;height:20.25pt" o:ole="">
                  <v:imagedata r:id="rId107" o:title=""/>
                </v:shape>
                <o:OLEObject Type="Embed" ProgID="Equation.DSMT4" ShapeID="_x0000_i1081" DrawAspect="Content" ObjectID="_1775496105" r:id="rId10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،  </w:t>
            </w:r>
            <w:r w:rsidRPr="00AE5A05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3000" w:dyaOrig="400" w14:anchorId="1253B0F7">
                <v:shape id="_x0000_i1082" type="#_x0000_t75" style="width:150pt;height:20.25pt" o:ole="">
                  <v:imagedata r:id="rId109" o:title=""/>
                </v:shape>
                <o:OLEObject Type="Embed" ProgID="Equation.DSMT4" ShapeID="_x0000_i1082" DrawAspect="Content" ObjectID="_1775496106" r:id="rId110"/>
              </w:object>
            </w:r>
          </w:p>
          <w:p w14:paraId="4E093BD8" w14:textId="77777777" w:rsidR="00A0272B" w:rsidRDefault="00A0272B" w:rsidP="00A0272B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/>
                <w:noProof/>
                <w:sz w:val="28"/>
                <w:szCs w:val="28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78BE34C" wp14:editId="4323AFC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55245</wp:posOffset>
                      </wp:positionV>
                      <wp:extent cx="1914525" cy="1790700"/>
                      <wp:effectExtent l="0" t="0" r="28575" b="19050"/>
                      <wp:wrapNone/>
                      <wp:docPr id="157707799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1790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EDD9B1" w14:textId="77777777" w:rsidR="00A0272B" w:rsidRDefault="00A0272B" w:rsidP="00A0272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C55270" wp14:editId="0BCD0C39">
                                        <wp:extent cx="1714753" cy="1647825"/>
                                        <wp:effectExtent l="0" t="0" r="0" b="0"/>
                                        <wp:docPr id="1683777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837778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5280" cy="16483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BE34C" id="Rectangle 5" o:spid="_x0000_s1031" style="position:absolute;left:0;text-align:left;margin-left:2.9pt;margin-top:4.35pt;width:150.75pt;height:14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" fillcolor="white [3201]" strokecolor="white [3212]" strokeweight="2pt">
                      <v:textbox>
                        <w:txbxContent>
                          <w:p w14:paraId="58EDD9B1" w14:textId="77777777" w:rsidR="00A0272B" w:rsidRDefault="00A0272B" w:rsidP="00A027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C55270" wp14:editId="0BCD0C39">
                                  <wp:extent cx="1714753" cy="1647825"/>
                                  <wp:effectExtent l="0" t="0" r="0" b="0"/>
                                  <wp:docPr id="1683777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37778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280" cy="16483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440AF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680" w:dyaOrig="360" w14:anchorId="2FB8A064">
                <v:shape id="_x0000_i1083" type="#_x0000_t75" style="width:134.25pt;height:18pt" o:ole="">
                  <v:imagedata r:id="rId111" o:title=""/>
                </v:shape>
                <o:OLEObject Type="Embed" ProgID="Equation.DSMT4" ShapeID="_x0000_i1083" DrawAspect="Content" ObjectID="_1775496107" r:id="rId112"/>
              </w:object>
            </w:r>
          </w:p>
          <w:p w14:paraId="53499985" w14:textId="77777777" w:rsidR="00A0272B" w:rsidRPr="00AE5A05" w:rsidRDefault="00A0272B" w:rsidP="00A0272B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49936B2B" w14:textId="458CA076" w:rsidR="00A0272B" w:rsidRDefault="00A0272B" w:rsidP="00A0272B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7832105" w14:textId="0263B144" w:rsidR="00A0272B" w:rsidRDefault="00EB3EA2" w:rsidP="00A0272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944B3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التمثيل البياني لمتتالية</w:t>
            </w:r>
          </w:p>
          <w:p w14:paraId="692814A5" w14:textId="77777777" w:rsidR="00D944B3" w:rsidRDefault="00D944B3" w:rsidP="00D944B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25FBCFB" w14:textId="0138CB1F" w:rsidR="00D944B3" w:rsidRDefault="00D944B3" w:rsidP="00D944B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</w:t>
            </w:r>
          </w:p>
          <w:p w14:paraId="5C1C1DE9" w14:textId="4B1B146C" w:rsidR="00D944B3" w:rsidRDefault="00D944B3" w:rsidP="004C119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C119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التمثيل البياني لمتتالية عددية </w:t>
            </w:r>
            <w:r w:rsidR="004C119B" w:rsidRPr="004C119B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70D5D398">
                <v:shape id="_x0000_i1084" type="#_x0000_t75" style="width:24.75pt;height:21pt" o:ole="">
                  <v:imagedata r:id="rId113" o:title=""/>
                </v:shape>
                <o:OLEObject Type="Embed" ProgID="Equation.DSMT4" ShapeID="_x0000_i1084" DrawAspect="Content" ObjectID="_1775496108" r:id="rId114"/>
              </w:object>
            </w:r>
            <w:r w:rsidR="004C119B" w:rsidRPr="004C119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4C119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هو مجموعة النقط </w:t>
            </w:r>
            <w:r w:rsidR="004C119B" w:rsidRPr="004C119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980" w:dyaOrig="360" w14:anchorId="35786CD6">
                <v:shape id="_x0000_i1085" type="#_x0000_t75" style="width:48.75pt;height:18pt" o:ole="">
                  <v:imagedata r:id="rId115" o:title=""/>
                </v:shape>
                <o:OLEObject Type="Embed" ProgID="Equation.DSMT4" ShapeID="_x0000_i1085" DrawAspect="Content" ObjectID="_1775496109" r:id="rId116"/>
              </w:object>
            </w:r>
            <w:r w:rsidR="004C119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76B72E5" w14:textId="77777777" w:rsidR="004C119B" w:rsidRDefault="004C119B" w:rsidP="004C119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858F48F" w14:textId="77777777" w:rsidR="004C119B" w:rsidRDefault="004C119B" w:rsidP="004C11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AF21476" w14:textId="77777777" w:rsidR="004C119B" w:rsidRDefault="004C119B" w:rsidP="004C11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C9AF286" w14:textId="77777777" w:rsidR="004C119B" w:rsidRDefault="004C119B" w:rsidP="004C11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CB0CC5F" w14:textId="77777777" w:rsidR="00B10523" w:rsidRDefault="00B10523" w:rsidP="004C11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B19FF21" w14:textId="72D86208" w:rsidR="004C119B" w:rsidRDefault="004C119B" w:rsidP="00B1052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C119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</w:t>
            </w:r>
            <w:r w:rsidR="00514E88" w:rsidRPr="004C119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01:</w:t>
            </w:r>
            <w:r w:rsidR="00514E8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ت</w:t>
            </w:r>
            <w:r w:rsidR="007F13D0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20 ص167</w:t>
            </w:r>
          </w:p>
          <w:p w14:paraId="25BA0178" w14:textId="77777777" w:rsidR="007F13D0" w:rsidRDefault="007F13D0" w:rsidP="007F13D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7D97377" w14:textId="77777777" w:rsidR="007F13D0" w:rsidRDefault="007F13D0" w:rsidP="007F13D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8109627" w14:textId="14EAD7C7" w:rsidR="00BC2B76" w:rsidRDefault="00BC2B76" w:rsidP="00BC2B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مثال02: (متتالية معرفة بعلاقة تراجعية)</w:t>
            </w:r>
          </w:p>
          <w:p w14:paraId="55805DCF" w14:textId="77777777" w:rsidR="00AD44BF" w:rsidRDefault="00AD44BF" w:rsidP="00AD44B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116856" w14:textId="3F3E0E39" w:rsidR="00514E88" w:rsidRPr="00514E88" w:rsidRDefault="00514E88" w:rsidP="00514E88">
            <w:pPr>
              <w:tabs>
                <w:tab w:val="left" w:pos="76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14E88">
              <w:rPr>
                <w:rFonts w:ascii="Amiri" w:hAnsi="Amiri" w:cs="Amiri"/>
                <w:sz w:val="28"/>
                <w:szCs w:val="28"/>
                <w:rtl/>
              </w:rPr>
              <w:t>لتكن المتتالية</w:t>
            </w:r>
            <w:r w:rsidRPr="00514E88">
              <w:rPr>
                <w:rFonts w:ascii="Amiri" w:hAnsi="Amiri" w:cs="Amiri"/>
                <w:position w:val="-12"/>
                <w:sz w:val="28"/>
                <w:szCs w:val="28"/>
              </w:rPr>
              <w:object w:dxaOrig="660" w:dyaOrig="360" w14:anchorId="6A98DD33">
                <v:shape id="_x0000_i1086" type="#_x0000_t75" style="width:33pt;height:18pt" o:ole="">
                  <v:imagedata r:id="rId117" o:title=""/>
                </v:shape>
                <o:OLEObject Type="Embed" ProgID="Equation.DSMT4" ShapeID="_x0000_i1086" DrawAspect="Content" ObjectID="_1775496110" r:id="rId118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المعرفة بحدها الأول </w:t>
            </w:r>
            <w:r w:rsidRPr="00514E88">
              <w:rPr>
                <w:rFonts w:ascii="Amiri" w:hAnsi="Amiri" w:cs="Amiri"/>
                <w:position w:val="-12"/>
                <w:sz w:val="28"/>
                <w:szCs w:val="28"/>
              </w:rPr>
              <w:object w:dxaOrig="580" w:dyaOrig="360" w14:anchorId="056AD24F">
                <v:shape id="_x0000_i1087" type="#_x0000_t75" style="width:29.25pt;height:18pt" o:ole="">
                  <v:imagedata r:id="rId119" o:title=""/>
                </v:shape>
                <o:OLEObject Type="Embed" ProgID="Equation.DSMT4" ShapeID="_x0000_i1087" DrawAspect="Content" ObjectID="_1775496111" r:id="rId120"/>
              </w:object>
            </w:r>
            <w:r w:rsidRPr="00514E88">
              <w:rPr>
                <w:rFonts w:ascii="Amiri" w:hAnsi="Amiri" w:cs="Amiri" w:hint="cs"/>
                <w:sz w:val="28"/>
                <w:szCs w:val="28"/>
                <w:rtl/>
              </w:rPr>
              <w:t>والعلاقة</w: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التراجعية </w:t>
            </w:r>
            <w:r w:rsidRPr="00514E88">
              <w:rPr>
                <w:rFonts w:ascii="Amiri" w:hAnsi="Amiri" w:cs="Amiri"/>
                <w:position w:val="-24"/>
                <w:sz w:val="28"/>
                <w:szCs w:val="28"/>
              </w:rPr>
              <w:object w:dxaOrig="1480" w:dyaOrig="620" w14:anchorId="6E12DFF0">
                <v:shape id="_x0000_i1088" type="#_x0000_t75" style="width:74.25pt;height:30.75pt" o:ole="">
                  <v:imagedata r:id="rId121" o:title=""/>
                </v:shape>
                <o:OLEObject Type="Embed" ProgID="Equation.DSMT4" ShapeID="_x0000_i1088" DrawAspect="Content" ObjectID="_1775496112" r:id="rId122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.                                        </w:t>
            </w:r>
          </w:p>
          <w:p w14:paraId="39A24006" w14:textId="549F23E0" w:rsidR="00514E88" w:rsidRPr="00514E88" w:rsidRDefault="00514E88" w:rsidP="00514E88">
            <w:pPr>
              <w:tabs>
                <w:tab w:val="left" w:pos="76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14E88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3535982F">
                <v:shape id="_x0000_i1089" type="#_x0000_t75" style="width:9pt;height:9.75pt" o:ole="">
                  <v:imagedata r:id="rId123" o:title=""/>
                </v:shape>
                <o:OLEObject Type="Embed" ProgID="Equation.DSMT4" ShapeID="_x0000_i1089" DrawAspect="Content" ObjectID="_1775496113" r:id="rId124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مثل بيانيا المتتالية </w:t>
            </w:r>
            <w:r w:rsidRPr="00514E88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641C2168">
                <v:shape id="_x0000_i1090" type="#_x0000_t75" style="width:23.25pt;height:18pt" o:ole="">
                  <v:imagedata r:id="rId125" o:title=""/>
                </v:shape>
                <o:OLEObject Type="Embed" ProgID="Equation.DSMT4" ShapeID="_x0000_i1090" DrawAspect="Content" ObjectID="_1775496114" r:id="rId126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في المستوي </w:t>
            </w:r>
            <w:r w:rsidRPr="00514E88">
              <w:rPr>
                <w:rFonts w:ascii="Amiri" w:hAnsi="Amiri" w:cs="Amiri" w:hint="cs"/>
                <w:sz w:val="28"/>
                <w:szCs w:val="28"/>
                <w:rtl/>
              </w:rPr>
              <w:t>المنسو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ب </w:t>
            </w:r>
            <w:r w:rsidRPr="00514E88">
              <w:rPr>
                <w:rFonts w:ascii="Amiri" w:hAnsi="Amiri" w:cs="Amiri" w:hint="cs"/>
                <w:sz w:val="28"/>
                <w:szCs w:val="28"/>
                <w:rtl/>
              </w:rPr>
              <w:t>إلى</w: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معلم متعامد </w:t>
            </w:r>
            <w:r w:rsidRPr="00514E88">
              <w:rPr>
                <w:rFonts w:ascii="Amiri" w:hAnsi="Amiri" w:cs="Amiri" w:hint="cs"/>
                <w:sz w:val="28"/>
                <w:szCs w:val="28"/>
                <w:rtl/>
              </w:rPr>
              <w:t>ومتجانس</w: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14E88">
              <w:rPr>
                <w:rFonts w:ascii="Amiri" w:hAnsi="Amiri" w:cs="Amiri"/>
                <w:position w:val="-14"/>
                <w:sz w:val="28"/>
                <w:szCs w:val="28"/>
              </w:rPr>
              <w:object w:dxaOrig="920" w:dyaOrig="400" w14:anchorId="263A86EC">
                <v:shape id="_x0000_i1091" type="#_x0000_t75" style="width:45.75pt;height:20.25pt" o:ole="">
                  <v:imagedata r:id="rId127" o:title=""/>
                </v:shape>
                <o:OLEObject Type="Embed" ProgID="Equation.DSMT4" ShapeID="_x0000_i1091" DrawAspect="Content" ObjectID="_1775496115" r:id="rId128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14D022A" w14:textId="1C9BD50B" w:rsidR="00BC2B76" w:rsidRDefault="006662B3" w:rsidP="00BC2B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148B621" wp14:editId="1F1C7274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99060</wp:posOffset>
                      </wp:positionV>
                      <wp:extent cx="3181350" cy="2314575"/>
                      <wp:effectExtent l="0" t="0" r="19050" b="28575"/>
                      <wp:wrapNone/>
                      <wp:docPr id="54854756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0" cy="2314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62DD1" w14:textId="5E0E8B38" w:rsidR="006662B3" w:rsidRDefault="006662B3" w:rsidP="006662B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FFCFFD" wp14:editId="66DB0549">
                                        <wp:extent cx="2138045" cy="2197735"/>
                                        <wp:effectExtent l="0" t="0" r="0" b="0"/>
                                        <wp:docPr id="171350879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13508790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38045" cy="21977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48B621" id="Rectangle 1" o:spid="_x0000_s1032" style="position:absolute;left:0;text-align:left;margin-left:69.65pt;margin-top:7.8pt;width:250.5pt;height:18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" fillcolor="white [3201]" strokecolor="white [3212]" strokeweight="2pt">
                      <v:textbox>
                        <w:txbxContent>
                          <w:p w14:paraId="05962DD1" w14:textId="5E0E8B38" w:rsidR="006662B3" w:rsidRDefault="006662B3" w:rsidP="006662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FCFFD" wp14:editId="66DB0549">
                                  <wp:extent cx="2138045" cy="2197735"/>
                                  <wp:effectExtent l="0" t="0" r="0" b="0"/>
                                  <wp:docPr id="171350879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3508790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8045" cy="2197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ADB842" w14:textId="77777777" w:rsidR="00A20A6D" w:rsidRPr="004C119B" w:rsidRDefault="00A20A6D" w:rsidP="00A20A6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E41D6CE" w14:textId="77777777" w:rsidR="00D944B3" w:rsidRPr="00EB3EA2" w:rsidRDefault="00D944B3" w:rsidP="00D944B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</w:p>
          <w:p w14:paraId="3C9692D6" w14:textId="77777777" w:rsidR="00A0272B" w:rsidRDefault="00A0272B" w:rsidP="00A0272B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3CAFDB2" w14:textId="6B9616A3" w:rsidR="002D090C" w:rsidRDefault="002D090C" w:rsidP="002D090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61E4373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809C018" w14:textId="77777777" w:rsidR="006662B3" w:rsidRDefault="006662B3" w:rsidP="006662B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BE4947E" w14:textId="77777777" w:rsidR="006662B3" w:rsidRDefault="006662B3" w:rsidP="006662B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5C3AFBE" w14:textId="77777777" w:rsidR="006662B3" w:rsidRDefault="006662B3" w:rsidP="006662B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57D02C9" w14:textId="7A7B8852" w:rsidR="006662B3" w:rsidRDefault="00EB483F" w:rsidP="006662B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EB483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تطبيقات</w:t>
            </w:r>
            <w:r w:rsidR="00EF18E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(</w:t>
            </w:r>
            <w:proofErr w:type="gramEnd"/>
            <w:r w:rsidR="00EF18E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انظر الورقة المرفقة)</w:t>
            </w:r>
          </w:p>
          <w:p w14:paraId="0B71E97E" w14:textId="77777777" w:rsidR="00EB483F" w:rsidRPr="00EB483F" w:rsidRDefault="00EB483F" w:rsidP="00EB483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0F0843B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605AF08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19B80BC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DABDE76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C247FFF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EC106AF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794E03E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2865D3C" w14:textId="77777777" w:rsidR="002722E1" w:rsidRDefault="002722E1" w:rsidP="002722E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D0CE713" w14:textId="77777777" w:rsidR="002D090C" w:rsidRDefault="002D090C" w:rsidP="002D090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677BE465" w14:textId="77777777" w:rsidR="001B5E96" w:rsidRDefault="001B5E96" w:rsidP="001B5E96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137A3BC5" w14:textId="77777777" w:rsidR="001B5E96" w:rsidRDefault="001B5E96" w:rsidP="001B5E96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4B797EA2" w14:textId="77777777" w:rsidR="001B5E96" w:rsidRDefault="001B5E96" w:rsidP="001B5E96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718B9D6F" w14:textId="77777777" w:rsidR="001B5E96" w:rsidRDefault="001B5E96" w:rsidP="001B5E9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70A5D3D" w14:textId="562A9B0B" w:rsidR="00237718" w:rsidRPr="00237718" w:rsidRDefault="00237718" w:rsidP="00237718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975" w:type="dxa"/>
          </w:tcPr>
          <w:p w14:paraId="23A7C14F" w14:textId="77777777" w:rsidR="00E60A10" w:rsidRDefault="00E60A1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AFA67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935C2E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444F44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A1B59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C09CE0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4F259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6251D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E9CD1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6CCE9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3EEA73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B504F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8C1A4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8BF2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2A1F3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FBADE3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4AA68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E319F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68679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5B92B4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17E4B8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AE652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6C2C6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F0B9C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139D8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8FDBA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EB513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969A7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AFD27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2B05C4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88E97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70B1E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66A02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1A9D7B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18630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9CF51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734780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8AD2B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C3834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91680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51D2A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0C1EC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056960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A83A60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D45F0D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4F37F6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22A1B9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A30961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AB998C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2E3207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4209CA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7E5CA8" w14:textId="77777777" w:rsidR="0012061E" w:rsidRDefault="0012061E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0B5CC6" w14:textId="77777777" w:rsidR="00EC70C0" w:rsidRDefault="00EC70C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  <w:p w14:paraId="01ACFC3A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DC6533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A0C90C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8E222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AB175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B4C494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8474C8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804331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B6B23D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F06CCF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B23C97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09CB70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9516D9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A24479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670C8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6A284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323D10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6501C4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204CA3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CD9BA4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BBBDD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251D30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33ECFC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A05AC9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0C3EEB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1A25C4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5C4F83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0B47EA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A7A8B0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20BA3E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1806C5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9A35C7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A8A18B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617D6A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3BC78F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EB56C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5337F9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BAD80E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B2CC65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460C1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94FE41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CF0F9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73437A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FB12E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B363C3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64C867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F06C25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FA052B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0D40D3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A6DE85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9CB683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971477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80E301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EC65A6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121DE3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1A6208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4ABCFD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987864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02D0A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35F808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CCE96A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134A2D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BBD180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61435B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D3D03B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682B44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8FB11A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9ECE5C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63378E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2A957D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4C89EA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E3FA1D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857AF8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0036C4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DAF30E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A3165B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102940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48BE25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8E4822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B1637E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159131" w14:textId="77777777" w:rsidR="00AD44BF" w:rsidRDefault="00AD44BF" w:rsidP="00AD44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46FF5F" w14:textId="77777777" w:rsidR="00AD44BF" w:rsidRPr="006662B3" w:rsidRDefault="00AD44BF" w:rsidP="00AD44BF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662B3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تشرح طريقة تمثيل حدود متتالية معرفة بعلاقة تراجعية</w:t>
            </w: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 xml:space="preserve"> </w:t>
            </w:r>
          </w:p>
          <w:p w14:paraId="2199770F" w14:textId="77777777" w:rsidR="00AD44BF" w:rsidRPr="006662B3" w:rsidRDefault="00AD44BF" w:rsidP="00AD44BF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ص149</w:t>
            </w:r>
          </w:p>
          <w:p w14:paraId="1FDC342E" w14:textId="77777777" w:rsidR="00AD44BF" w:rsidRPr="006662B3" w:rsidRDefault="00AD44BF" w:rsidP="00AD44BF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من</w:t>
            </w:r>
          </w:p>
          <w:p w14:paraId="31554EA1" w14:textId="77777777" w:rsidR="00AD44BF" w:rsidRPr="006662B3" w:rsidRDefault="00AD44BF" w:rsidP="00AD44BF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الكتاب</w:t>
            </w:r>
          </w:p>
          <w:p w14:paraId="38B55D71" w14:textId="263708F9" w:rsidR="00AD44BF" w:rsidRPr="00AD44BF" w:rsidRDefault="00AD44BF" w:rsidP="00AD44B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المدرسي</w:t>
            </w:r>
          </w:p>
        </w:tc>
      </w:tr>
    </w:tbl>
    <w:p w14:paraId="7EB9FE2F" w14:textId="0C7D556E" w:rsidR="00745C86" w:rsidRPr="00792B9B" w:rsidRDefault="009266CF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17A35" wp14:editId="6A9D0C6E">
                <wp:simplePos x="0" y="0"/>
                <wp:positionH relativeFrom="column">
                  <wp:posOffset>4709795</wp:posOffset>
                </wp:positionH>
                <wp:positionV relativeFrom="paragraph">
                  <wp:posOffset>-46990</wp:posOffset>
                </wp:positionV>
                <wp:extent cx="1609725" cy="666750"/>
                <wp:effectExtent l="0" t="0" r="2857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66675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46293C" w14:textId="743892B8" w:rsidR="00745C86" w:rsidRPr="009266CF" w:rsidRDefault="009266CF" w:rsidP="00E60A1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266CF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2.</w:t>
                            </w:r>
                            <w:r w:rsidR="001B5E96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ع.ت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17A35" id="_x0000_s1033" type="#_x0000_t54" style="position:absolute;left:0;text-align:left;margin-left:370.85pt;margin-top:-3.7pt;width:126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">
                <v:textbox>
                  <w:txbxContent>
                    <w:p w14:paraId="4B46293C" w14:textId="743892B8" w:rsidR="00745C86" w:rsidRPr="009266CF" w:rsidRDefault="009266CF" w:rsidP="00E60A1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266CF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2.</w:t>
                      </w:r>
                      <w:r w:rsidR="001B5E96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ع.ت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A88EB" wp14:editId="288E6E87">
                <wp:simplePos x="0" y="0"/>
                <wp:positionH relativeFrom="column">
                  <wp:posOffset>-576580</wp:posOffset>
                </wp:positionH>
                <wp:positionV relativeFrom="paragraph">
                  <wp:posOffset>781685</wp:posOffset>
                </wp:positionV>
                <wp:extent cx="6905625" cy="547370"/>
                <wp:effectExtent l="0" t="0" r="28575" b="2413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547370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E95ED" w14:textId="70350509" w:rsidR="00745C86" w:rsidRPr="009266CF" w:rsidRDefault="00745C86" w:rsidP="009266CF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9266CF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الكفاءة </w:t>
                            </w:r>
                            <w:r w:rsidR="009266CF" w:rsidRPr="009266CF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المستهدفة:</w:t>
                            </w:r>
                            <w:r w:rsidRPr="009266CF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1B5E96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>اتجاه تغير متتالية</w:t>
                            </w:r>
                            <w:r w:rsidR="00CD4345" w:rsidRPr="009266CF">
                              <w:rPr>
                                <w:rFonts w:ascii="Amiri" w:hAnsi="Amiri" w:cs="Amir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A88EB" id="_x0000_s1034" type="#_x0000_t80" style="position:absolute;left:0;text-align:left;margin-left:-45.4pt;margin-top:61.55pt;width:543.75pt;height:4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" adj=",4535,,7667">
                <v:textbox>
                  <w:txbxContent>
                    <w:p w14:paraId="246E95ED" w14:textId="70350509" w:rsidR="00745C86" w:rsidRPr="009266CF" w:rsidRDefault="00745C86" w:rsidP="009266CF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 w:rsidRPr="009266CF"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الكفاءة </w:t>
                      </w:r>
                      <w:r w:rsidR="009266CF" w:rsidRPr="009266CF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المستهدفة:</w:t>
                      </w:r>
                      <w:r w:rsidRPr="009266CF"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1B5E96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>اتجاه تغير متتالية</w:t>
                      </w:r>
                      <w:r w:rsidR="00CD4345" w:rsidRPr="009266CF">
                        <w:rPr>
                          <w:rFonts w:ascii="Amiri" w:hAnsi="Amiri" w:cs="Amiri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D3C8E" wp14:editId="3C2D2871">
                <wp:simplePos x="0" y="0"/>
                <wp:positionH relativeFrom="column">
                  <wp:posOffset>1223645</wp:posOffset>
                </wp:positionH>
                <wp:positionV relativeFrom="paragraph">
                  <wp:posOffset>-94615</wp:posOffset>
                </wp:positionV>
                <wp:extent cx="3429000" cy="852170"/>
                <wp:effectExtent l="0" t="0" r="19050" b="2413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85217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204002" w14:textId="3B861F49" w:rsidR="00745C86" w:rsidRPr="009266CF" w:rsidRDefault="009266CF" w:rsidP="009266CF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266CF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745C86" w:rsidRPr="009266CF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45C86" w:rsidRPr="009266CF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="00745C86" w:rsidRPr="009266CF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r w:rsidRPr="009266CF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الموضوع:</w:t>
                            </w:r>
                            <w:r w:rsidR="00745C86" w:rsidRPr="009266CF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B5E96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اتجاه التغير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D3C8E" id="_x0000_s1035" type="#_x0000_t98" style="position:absolute;left:0;text-align:left;margin-left:96.35pt;margin-top:-7.45pt;width:270pt;height:6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">
                <v:textbox>
                  <w:txbxContent>
                    <w:p w14:paraId="0F204002" w14:textId="3B861F49" w:rsidR="00745C86" w:rsidRPr="009266CF" w:rsidRDefault="009266CF" w:rsidP="009266CF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9266CF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745C86" w:rsidRPr="009266CF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45C86" w:rsidRPr="009266CF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المتتاليات العددية</w:t>
                      </w:r>
                      <w:r w:rsidR="00745C86" w:rsidRPr="009266CF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r w:rsidRPr="009266CF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الموضوع:</w:t>
                      </w:r>
                      <w:r w:rsidR="00745C86" w:rsidRPr="009266CF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B5E96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اتجاه التغير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76BA2" wp14:editId="30D43639">
                <wp:simplePos x="0" y="0"/>
                <wp:positionH relativeFrom="column">
                  <wp:posOffset>-595630</wp:posOffset>
                </wp:positionH>
                <wp:positionV relativeFrom="paragraph">
                  <wp:posOffset>-18415</wp:posOffset>
                </wp:positionV>
                <wp:extent cx="1667510" cy="742950"/>
                <wp:effectExtent l="0" t="0" r="2794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7510" cy="74295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5068BF" w14:textId="1EFF2130" w:rsidR="00745C86" w:rsidRPr="009266CF" w:rsidRDefault="009266CF" w:rsidP="009266CF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266CF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745C86" w:rsidRPr="009266CF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064DF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</w:t>
                            </w:r>
                            <w:r w:rsidR="00745C86" w:rsidRPr="009266CF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76BA2" id="_x0000_s1036" type="#_x0000_t54" style="position:absolute;left:0;text-align:left;margin-left:-46.9pt;margin-top:-1.45pt;width:131.3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">
                <v:textbox>
                  <w:txbxContent>
                    <w:p w14:paraId="305068BF" w14:textId="1EFF2130" w:rsidR="00745C86" w:rsidRPr="009266CF" w:rsidRDefault="009266CF" w:rsidP="009266CF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9266CF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745C86" w:rsidRPr="009266CF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064DF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</w:t>
                      </w:r>
                      <w:r w:rsidR="00745C86" w:rsidRPr="009266CF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0901" w:type="dxa"/>
        <w:tblInd w:w="-860" w:type="dxa"/>
        <w:tblLook w:val="04A0" w:firstRow="1" w:lastRow="0" w:firstColumn="1" w:lastColumn="0" w:noHBand="0" w:noVBand="1"/>
      </w:tblPr>
      <w:tblGrid>
        <w:gridCol w:w="1251"/>
        <w:gridCol w:w="8505"/>
        <w:gridCol w:w="1145"/>
      </w:tblGrid>
      <w:tr w:rsidR="00745C86" w:rsidRPr="00792B9B" w14:paraId="52824FE3" w14:textId="77777777" w:rsidTr="009266CF">
        <w:tc>
          <w:tcPr>
            <w:tcW w:w="1251" w:type="dxa"/>
            <w:shd w:val="clear" w:color="auto" w:fill="FDE9D9" w:themeFill="accent6" w:themeFillTint="33"/>
          </w:tcPr>
          <w:p w14:paraId="40594B36" w14:textId="77777777" w:rsidR="00745C86" w:rsidRPr="009266CF" w:rsidRDefault="00745C86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3CA72405" w14:textId="77777777" w:rsidR="00745C86" w:rsidRPr="009266CF" w:rsidRDefault="00745C86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45" w:type="dxa"/>
            <w:shd w:val="clear" w:color="auto" w:fill="FDE9D9" w:themeFill="accent6" w:themeFillTint="33"/>
          </w:tcPr>
          <w:p w14:paraId="731D9FA4" w14:textId="77777777" w:rsidR="00745C86" w:rsidRPr="009266CF" w:rsidRDefault="00745C86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45C86" w:rsidRPr="00792B9B" w14:paraId="66439DB6" w14:textId="77777777" w:rsidTr="009266CF">
        <w:tc>
          <w:tcPr>
            <w:tcW w:w="1251" w:type="dxa"/>
          </w:tcPr>
          <w:p w14:paraId="6C3F944C" w14:textId="77777777" w:rsidR="00745C86" w:rsidRDefault="00745C86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E2929D5" w14:textId="77777777" w:rsidR="00745C86" w:rsidRDefault="00745C86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36C4E4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2C49FB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1ECC12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87969F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AA2190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D655F2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AC0D70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8C6A71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DC2220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1624DA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4C90A95E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BE63B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05861A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F68CFB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8B44A2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D4F7AE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2EBFB9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7E2388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25CDA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506BAB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3F68B3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A04BE2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8BE10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45F2FD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87AC0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DF536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8F353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F94B8E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D47901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32DCDA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4F6798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46083C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B6D3B7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E4FF3A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20358E" w14:textId="77777777" w:rsidR="00745C86" w:rsidRPr="00FB5A89" w:rsidRDefault="00745C86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1CB34821" w14:textId="77777777" w:rsidR="00745C86" w:rsidRPr="00792B9B" w:rsidRDefault="00745C86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79BC3C3" w14:textId="77777777" w:rsidR="000A4363" w:rsidRDefault="000A4363" w:rsidP="000A4363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DE65088" w14:textId="77777777" w:rsidR="00E90294" w:rsidRPr="00E90294" w:rsidRDefault="00E90294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9029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اتجاه تغيّر متتالية</w:t>
            </w:r>
          </w:p>
          <w:p w14:paraId="38BE3F2A" w14:textId="77777777" w:rsidR="000A4363" w:rsidRPr="00E90294" w:rsidRDefault="000A4363" w:rsidP="000A436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E6C0609" w14:textId="4631C960" w:rsidR="00E90294" w:rsidRPr="00E90294" w:rsidRDefault="00E90294" w:rsidP="00E902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9029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5750BA0B" w14:textId="77777777" w:rsidR="00E90294" w:rsidRPr="00E90294" w:rsidRDefault="00E90294" w:rsidP="00E9029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B7FC143" w14:textId="77777777" w:rsidR="00E90294" w:rsidRPr="00E90294" w:rsidRDefault="00E90294" w:rsidP="00E9029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9029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7875C857">
                <v:shape id="_x0000_i1092" type="#_x0000_t75" style="width:24pt;height:20.25pt" o:ole="">
                  <v:imagedata r:id="rId130" o:title=""/>
                </v:shape>
                <o:OLEObject Type="Embed" ProgID="Equation.DSMT4" ShapeID="_x0000_i1092" DrawAspect="Content" ObjectID="_1775496116" r:id="rId131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متتالية معرفة على</w:t>
            </w:r>
            <w:r w:rsidRPr="00E90294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60" w:dyaOrig="279" w14:anchorId="5993B7E0">
                <v:shape id="_x0000_i1093" type="#_x0000_t75" style="width:12.75pt;height:14.25pt" o:ole="">
                  <v:imagedata r:id="rId132" o:title=""/>
                </v:shape>
                <o:OLEObject Type="Embed" ProgID="Equation.DSMT4" ShapeID="_x0000_i1093" DrawAspect="Content" ObjectID="_1775496117" r:id="rId133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AF4CDD7" w14:textId="01854F3D" w:rsidR="00E90294" w:rsidRPr="00E90294" w:rsidRDefault="00E90294" w:rsidP="0014592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نقول إنّ </w:t>
            </w:r>
            <w:r w:rsidRPr="00E9029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1301F966">
                <v:shape id="_x0000_i1094" type="#_x0000_t75" style="width:24pt;height:20.25pt" o:ole="">
                  <v:imagedata r:id="rId130" o:title=""/>
                </v:shape>
                <o:OLEObject Type="Embed" ProgID="Equation.DSMT4" ShapeID="_x0000_i1094" DrawAspect="Content" ObjectID="_1775496118" r:id="rId134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متتالية متزايدة تماما عندما يكون من أجل كلّ عدد طبيعي </w:t>
            </w:r>
            <w:r w:rsidRPr="00E90294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4DC97C8B">
                <v:shape id="_x0000_i1095" type="#_x0000_t75" style="width:9.75pt;height:11.25pt" o:ole="">
                  <v:imagedata r:id="rId135" o:title=""/>
                </v:shape>
                <o:OLEObject Type="Embed" ProgID="Equation.3" ShapeID="_x0000_i1095" DrawAspect="Content" ObjectID="_1775496119" r:id="rId136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 </w:t>
            </w:r>
            <w:r w:rsidRPr="00E90294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420" w:dyaOrig="360" w14:anchorId="45BBCD11">
                <v:shape id="_x0000_i1096" type="#_x0000_t75" style="width:21pt;height:18pt" o:ole="">
                  <v:imagedata r:id="rId137" o:title=""/>
                </v:shape>
                <o:OLEObject Type="Embed" ProgID="Equation.3" ShapeID="_x0000_i1096" DrawAspect="Content" ObjectID="_1775496120" r:id="rId138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90294">
              <w:rPr>
                <w:rFonts w:ascii="Amiri" w:hAnsi="Amiri" w:cs="Amiri"/>
                <w:sz w:val="28"/>
                <w:szCs w:val="28"/>
                <w:lang w:bidi="ar-DZ"/>
              </w:rPr>
              <w:sym w:font="Symbol" w:char="F03C"/>
            </w:r>
            <w:r w:rsidRPr="00E90294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260" w:dyaOrig="360" w14:anchorId="50B6E695">
                <v:shape id="_x0000_i1097" type="#_x0000_t75" style="width:12.75pt;height:18pt" o:ole="">
                  <v:imagedata r:id="rId139" o:title=""/>
                </v:shape>
                <o:OLEObject Type="Embed" ProgID="Equation.3" ShapeID="_x0000_i1097" DrawAspect="Content" ObjectID="_1775496121" r:id="rId140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110395DA" w14:textId="19AD02E0" w:rsidR="00E90294" w:rsidRPr="0014592A" w:rsidRDefault="00E90294" w:rsidP="0014592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نقول إنّ</w:t>
            </w:r>
            <w:r w:rsidRPr="00E9029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13B8C111">
                <v:shape id="_x0000_i1098" type="#_x0000_t75" style="width:24pt;height:20.25pt" o:ole="">
                  <v:imagedata r:id="rId130" o:title=""/>
                </v:shape>
                <o:OLEObject Type="Embed" ProgID="Equation.DSMT4" ShapeID="_x0000_i1098" DrawAspect="Content" ObjectID="_1775496122" r:id="rId141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متتالية متناقصة تماما عندما يكون من أجل كلّ عدد طبيعي </w:t>
            </w:r>
            <w:r w:rsidRPr="00E90294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31D361F9">
                <v:shape id="_x0000_i1099" type="#_x0000_t75" style="width:9.75pt;height:11.25pt" o:ole="">
                  <v:imagedata r:id="rId135" o:title=""/>
                </v:shape>
                <o:OLEObject Type="Embed" ProgID="Equation.3" ShapeID="_x0000_i1099" DrawAspect="Content" ObjectID="_1775496123" r:id="rId142"/>
              </w:object>
            </w:r>
            <w:r w:rsidRPr="0014592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</w:t>
            </w:r>
            <w:r w:rsidRPr="00E90294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420" w:dyaOrig="360" w14:anchorId="15625B29">
                <v:shape id="_x0000_i1100" type="#_x0000_t75" style="width:21pt;height:18pt" o:ole="">
                  <v:imagedata r:id="rId137" o:title=""/>
                </v:shape>
                <o:OLEObject Type="Embed" ProgID="Equation.3" ShapeID="_x0000_i1100" DrawAspect="Content" ObjectID="_1775496124" r:id="rId143"/>
              </w:object>
            </w:r>
            <w:r w:rsidRPr="0014592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90294">
              <w:rPr>
                <w:rFonts w:ascii="Amiri" w:hAnsi="Amiri" w:cs="Amiri"/>
                <w:sz w:val="28"/>
                <w:szCs w:val="28"/>
                <w:lang w:bidi="ar-DZ"/>
              </w:rPr>
              <w:sym w:font="Symbol" w:char="F03E"/>
            </w:r>
            <w:r w:rsidRPr="00E90294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260" w:dyaOrig="360" w14:anchorId="794FF53B">
                <v:shape id="_x0000_i1101" type="#_x0000_t75" style="width:12.75pt;height:18pt" o:ole="">
                  <v:imagedata r:id="rId139" o:title=""/>
                </v:shape>
                <o:OLEObject Type="Embed" ProgID="Equation.3" ShapeID="_x0000_i1101" DrawAspect="Content" ObjectID="_1775496125" r:id="rId144"/>
              </w:object>
            </w:r>
          </w:p>
          <w:p w14:paraId="06D36FD4" w14:textId="77777777" w:rsidR="00E90294" w:rsidRDefault="00E90294" w:rsidP="00E90294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CCFA875" w14:textId="11B0010A" w:rsidR="000A4363" w:rsidRPr="000E1096" w:rsidRDefault="008E2028" w:rsidP="000E1096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  <w:r w:rsidR="000E1096"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773A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 </w:t>
            </w:r>
            <w:r w:rsidR="00D064D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35،</w:t>
            </w:r>
            <w:r w:rsidR="006773A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 </w:t>
            </w:r>
            <w:proofErr w:type="gramStart"/>
            <w:r w:rsidR="00D064D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39 ،</w:t>
            </w:r>
            <w:proofErr w:type="gramEnd"/>
            <w:r w:rsidR="006773A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 37 ص 169</w:t>
            </w:r>
          </w:p>
          <w:p w14:paraId="705D65A2" w14:textId="77777777" w:rsidR="000A4363" w:rsidRDefault="000A4363" w:rsidP="000A4363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86ABE70" w14:textId="77777777" w:rsidR="000A4363" w:rsidRDefault="000A4363" w:rsidP="000A4363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11B5C8E" w14:textId="70C99345" w:rsidR="00C81EDC" w:rsidRDefault="000D4664" w:rsidP="00D064DF">
            <w:pPr>
              <w:bidi/>
              <w:rPr>
                <w:rFonts w:ascii="Arial" w:hAnsi="Arial" w:cs="Arial"/>
                <w:color w:val="FF0000"/>
                <w:sz w:val="28"/>
                <w:szCs w:val="28"/>
                <w:rtl/>
                <w:lang w:bidi="ar-DZ"/>
              </w:rPr>
            </w:pPr>
            <w:r w:rsidRPr="000D46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طريقة</w:t>
            </w:r>
            <w:r w:rsidR="00C81EDC" w:rsidRPr="00CB2859">
              <w:rPr>
                <w:rFonts w:ascii="Arial" w:hAnsi="Arial" w:cs="Arial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5BD92B64" w14:textId="77777777" w:rsidR="00C81EDC" w:rsidRDefault="00C81EDC" w:rsidP="00C81EDC">
            <w:pPr>
              <w:bidi/>
              <w:rPr>
                <w:rFonts w:ascii="Arial" w:hAnsi="Arial" w:cs="Arial"/>
                <w:color w:val="FF0000"/>
                <w:sz w:val="28"/>
                <w:szCs w:val="28"/>
                <w:rtl/>
                <w:lang w:bidi="ar-DZ"/>
              </w:rPr>
            </w:pPr>
          </w:p>
          <w:p w14:paraId="46A1F321" w14:textId="77777777" w:rsidR="00D064DF" w:rsidRPr="00D064DF" w:rsidRDefault="00D064DF" w:rsidP="00D064D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064DF">
              <w:rPr>
                <w:rFonts w:ascii="Amiri" w:hAnsi="Amiri" w:cs="Amiri"/>
                <w:sz w:val="28"/>
                <w:szCs w:val="28"/>
                <w:rtl/>
              </w:rPr>
              <w:t>لدراسة اتجاه تغير متتالية</w:t>
            </w:r>
            <w:r w:rsidRPr="00D064DF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0A81205E">
                <v:shape id="_x0000_i1102" type="#_x0000_t75" style="width:23.25pt;height:18pt" o:ole="">
                  <v:imagedata r:id="rId145" o:title=""/>
                </v:shape>
                <o:OLEObject Type="Embed" ProgID="Equation.DSMT4" ShapeID="_x0000_i1102" DrawAspect="Content" ObjectID="_1775496126" r:id="rId146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يمكن أن:</w:t>
            </w:r>
          </w:p>
          <w:p w14:paraId="4DF90C88" w14:textId="6F5D5330" w:rsidR="00D064DF" w:rsidRPr="00D064DF" w:rsidRDefault="00D064DF" w:rsidP="00D064DF">
            <w:pPr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064DF">
              <w:rPr>
                <w:rFonts w:ascii="Amiri" w:hAnsi="Amiri" w:cs="Amiri"/>
                <w:sz w:val="28"/>
                <w:szCs w:val="28"/>
                <w:rtl/>
              </w:rPr>
              <w:t>ندرس إشارة</w:t>
            </w:r>
            <w:r w:rsidRPr="00D064DF">
              <w:rPr>
                <w:rFonts w:ascii="Amiri" w:hAnsi="Amiri" w:cs="Amiri"/>
                <w:position w:val="-12"/>
                <w:sz w:val="28"/>
                <w:szCs w:val="28"/>
              </w:rPr>
              <w:object w:dxaOrig="820" w:dyaOrig="360" w14:anchorId="16C3765D">
                <v:shape id="_x0000_i1103" type="#_x0000_t75" style="width:41.25pt;height:18pt" o:ole="">
                  <v:imagedata r:id="rId147" o:title=""/>
                </v:shape>
                <o:OLEObject Type="Embed" ProgID="Equation.DSMT4" ShapeID="_x0000_i1103" DrawAspect="Content" ObjectID="_1775496127" r:id="rId148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E6A225B" w14:textId="5E139931" w:rsidR="003C2808" w:rsidRPr="003C2808" w:rsidRDefault="00D064DF" w:rsidP="003C2808">
            <w:pPr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064DF">
              <w:rPr>
                <w:rFonts w:ascii="Amiri" w:hAnsi="Amiri" w:cs="Amiri" w:hint="cs"/>
                <w:sz w:val="28"/>
                <w:szCs w:val="28"/>
                <w:rtl/>
              </w:rPr>
              <w:t>نقارن</w:t>
            </w:r>
            <w:r w:rsidRPr="00D064DF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>بين</w:t>
            </w:r>
            <w:r w:rsidRPr="00D064DF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064DF">
              <w:rPr>
                <w:rFonts w:ascii="Amiri" w:hAnsi="Amiri" w:cs="Amiri"/>
                <w:position w:val="-30"/>
                <w:sz w:val="28"/>
                <w:szCs w:val="28"/>
              </w:rPr>
              <w:object w:dxaOrig="460" w:dyaOrig="680" w14:anchorId="63A09ACF">
                <v:shape id="_x0000_i1104" type="#_x0000_t75" style="width:23.25pt;height:33.75pt" o:ole="">
                  <v:imagedata r:id="rId149" o:title=""/>
                </v:shape>
                <o:OLEObject Type="Embed" ProgID="Equation.DSMT4" ShapeID="_x0000_i1104" DrawAspect="Content" ObjectID="_1775496128" r:id="rId150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D064DF">
              <w:rPr>
                <w:rFonts w:ascii="Amiri" w:hAnsi="Amiri" w:cs="Amiri" w:hint="cs"/>
                <w:sz w:val="28"/>
                <w:szCs w:val="28"/>
                <w:rtl/>
              </w:rPr>
              <w:t>و1</w: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3C2808">
              <w:rPr>
                <w:rFonts w:ascii="Amiri" w:hAnsi="Amiri" w:cs="Amiri" w:hint="cs"/>
                <w:sz w:val="28"/>
                <w:szCs w:val="28"/>
                <w:rtl/>
              </w:rPr>
              <w:t xml:space="preserve">(حدود المتتالية </w:t>
            </w:r>
            <w:r w:rsidR="003C2808" w:rsidRPr="00D064DF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386F5374">
                <v:shape id="_x0000_i1311" type="#_x0000_t75" style="width:23.25pt;height:18pt" o:ole="">
                  <v:imagedata r:id="rId145" o:title=""/>
                </v:shape>
                <o:OLEObject Type="Embed" ProgID="Equation.DSMT4" ShapeID="_x0000_i1311" DrawAspect="Content" ObjectID="_1775496129" r:id="rId151"/>
              </w:object>
            </w:r>
            <w:r w:rsidR="003C280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="003C28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من نفس الإشارة)</w:t>
            </w:r>
          </w:p>
          <w:p w14:paraId="725C1A82" w14:textId="77777777" w:rsidR="00D064DF" w:rsidRPr="00D064DF" w:rsidRDefault="00D064DF" w:rsidP="00D064DF">
            <w:pPr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064DF">
              <w:rPr>
                <w:rFonts w:ascii="Amiri" w:hAnsi="Amiri" w:cs="Amiri"/>
                <w:sz w:val="28"/>
                <w:szCs w:val="28"/>
                <w:rtl/>
              </w:rPr>
              <w:t>إذا وجدت دالة</w:t>
            </w:r>
            <w:r w:rsidRPr="00D064DF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35FECEA">
                <v:shape id="_x0000_i1105" type="#_x0000_t75" style="width:12pt;height:15.75pt" o:ole="">
                  <v:imagedata r:id="rId152" o:title=""/>
                </v:shape>
                <o:OLEObject Type="Embed" ProgID="Equation.DSMT4" ShapeID="_x0000_i1105" DrawAspect="Content" ObjectID="_1775496130" r:id="rId153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حيث من أجل كل عدد طبيعي</w:t>
            </w:r>
            <w:r w:rsidRPr="00D064DF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2108E32">
                <v:shape id="_x0000_i1106" type="#_x0000_t75" style="width:9.75pt;height:11.25pt" o:ole="">
                  <v:imagedata r:id="rId154" o:title=""/>
                </v:shape>
                <o:OLEObject Type="Embed" ProgID="Equation.DSMT4" ShapeID="_x0000_i1106" DrawAspect="Content" ObjectID="_1775496131" r:id="rId155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:</w:t>
            </w:r>
            <w:r w:rsidRPr="00D064DF">
              <w:rPr>
                <w:rFonts w:ascii="Amiri" w:hAnsi="Amiri" w:cs="Amiri"/>
                <w:position w:val="-12"/>
                <w:sz w:val="28"/>
                <w:szCs w:val="28"/>
              </w:rPr>
              <w:object w:dxaOrig="999" w:dyaOrig="360" w14:anchorId="402BEF0D">
                <v:shape id="_x0000_i1107" type="#_x0000_t75" style="width:50.25pt;height:18pt" o:ole="">
                  <v:imagedata r:id="rId156" o:title=""/>
                </v:shape>
                <o:OLEObject Type="Embed" ProgID="Equation.DSMT4" ShapeID="_x0000_i1107" DrawAspect="Content" ObjectID="_1775496132" r:id="rId157"/>
              </w:object>
            </w:r>
            <w:r w:rsidRPr="00D064DF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>ندرس تغيرات الدالة</w:t>
            </w:r>
            <w:r w:rsidRPr="00D064DF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707EAC39">
                <v:shape id="_x0000_i1108" type="#_x0000_t75" style="width:12pt;height:15.75pt" o:ole="">
                  <v:imagedata r:id="rId158" o:title=""/>
                </v:shape>
                <o:OLEObject Type="Embed" ProgID="Equation.DSMT4" ShapeID="_x0000_i1108" DrawAspect="Content" ObjectID="_1775496133" r:id="rId159"/>
              </w:object>
            </w:r>
            <w:r w:rsidRPr="00D064DF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6AEAA28" w14:textId="77777777" w:rsidR="00D064DF" w:rsidRDefault="00D064DF" w:rsidP="00D064DF">
            <w:pPr>
              <w:bidi/>
              <w:rPr>
                <w:rFonts w:ascii="Arial" w:hAnsi="Arial" w:cs="Arial"/>
                <w:color w:val="FF0000"/>
                <w:sz w:val="28"/>
                <w:szCs w:val="28"/>
                <w:rtl/>
                <w:lang w:bidi="ar-DZ"/>
              </w:rPr>
            </w:pPr>
          </w:p>
          <w:p w14:paraId="173A1838" w14:textId="1105AAF8" w:rsidR="00D064DF" w:rsidRPr="00D064DF" w:rsidRDefault="00D064DF" w:rsidP="00D064D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9C746F7" w14:textId="77777777" w:rsidR="008E2028" w:rsidRDefault="008E2028" w:rsidP="008E2028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8DBB598" w14:textId="77777777" w:rsidR="008E2028" w:rsidRDefault="008E2028" w:rsidP="008E2028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07F5F5E" w14:textId="77777777" w:rsidR="008E2028" w:rsidRDefault="008E2028" w:rsidP="008E2028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3D90BCB" w14:textId="77777777" w:rsidR="008E2028" w:rsidRDefault="008E2028" w:rsidP="008E2028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77E69E3" w14:textId="77777777" w:rsidR="000A4363" w:rsidRPr="00ED52BF" w:rsidRDefault="000A4363" w:rsidP="000A4363">
            <w:p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1145" w:type="dxa"/>
          </w:tcPr>
          <w:p w14:paraId="67B0E1CF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D3B2D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7FD5F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41317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145570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1E790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1635D3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1B9455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16289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200D0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A0E67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B7298B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C1950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8038F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B4D6C0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9F466F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5E037E" w14:textId="235FEE73" w:rsidR="00745C86" w:rsidRPr="003C2808" w:rsidRDefault="003C2808" w:rsidP="00C81718">
            <w:pPr>
              <w:bidi/>
              <w:rPr>
                <w:rFonts w:cstheme="minorHAnsi"/>
                <w:color w:val="FF0000"/>
                <w:rtl/>
              </w:rPr>
            </w:pPr>
            <w:r w:rsidRPr="003C2808">
              <w:rPr>
                <w:rFonts w:cstheme="minorHAnsi" w:hint="cs"/>
                <w:color w:val="FF0000"/>
                <w:rtl/>
              </w:rPr>
              <w:t>مثلا:</w:t>
            </w:r>
          </w:p>
          <w:p w14:paraId="3BB8B34B" w14:textId="2976A4C4" w:rsidR="00745C86" w:rsidRPr="003C2808" w:rsidRDefault="003C2808" w:rsidP="00C81718">
            <w:pPr>
              <w:bidi/>
              <w:rPr>
                <w:rFonts w:cstheme="minorHAnsi"/>
                <w:color w:val="FF0000"/>
                <w:rtl/>
              </w:rPr>
            </w:pPr>
            <w:r w:rsidRPr="003C2808">
              <w:rPr>
                <w:rFonts w:ascii="Amiri" w:hAnsi="Amiri" w:cs="Amiri"/>
                <w:color w:val="FF0000"/>
                <w:position w:val="-30"/>
              </w:rPr>
              <w:object w:dxaOrig="800" w:dyaOrig="680" w14:anchorId="732C7E5E">
                <v:shape id="_x0000_i1318" type="#_x0000_t75" style="width:40.5pt;height:33.75pt" o:ole="">
                  <v:imagedata r:id="rId160" o:title=""/>
                </v:shape>
                <o:OLEObject Type="Embed" ProgID="Equation.DSMT4" ShapeID="_x0000_i1318" DrawAspect="Content" ObjectID="_1775496134" r:id="rId161"/>
              </w:object>
            </w:r>
            <w:r w:rsidRPr="003C2808">
              <w:rPr>
                <w:rFonts w:ascii="Amiri" w:hAnsi="Amiri" w:cs="Amiri"/>
                <w:color w:val="FF0000"/>
              </w:rPr>
              <w:t> </w:t>
            </w:r>
            <w:r w:rsidRPr="003C2808">
              <w:rPr>
                <w:rFonts w:ascii="Amiri" w:hAnsi="Amiri" w:cs="Amiri" w:hint="cs"/>
                <w:color w:val="FF0000"/>
                <w:rtl/>
                <w:lang w:bidi="ar-DZ"/>
              </w:rPr>
              <w:t xml:space="preserve"> والحد الأول موجب فإن: </w:t>
            </w:r>
            <w:r w:rsidRPr="003C2808">
              <w:rPr>
                <w:rFonts w:ascii="Amiri" w:hAnsi="Amiri" w:cs="Amiri"/>
                <w:color w:val="FF0000"/>
                <w:position w:val="-12"/>
              </w:rPr>
              <w:object w:dxaOrig="460" w:dyaOrig="360" w14:anchorId="0CF8DC94">
                <v:shape id="_x0000_i1319" type="#_x0000_t75" style="width:23.25pt;height:18pt" o:ole="">
                  <v:imagedata r:id="rId145" o:title=""/>
                </v:shape>
                <o:OLEObject Type="Embed" ProgID="Equation.DSMT4" ShapeID="_x0000_i1319" DrawAspect="Content" ObjectID="_1775496135" r:id="rId162"/>
              </w:object>
            </w:r>
            <w:r w:rsidRPr="003C2808">
              <w:rPr>
                <w:rFonts w:ascii="Amiri" w:hAnsi="Amiri" w:cs="Amiri" w:hint="cs"/>
                <w:color w:val="FF0000"/>
                <w:rtl/>
              </w:rPr>
              <w:t xml:space="preserve"> متزايدة</w:t>
            </w:r>
          </w:p>
          <w:p w14:paraId="37C318C4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3FD804" w14:textId="3A96BC1D" w:rsidR="003C2808" w:rsidRPr="003C2808" w:rsidRDefault="003C2808" w:rsidP="003C2808">
            <w:pPr>
              <w:bidi/>
              <w:rPr>
                <w:rFonts w:cstheme="minorHAnsi"/>
                <w:color w:val="FF0000"/>
                <w:rtl/>
              </w:rPr>
            </w:pPr>
            <w:r w:rsidRPr="003C2808">
              <w:rPr>
                <w:rFonts w:ascii="Amiri" w:hAnsi="Amiri" w:cs="Amiri"/>
                <w:color w:val="FF0000"/>
                <w:position w:val="-30"/>
              </w:rPr>
              <w:object w:dxaOrig="800" w:dyaOrig="680" w14:anchorId="09157E2C">
                <v:shape id="_x0000_i1329" type="#_x0000_t75" style="width:40.5pt;height:33.75pt" o:ole="">
                  <v:imagedata r:id="rId163" o:title=""/>
                </v:shape>
                <o:OLEObject Type="Embed" ProgID="Equation.DSMT4" ShapeID="_x0000_i1329" DrawAspect="Content" ObjectID="_1775496136" r:id="rId164"/>
              </w:object>
            </w:r>
            <w:r w:rsidRPr="003C2808">
              <w:rPr>
                <w:rFonts w:ascii="Amiri" w:hAnsi="Amiri" w:cs="Amiri"/>
                <w:color w:val="FF0000"/>
              </w:rPr>
              <w:t> </w:t>
            </w:r>
            <w:r w:rsidRPr="003C2808">
              <w:rPr>
                <w:rFonts w:ascii="Amiri" w:hAnsi="Amiri" w:cs="Amiri" w:hint="cs"/>
                <w:color w:val="FF0000"/>
                <w:rtl/>
                <w:lang w:bidi="ar-DZ"/>
              </w:rPr>
              <w:t xml:space="preserve"> والحد الأول </w:t>
            </w:r>
            <w:r>
              <w:rPr>
                <w:rFonts w:ascii="Amiri" w:hAnsi="Amiri" w:cs="Amiri" w:hint="cs"/>
                <w:color w:val="FF0000"/>
                <w:rtl/>
                <w:lang w:bidi="ar-DZ"/>
              </w:rPr>
              <w:t>سالب</w:t>
            </w:r>
            <w:r w:rsidRPr="003C2808">
              <w:rPr>
                <w:rFonts w:ascii="Amiri" w:hAnsi="Amiri" w:cs="Amiri" w:hint="cs"/>
                <w:color w:val="FF0000"/>
                <w:rtl/>
                <w:lang w:bidi="ar-DZ"/>
              </w:rPr>
              <w:t xml:space="preserve"> فإن: </w:t>
            </w:r>
            <w:r w:rsidRPr="003C2808">
              <w:rPr>
                <w:rFonts w:ascii="Amiri" w:hAnsi="Amiri" w:cs="Amiri"/>
                <w:color w:val="FF0000"/>
                <w:position w:val="-12"/>
              </w:rPr>
              <w:object w:dxaOrig="460" w:dyaOrig="360" w14:anchorId="18960B65">
                <v:shape id="_x0000_i1327" type="#_x0000_t75" style="width:23.25pt;height:18pt" o:ole="">
                  <v:imagedata r:id="rId145" o:title=""/>
                </v:shape>
                <o:OLEObject Type="Embed" ProgID="Equation.DSMT4" ShapeID="_x0000_i1327" DrawAspect="Content" ObjectID="_1775496137" r:id="rId165"/>
              </w:object>
            </w:r>
            <w:r w:rsidRPr="003C2808">
              <w:rPr>
                <w:rFonts w:ascii="Amiri" w:hAnsi="Amiri" w:cs="Amiri" w:hint="cs"/>
                <w:color w:val="FF0000"/>
                <w:rtl/>
              </w:rPr>
              <w:t xml:space="preserve"> مت</w:t>
            </w:r>
            <w:r>
              <w:rPr>
                <w:rFonts w:ascii="Amiri" w:hAnsi="Amiri" w:cs="Amiri" w:hint="cs"/>
                <w:color w:val="FF0000"/>
                <w:rtl/>
              </w:rPr>
              <w:t>ناقصة</w:t>
            </w:r>
          </w:p>
          <w:p w14:paraId="5299ECD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200BE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75C3A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DEFD8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B148E3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45F75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2DC9DF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30052E" w14:textId="3494FC4D" w:rsidR="00745C86" w:rsidRPr="00792B9B" w:rsidRDefault="00745C86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B062D74" w14:textId="77777777" w:rsidR="00745C86" w:rsidRPr="00792B9B" w:rsidRDefault="00745C86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72B18396" w14:textId="09944EA5" w:rsidR="00745C86" w:rsidRPr="00792B9B" w:rsidRDefault="000A1FD2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72DD7" wp14:editId="64FAB214">
                <wp:simplePos x="0" y="0"/>
                <wp:positionH relativeFrom="column">
                  <wp:posOffset>5064760</wp:posOffset>
                </wp:positionH>
                <wp:positionV relativeFrom="paragraph">
                  <wp:posOffset>-99060</wp:posOffset>
                </wp:positionV>
                <wp:extent cx="1467485" cy="791210"/>
                <wp:effectExtent l="0" t="0" r="18415" b="2794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79121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36AEDC" w14:textId="7F091275" w:rsidR="00745C86" w:rsidRPr="00560BBD" w:rsidRDefault="000A1FD2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2.</w:t>
                            </w:r>
                            <w:r w:rsidR="00546BF4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ع.ت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72DD7" id="_x0000_s1037" type="#_x0000_t54" style="position:absolute;left:0;text-align:left;margin-left:398.8pt;margin-top:-7.8pt;width:115.55pt;height:6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">
                <v:textbox>
                  <w:txbxContent>
                    <w:p w14:paraId="3036AEDC" w14:textId="7F091275" w:rsidR="00745C86" w:rsidRPr="00560BBD" w:rsidRDefault="000A1FD2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2.</w:t>
                      </w:r>
                      <w:r w:rsidR="00546BF4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ع.ت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45ADE" wp14:editId="6A0150AF">
                <wp:simplePos x="0" y="0"/>
                <wp:positionH relativeFrom="column">
                  <wp:posOffset>1067435</wp:posOffset>
                </wp:positionH>
                <wp:positionV relativeFrom="paragraph">
                  <wp:posOffset>-99061</wp:posOffset>
                </wp:positionV>
                <wp:extent cx="3912870" cy="880745"/>
                <wp:effectExtent l="0" t="0" r="11430" b="1460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8074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14FFDB" w14:textId="6F0C8D43" w:rsidR="00745C86" w:rsidRPr="000A1FD2" w:rsidRDefault="000A1FD2" w:rsidP="000A1FD2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0A1FD2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745C86" w:rsidRPr="000A1FD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45C86" w:rsidRPr="000A1FD2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="00745C86" w:rsidRPr="000A1FD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r w:rsidR="008060CA" w:rsidRPr="000A1FD2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الموضوع:</w:t>
                            </w:r>
                            <w:r w:rsidR="00745C86" w:rsidRPr="000A1FD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45C86" w:rsidRPr="000A1FD2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المتتاليات الحسابية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45ADE" id="_x0000_s1038" type="#_x0000_t98" style="position:absolute;left:0;text-align:left;margin-left:84.05pt;margin-top:-7.8pt;width:308.1pt;height:6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edILA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">
                <v:textbox>
                  <w:txbxContent>
                    <w:p w14:paraId="2714FFDB" w14:textId="6F0C8D43" w:rsidR="00745C86" w:rsidRPr="000A1FD2" w:rsidRDefault="000A1FD2" w:rsidP="000A1FD2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0A1FD2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745C86" w:rsidRPr="000A1FD2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45C86" w:rsidRPr="000A1FD2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المتتاليات العددية</w:t>
                      </w:r>
                      <w:r w:rsidR="00745C86" w:rsidRPr="000A1FD2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r w:rsidR="008060CA" w:rsidRPr="000A1FD2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الموضوع:</w:t>
                      </w:r>
                      <w:r w:rsidR="00745C86" w:rsidRPr="000A1FD2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45C86" w:rsidRPr="000A1FD2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المتتاليات الحسابية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611F4" wp14:editId="4C0991EC">
                <wp:simplePos x="0" y="0"/>
                <wp:positionH relativeFrom="column">
                  <wp:posOffset>-782955</wp:posOffset>
                </wp:positionH>
                <wp:positionV relativeFrom="paragraph">
                  <wp:posOffset>-24130</wp:posOffset>
                </wp:positionV>
                <wp:extent cx="1743710" cy="720090"/>
                <wp:effectExtent l="0" t="0" r="27940" b="2286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72009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565438" w14:textId="272CC3DA" w:rsidR="00745C86" w:rsidRPr="000A1FD2" w:rsidRDefault="000A1FD2" w:rsidP="000A1FD2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A1FD2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745C86" w:rsidRPr="000A1FD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B4B57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 w:rsidR="00745C86" w:rsidRPr="000A1FD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611F4" id="_x0000_s1039" type="#_x0000_t54" style="position:absolute;left:0;text-align:left;margin-left:-61.65pt;margin-top:-1.9pt;width:137.3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">
                <v:textbox>
                  <w:txbxContent>
                    <w:p w14:paraId="53565438" w14:textId="272CC3DA" w:rsidR="00745C86" w:rsidRPr="000A1FD2" w:rsidRDefault="000A1FD2" w:rsidP="000A1FD2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0A1FD2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745C86" w:rsidRPr="000A1FD2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BB4B57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  <w:r w:rsidR="00745C86" w:rsidRPr="000A1FD2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="00745C86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40BBC" wp14:editId="50731B8A">
                <wp:simplePos x="0" y="0"/>
                <wp:positionH relativeFrom="column">
                  <wp:posOffset>-782955</wp:posOffset>
                </wp:positionH>
                <wp:positionV relativeFrom="paragraph">
                  <wp:posOffset>829945</wp:posOffset>
                </wp:positionV>
                <wp:extent cx="7315200" cy="499745"/>
                <wp:effectExtent l="12700" t="5715" r="6350" b="889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EA29D" w14:textId="264E6526" w:rsidR="00745C86" w:rsidRPr="008060CA" w:rsidRDefault="00745C86" w:rsidP="008060CA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060CA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</w:t>
                            </w:r>
                            <w:proofErr w:type="gramStart"/>
                            <w:r w:rsidRPr="008060CA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المستهدفة :</w:t>
                            </w:r>
                            <w:proofErr w:type="gramEnd"/>
                            <w:r w:rsidRPr="008060CA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D4345" w:rsidRPr="008060CA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تعريف متتالية حسابية و طريقة تحديدها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0BBC" id="_x0000_s1040" type="#_x0000_t80" style="position:absolute;left:0;text-align:left;margin-left:-61.65pt;margin-top:65.35pt;width:8in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">
                <v:textbox>
                  <w:txbxContent>
                    <w:p w14:paraId="2D9EA29D" w14:textId="264E6526" w:rsidR="00745C86" w:rsidRPr="008060CA" w:rsidRDefault="00745C86" w:rsidP="008060CA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8060CA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</w:t>
                      </w:r>
                      <w:proofErr w:type="gramStart"/>
                      <w:r w:rsidRPr="008060CA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المستهدفة :</w:t>
                      </w:r>
                      <w:proofErr w:type="gramEnd"/>
                      <w:r w:rsidRPr="008060CA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CD4345" w:rsidRPr="008060CA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تعريف متتالية حسابية و طريقة تحديدها</w:t>
                      </w:r>
                    </w:p>
                  </w:txbxContent>
                </v:textbox>
              </v:shape>
            </w:pict>
          </mc:Fallback>
        </mc:AlternateContent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311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422"/>
      </w:tblGrid>
      <w:tr w:rsidR="00745C86" w:rsidRPr="00792B9B" w14:paraId="19D9E223" w14:textId="77777777" w:rsidTr="008060CA">
        <w:tc>
          <w:tcPr>
            <w:tcW w:w="1384" w:type="dxa"/>
            <w:shd w:val="clear" w:color="auto" w:fill="FDE9D9" w:themeFill="accent6" w:themeFillTint="33"/>
          </w:tcPr>
          <w:p w14:paraId="1F11F5AC" w14:textId="77777777" w:rsidR="00745C86" w:rsidRPr="008060CA" w:rsidRDefault="00745C86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0F0A9BC8" w14:textId="77777777" w:rsidR="00745C86" w:rsidRPr="008060CA" w:rsidRDefault="00745C86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422" w:type="dxa"/>
            <w:shd w:val="clear" w:color="auto" w:fill="FDE9D9" w:themeFill="accent6" w:themeFillTint="33"/>
          </w:tcPr>
          <w:p w14:paraId="25070865" w14:textId="77777777" w:rsidR="00745C86" w:rsidRPr="008060CA" w:rsidRDefault="00745C86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45C86" w:rsidRPr="00792B9B" w14:paraId="18BAA5AC" w14:textId="77777777" w:rsidTr="0083645A">
        <w:tc>
          <w:tcPr>
            <w:tcW w:w="1384" w:type="dxa"/>
          </w:tcPr>
          <w:p w14:paraId="56C50B37" w14:textId="77777777" w:rsidR="00745C86" w:rsidRDefault="00745C86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04C2727" w14:textId="77777777" w:rsidR="00745C86" w:rsidRDefault="00745C86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86EBC4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0FADEC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9009E8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D8D495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604705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91846C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21BDF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43FE6C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8448DB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EBC84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6D7054DD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749E25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E3AEA8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B04C3C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694E2D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E8C68E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15DD87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E0306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ADA74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F709B0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3B75F0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28393B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28330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3A3590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259A9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A9A04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768774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3747C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CA7B6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EE23B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DE28BB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CD7FAD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A7DF58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302875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8CE326" w14:textId="77777777" w:rsidR="00745C86" w:rsidRPr="00FB5A89" w:rsidRDefault="00745C86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45F3100E" w14:textId="77777777" w:rsidR="00745C86" w:rsidRPr="00792B9B" w:rsidRDefault="00745C86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8BBCE77" w14:textId="4CD36583" w:rsidR="00745C86" w:rsidRPr="000E1096" w:rsidRDefault="00745C86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 w:rsidR="00D064D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05</w:t>
            </w: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</w:t>
            </w:r>
            <w:r w:rsidR="00D064D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145 (الجزء </w:t>
            </w:r>
            <w:r w:rsidR="00D064D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A</w:t>
            </w:r>
            <w:r w:rsidR="00D064D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)</w:t>
            </w:r>
          </w:p>
          <w:p w14:paraId="77EC7BDA" w14:textId="77777777" w:rsidR="00745C86" w:rsidRPr="000E1096" w:rsidRDefault="00745C86" w:rsidP="0083645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3607188" w14:textId="0CB1C4DC" w:rsidR="00745C86" w:rsidRPr="002D090C" w:rsidRDefault="00745C86" w:rsidP="002D090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65F03BE1" w14:textId="7C44D257" w:rsidR="00745C86" w:rsidRPr="000E1096" w:rsidRDefault="00745C86" w:rsidP="0083645A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hAnsi="Amiri" w:cs="Amiri"/>
                <w:sz w:val="28"/>
                <w:szCs w:val="28"/>
                <w:rtl/>
              </w:rPr>
              <w:t>نقول عن متتالية</w:t>
            </w:r>
            <w:r w:rsidR="000E1096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0E1096" w:rsidRPr="000E1096">
              <w:rPr>
                <w:rFonts w:ascii="Amiri" w:hAnsi="Amiri" w:cs="Amiri"/>
                <w:position w:val="-14"/>
                <w:sz w:val="28"/>
                <w:szCs w:val="28"/>
              </w:rPr>
              <w:object w:dxaOrig="499" w:dyaOrig="420" w14:anchorId="26889E88">
                <v:shape id="_x0000_i1109" type="#_x0000_t75" style="width:24.75pt;height:21pt" o:ole="">
                  <v:imagedata r:id="rId166" o:title=""/>
                </v:shape>
                <o:OLEObject Type="Embed" ProgID="Equation.DSMT4" ShapeID="_x0000_i1109" DrawAspect="Content" ObjectID="_1775496138" r:id="rId167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إنها حسابية إذا وجد عدد حقيقي </w:t>
            </w:r>
            <w:r w:rsidR="000E1096" w:rsidRPr="000E1096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00" w14:anchorId="17C0FB29">
                <v:shape id="_x0000_i1110" type="#_x0000_t75" style="width:9.75pt;height:9.75pt" o:ole="">
                  <v:imagedata r:id="rId168" o:title=""/>
                </v:shape>
                <o:OLEObject Type="Embed" ProgID="Equation.DSMT4" ShapeID="_x0000_i1110" DrawAspect="Content" ObjectID="_1775496139" r:id="rId169"/>
              </w:object>
            </w:r>
            <w:r w:rsidR="000E1096" w:rsidRPr="000E1096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حيث:</w:t>
            </w:r>
          </w:p>
          <w:p w14:paraId="4C361FE6" w14:textId="24321768" w:rsidR="00745C86" w:rsidRPr="000E1096" w:rsidRDefault="00745C86" w:rsidP="0083645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اجل كل عدد طبيعي </w:t>
            </w:r>
            <w:r w:rsidR="000E1096" w:rsidRPr="000E1096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001DEDD1">
                <v:shape id="_x0000_i1111" type="#_x0000_t75" style="width:9.75pt;height:11.25pt" o:ole="">
                  <v:imagedata r:id="rId170" o:title=""/>
                </v:shape>
                <o:OLEObject Type="Embed" ProgID="Equation.DSMT4" ShapeID="_x0000_i1111" DrawAspect="Content" ObjectID="_1775496140" r:id="rId171"/>
              </w:object>
            </w: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>:</w:t>
            </w:r>
            <w:r w:rsidR="000E1096" w:rsidRPr="000E1096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300" w:dyaOrig="360" w14:anchorId="6B43807D">
                <v:shape id="_x0000_i1112" type="#_x0000_t75" style="width:65.25pt;height:18pt" o:ole="">
                  <v:imagedata r:id="rId172" o:title=""/>
                </v:shape>
                <o:OLEObject Type="Embed" ProgID="Equation.DSMT4" ShapeID="_x0000_i1112" DrawAspect="Content" ObjectID="_1775496141" r:id="rId173"/>
              </w:object>
            </w:r>
            <w:r w:rsidR="000E109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يسمى العدد الحقيقي 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r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أساس المتتالية 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="000E1096" w:rsidRPr="000E1096">
              <w:rPr>
                <w:rFonts w:ascii="Amiri" w:hAnsi="Amiri" w:cs="Amiri"/>
                <w:position w:val="-14"/>
                <w:sz w:val="28"/>
                <w:szCs w:val="28"/>
              </w:rPr>
              <w:object w:dxaOrig="499" w:dyaOrig="420" w14:anchorId="100E1457">
                <v:shape id="_x0000_i1113" type="#_x0000_t75" style="width:24.75pt;height:21pt" o:ole="">
                  <v:imagedata r:id="rId166" o:title=""/>
                </v:shape>
                <o:OLEObject Type="Embed" ProgID="Equation.DSMT4" ShapeID="_x0000_i1113" DrawAspect="Content" ObjectID="_1775496142" r:id="rId174"/>
              </w:object>
            </w:r>
          </w:p>
          <w:p w14:paraId="53728961" w14:textId="77777777" w:rsidR="00745C86" w:rsidRPr="000E1096" w:rsidRDefault="00745C86" w:rsidP="0083645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C0D2B5F" w14:textId="3D4817CF" w:rsidR="00745C86" w:rsidRPr="000E1096" w:rsidRDefault="00745C86" w:rsidP="0072004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</w:t>
            </w:r>
            <w:r w:rsidRPr="000E109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E655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ت </w:t>
            </w:r>
            <w:r w:rsidR="008E655D" w:rsidRPr="008E655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53 ،</w:t>
            </w:r>
            <w:proofErr w:type="gramStart"/>
            <w:r w:rsidR="008E655D" w:rsidRPr="008E655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54 ،</w:t>
            </w:r>
            <w:proofErr w:type="gramEnd"/>
            <w:r w:rsidR="008E655D" w:rsidRPr="008E655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55 ،56 ص 170</w:t>
            </w:r>
          </w:p>
          <w:p w14:paraId="7D56FBAC" w14:textId="77777777" w:rsidR="008E655D" w:rsidRPr="000E1096" w:rsidRDefault="008E655D" w:rsidP="008E655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1E24BF4" w14:textId="77777777" w:rsidR="00745C86" w:rsidRPr="000E1096" w:rsidRDefault="00745C86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2188AFA0" w14:textId="73774995" w:rsidR="00745C86" w:rsidRPr="000E1096" w:rsidRDefault="000E1096" w:rsidP="000E1096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029AA878">
                <v:shape id="_x0000_i1114" type="#_x0000_t75" style="width:24pt;height:21pt" o:ole="">
                  <v:imagedata r:id="rId175" o:title=""/>
                </v:shape>
                <o:OLEObject Type="Embed" ProgID="Equation.DSMT4" ShapeID="_x0000_i1114" DrawAspect="Content" ObjectID="_1775496143" r:id="rId176"/>
              </w:object>
            </w:r>
            <w:r w:rsidR="00745C86"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متتالية عددية معرفة على</w:t>
            </w:r>
            <w:r w:rsidRPr="000E1096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7A853D24">
                <v:shape id="_x0000_i1115" type="#_x0000_t75" style="width:12.75pt;height:14.25pt" o:ole="">
                  <v:imagedata r:id="rId177" o:title=""/>
                </v:shape>
                <o:OLEObject Type="Embed" ProgID="Equation.DSMT4" ShapeID="_x0000_i1115" DrawAspect="Content" ObjectID="_1775496144" r:id="rId178"/>
              </w:object>
            </w:r>
            <w:r w:rsidR="00745C86" w:rsidRPr="000E1096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="00745C86"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بالعبارة : </w:t>
            </w:r>
            <w:r w:rsidRPr="000E1096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280" w:dyaOrig="360" w14:anchorId="7C113907">
                <v:shape id="_x0000_i1116" type="#_x0000_t75" style="width:63.75pt;height:18pt" o:ole="">
                  <v:imagedata r:id="rId179" o:title=""/>
                </v:shape>
                <o:OLEObject Type="Embed" ProgID="Equation.DSMT4" ShapeID="_x0000_i1116" DrawAspect="Content" ObjectID="_1775496145" r:id="rId180"/>
              </w:object>
            </w:r>
            <w:r w:rsidR="00745C86"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745C86" w:rsidRPr="000E1096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</w:t>
            </w:r>
          </w:p>
          <w:p w14:paraId="13C65AC1" w14:textId="3F26234A" w:rsidR="00745C86" w:rsidRPr="000E1096" w:rsidRDefault="00745C86" w:rsidP="008E15B2">
            <w:pPr>
              <w:pStyle w:val="Paragraphedeliste"/>
              <w:numPr>
                <w:ilvl w:val="0"/>
                <w:numId w:val="7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الحدود</w:t>
            </w:r>
            <w:r w:rsidR="000E109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0E1096" w:rsidRPr="000E1096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80" w:dyaOrig="360" w14:anchorId="4C4E39A7">
                <v:shape id="_x0000_i1117" type="#_x0000_t75" style="width:54pt;height:18pt" o:ole="">
                  <v:imagedata r:id="rId181" o:title=""/>
                </v:shape>
                <o:OLEObject Type="Embed" ProgID="Equation.DSMT4" ShapeID="_x0000_i1117" DrawAspect="Content" ObjectID="_1775496146" r:id="rId182"/>
              </w:object>
            </w:r>
            <w:r w:rsidR="000E109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3B94587C" w14:textId="45E09694" w:rsidR="00745C86" w:rsidRPr="000E1096" w:rsidRDefault="00745C86" w:rsidP="008E15B2">
            <w:pPr>
              <w:pStyle w:val="Paragraphedeliste"/>
              <w:numPr>
                <w:ilvl w:val="0"/>
                <w:numId w:val="7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E1096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أثبت أن </w:t>
            </w:r>
            <w:r w:rsidR="000E1096" w:rsidRPr="000E1096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5D3E9B81">
                <v:shape id="_x0000_i1118" type="#_x0000_t75" style="width:24pt;height:21pt" o:ole="">
                  <v:imagedata r:id="rId175" o:title=""/>
                </v:shape>
                <o:OLEObject Type="Embed" ProgID="Equation.DSMT4" ShapeID="_x0000_i1118" DrawAspect="Content" ObjectID="_1775496147" r:id="rId183"/>
              </w:object>
            </w:r>
            <w:r w:rsidRPr="000E1096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متتالية حسابية محددا أساسها.</w:t>
            </w:r>
          </w:p>
          <w:p w14:paraId="451353A1" w14:textId="6818536F" w:rsidR="00745C86" w:rsidRPr="000E1096" w:rsidRDefault="00745C86" w:rsidP="008E15B2">
            <w:pPr>
              <w:pStyle w:val="Paragraphedeliste"/>
              <w:numPr>
                <w:ilvl w:val="0"/>
                <w:numId w:val="7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استنتج اتجاه تغير المتتالية </w:t>
            </w:r>
            <w:r w:rsidR="000E1096" w:rsidRPr="000E1096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408276E7">
                <v:shape id="_x0000_i1119" type="#_x0000_t75" style="width:24pt;height:21pt" o:ole="">
                  <v:imagedata r:id="rId175" o:title=""/>
                </v:shape>
                <o:OLEObject Type="Embed" ProgID="Equation.DSMT4" ShapeID="_x0000_i1119" DrawAspect="Content" ObjectID="_1775496148" r:id="rId184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5DDF9D0B" w14:textId="77777777" w:rsidR="000E1096" w:rsidRPr="000E1096" w:rsidRDefault="000E1096" w:rsidP="000E1096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96C11EB" w14:textId="59FB7117" w:rsidR="00745C86" w:rsidRPr="000E1096" w:rsidRDefault="00745C86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حساب الحد العام </w:t>
            </w:r>
            <w:r w:rsidR="007026EC" w:rsidRPr="007026EC">
              <w:rPr>
                <w:rFonts w:ascii="Amiri" w:hAnsi="Amiri" w:cs="Amiri"/>
                <w:b/>
                <w:bCs/>
                <w:color w:val="FF0000"/>
                <w:position w:val="-12"/>
                <w:sz w:val="28"/>
                <w:szCs w:val="28"/>
                <w:u w:val="single"/>
              </w:rPr>
              <w:object w:dxaOrig="279" w:dyaOrig="360" w14:anchorId="50587AE8">
                <v:shape id="_x0000_i1120" type="#_x0000_t75" style="width:14.25pt;height:18pt" o:ole="">
                  <v:imagedata r:id="rId185" o:title=""/>
                </v:shape>
                <o:OLEObject Type="Embed" ProgID="Equation.DSMT4" ShapeID="_x0000_i1120" DrawAspect="Content" ObjectID="_1775496149" r:id="rId186"/>
              </w:object>
            </w:r>
          </w:p>
          <w:p w14:paraId="1D38A9C3" w14:textId="77777777" w:rsidR="008E655D" w:rsidRPr="008E655D" w:rsidRDefault="008E655D" w:rsidP="008E655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41F86D31" w14:textId="42B73633" w:rsidR="00745C86" w:rsidRPr="008E655D" w:rsidRDefault="00745C86" w:rsidP="008E655D">
            <w:pPr>
              <w:pStyle w:val="Paragraphedeliste"/>
              <w:numPr>
                <w:ilvl w:val="0"/>
                <w:numId w:val="37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E655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بإعطاء الحد الأول </w:t>
            </w:r>
            <w:r w:rsidR="007026EC" w:rsidRPr="007026EC">
              <w:rPr>
                <w:position w:val="-12"/>
                <w:lang w:bidi="ar-DZ"/>
              </w:rPr>
              <w:object w:dxaOrig="279" w:dyaOrig="360" w14:anchorId="478F9076">
                <v:shape id="_x0000_i1121" type="#_x0000_t75" style="width:14.25pt;height:18pt" o:ole="">
                  <v:imagedata r:id="rId187" o:title=""/>
                </v:shape>
                <o:OLEObject Type="Embed" ProgID="Equation.DSMT4" ShapeID="_x0000_i1121" DrawAspect="Content" ObjectID="_1775496150" r:id="rId188"/>
              </w:object>
            </w:r>
            <w:r w:rsidRPr="008E655D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والأساس </w:t>
            </w:r>
            <w:r w:rsidR="007026EC" w:rsidRPr="007026EC">
              <w:rPr>
                <w:rFonts w:eastAsiaTheme="minorEastAsia"/>
                <w:position w:val="-4"/>
                <w:lang w:bidi="ar-DZ"/>
              </w:rPr>
              <w:object w:dxaOrig="200" w:dyaOrig="200" w14:anchorId="2AB27EED">
                <v:shape id="_x0000_i1122" type="#_x0000_t75" style="width:9.75pt;height:9.75pt" o:ole="">
                  <v:imagedata r:id="rId189" o:title=""/>
                </v:shape>
                <o:OLEObject Type="Embed" ProgID="Equation.DSMT4" ShapeID="_x0000_i1122" DrawAspect="Content" ObjectID="_1775496151" r:id="rId190"/>
              </w:object>
            </w:r>
          </w:p>
          <w:p w14:paraId="7281BE59" w14:textId="77777777" w:rsidR="00745C86" w:rsidRPr="000E1096" w:rsidRDefault="00745C86" w:rsidP="00B627D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6705C75" w14:textId="77777777" w:rsidR="00745C86" w:rsidRPr="000E1096" w:rsidRDefault="00745C86" w:rsidP="00B627D7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4F97E5B8" w14:textId="0789491F" w:rsidR="00745C86" w:rsidRPr="000E1096" w:rsidRDefault="007026EC" w:rsidP="00671A90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7026EC">
              <w:rPr>
                <w:rFonts w:ascii="Amiri" w:eastAsiaTheme="minorEastAsia" w:hAnsi="Amiri" w:cs="Amiri"/>
                <w:position w:val="-14"/>
                <w:sz w:val="28"/>
                <w:szCs w:val="28"/>
              </w:rPr>
              <w:object w:dxaOrig="499" w:dyaOrig="420" w14:anchorId="6023906E">
                <v:shape id="_x0000_i1123" type="#_x0000_t75" style="width:24.75pt;height:21pt" o:ole="">
                  <v:imagedata r:id="rId191" o:title=""/>
                </v:shape>
                <o:OLEObject Type="Embed" ProgID="Equation.DSMT4" ShapeID="_x0000_i1123" DrawAspect="Content" ObjectID="_1775496152" r:id="rId192"/>
              </w:object>
            </w:r>
            <w:r w:rsidR="00745C86" w:rsidRPr="000E1096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حسابية حدها الأول </w:t>
            </w:r>
            <w:r w:rsidRPr="007026EC">
              <w:rPr>
                <w:rFonts w:ascii="Amiri" w:eastAsiaTheme="minorEastAsia" w:hAnsi="Amiri" w:cs="Amiri"/>
                <w:position w:val="-12"/>
                <w:sz w:val="28"/>
                <w:szCs w:val="28"/>
              </w:rPr>
              <w:object w:dxaOrig="279" w:dyaOrig="360" w14:anchorId="6BFE466F">
                <v:shape id="_x0000_i1124" type="#_x0000_t75" style="width:14.25pt;height:18pt" o:ole="">
                  <v:imagedata r:id="rId193" o:title=""/>
                </v:shape>
                <o:OLEObject Type="Embed" ProgID="Equation.DSMT4" ShapeID="_x0000_i1124" DrawAspect="Content" ObjectID="_1775496153" r:id="rId194"/>
              </w:object>
            </w:r>
            <w:r w:rsidR="00745C86"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 </w:t>
            </w:r>
            <w:r w:rsidRPr="007026EC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00" w14:anchorId="7DAEFA2E">
                <v:shape id="_x0000_i1125" type="#_x0000_t75" style="width:9.75pt;height:9.75pt" o:ole="">
                  <v:imagedata r:id="rId195" o:title=""/>
                </v:shape>
                <o:OLEObject Type="Embed" ProgID="Equation.DSMT4" ShapeID="_x0000_i1125" DrawAspect="Content" ObjectID="_1775496154" r:id="rId196"/>
              </w:object>
            </w:r>
            <w:r w:rsidR="00745C86"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يعني أن من أجل كل عدد طبيعي</w:t>
            </w:r>
            <w:r w:rsidRPr="007026EC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2442505D">
                <v:shape id="_x0000_i1126" type="#_x0000_t75" style="width:9.75pt;height:11.25pt" o:ole="">
                  <v:imagedata r:id="rId197" o:title=""/>
                </v:shape>
                <o:OLEObject Type="Embed" ProgID="Equation.DSMT4" ShapeID="_x0000_i1126" DrawAspect="Content" ObjectID="_1775496155" r:id="rId198"/>
              </w:object>
            </w:r>
            <w:r w:rsidR="00745C86"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:</w:t>
            </w:r>
            <w:r w:rsidRPr="007026EC">
              <w:rPr>
                <w:rFonts w:ascii="Amiri" w:eastAsiaTheme="minorEastAsia" w:hAnsi="Amiri" w:cs="Amiri"/>
                <w:position w:val="-18"/>
                <w:sz w:val="28"/>
                <w:szCs w:val="28"/>
                <w:lang w:bidi="ar-DZ"/>
              </w:rPr>
              <w:object w:dxaOrig="1400" w:dyaOrig="480" w14:anchorId="45F54B3B">
                <v:shape id="_x0000_i1127" type="#_x0000_t75" style="width:69.75pt;height:24pt" o:ole="">
                  <v:imagedata r:id="rId199" o:title=""/>
                </v:shape>
                <o:OLEObject Type="Embed" ProgID="Equation.DSMT4" ShapeID="_x0000_i1127" DrawAspect="Content" ObjectID="_1775496156" r:id="rId200"/>
              </w:object>
            </w:r>
          </w:p>
          <w:p w14:paraId="6782E734" w14:textId="77777777" w:rsidR="00671A90" w:rsidRDefault="00671A90" w:rsidP="0063215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778D12FD" w14:textId="2BCF499F" w:rsidR="00745C86" w:rsidRDefault="00745C86" w:rsidP="00671A9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  <w:r w:rsidR="00EC29B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  </w:t>
            </w:r>
            <w:proofErr w:type="gramEnd"/>
            <w:r w:rsidR="00EC29B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ت </w:t>
            </w:r>
            <w:r w:rsidR="00BB4B5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66 ص 170</w:t>
            </w:r>
          </w:p>
          <w:p w14:paraId="1314DF0A" w14:textId="77777777" w:rsidR="00EC29B2" w:rsidRDefault="00EC29B2" w:rsidP="00EC29B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E4AB36E" w14:textId="77777777" w:rsidR="00EC29B2" w:rsidRDefault="00EC29B2" w:rsidP="00EC29B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EAE8E91" w14:textId="77777777" w:rsidR="00EC29B2" w:rsidRDefault="00EC29B2" w:rsidP="00EC29B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6F811B9" w14:textId="77777777" w:rsidR="00EC29B2" w:rsidRPr="000E1096" w:rsidRDefault="00EC29B2" w:rsidP="00EC29B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F9C18D2" w14:textId="0F838E2F" w:rsidR="00745C86" w:rsidRPr="007026EC" w:rsidRDefault="00BB4B57" w:rsidP="00BB4B57">
            <w:pPr>
              <w:pStyle w:val="Paragraphedeliste"/>
              <w:bidi/>
              <w:ind w:left="76"/>
              <w:rPr>
                <w:rFonts w:ascii="Amiri" w:hAnsi="Amiri" w:cs="Amir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ب-</w:t>
            </w:r>
            <w:r w:rsidR="00745C86" w:rsidRPr="007026E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بإعطاء حد كيفي للمتتالية والأساس</w:t>
            </w:r>
          </w:p>
          <w:p w14:paraId="0271215C" w14:textId="77777777" w:rsidR="00745C86" w:rsidRPr="007026EC" w:rsidRDefault="00745C86" w:rsidP="000A1788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9197D92" w14:textId="77777777" w:rsidR="00745C86" w:rsidRPr="007026EC" w:rsidRDefault="00745C86" w:rsidP="000A178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026E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71F317E4" w14:textId="77777777" w:rsidR="00745C86" w:rsidRPr="007026EC" w:rsidRDefault="00745C86" w:rsidP="000A178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5E86C1C" w14:textId="18C56C35" w:rsidR="00745C86" w:rsidRPr="007026EC" w:rsidRDefault="007026EC" w:rsidP="00E43C18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0E1096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480" w:dyaOrig="400" w14:anchorId="75AE6469">
                <v:shape id="_x0000_i1128" type="#_x0000_t75" style="width:24pt;height:20.25pt" o:ole="">
                  <v:imagedata r:id="rId201" o:title=""/>
                </v:shape>
                <o:OLEObject Type="Embed" ProgID="Equation.DSMT4" ShapeID="_x0000_i1128" DrawAspect="Content" ObjectID="_1775496157" r:id="rId202"/>
              </w:objec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حسابية حدها الأول </w:t>
            </w:r>
            <w:r w:rsidRPr="000E1096">
              <w:rPr>
                <w:rFonts w:ascii="Amiri" w:hAnsi="Amiri" w:cs="Amiri"/>
                <w:position w:val="-12"/>
                <w:sz w:val="28"/>
                <w:szCs w:val="28"/>
                <w:rtl/>
              </w:rPr>
              <w:object w:dxaOrig="260" w:dyaOrig="360" w14:anchorId="1DB0FECB">
                <v:shape id="_x0000_i1129" type="#_x0000_t75" style="width:12.75pt;height:18pt" o:ole="">
                  <v:imagedata r:id="rId203" o:title=""/>
                </v:shape>
                <o:OLEObject Type="Embed" ProgID="Equation.DSMT4" ShapeID="_x0000_i1129" DrawAspect="Content" ObjectID="_1775496158" r:id="rId204"/>
              </w:objec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 </w:t>
            </w:r>
            <w:r w:rsidRPr="000E1096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0B9CB735">
                <v:shape id="_x0000_i1130" type="#_x0000_t75" style="width:9pt;height:9.75pt" o:ole="">
                  <v:imagedata r:id="rId205" o:title=""/>
                </v:shape>
                <o:OLEObject Type="Embed" ProgID="Equation.DSMT4" ShapeID="_x0000_i1130" DrawAspect="Content" ObjectID="_1775496159" r:id="rId206"/>
              </w:object>
            </w:r>
            <w:r w:rsidRPr="000E109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يعني أن من أجل كل عدد طبيعي </w:t>
            </w:r>
            <w:r w:rsidRPr="000E1096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4606FA0A">
                <v:shape id="_x0000_i1131" type="#_x0000_t75" style="width:9.75pt;height:11.25pt" o:ole="">
                  <v:imagedata r:id="rId207" o:title=""/>
                </v:shape>
                <o:OLEObject Type="Embed" ProgID="Equation.DSMT4" ShapeID="_x0000_i1131" DrawAspect="Content" ObjectID="_1775496160" r:id="rId208"/>
              </w:objec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E43C18" w:rsidRPr="00E43C18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2020" w:dyaOrig="499" w14:anchorId="1013B4EC">
                <v:shape id="_x0000_i1132" type="#_x0000_t75" style="width:101.25pt;height:24.75pt" o:ole="">
                  <v:imagedata r:id="rId209" o:title=""/>
                </v:shape>
                <o:OLEObject Type="Embed" ProgID="Equation.DSMT4" ShapeID="_x0000_i1132" DrawAspect="Content" ObjectID="_1775496161" r:id="rId210"/>
              </w:object>
            </w:r>
          </w:p>
          <w:p w14:paraId="512972DB" w14:textId="77777777" w:rsidR="00745C86" w:rsidRPr="007026EC" w:rsidRDefault="00745C86" w:rsidP="000A178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4002DC3" w14:textId="49205439" w:rsidR="00745C86" w:rsidRPr="007026EC" w:rsidRDefault="00E43C18" w:rsidP="00671A9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7026E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35E85427" w14:textId="29C1F53B" w:rsidR="00745C86" w:rsidRPr="007026EC" w:rsidRDefault="002D090C" w:rsidP="00AA38AC">
            <w:pPr>
              <w:bidi/>
              <w:ind w:firstLine="487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0E9A0E4" wp14:editId="54D4A71B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91440</wp:posOffset>
                      </wp:positionV>
                      <wp:extent cx="1819275" cy="1952625"/>
                      <wp:effectExtent l="0" t="0" r="28575" b="28575"/>
                      <wp:wrapNone/>
                      <wp:docPr id="199620960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1952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6C2F03" w14:textId="00C663AC" w:rsidR="002D090C" w:rsidRDefault="002D090C" w:rsidP="002D090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EA6352" wp14:editId="0A1B4FE4">
                                        <wp:extent cx="1610995" cy="1548130"/>
                                        <wp:effectExtent l="0" t="0" r="8255" b="0"/>
                                        <wp:docPr id="66389743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3897433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0995" cy="1548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9A0E4" id="Rectangle 8" o:spid="_x0000_s1041" style="position:absolute;left:0;text-align:left;margin-left:-1.25pt;margin-top:7.2pt;width:143.25pt;height:15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7A6C2F03" w14:textId="00C663AC" w:rsidR="002D090C" w:rsidRDefault="002D090C" w:rsidP="002D090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A6352" wp14:editId="0A1B4FE4">
                                  <wp:extent cx="1610995" cy="1548130"/>
                                  <wp:effectExtent l="0" t="0" r="8255" b="0"/>
                                  <wp:docPr id="66389743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389743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1548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45C86" w:rsidRPr="007026EC">
              <w:rPr>
                <w:rFonts w:ascii="Amiri" w:hAnsi="Amiri" w:cs="Amiri"/>
                <w:sz w:val="28"/>
                <w:szCs w:val="28"/>
                <w:rtl/>
              </w:rPr>
              <w:t>عبر عن</w:t>
            </w:r>
            <w:r w:rsidR="00745C86" w:rsidRPr="007026EC">
              <w:rPr>
                <w:rFonts w:ascii="Amiri" w:hAnsi="Amiri" w:cs="Amiri"/>
                <w:position w:val="-12"/>
                <w:sz w:val="28"/>
                <w:szCs w:val="28"/>
                <w:rtl/>
              </w:rPr>
              <w:object w:dxaOrig="260" w:dyaOrig="360" w14:anchorId="264F410C">
                <v:shape id="_x0000_i1133" type="#_x0000_t75" style="width:12.75pt;height:18pt" o:ole="">
                  <v:imagedata r:id="rId211" o:title=""/>
                </v:shape>
                <o:OLEObject Type="Embed" ProgID="Equation.DSMT4" ShapeID="_x0000_i1133" DrawAspect="Content" ObjectID="_1775496162" r:id="rId212"/>
              </w:object>
            </w:r>
            <w:r w:rsidR="00745C86" w:rsidRPr="007026EC">
              <w:rPr>
                <w:rFonts w:ascii="Amiri" w:hAnsi="Amiri" w:cs="Amiri"/>
                <w:sz w:val="28"/>
                <w:szCs w:val="28"/>
                <w:rtl/>
              </w:rPr>
              <w:t xml:space="preserve"> بدلالة</w:t>
            </w:r>
            <w:r w:rsidR="00745C86" w:rsidRPr="007026EC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497F2441">
                <v:shape id="_x0000_i1134" type="#_x0000_t75" style="width:9.75pt;height:11.25pt" o:ole="">
                  <v:imagedata r:id="rId207" o:title=""/>
                </v:shape>
                <o:OLEObject Type="Embed" ProgID="Equation.DSMT4" ShapeID="_x0000_i1134" DrawAspect="Content" ObjectID="_1775496163" r:id="rId213"/>
              </w:object>
            </w:r>
            <w:r w:rsidR="00745C86" w:rsidRPr="007026EC">
              <w:rPr>
                <w:rFonts w:ascii="Amiri" w:hAnsi="Amiri" w:cs="Amiri"/>
                <w:sz w:val="28"/>
                <w:szCs w:val="28"/>
                <w:rtl/>
              </w:rPr>
              <w:t xml:space="preserve"> ، في كل حالة من الحالات </w:t>
            </w:r>
            <w:r w:rsidR="00E43C18" w:rsidRPr="007026EC">
              <w:rPr>
                <w:rFonts w:ascii="Amiri" w:hAnsi="Amiri" w:cs="Amiri" w:hint="cs"/>
                <w:sz w:val="28"/>
                <w:szCs w:val="28"/>
                <w:rtl/>
              </w:rPr>
              <w:t>التالية:</w:t>
            </w:r>
          </w:p>
          <w:p w14:paraId="2CF12C7E" w14:textId="68A8F9A9" w:rsidR="00745C86" w:rsidRPr="007026EC" w:rsidRDefault="00E43C18" w:rsidP="008E15B2">
            <w:pPr>
              <w:pStyle w:val="Paragraphedeliste"/>
              <w:numPr>
                <w:ilvl w:val="0"/>
                <w:numId w:val="10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5A7C4E">
              <w:rPr>
                <w:position w:val="-12"/>
              </w:rPr>
              <w:object w:dxaOrig="780" w:dyaOrig="360" w14:anchorId="650E59C7">
                <v:shape id="_x0000_i1135" type="#_x0000_t75" style="width:39pt;height:18pt" o:ole="">
                  <v:imagedata r:id="rId214" o:title=""/>
                </v:shape>
                <o:OLEObject Type="Embed" ProgID="Equation.DSMT4" ShapeID="_x0000_i1135" DrawAspect="Content" ObjectID="_1775496164" r:id="rId215"/>
              </w:object>
            </w:r>
            <w:r w:rsidR="00745C86" w:rsidRPr="007026EC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E43C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580" w:dyaOrig="260" w14:anchorId="5EE4558D">
                <v:shape id="_x0000_i1136" type="#_x0000_t75" style="width:29.25pt;height:12.75pt" o:ole="">
                  <v:imagedata r:id="rId216" o:title=""/>
                </v:shape>
                <o:OLEObject Type="Embed" ProgID="Equation.DSMT4" ShapeID="_x0000_i1136" DrawAspect="Content" ObjectID="_1775496165" r:id="rId217"/>
              </w:object>
            </w:r>
          </w:p>
          <w:p w14:paraId="3B44ACD3" w14:textId="39AC42AD" w:rsidR="00745C86" w:rsidRPr="007026EC" w:rsidRDefault="00745C86" w:rsidP="008E15B2">
            <w:pPr>
              <w:pStyle w:val="Paragraphedeliste"/>
              <w:numPr>
                <w:ilvl w:val="0"/>
                <w:numId w:val="10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E43C18" w:rsidRPr="00E43C18">
              <w:rPr>
                <w:rFonts w:ascii="Amiri" w:hAnsi="Amiri" w:cs="Amiri"/>
                <w:position w:val="-26"/>
                <w:sz w:val="28"/>
                <w:szCs w:val="28"/>
              </w:rPr>
              <w:object w:dxaOrig="740" w:dyaOrig="680" w14:anchorId="2BAD8731">
                <v:shape id="_x0000_i1137" type="#_x0000_t75" style="width:36.75pt;height:33.75pt" o:ole="">
                  <v:imagedata r:id="rId218" o:title=""/>
                </v:shape>
                <o:OLEObject Type="Embed" ProgID="Equation.DSMT4" ShapeID="_x0000_i1137" DrawAspect="Content" ObjectID="_1775496166" r:id="rId219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="00E43C1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E43C18" w:rsidRPr="00E43C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720" w:dyaOrig="279" w14:anchorId="5343F6C6">
                <v:shape id="_x0000_i1138" type="#_x0000_t75" style="width:36pt;height:14.25pt" o:ole="">
                  <v:imagedata r:id="rId220" o:title=""/>
                </v:shape>
                <o:OLEObject Type="Embed" ProgID="Equation.DSMT4" ShapeID="_x0000_i1138" DrawAspect="Content" ObjectID="_1775496167" r:id="rId221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      </w:t>
            </w:r>
          </w:p>
          <w:p w14:paraId="21DF0FE4" w14:textId="631A5E17" w:rsidR="00745C86" w:rsidRPr="00E43C18" w:rsidRDefault="00745C86" w:rsidP="00E43C18">
            <w:pPr>
              <w:pStyle w:val="Paragraphedeliste"/>
              <w:numPr>
                <w:ilvl w:val="0"/>
                <w:numId w:val="10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E43C18" w:rsidRPr="00E43C18">
              <w:rPr>
                <w:rFonts w:ascii="Amiri" w:hAnsi="Amiri" w:cs="Amiri"/>
                <w:position w:val="-12"/>
                <w:sz w:val="28"/>
                <w:szCs w:val="28"/>
              </w:rPr>
              <w:object w:dxaOrig="680" w:dyaOrig="360" w14:anchorId="3801C95A">
                <v:shape id="_x0000_i1139" type="#_x0000_t75" style="width:33.75pt;height:18pt" o:ole="">
                  <v:imagedata r:id="rId222" o:title=""/>
                </v:shape>
                <o:OLEObject Type="Embed" ProgID="Equation.DSMT4" ShapeID="_x0000_i1139" DrawAspect="Content" ObjectID="_1775496168" r:id="rId223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و   </w:t>
            </w:r>
            <w:r w:rsidR="00E43C18" w:rsidRPr="00E43C18">
              <w:rPr>
                <w:rFonts w:ascii="Amiri" w:hAnsi="Amiri" w:cs="Amiri"/>
                <w:position w:val="-26"/>
                <w:sz w:val="28"/>
                <w:szCs w:val="28"/>
              </w:rPr>
              <w:object w:dxaOrig="620" w:dyaOrig="680" w14:anchorId="74F960B1">
                <v:shape id="_x0000_i1140" type="#_x0000_t75" style="width:30.75pt;height:33.75pt" o:ole="">
                  <v:imagedata r:id="rId224" o:title=""/>
                </v:shape>
                <o:OLEObject Type="Embed" ProgID="Equation.DSMT4" ShapeID="_x0000_i1140" DrawAspect="Content" ObjectID="_1775496169" r:id="rId225"/>
              </w:object>
            </w:r>
          </w:p>
          <w:p w14:paraId="1FAB1682" w14:textId="77777777" w:rsidR="00BB4B57" w:rsidRDefault="00BB4B57" w:rsidP="000A178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5715C79" w14:textId="0410BD04" w:rsidR="00745C86" w:rsidRPr="007026EC" w:rsidRDefault="00745C86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026E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  <w:r w:rsidR="00BB4B5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BB4B5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61 ،</w:t>
            </w:r>
            <w:proofErr w:type="gramEnd"/>
            <w:r w:rsidR="00BB4B5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62، 63 ص 170</w:t>
            </w:r>
          </w:p>
          <w:p w14:paraId="68F53BBC" w14:textId="77777777" w:rsidR="00745C86" w:rsidRDefault="00745C86" w:rsidP="0011014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6F20907" w14:textId="7EA7C8D6" w:rsidR="00BB4B57" w:rsidRPr="007026EC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واجب</w:t>
            </w:r>
          </w:p>
          <w:bookmarkStart w:id="0" w:name="_Hlk91529010"/>
          <w:p w14:paraId="32187149" w14:textId="109E51A2" w:rsidR="00745C86" w:rsidRDefault="00E43C18" w:rsidP="006056D0">
            <w:pPr>
              <w:bidi/>
              <w:ind w:left="469" w:hanging="469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480" w:dyaOrig="400" w14:anchorId="198FC060">
                <v:shape id="_x0000_i1141" type="#_x0000_t75" style="width:24pt;height:20.25pt" o:ole="">
                  <v:imagedata r:id="rId201" o:title=""/>
                </v:shape>
                <o:OLEObject Type="Embed" ProgID="Equation.DSMT4" ShapeID="_x0000_i1141" DrawAspect="Content" ObjectID="_1775496170" r:id="rId22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متتالية حسابية معرفة على </w:t>
            </w:r>
            <w:r w:rsidRPr="00E43C18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25F72875">
                <v:shape id="_x0000_i1142" type="#_x0000_t75" style="width:12.75pt;height:14.25pt" o:ole="">
                  <v:imagedata r:id="rId227" o:title=""/>
                </v:shape>
                <o:OLEObject Type="Embed" ProgID="Equation.DSMT4" ShapeID="_x0000_i1142" DrawAspect="Content" ObjectID="_1775496171" r:id="rId22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7026EC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بالحدين: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43C18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20" w:dyaOrig="360" w14:anchorId="18517DBF">
                <v:shape id="_x0000_i1143" type="#_x0000_t75" style="width:41.25pt;height:18pt" o:ole="">
                  <v:imagedata r:id="rId229" o:title=""/>
                </v:shape>
                <o:OLEObject Type="Embed" ProgID="Equation.DSMT4" ShapeID="_x0000_i1143" DrawAspect="Content" ObjectID="_1775496172" r:id="rId230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E43C18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59" w:dyaOrig="360" w14:anchorId="5FFD50EA">
                <v:shape id="_x0000_i1144" type="#_x0000_t75" style="width:42.75pt;height:18pt" o:ole="">
                  <v:imagedata r:id="rId231" o:title=""/>
                </v:shape>
                <o:OLEObject Type="Embed" ProgID="Equation.DSMT4" ShapeID="_x0000_i1144" DrawAspect="Content" ObjectID="_1775496173" r:id="rId232"/>
              </w:objec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1. عيّن أساس المتتالية </w:t>
            </w:r>
            <w:r w:rsidRPr="000E1096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480" w:dyaOrig="400" w14:anchorId="51AE1187">
                <v:shape id="_x0000_i1145" type="#_x0000_t75" style="width:24pt;height:20.25pt" o:ole="">
                  <v:imagedata r:id="rId201" o:title=""/>
                </v:shape>
                <o:OLEObject Type="Embed" ProgID="Equation.DSMT4" ShapeID="_x0000_i1145" DrawAspect="Content" ObjectID="_1775496174" r:id="rId233"/>
              </w:objec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6056D0" w:rsidRPr="007026EC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وحدها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الأول  </w:t>
            </w:r>
            <w:r w:rsidRPr="00E43C18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3671510">
                <v:shape id="_x0000_i1146" type="#_x0000_t75" style="width:14.25pt;height:18pt" o:ole="">
                  <v:imagedata r:id="rId234" o:title=""/>
                </v:shape>
                <o:OLEObject Type="Embed" ProgID="Equation.DSMT4" ShapeID="_x0000_i1146" DrawAspect="Content" ObjectID="_1775496175" r:id="rId235"/>
              </w:objec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2. أكتب </w:t>
            </w:r>
            <w:r w:rsidRPr="00E43C18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7E14584">
                <v:shape id="_x0000_i1147" type="#_x0000_t75" style="width:14.25pt;height:18pt" o:ole="">
                  <v:imagedata r:id="rId236" o:title=""/>
                </v:shape>
                <o:OLEObject Type="Embed" ProgID="Equation.DSMT4" ShapeID="_x0000_i1147" DrawAspect="Content" ObjectID="_1775496176" r:id="rId237"/>
              </w:objec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بدلالة</w:t>
            </w:r>
            <w:r w:rsidRPr="007026EC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078AD0A6">
                <v:shape id="_x0000_i1148" type="#_x0000_t75" style="width:9.75pt;height:11.25pt" o:ole="">
                  <v:imagedata r:id="rId207" o:title=""/>
                </v:shape>
                <o:OLEObject Type="Embed" ProgID="Equation.DSMT4" ShapeID="_x0000_i1148" DrawAspect="Content" ObjectID="_1775496177" r:id="rId238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3. بيّن أنّ العدد 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(302)</w: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 من حدود المتتالية </w:t>
            </w:r>
            <w:r w:rsidR="00C66538" w:rsidRPr="000E1096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480" w:dyaOrig="400" w14:anchorId="60C708C2">
                <v:shape id="_x0000_i1149" type="#_x0000_t75" style="width:24pt;height:20.25pt" o:ole="">
                  <v:imagedata r:id="rId201" o:title=""/>
                </v:shape>
                <o:OLEObject Type="Embed" ProgID="Equation.DSMT4" ShapeID="_x0000_i1149" DrawAspect="Content" ObjectID="_1775496178" r:id="rId239"/>
              </w:object>
            </w:r>
            <w:r w:rsidR="00745C86"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محددا </w:t>
            </w:r>
            <w:bookmarkEnd w:id="0"/>
            <w:r w:rsidR="00671A90" w:rsidRPr="007026EC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رتبته.</w:t>
            </w:r>
          </w:p>
          <w:p w14:paraId="171D54C3" w14:textId="77777777" w:rsidR="00BB4B57" w:rsidRDefault="00BB4B57" w:rsidP="00BB4B57">
            <w:pPr>
              <w:bidi/>
              <w:ind w:left="469" w:hanging="469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5B60EC81" w14:textId="77777777" w:rsidR="00BB4B57" w:rsidRPr="006056D0" w:rsidRDefault="00BB4B57" w:rsidP="00BB4B57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الوسط الحسابي </w:t>
            </w:r>
          </w:p>
          <w:p w14:paraId="2E662292" w14:textId="77777777" w:rsidR="00BB4B57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05DEFF3" w14:textId="5B498452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خاصية:</w:t>
            </w:r>
          </w:p>
          <w:p w14:paraId="1ECB0403" w14:textId="77777777" w:rsidR="00BB4B57" w:rsidRPr="006056D0" w:rsidRDefault="00BB4B57" w:rsidP="00BB4B5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D65AC8C" w14:textId="77777777" w:rsidR="00BB4B57" w:rsidRPr="006056D0" w:rsidRDefault="00BB4B57" w:rsidP="00BB4B5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>تكون الأعداد</w: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20" w:dyaOrig="220" w14:anchorId="45077EDC">
                <v:shape id="_x0000_i1150" type="#_x0000_t75" style="width:11.25pt;height:11.25pt" o:ole="">
                  <v:imagedata r:id="rId240" o:title=""/>
                </v:shape>
                <o:OLEObject Type="Embed" ProgID="Equation.DSMT4" ShapeID="_x0000_i1150" DrawAspect="Content" ObjectID="_1775496179" r:id="rId24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300" w14:anchorId="4B9A8DA5">
                <v:shape id="_x0000_i1151" type="#_x0000_t75" style="width:9.75pt;height:15pt" o:ole="">
                  <v:imagedata r:id="rId242" o:title=""/>
                </v:shape>
                <o:OLEObject Type="Embed" ProgID="Equation.DSMT4" ShapeID="_x0000_i1151" DrawAspect="Content" ObjectID="_1775496180" r:id="rId24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0338D6FA">
                <v:shape id="_x0000_i1152" type="#_x0000_t75" style="width:9.75pt;height:11.25pt" o:ole="">
                  <v:imagedata r:id="rId244" o:title=""/>
                </v:shape>
                <o:OLEObject Type="Embed" ProgID="Equation.DSMT4" ShapeID="_x0000_i1152" DrawAspect="Content" ObjectID="_1775496181" r:id="rId245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بهذا الترتيب حدود متتابعة من متتالية حسابية إذا وفقط إذا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كان: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100" w:dyaOrig="300" w14:anchorId="369BD4BE">
                <v:shape id="_x0000_i1153" type="#_x0000_t75" style="width:54.75pt;height:15pt" o:ole="">
                  <v:imagedata r:id="rId246" o:title=""/>
                </v:shape>
                <o:OLEObject Type="Embed" ProgID="Equation.DSMT4" ShapeID="_x0000_i1153" DrawAspect="Content" ObjectID="_1775496182" r:id="rId247"/>
              </w:objec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أي : </w:t>
            </w:r>
            <w:r w:rsidRPr="006056D0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999" w:dyaOrig="680" w14:anchorId="133D3F0A">
                <v:shape id="_x0000_i1154" type="#_x0000_t75" style="width:50.25pt;height:33.75pt" o:ole="">
                  <v:imagedata r:id="rId248" o:title=""/>
                </v:shape>
                <o:OLEObject Type="Embed" ProgID="Equation.DSMT4" ShapeID="_x0000_i1154" DrawAspect="Content" ObjectID="_1775496183" r:id="rId249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ويسمى العدد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300" w14:anchorId="2FA82E16">
                <v:shape id="_x0000_i1155" type="#_x0000_t75" style="width:9.75pt;height:15pt" o:ole="">
                  <v:imagedata r:id="rId242" o:title=""/>
                </v:shape>
                <o:OLEObject Type="Embed" ProgID="Equation.DSMT4" ShapeID="_x0000_i1155" DrawAspect="Content" ObjectID="_1775496184" r:id="rId25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الوسط الحسابي للعددين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20" w:dyaOrig="220" w14:anchorId="61FCD875">
                <v:shape id="_x0000_i1156" type="#_x0000_t75" style="width:11.25pt;height:11.25pt" o:ole="">
                  <v:imagedata r:id="rId240" o:title=""/>
                </v:shape>
                <o:OLEObject Type="Embed" ProgID="Equation.DSMT4" ShapeID="_x0000_i1156" DrawAspect="Content" ObjectID="_1775496185" r:id="rId251"/>
              </w:objec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C08F1DF">
                <v:shape id="_x0000_i1157" type="#_x0000_t75" style="width:9.75pt;height:11.25pt" o:ole="">
                  <v:imagedata r:id="rId244" o:title=""/>
                </v:shape>
                <o:OLEObject Type="Embed" ProgID="Equation.DSMT4" ShapeID="_x0000_i1157" DrawAspect="Content" ObjectID="_1775496186" r:id="rId252"/>
              </w:objec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70995F4F" w14:textId="77777777" w:rsidR="00BB4B57" w:rsidRPr="006056D0" w:rsidRDefault="00BB4B57" w:rsidP="00BB4B5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DB65B52" w14:textId="77777777" w:rsidR="00BB4B57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98A3403" w14:textId="77777777" w:rsidR="00BB4B57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B78BD84" w14:textId="77777777" w:rsidR="00BB4B57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6EA3BA1" w14:textId="05FA3966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056D0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22FE78EA" w14:textId="77777777" w:rsidR="00BB4B57" w:rsidRPr="006056D0" w:rsidRDefault="00BB4B57" w:rsidP="00BB4B57">
            <w:pPr>
              <w:bidi/>
              <w:ind w:firstLine="720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E33CB08">
                <v:shape id="_x0000_i1158" type="#_x0000_t75" style="width:24pt;height:20.25pt" o:ole="">
                  <v:imagedata r:id="rId253" o:title=""/>
                </v:shape>
                <o:OLEObject Type="Embed" ProgID="Equation.DSMT4" ShapeID="_x0000_i1158" DrawAspect="Content" ObjectID="_1775496187" r:id="rId25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حدها الأول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6400D5A2">
                <v:shape id="_x0000_i1159" type="#_x0000_t75" style="width:12pt;height:18pt" o:ole="">
                  <v:imagedata r:id="rId255" o:title=""/>
                </v:shape>
                <o:OLEObject Type="Embed" ProgID="Equation.DSMT4" ShapeID="_x0000_i1159" DrawAspect="Content" ObjectID="_1775496188" r:id="rId25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771724A" w14:textId="77777777" w:rsidR="00BB4B57" w:rsidRPr="006056D0" w:rsidRDefault="00BB4B57" w:rsidP="00BB4B57">
            <w:pPr>
              <w:bidi/>
              <w:ind w:left="626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>1) احسب حدها الثاني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F109EFE">
                <v:shape id="_x0000_i1160" type="#_x0000_t75" style="width:12.75pt;height:18pt" o:ole="">
                  <v:imagedata r:id="rId257" o:title=""/>
                </v:shape>
                <o:OLEObject Type="Embed" ProgID="Equation.DSMT4" ShapeID="_x0000_i1160" DrawAspect="Content" ObjectID="_1775496189" r:id="rId25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علما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>أنّ: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1140" w:dyaOrig="360" w14:anchorId="0BB02269">
                <v:shape id="_x0000_i1161" type="#_x0000_t75" style="width:57pt;height:18pt" o:ole="">
                  <v:imagedata r:id="rId259" o:title=""/>
                </v:shape>
                <o:OLEObject Type="Embed" ProgID="Equation.DSMT4" ShapeID="_x0000_i1161" DrawAspect="Content" ObjectID="_1775496190" r:id="rId26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63A4D15" w14:textId="77777777" w:rsidR="00BB4B57" w:rsidRPr="006056D0" w:rsidRDefault="00BB4B57" w:rsidP="00BB4B57">
            <w:pPr>
              <w:bidi/>
              <w:ind w:left="626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2) احسب الحد الرابع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F24C918">
                <v:shape id="_x0000_i1162" type="#_x0000_t75" style="width:12.75pt;height:18pt" o:ole="">
                  <v:imagedata r:id="rId261" o:title=""/>
                </v:shape>
                <o:OLEObject Type="Embed" ProgID="Equation.DSMT4" ShapeID="_x0000_i1162" DrawAspect="Content" ObjectID="_1775496191" r:id="rId262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علما أن: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1600" w:dyaOrig="360" w14:anchorId="41438B57">
                <v:shape id="_x0000_i1163" type="#_x0000_t75" style="width:80.25pt;height:18pt" o:ole="">
                  <v:imagedata r:id="rId263" o:title=""/>
                </v:shape>
                <o:OLEObject Type="Embed" ProgID="Equation.DSMT4" ShapeID="_x0000_i1163" DrawAspect="Content" ObjectID="_1775496192" r:id="rId26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5AC146B" w14:textId="77777777" w:rsidR="00BB4B57" w:rsidRPr="006056D0" w:rsidRDefault="00BB4B57" w:rsidP="00BB4B57">
            <w:pPr>
              <w:bidi/>
              <w:ind w:left="626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>3) عين أساس هذه المتتالية وحدها الأول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5745588E">
                <v:shape id="_x0000_i1164" type="#_x0000_t75" style="width:12pt;height:18pt" o:ole="">
                  <v:imagedata r:id="rId255" o:title=""/>
                </v:shape>
                <o:OLEObject Type="Embed" ProgID="Equation.DSMT4" ShapeID="_x0000_i1164" DrawAspect="Content" ObjectID="_1775496193" r:id="rId265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5981507" w14:textId="77777777" w:rsidR="00BB4B57" w:rsidRPr="006056D0" w:rsidRDefault="00BB4B57" w:rsidP="00BB4B57">
            <w:pPr>
              <w:bidi/>
              <w:ind w:left="626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4) اكتب الحد العام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1A631229">
                <v:shape id="_x0000_i1165" type="#_x0000_t75" style="width:14.25pt;height:18pt" o:ole="">
                  <v:imagedata r:id="rId266" o:title=""/>
                </v:shape>
                <o:OLEObject Type="Embed" ProgID="Equation.DSMT4" ShapeID="_x0000_i1165" DrawAspect="Content" ObjectID="_1775496194" r:id="rId267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بدلالة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65BC68D0">
                <v:shape id="_x0000_i1166" type="#_x0000_t75" style="width:11.25pt;height:9.75pt" o:ole="">
                  <v:imagedata r:id="rId268" o:title=""/>
                </v:shape>
                <o:OLEObject Type="Embed" ProgID="Equation.DSMT4" ShapeID="_x0000_i1166" DrawAspect="Content" ObjectID="_1775496195" r:id="rId269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ثم عيّن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080DDD11">
                <v:shape id="_x0000_i1167" type="#_x0000_t75" style="width:11.25pt;height:9.75pt" o:ole="">
                  <v:imagedata r:id="rId268" o:title=""/>
                </v:shape>
                <o:OLEObject Type="Embed" ProgID="Equation.DSMT4" ShapeID="_x0000_i1167" DrawAspect="Content" ObjectID="_1775496196" r:id="rId27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بحيث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>يكون:</w: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780" w:dyaOrig="360" w14:anchorId="16E67F10">
                <v:shape id="_x0000_i1168" type="#_x0000_t75" style="width:39pt;height:18pt" o:ole="">
                  <v:imagedata r:id="rId271" o:title=""/>
                </v:shape>
                <o:OLEObject Type="Embed" ProgID="Equation.DSMT4" ShapeID="_x0000_i1168" DrawAspect="Content" ObjectID="_1775496197" r:id="rId272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66B844F" w14:textId="77777777" w:rsidR="00BB4B57" w:rsidRPr="006056D0" w:rsidRDefault="00BB4B57" w:rsidP="00BB4B5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5BFB193" w14:textId="77777777" w:rsidR="00BB4B57" w:rsidRPr="006056D0" w:rsidRDefault="00BB4B57" w:rsidP="00BB4B57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مجموع حدود متتابعة لمتتالية حسابية </w:t>
            </w:r>
          </w:p>
          <w:p w14:paraId="560C3D4D" w14:textId="77777777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E989834" w14:textId="77777777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2F13C594" w14:textId="77777777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48F8B92" w14:textId="77777777" w:rsidR="00BB4B57" w:rsidRPr="006056D0" w:rsidRDefault="00BB4B57" w:rsidP="00BB4B5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23A550E5">
                <v:shape id="_x0000_i1169" type="#_x0000_t75" style="width:23.25pt;height:18pt" o:ole="">
                  <v:imagedata r:id="rId273" o:title=""/>
                </v:shape>
                <o:OLEObject Type="Embed" ProgID="Equation.DSMT4" ShapeID="_x0000_i1169" DrawAspect="Content" ObjectID="_1775496198" r:id="rId27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حدها الأول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181D30FE">
                <v:shape id="_x0000_i1170" type="#_x0000_t75" style="width:12.75pt;height:18pt" o:ole="">
                  <v:imagedata r:id="rId275" o:title=""/>
                </v:shape>
                <o:OLEObject Type="Embed" ProgID="Equation.DSMT4" ShapeID="_x0000_i1170" DrawAspect="Content" ObjectID="_1775496199" r:id="rId27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وأساسها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32ED44E9">
                <v:shape id="_x0000_i1171" type="#_x0000_t75" style="width:9pt;height:9.75pt" o:ole="">
                  <v:imagedata r:id="rId277" o:title=""/>
                </v:shape>
                <o:OLEObject Type="Embed" ProgID="Equation.DSMT4" ShapeID="_x0000_i1171" DrawAspect="Content" ObjectID="_1775496200" r:id="rId27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>. ليكن المجموع: من أجل كل عدد طبيعي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37960CE">
                <v:shape id="_x0000_i1172" type="#_x0000_t75" style="width:9.75pt;height:11.25pt" o:ole="">
                  <v:imagedata r:id="rId279" o:title=""/>
                </v:shape>
                <o:OLEObject Type="Embed" ProgID="Equation.DSMT4" ShapeID="_x0000_i1172" DrawAspect="Content" ObjectID="_1775496201" r:id="rId28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:  </w:t>
            </w:r>
            <w:r w:rsidRPr="006056D0">
              <w:rPr>
                <w:rFonts w:ascii="Amiri" w:hAnsi="Amiri" w:cs="Amiri"/>
                <w:position w:val="-28"/>
                <w:sz w:val="28"/>
                <w:szCs w:val="28"/>
              </w:rPr>
              <w:object w:dxaOrig="1980" w:dyaOrig="680" w14:anchorId="7283A795">
                <v:shape id="_x0000_i1173" type="#_x0000_t75" style="width:99pt;height:33.75pt" o:ole="" filled="t" fillcolor="yellow">
                  <v:imagedata r:id="rId281" o:title=""/>
                </v:shape>
                <o:OLEObject Type="Embed" ProgID="Equation.DSMT4" ShapeID="_x0000_i1173" DrawAspect="Content" ObjectID="_1775496202" r:id="rId282"/>
              </w:object>
            </w:r>
          </w:p>
          <w:p w14:paraId="31EA1A7C" w14:textId="77777777" w:rsidR="00BB4B57" w:rsidRPr="006056D0" w:rsidRDefault="00BB4B57" w:rsidP="00BB4B5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           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20" w:dyaOrig="279" w14:anchorId="3FC0FCC9">
                <v:shape id="_x0000_i1174" type="#_x0000_t75" style="width:11.25pt;height:14.25pt" o:ole="">
                  <v:imagedata r:id="rId283" o:title=""/>
                </v:shape>
                <o:OLEObject Type="Embed" ProgID="Equation.DSMT4" ShapeID="_x0000_i1174" DrawAspect="Content" ObjectID="_1775496203" r:id="rId28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يساوي عدد الحدود مضروب في نصف مجموع الحد الأول والحد الأخير.</w:t>
            </w:r>
          </w:p>
          <w:p w14:paraId="7D06D498" w14:textId="77777777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A16CB5A" w14:textId="77777777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طريقة إيجاد عدد حدود لمتتالية:</w:t>
            </w: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2783E030" w14:textId="77777777" w:rsidR="00BB4B57" w:rsidRPr="006056D0" w:rsidRDefault="00BB4B57" w:rsidP="00BB4B57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69AE7605">
                <v:shape id="_x0000_i1175" type="#_x0000_t75" style="width:9.75pt;height:11.25pt" o:ole="">
                  <v:imagedata r:id="rId285" o:title=""/>
                </v:shape>
                <o:OLEObject Type="Embed" ProgID="Equation.DSMT4" ShapeID="_x0000_i1175" DrawAspect="Content" ObjectID="_1775496204" r:id="rId28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64F29733">
                <v:shape id="_x0000_i1176" type="#_x0000_t75" style="width:9.75pt;height:14.25pt" o:ole="">
                  <v:imagedata r:id="rId287" o:title=""/>
                </v:shape>
                <o:OLEObject Type="Embed" ProgID="Equation.DSMT4" ShapeID="_x0000_i1176" DrawAspect="Content" ObjectID="_1775496205" r:id="rId28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عددان طبيعيان حيث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499F6342">
                <v:shape id="_x0000_i1177" type="#_x0000_t75" style="width:27.75pt;height:14.25pt" o:ole="">
                  <v:imagedata r:id="rId289" o:title=""/>
                </v:shape>
                <o:OLEObject Type="Embed" ProgID="Equation.DSMT4" ShapeID="_x0000_i1177" DrawAspect="Content" ObjectID="_1775496206" r:id="rId29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عدد الحدود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2AFABC1">
                <v:shape id="_x0000_i1178" type="#_x0000_t75" style="width:12.75pt;height:18pt" o:ole="">
                  <v:imagedata r:id="rId291" o:title=""/>
                </v:shape>
                <o:OLEObject Type="Embed" ProgID="Equation.DSMT4" ShapeID="_x0000_i1178" DrawAspect="Content" ObjectID="_1775496207" r:id="rId292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،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400" w:dyaOrig="360" w14:anchorId="285CB73F">
                <v:shape id="_x0000_i1179" type="#_x0000_t75" style="width:20.25pt;height:18pt" o:ole="">
                  <v:imagedata r:id="rId293" o:title=""/>
                </v:shape>
                <o:OLEObject Type="Embed" ProgID="Equation.DSMT4" ShapeID="_x0000_i1179" DrawAspect="Content" ObjectID="_1775496208" r:id="rId294"/>
              </w:object>
            </w:r>
            <w:r w:rsidRPr="006056D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440" w:dyaOrig="360" w14:anchorId="07EEC535">
                <v:shape id="_x0000_i1180" type="#_x0000_t75" style="width:21.75pt;height:18pt" o:ole="">
                  <v:imagedata r:id="rId295" o:title=""/>
                </v:shape>
                <o:OLEObject Type="Embed" ProgID="Equation.DSMT4" ShapeID="_x0000_i1180" DrawAspect="Content" ObjectID="_1775496209" r:id="rId29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>. . .،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E103A26">
                <v:shape id="_x0000_i1181" type="#_x0000_t75" style="width:12.75pt;height:18pt" o:ole="">
                  <v:imagedata r:id="rId297" o:title=""/>
                </v:shape>
                <o:OLEObject Type="Embed" ProgID="Equation.DSMT4" ShapeID="_x0000_i1181" DrawAspect="Content" ObjectID="_1775496210" r:id="rId298"/>
              </w:object>
            </w:r>
            <w:r w:rsidRPr="006056D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لمتتالية </w:t>
            </w:r>
            <w:r w:rsidRPr="006056D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F93B0F9">
                <v:shape id="_x0000_i1182" type="#_x0000_t75" style="width:24pt;height:20.25pt" o:ole="">
                  <v:imagedata r:id="rId299" o:title=""/>
                </v:shape>
                <o:OLEObject Type="Embed" ProgID="Equation.DSMT4" ShapeID="_x0000_i1182" DrawAspect="Content" ObjectID="_1775496211" r:id="rId30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 xml:space="preserve">هو: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820" w:dyaOrig="279" w14:anchorId="5FF93352">
                <v:shape id="_x0000_i1183" type="#_x0000_t75" style="width:41.25pt;height:14.25pt" o:ole="">
                  <v:imagedata r:id="rId301" o:title=""/>
                </v:shape>
                <o:OLEObject Type="Embed" ProgID="Equation.DSMT4" ShapeID="_x0000_i1183" DrawAspect="Content" ObjectID="_1775496212" r:id="rId302"/>
              </w:object>
            </w:r>
          </w:p>
          <w:p w14:paraId="661D03D2" w14:textId="77777777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2286B74" w14:textId="77777777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63AF04A6" w14:textId="77777777" w:rsidR="00BB4B57" w:rsidRPr="006056D0" w:rsidRDefault="00BB4B57" w:rsidP="00BB4B5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>لتكن المتتالية الحسابية</w:t>
            </w:r>
            <w:r w:rsidRPr="006056D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632BC29">
                <v:shape id="_x0000_i1184" type="#_x0000_t75" style="width:24pt;height:20.25pt" o:ole="">
                  <v:imagedata r:id="rId303" o:title=""/>
                </v:shape>
                <o:OLEObject Type="Embed" ProgID="Equation.DSMT4" ShapeID="_x0000_i1184" DrawAspect="Content" ObjectID="_1775496213" r:id="rId30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136955E7">
                <v:shape id="_x0000_i1185" type="#_x0000_t75" style="width:12.75pt;height:14.25pt" o:ole="">
                  <v:imagedata r:id="rId305" o:title=""/>
                </v:shape>
                <o:OLEObject Type="Embed" ProgID="Equation.DSMT4" ShapeID="_x0000_i1185" DrawAspect="Content" ObjectID="_1775496214" r:id="rId30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، أساسها 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680" w:dyaOrig="260" w14:anchorId="4B112CB3">
                <v:shape id="_x0000_i1186" type="#_x0000_t75" style="width:33.75pt;height:12.75pt" o:ole="">
                  <v:imagedata r:id="rId307" o:title=""/>
                </v:shape>
                <o:OLEObject Type="Embed" ProgID="Equation.DSMT4" ShapeID="_x0000_i1186" DrawAspect="Content" ObjectID="_1775496215" r:id="rId30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>وحدها</w: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الأول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880" w:dyaOrig="360" w14:anchorId="6CECA831">
                <v:shape id="_x0000_i1187" type="#_x0000_t75" style="width:44.25pt;height:18pt" o:ole="">
                  <v:imagedata r:id="rId309" o:title=""/>
                </v:shape>
                <o:OLEObject Type="Embed" ProgID="Equation.DSMT4" ShapeID="_x0000_i1187" DrawAspect="Content" ObjectID="_1775496216" r:id="rId31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C524765" w14:textId="7F3E24AE" w:rsidR="00BB4B57" w:rsidRPr="006056D0" w:rsidRDefault="00BB4B57" w:rsidP="00BB4B5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4DFD3F7C">
                <v:shape id="_x0000_i1188" type="#_x0000_t75" style="width:9pt;height:9.75pt" o:ole="">
                  <v:imagedata r:id="rId311" o:title=""/>
                </v:shape>
                <o:OLEObject Type="Embed" ProgID="Equation.DSMT4" ShapeID="_x0000_i1188" DrawAspect="Content" ObjectID="_1775496217" r:id="rId312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أحسب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3000" w:dyaOrig="360" w14:anchorId="0779503E">
                <v:shape id="_x0000_i1189" type="#_x0000_t75" style="width:150pt;height:18pt" o:ole="">
                  <v:imagedata r:id="rId313" o:title=""/>
                </v:shape>
                <o:OLEObject Type="Embed" ProgID="Equation.DSMT4" ShapeID="_x0000_i1189" DrawAspect="Content" ObjectID="_1775496218" r:id="rId31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B89DE89" w14:textId="46317E80" w:rsidR="00BB4B57" w:rsidRPr="006056D0" w:rsidRDefault="00BB4B57" w:rsidP="00BB4B57">
            <w:pPr>
              <w:bidi/>
              <w:ind w:left="59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="Simplified Arabic"/>
                <w:b/>
                <w:bCs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EB376B" wp14:editId="629EAAB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2647950" cy="2505075"/>
                      <wp:effectExtent l="0" t="0" r="19050" b="28575"/>
                      <wp:wrapNone/>
                      <wp:docPr id="145353616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7950" cy="2505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FB836" w14:textId="73CED18F" w:rsidR="00BB4B57" w:rsidRDefault="00BB4B57" w:rsidP="00BB4B5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4A4BB7" wp14:editId="75F46CB9">
                                        <wp:extent cx="2439670" cy="2344420"/>
                                        <wp:effectExtent l="0" t="0" r="0" b="0"/>
                                        <wp:docPr id="191156657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11566577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9670" cy="2344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8EB376B" id="Rectangle 9" o:spid="_x0000_s1042" style="position:absolute;left:0;text-align:left;margin-left:1pt;margin-top:4.15pt;width:208.5pt;height:197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" fillcolor="white [3201]" strokecolor="white [3212]" strokeweight="2pt">
                      <v:textbox>
                        <w:txbxContent>
                          <w:p w14:paraId="734FB836" w14:textId="73CED18F" w:rsidR="00BB4B57" w:rsidRDefault="00BB4B57" w:rsidP="00BB4B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A4BB7" wp14:editId="75F46CB9">
                                  <wp:extent cx="2439670" cy="2344420"/>
                                  <wp:effectExtent l="0" t="0" r="0" b="0"/>
                                  <wp:docPr id="191156657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566577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9670" cy="234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</w:t>
            </w: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جابة:</w:t>
            </w:r>
          </w:p>
          <w:p w14:paraId="432AF660" w14:textId="37C4F767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عدد الحدود هو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1740" w:dyaOrig="279" w14:anchorId="540805FB">
                <v:shape id="_x0000_i1190" type="#_x0000_t75" style="width:87pt;height:14.25pt" o:ole="">
                  <v:imagedata r:id="rId315" o:title=""/>
                </v:shape>
                <o:OLEObject Type="Embed" ProgID="Equation.DSMT4" ShapeID="_x0000_i1190" DrawAspect="Content" ObjectID="_1775496219" r:id="rId316"/>
              </w:object>
            </w: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623A9B16" w14:textId="210D28B5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6056D0">
              <w:rPr>
                <w:rFonts w:ascii="Amiri" w:hAnsi="Amiri" w:cs="Amiri"/>
                <w:b/>
                <w:bCs/>
                <w:position w:val="-12"/>
                <w:sz w:val="28"/>
                <w:szCs w:val="28"/>
              </w:rPr>
              <w:object w:dxaOrig="2960" w:dyaOrig="360" w14:anchorId="52DA5582">
                <v:shape id="_x0000_i1191" type="#_x0000_t75" style="width:147.75pt;height:18pt" o:ole="">
                  <v:imagedata r:id="rId317" o:title=""/>
                </v:shape>
                <o:OLEObject Type="Embed" ProgID="Equation.DSMT4" ShapeID="_x0000_i1191" DrawAspect="Content" ObjectID="_1775496220" r:id="rId318"/>
              </w:object>
            </w: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7D5C8F81" w14:textId="31772F06" w:rsidR="00BB4B57" w:rsidRPr="006056D0" w:rsidRDefault="00BB4B57" w:rsidP="00BB4B57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6056D0">
              <w:rPr>
                <w:rFonts w:ascii="Amiri" w:hAnsi="Amiri" w:cs="Amiri"/>
                <w:b/>
                <w:bCs/>
                <w:position w:val="-12"/>
                <w:sz w:val="28"/>
                <w:szCs w:val="28"/>
              </w:rPr>
              <w:object w:dxaOrig="2600" w:dyaOrig="360" w14:anchorId="1D0F4893">
                <v:shape id="_x0000_i1192" type="#_x0000_t75" style="width:129.75pt;height:18pt" o:ole="">
                  <v:imagedata r:id="rId319" o:title=""/>
                </v:shape>
                <o:OLEObject Type="Embed" ProgID="Equation.DSMT4" ShapeID="_x0000_i1192" DrawAspect="Content" ObjectID="_1775496221" r:id="rId320"/>
              </w:object>
            </w: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62FA3302" w14:textId="77777777" w:rsidR="00BB4B57" w:rsidRDefault="00BB4B57" w:rsidP="00BB4B57">
            <w:pPr>
              <w:bidi/>
              <w:rPr>
                <w:rFonts w:cs="Simplified Arabic"/>
                <w:b/>
                <w:bCs/>
                <w:rtl/>
              </w:rPr>
            </w:pP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6056D0">
              <w:rPr>
                <w:rFonts w:ascii="Amiri" w:hAnsi="Amiri" w:cs="Amiri"/>
                <w:b/>
                <w:bCs/>
                <w:position w:val="-46"/>
                <w:sz w:val="28"/>
                <w:szCs w:val="28"/>
              </w:rPr>
              <w:object w:dxaOrig="1900" w:dyaOrig="1340" w14:anchorId="6E5FFBE7">
                <v:shape id="_x0000_i1193" type="#_x0000_t75" style="width:95.25pt;height:66.75pt" o:ole="">
                  <v:imagedata r:id="rId321" o:title=""/>
                </v:shape>
                <o:OLEObject Type="Embed" ProgID="Equation.DSMT4" ShapeID="_x0000_i1193" DrawAspect="Content" ObjectID="_1775496222" r:id="rId322"/>
              </w:object>
            </w: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br/>
            </w:r>
          </w:p>
          <w:p w14:paraId="3383CA57" w14:textId="7939378D" w:rsidR="00BB4B57" w:rsidRDefault="00BB4B57" w:rsidP="00BB4B57">
            <w:pPr>
              <w:bidi/>
              <w:rPr>
                <w:rFonts w:cs="Simplified Arabic"/>
                <w:b/>
                <w:bCs/>
                <w:rtl/>
              </w:rPr>
            </w:pPr>
          </w:p>
          <w:p w14:paraId="4377FF77" w14:textId="4026AF7D" w:rsidR="00745C86" w:rsidRPr="00CD05B1" w:rsidRDefault="00745C86" w:rsidP="00CD05B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1422" w:type="dxa"/>
          </w:tcPr>
          <w:p w14:paraId="6D905404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F40AD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51082A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B30B3A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C26CF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DBF33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0F3006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B206F5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C1C85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3045B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EF6494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F27F9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14DCE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6B741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517F0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83263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5E747B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A784B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9B98BB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3F0A96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85EF5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3C9894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B63EC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935066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805FC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E71F8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B217E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4C9F50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888D1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997AB4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0532F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80227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B6093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B62D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5C6565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AA948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0FF745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8E0D2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9C3B8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A4B57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D3482A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843F3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7AC1AF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6504BC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734F94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C0ABD7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8D5775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610331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C4208E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21B270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C75E23" w14:textId="77777777" w:rsidR="00745C86" w:rsidRDefault="00745C86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732A79" w14:textId="77777777" w:rsidR="00745C86" w:rsidRDefault="00745C86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3141EB" w14:textId="77777777" w:rsidR="00745C86" w:rsidRPr="00792B9B" w:rsidRDefault="00745C86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49FAB1BD" w14:textId="5C9FAD55" w:rsidR="00745C86" w:rsidRPr="00792B9B" w:rsidRDefault="00745C86" w:rsidP="00BB4B57">
      <w:pPr>
        <w:bidi/>
        <w:ind w:right="-851"/>
        <w:rPr>
          <w:rFonts w:cstheme="minorHAnsi"/>
          <w:sz w:val="28"/>
          <w:szCs w:val="28"/>
          <w:rtl/>
        </w:rPr>
      </w:pPr>
    </w:p>
    <w:p w14:paraId="2AF07D9D" w14:textId="1230DDAE" w:rsidR="00745C86" w:rsidRPr="00792B9B" w:rsidRDefault="00443D76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9BE74" wp14:editId="066B41BD">
                <wp:simplePos x="0" y="0"/>
                <wp:positionH relativeFrom="column">
                  <wp:posOffset>-782955</wp:posOffset>
                </wp:positionH>
                <wp:positionV relativeFrom="paragraph">
                  <wp:posOffset>-24130</wp:posOffset>
                </wp:positionV>
                <wp:extent cx="1743710" cy="732790"/>
                <wp:effectExtent l="0" t="0" r="27940" b="1016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73279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8D9869" w14:textId="1579B0BB" w:rsidR="00745C86" w:rsidRPr="009D359D" w:rsidRDefault="009D359D" w:rsidP="00443D76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D359D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745C86" w:rsidRPr="009D359D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43D76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04</w:t>
                            </w:r>
                            <w:r w:rsidR="00745C86" w:rsidRPr="009D359D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9BE74" id="_x0000_s1043" type="#_x0000_t54" style="position:absolute;left:0;text-align:left;margin-left:-61.65pt;margin-top:-1.9pt;width:137.3pt;height:5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">
                <v:textbox>
                  <w:txbxContent>
                    <w:p w14:paraId="518D9869" w14:textId="1579B0BB" w:rsidR="00745C86" w:rsidRPr="009D359D" w:rsidRDefault="009D359D" w:rsidP="00443D76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9D359D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745C86" w:rsidRPr="009D359D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443D76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04</w:t>
                      </w:r>
                      <w:r w:rsidR="00745C86" w:rsidRPr="009D359D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="007D2D37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36187" wp14:editId="42C18C74">
                <wp:simplePos x="0" y="0"/>
                <wp:positionH relativeFrom="column">
                  <wp:posOffset>5062220</wp:posOffset>
                </wp:positionH>
                <wp:positionV relativeFrom="paragraph">
                  <wp:posOffset>-94614</wp:posOffset>
                </wp:positionV>
                <wp:extent cx="1467485" cy="723900"/>
                <wp:effectExtent l="0" t="0" r="18415" b="19050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7239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105834" w14:textId="74EE7A4C" w:rsidR="00745C86" w:rsidRPr="00560BBD" w:rsidRDefault="00765A75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="00546BF4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ع.ت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36187" id="_x0000_s1044" type="#_x0000_t54" style="position:absolute;left:0;text-align:left;margin-left:398.6pt;margin-top:-7.45pt;width:115.5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">
                <v:textbox>
                  <w:txbxContent>
                    <w:p w14:paraId="56105834" w14:textId="74EE7A4C" w:rsidR="00745C86" w:rsidRPr="00560BBD" w:rsidRDefault="00765A75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="00546BF4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ع.ت</w:t>
                      </w:r>
                    </w:p>
                  </w:txbxContent>
                </v:textbox>
              </v:shape>
            </w:pict>
          </mc:Fallback>
        </mc:AlternateContent>
      </w:r>
      <w:r w:rsidR="00745C86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ACBDB" wp14:editId="311B4D8D">
                <wp:simplePos x="0" y="0"/>
                <wp:positionH relativeFrom="column">
                  <wp:posOffset>-782955</wp:posOffset>
                </wp:positionH>
                <wp:positionV relativeFrom="paragraph">
                  <wp:posOffset>829945</wp:posOffset>
                </wp:positionV>
                <wp:extent cx="7315200" cy="499745"/>
                <wp:effectExtent l="12700" t="5715" r="6350" b="889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97F7E" w14:textId="77777777" w:rsidR="00745C86" w:rsidRPr="009D359D" w:rsidRDefault="00745C86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D359D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</w:t>
                            </w:r>
                            <w:proofErr w:type="gramStart"/>
                            <w:r w:rsidRPr="009D359D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المستهدفة :</w:t>
                            </w:r>
                            <w:proofErr w:type="gramEnd"/>
                            <w:r w:rsidRPr="009D359D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ACBDB" id="_x0000_s1045" type="#_x0000_t80" style="position:absolute;left:0;text-align:left;margin-left:-61.65pt;margin-top:65.35pt;width:8in;height:3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">
                <v:textbox>
                  <w:txbxContent>
                    <w:p w14:paraId="5E097F7E" w14:textId="77777777" w:rsidR="00745C86" w:rsidRPr="009D359D" w:rsidRDefault="00745C86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9D359D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</w:t>
                      </w:r>
                      <w:proofErr w:type="gramStart"/>
                      <w:r w:rsidRPr="009D359D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المستهدفة :</w:t>
                      </w:r>
                      <w:proofErr w:type="gramEnd"/>
                      <w:r w:rsidRPr="009D359D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AEE83" wp14:editId="2C3DE89F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65C18D" w14:textId="698C9212" w:rsidR="00745C86" w:rsidRPr="00765A75" w:rsidRDefault="009D359D" w:rsidP="00765A75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65A75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745C86" w:rsidRPr="00765A75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45C86" w:rsidRPr="009D359D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="00745C86" w:rsidRPr="00765A75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proofErr w:type="gramStart"/>
                            <w:r w:rsidR="00745C86" w:rsidRPr="00765A75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 :</w:t>
                            </w:r>
                            <w:proofErr w:type="gramEnd"/>
                            <w:r w:rsidR="00745C86" w:rsidRPr="00765A75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45C86" w:rsidRPr="009D359D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المتتاليات الهندسية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EE83" id="_x0000_s1046" type="#_x0000_t98" style="position:absolute;left:0;text-align:left;margin-left:84.05pt;margin-top:-7.45pt;width:308.1pt;height:6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xXKg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">
                <v:textbox>
                  <w:txbxContent>
                    <w:p w14:paraId="4465C18D" w14:textId="698C9212" w:rsidR="00745C86" w:rsidRPr="00765A75" w:rsidRDefault="009D359D" w:rsidP="00765A75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765A75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745C86" w:rsidRPr="00765A75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45C86" w:rsidRPr="009D359D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المتتاليات العددية</w:t>
                      </w:r>
                      <w:r w:rsidR="00745C86" w:rsidRPr="00765A75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proofErr w:type="gramStart"/>
                      <w:r w:rsidR="00745C86" w:rsidRPr="00765A75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 :</w:t>
                      </w:r>
                      <w:proofErr w:type="gramEnd"/>
                      <w:r w:rsidR="00745C86" w:rsidRPr="00765A75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45C86" w:rsidRPr="009D359D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المتتاليات الهندسية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745C86" w:rsidRPr="00792B9B" w14:paraId="1675EE82" w14:textId="77777777" w:rsidTr="008060CA">
        <w:tc>
          <w:tcPr>
            <w:tcW w:w="1384" w:type="dxa"/>
            <w:shd w:val="clear" w:color="auto" w:fill="FDE9D9" w:themeFill="accent6" w:themeFillTint="33"/>
          </w:tcPr>
          <w:p w14:paraId="670FACE0" w14:textId="77777777" w:rsidR="00745C86" w:rsidRPr="008060CA" w:rsidRDefault="00745C86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5F67FA18" w14:textId="77777777" w:rsidR="00745C86" w:rsidRPr="008060CA" w:rsidRDefault="00745C86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FDE9D9" w:themeFill="accent6" w:themeFillTint="33"/>
          </w:tcPr>
          <w:p w14:paraId="32F25A10" w14:textId="77777777" w:rsidR="00745C86" w:rsidRPr="008060CA" w:rsidRDefault="00745C86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45C86" w:rsidRPr="00792B9B" w14:paraId="0D201069" w14:textId="77777777" w:rsidTr="00C15EC5">
        <w:tc>
          <w:tcPr>
            <w:tcW w:w="1384" w:type="dxa"/>
          </w:tcPr>
          <w:p w14:paraId="454BAAC6" w14:textId="77777777" w:rsidR="00745C86" w:rsidRDefault="00745C86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2E33497" w14:textId="77777777" w:rsidR="00745C86" w:rsidRDefault="00745C86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654358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D5738C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BE6D8C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7D435E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8E26C5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722131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703589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C28F5A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024D95" w14:textId="77777777" w:rsidR="00745C86" w:rsidRDefault="00745C86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67177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52FBC489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AF9E3A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55E479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2AC1CA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590EF7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9FF67E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C014AA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E5B63E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8D455D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AAB648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FDC85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5BB78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9C8E63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0F256F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1BF960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3AC100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0AF0C5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C39241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CE958A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4BA560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143056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8F32A1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9606BC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8D0F45" w14:textId="77777777" w:rsidR="00745C86" w:rsidRDefault="00745C86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8FB403" w14:textId="77777777" w:rsidR="00745C86" w:rsidRPr="00FB5A89" w:rsidRDefault="00745C86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32F9D126" w14:textId="77777777" w:rsidR="00745C86" w:rsidRPr="00792B9B" w:rsidRDefault="00745C86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4D97486" w14:textId="644227E4" w:rsidR="00745C86" w:rsidRDefault="00745C86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71A9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نشاط</w:t>
            </w:r>
            <w:r w:rsidR="00BB4B57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 xml:space="preserve"> 5 ص 145 (الجزء </w:t>
            </w:r>
            <w:r w:rsidR="00BB4B57"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  <w:t>B</w:t>
            </w:r>
            <w:r w:rsidR="00BB4B57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)</w:t>
            </w:r>
          </w:p>
          <w:p w14:paraId="2D9B3880" w14:textId="54EB2B94" w:rsidR="00CE03E2" w:rsidRPr="00671A90" w:rsidRDefault="00CE03E2" w:rsidP="00CE03E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2DA001C1" w14:textId="36D359BF" w:rsidR="00745C86" w:rsidRDefault="00745C86" w:rsidP="00CE03E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71A9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650B8374" w14:textId="77777777" w:rsidR="00CE03E2" w:rsidRPr="00671A90" w:rsidRDefault="00CE03E2" w:rsidP="00CE03E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7F48A14" w14:textId="6B9B2E43" w:rsidR="00745C86" w:rsidRPr="00671A90" w:rsidRDefault="00745C86" w:rsidP="00CE03E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نقول </w:t>
            </w:r>
            <w:r w:rsidR="00671A90">
              <w:rPr>
                <w:rFonts w:ascii="Amiri" w:hAnsi="Amiri" w:cs="Amiri" w:hint="cs"/>
                <w:sz w:val="28"/>
                <w:szCs w:val="28"/>
                <w:rtl/>
              </w:rPr>
              <w:t>ان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المتتالية</w:t>
            </w:r>
            <w:r w:rsidRPr="00671A90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5FD5F1E4">
                <v:shape id="_x0000_i1194" type="#_x0000_t75" style="width:23.25pt;height:18pt" o:ole="">
                  <v:imagedata r:id="rId273" o:title=""/>
                </v:shape>
                <o:OLEObject Type="Embed" ProgID="Equation.DSMT4" ShapeID="_x0000_i1194" DrawAspect="Content" ObjectID="_1775496223" r:id="rId323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متتالية هندسية إذا وجد عدد حقيقي غير معدوم </w:t>
            </w:r>
            <w:r w:rsidR="00671A90" w:rsidRPr="00671A90">
              <w:rPr>
                <w:rFonts w:ascii="Amiri" w:hAnsi="Amiri" w:cs="Amiri" w:hint="cs"/>
                <w:sz w:val="28"/>
                <w:szCs w:val="28"/>
                <w:rtl/>
              </w:rPr>
              <w:t>حيث: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إذا</w:t>
            </w:r>
            <w:r w:rsidRPr="00671A9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="00671A90" w:rsidRPr="00671A90">
              <w:rPr>
                <w:rFonts w:ascii="Amiri" w:hAnsi="Amiri" w:cs="Amiri" w:hint="cs"/>
                <w:sz w:val="28"/>
                <w:szCs w:val="28"/>
                <w:rtl/>
              </w:rPr>
              <w:t>كان من</w:t>
            </w:r>
            <w:r w:rsidRPr="00671A9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أجل كل </w:t>
            </w:r>
            <w:r w:rsidR="00671A90" w:rsidRPr="00671A90">
              <w:rPr>
                <w:rFonts w:ascii="Amiri" w:hAnsi="Amiri" w:cs="Amiri" w:hint="cs"/>
                <w:sz w:val="28"/>
                <w:szCs w:val="28"/>
                <w:rtl/>
              </w:rPr>
              <w:t>عدد</w:t>
            </w:r>
            <w:r w:rsidR="00671A90" w:rsidRPr="00671A9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="00671A90" w:rsidRPr="00671A90">
              <w:rPr>
                <w:rFonts w:ascii="Amiri" w:hAnsi="Amiri" w:cs="Amiri"/>
                <w:sz w:val="28"/>
                <w:szCs w:val="28"/>
                <w:rtl/>
              </w:rPr>
              <w:t>طبيعي</w:t>
            </w:r>
            <w:r w:rsidRPr="00671A9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2DADA167">
                <v:shape id="_x0000_i1195" type="#_x0000_t75" style="width:9.75pt;height:11.25pt" o:ole="">
                  <v:imagedata r:id="rId324" o:title=""/>
                </v:shape>
                <o:OLEObject Type="Embed" ProgID="Equation.DSMT4" ShapeID="_x0000_i1195" DrawAspect="Content" ObjectID="_1775496224" r:id="rId325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671A90">
              <w:rPr>
                <w:rFonts w:ascii="Amiri" w:hAnsi="Amiri" w:cs="Amiri"/>
                <w:position w:val="-12"/>
                <w:sz w:val="28"/>
                <w:szCs w:val="28"/>
              </w:rPr>
              <w:object w:dxaOrig="1200" w:dyaOrig="360" w14:anchorId="7915C3A2">
                <v:shape id="_x0000_i1196" type="#_x0000_t75" style="width:60pt;height:18pt" o:ole="" fillcolor="yellow">
                  <v:imagedata r:id="rId326" o:title=""/>
                </v:shape>
                <o:OLEObject Type="Embed" ProgID="Equation.DSMT4" ShapeID="_x0000_i1196" DrawAspect="Content" ObjectID="_1775496225" r:id="rId327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3D5F0B1A" w14:textId="77777777" w:rsidR="00CE03E2" w:rsidRDefault="00CE03E2" w:rsidP="00E536B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D0F2AE9" w14:textId="3F31554E" w:rsidR="00CE5405" w:rsidRDefault="00CE5405" w:rsidP="00CE540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مثال01: </w:t>
            </w:r>
          </w:p>
          <w:p w14:paraId="70680767" w14:textId="27D7A676" w:rsidR="00CE5405" w:rsidRPr="00CE03E2" w:rsidRDefault="00CE5405" w:rsidP="00CE5405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71A90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68A6C254">
                <v:shape id="_x0000_i1197" type="#_x0000_t75" style="width:23.25pt;height:18pt" o:ole="">
                  <v:imagedata r:id="rId273" o:title=""/>
                </v:shape>
                <o:OLEObject Type="Embed" ProgID="Equation.DSMT4" ShapeID="_x0000_i1197" DrawAspect="Content" ObjectID="_1775496226" r:id="rId32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متتالية هندسية أساسها  </w:t>
            </w:r>
            <w:r w:rsidRPr="00671A90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6079F01F">
                <v:shape id="_x0000_i1198" type="#_x0000_t75" style="width:30pt;height:15.75pt" o:ole="">
                  <v:imagedata r:id="rId329" o:title=""/>
                </v:shape>
                <o:OLEObject Type="Embed" ProgID="Equation.DSMT4" ShapeID="_x0000_i1198" DrawAspect="Content" ObjectID="_1775496227" r:id="rId330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وحدها الأول </w:t>
            </w:r>
            <w:r w:rsidRPr="00992E3F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00" w:dyaOrig="360" w14:anchorId="40FDCCC6">
                <v:shape id="_x0000_i1199" type="#_x0000_t75" style="width:39.75pt;height:18pt" o:ole="">
                  <v:imagedata r:id="rId331" o:title=""/>
                </v:shape>
                <o:OLEObject Type="Embed" ProgID="Equation.DSMT4" ShapeID="_x0000_i1199" DrawAspect="Content" ObjectID="_1775496228" r:id="rId332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536CA491" w14:textId="69215857" w:rsidR="00CE03E2" w:rsidRPr="00546BF4" w:rsidRDefault="00CE5405" w:rsidP="00546BF4">
            <w:pPr>
              <w:pStyle w:val="Paragraphedeliste"/>
              <w:numPr>
                <w:ilvl w:val="0"/>
                <w:numId w:val="12"/>
              </w:num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671A90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 xml:space="preserve">أحسب الحدود </w:t>
            </w:r>
            <w:r w:rsidRPr="003C7676">
              <w:rPr>
                <w:position w:val="-12"/>
              </w:rPr>
              <w:object w:dxaOrig="1340" w:dyaOrig="360" w14:anchorId="63A596E7">
                <v:shape id="_x0000_i1200" type="#_x0000_t75" style="width:66.75pt;height:18pt" o:ole="">
                  <v:imagedata r:id="rId333" o:title=""/>
                </v:shape>
                <o:OLEObject Type="Embed" ProgID="Equation.DSMT4" ShapeID="_x0000_i1200" DrawAspect="Content" ObjectID="_1775496229" r:id="rId334"/>
              </w:object>
            </w:r>
          </w:p>
          <w:p w14:paraId="62EB419D" w14:textId="2DC505CF" w:rsidR="00745C86" w:rsidRPr="00671A90" w:rsidRDefault="00546BF4" w:rsidP="008060CA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مثال02</w:t>
            </w:r>
            <w:r w:rsidR="00992E3F" w:rsidRPr="00671A90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25870983" w14:textId="77777777" w:rsidR="00546BF4" w:rsidRDefault="00745C86" w:rsidP="000F7A3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764113D3" w14:textId="3EFE714C" w:rsidR="00745C86" w:rsidRPr="00671A90" w:rsidRDefault="00745C86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  لتكن المتتالية</w:t>
            </w:r>
            <w:r w:rsidRPr="00671A9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274D31B">
                <v:shape id="_x0000_i1201" type="#_x0000_t75" style="width:24pt;height:20.25pt" o:ole="">
                  <v:imagedata r:id="rId303" o:title=""/>
                </v:shape>
                <o:OLEObject Type="Embed" ProgID="Equation.DSMT4" ShapeID="_x0000_i1201" DrawAspect="Content" ObjectID="_1775496230" r:id="rId335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 w:hint="cs"/>
                  <w:sz w:val="28"/>
                  <w:szCs w:val="28"/>
                  <w:rtl/>
                </w:rPr>
                <m:t>N</m:t>
              </m:r>
            </m:oMath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كما </w:t>
            </w:r>
            <w:r w:rsidR="00992E3F" w:rsidRPr="00671A90">
              <w:rPr>
                <w:rFonts w:ascii="Amiri" w:hAnsi="Amiri" w:cs="Amiri" w:hint="cs"/>
                <w:sz w:val="28"/>
                <w:szCs w:val="28"/>
                <w:rtl/>
              </w:rPr>
              <w:t>يلي: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71A90">
              <w:rPr>
                <w:rFonts w:ascii="Amiri" w:hAnsi="Amiri" w:cs="Amiri"/>
                <w:position w:val="-24"/>
                <w:sz w:val="28"/>
                <w:szCs w:val="28"/>
              </w:rPr>
              <w:object w:dxaOrig="800" w:dyaOrig="620" w14:anchorId="66D3950A">
                <v:shape id="_x0000_i1202" type="#_x0000_t75" style="width:39.75pt;height:30.75pt" o:ole="">
                  <v:imagedata r:id="rId336" o:title=""/>
                </v:shape>
                <o:OLEObject Type="Embed" ProgID="Equation.DSMT4" ShapeID="_x0000_i1202" DrawAspect="Content" ObjectID="_1775496231" r:id="rId337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9A28628" w14:textId="027D9C51" w:rsidR="00745C86" w:rsidRPr="00671A90" w:rsidRDefault="00745C86" w:rsidP="008E15B2">
            <w:pPr>
              <w:pStyle w:val="Paragraphedeliste"/>
              <w:numPr>
                <w:ilvl w:val="0"/>
                <w:numId w:val="1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أثبت أن المتتالية  </w:t>
            </w:r>
            <w:r w:rsidR="00992E3F" w:rsidRPr="00671A9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486C133A">
                <v:shape id="_x0000_i1203" type="#_x0000_t75" style="width:24pt;height:20.25pt" o:ole="">
                  <v:imagedata r:id="rId303" o:title=""/>
                </v:shape>
                <o:OLEObject Type="Embed" ProgID="Equation.DSMT4" ShapeID="_x0000_i1203" DrawAspect="Content" ObjectID="_1775496232" r:id="rId338"/>
              </w:objec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متتالية هندسية يطلب تعيين أساسها </w:t>
            </w:r>
            <w:r w:rsidR="00CE03E2" w:rsidRPr="00671A90">
              <w:rPr>
                <w:rFonts w:ascii="Amiri" w:hAnsi="Amiri" w:cs="Amiri" w:hint="cs"/>
                <w:sz w:val="28"/>
                <w:szCs w:val="28"/>
                <w:rtl/>
              </w:rPr>
              <w:t>وحدها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992E3F" w:rsidRPr="00671A90">
              <w:rPr>
                <w:rFonts w:ascii="Amiri" w:hAnsi="Amiri" w:cs="Amiri" w:hint="cs"/>
                <w:sz w:val="28"/>
                <w:szCs w:val="28"/>
                <w:rtl/>
              </w:rPr>
              <w:t>الأول.</w:t>
            </w:r>
          </w:p>
          <w:p w14:paraId="2B0173CA" w14:textId="424D3D69" w:rsidR="00745C86" w:rsidRPr="00671A90" w:rsidRDefault="00546BF4" w:rsidP="008E15B2">
            <w:pPr>
              <w:pStyle w:val="Paragraphedeliste"/>
              <w:numPr>
                <w:ilvl w:val="0"/>
                <w:numId w:val="1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AD2803" wp14:editId="1D881B2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187325</wp:posOffset>
                      </wp:positionV>
                      <wp:extent cx="2228850" cy="2038350"/>
                      <wp:effectExtent l="0" t="0" r="19050" b="19050"/>
                      <wp:wrapNone/>
                      <wp:docPr id="80477474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038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91CB31" w14:textId="2839C5F4" w:rsidR="002D090C" w:rsidRDefault="00546BF4" w:rsidP="002D090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6BEF31" wp14:editId="44193D38">
                                        <wp:extent cx="2020570" cy="1941573"/>
                                        <wp:effectExtent l="0" t="0" r="0" b="1905"/>
                                        <wp:docPr id="29671041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6710413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0570" cy="19415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D2803" id="Rectangle 10" o:spid="_x0000_s1047" style="position:absolute;left:0;text-align:left;margin-left:22pt;margin-top:14.75pt;width:175.5pt;height:16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" fillcolor="white [3201]" strokecolor="white [3212]" strokeweight="2pt">
                      <v:textbox>
                        <w:txbxContent>
                          <w:p w14:paraId="4E91CB31" w14:textId="2839C5F4" w:rsidR="002D090C" w:rsidRDefault="00546BF4" w:rsidP="002D090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BEF31" wp14:editId="44193D38">
                                  <wp:extent cx="2020570" cy="1941573"/>
                                  <wp:effectExtent l="0" t="0" r="0" b="1905"/>
                                  <wp:docPr id="29671041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671041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570" cy="1941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45C86" w:rsidRPr="00671A9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استنتج اتجاه تغير المتتالية </w:t>
            </w:r>
            <w:r w:rsidR="00CE03E2" w:rsidRPr="00671A9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4A891B9C">
                <v:shape id="_x0000_i1204" type="#_x0000_t75" style="width:24pt;height:20.25pt" o:ole="">
                  <v:imagedata r:id="rId303" o:title=""/>
                </v:shape>
                <o:OLEObject Type="Embed" ProgID="Equation.DSMT4" ShapeID="_x0000_i1204" DrawAspect="Content" ObjectID="_1775496233" r:id="rId339"/>
              </w:object>
            </w:r>
            <w:r w:rsidR="00CE03E2">
              <w:rPr>
                <w:rFonts w:ascii="Amiri" w:hAnsi="Amiri" w:cs="Amiri" w:hint="cs"/>
                <w:sz w:val="28"/>
                <w:szCs w:val="28"/>
                <w:rtl/>
              </w:rPr>
              <w:t>.</w:t>
            </w:r>
            <w:r w:rsidR="008E15B2" w:rsidRPr="00671A90">
              <w:rPr>
                <w:rFonts w:ascii="Amiri" w:eastAsiaTheme="minorEastAsia" w:hAnsi="Amiri" w:cs="Amiri"/>
                <w:sz w:val="28"/>
                <w:szCs w:val="28"/>
                <w:rtl/>
              </w:rPr>
              <w:br/>
            </w:r>
            <w:r w:rsidR="008E15B2" w:rsidRPr="00671A90">
              <w:rPr>
                <w:rFonts w:ascii="Amiri" w:eastAsiaTheme="minorEastAsia" w:hAnsi="Amiri" w:cs="Amiri"/>
                <w:sz w:val="28"/>
                <w:szCs w:val="28"/>
                <w:rtl/>
              </w:rPr>
              <w:br/>
            </w:r>
          </w:p>
          <w:p w14:paraId="71C3DC41" w14:textId="77777777" w:rsidR="00745C86" w:rsidRDefault="00745C86" w:rsidP="000F7A3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2B5F3BF" w14:textId="4A5B47CC" w:rsidR="00CE03E2" w:rsidRPr="00671A90" w:rsidRDefault="00CE03E2" w:rsidP="00CE03E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8C9CAFA" w14:textId="77777777" w:rsidR="00745C86" w:rsidRDefault="00745C86" w:rsidP="00ED513F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5278D11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B6328F3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C0025CE" w14:textId="77777777" w:rsidR="00546BF4" w:rsidRPr="00CE03E2" w:rsidRDefault="00546BF4" w:rsidP="00546BF4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عبارة الحد العام </w:t>
            </w:r>
            <m:oMath>
              <m:sSub>
                <m:sSubPr>
                  <m:ctrlPr>
                    <w:rPr>
                      <w:rFonts w:ascii="Cambria Math" w:hAnsi="Cambria Math" w:cs="Amir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n</m:t>
                  </m:r>
                </m:sub>
              </m:sSub>
            </m:oMath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لمتتالية هندسية </w:t>
            </w:r>
          </w:p>
          <w:p w14:paraId="2CB75429" w14:textId="77777777" w:rsidR="00546BF4" w:rsidRPr="00CE03E2" w:rsidRDefault="00546BF4" w:rsidP="00546BF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0247A58" w14:textId="77777777" w:rsidR="00546BF4" w:rsidRPr="00BE11AE" w:rsidRDefault="00546BF4" w:rsidP="00546BF4">
            <w:pPr>
              <w:pStyle w:val="Paragraphedeliste"/>
              <w:numPr>
                <w:ilvl w:val="0"/>
                <w:numId w:val="14"/>
              </w:numPr>
              <w:bidi/>
              <w:ind w:left="360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بإعطاء الحد الأول </w:t>
            </w:r>
            <m:oMath>
              <m:sSub>
                <m:sSubPr>
                  <m:ctrlPr>
                    <w:rPr>
                      <w:rFonts w:ascii="Cambria Math" w:hAnsi="Cambria Math" w:cs="Amir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0</m:t>
                  </m:r>
                </m:sub>
              </m:sSub>
            </m:oMath>
            <w:r w:rsidRPr="00CE03E2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والأساس </w:t>
            </w:r>
            <w:r w:rsidRPr="00CE03E2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q</w:t>
            </w:r>
          </w:p>
          <w:p w14:paraId="1E93BC9C" w14:textId="77777777" w:rsidR="00546BF4" w:rsidRDefault="00546BF4" w:rsidP="00546BF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EB04CC6" w14:textId="77777777" w:rsidR="00546BF4" w:rsidRDefault="00546BF4" w:rsidP="00546BF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2764674" w14:textId="24B77FD8" w:rsidR="00546BF4" w:rsidRPr="00CE03E2" w:rsidRDefault="00546BF4" w:rsidP="00546BF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مبرهنة</w:t>
            </w: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6E79AABA" w14:textId="77777777" w:rsidR="00546BF4" w:rsidRPr="00CE03E2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6CCBC2BB">
                <v:shape id="_x0000_i1205" type="#_x0000_t75" style="width:23.25pt;height:18pt" o:ole="">
                  <v:imagedata r:id="rId273" o:title=""/>
                </v:shape>
                <o:OLEObject Type="Embed" ProgID="Equation.DSMT4" ShapeID="_x0000_i1205" DrawAspect="Content" ObjectID="_1775496234" r:id="rId340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>متتالية هندسية حدها الأول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5FFA6B28">
                <v:shape id="_x0000_i1206" type="#_x0000_t75" style="width:12.75pt;height:18pt" o:ole="">
                  <v:imagedata r:id="rId275" o:title=""/>
                </v:shape>
                <o:OLEObject Type="Embed" ProgID="Equation.DSMT4" ShapeID="_x0000_i1206" DrawAspect="Content" ObjectID="_1775496235" r:id="rId341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أساسها</w:t>
            </w: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24EDB4AD">
                <v:shape id="_x0000_i1207" type="#_x0000_t75" style="width:9.75pt;height:12.75pt" o:ole="">
                  <v:imagedata r:id="rId342" o:title=""/>
                </v:shape>
                <o:OLEObject Type="Embed" ProgID="Equation.DSMT4" ShapeID="_x0000_i1207" DrawAspect="Content" ObjectID="_1775496236" r:id="rId343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4C979290" w14:textId="77777777" w:rsidR="00546BF4" w:rsidRPr="00CE03E2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عبارة الحد العام للمتتالية الهندسية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4E390DD7">
                <v:shape id="_x0000_i1208" type="#_x0000_t75" style="width:23.25pt;height:18pt" o:ole="">
                  <v:imagedata r:id="rId273" o:title=""/>
                </v:shape>
                <o:OLEObject Type="Embed" ProgID="Equation.DSMT4" ShapeID="_x0000_i1208" DrawAspect="Content" ObjectID="_1775496237" r:id="rId344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من أجل كل عدد طبيعي</w:t>
            </w:r>
            <w:r w:rsidRPr="00CE03E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DD4C565">
                <v:shape id="_x0000_i1209" type="#_x0000_t75" style="width:9.75pt;height:11.25pt" o:ole="">
                  <v:imagedata r:id="rId345" o:title=""/>
                </v:shape>
                <o:OLEObject Type="Embed" ProgID="Equation.DSMT4" ShapeID="_x0000_i1209" DrawAspect="Content" ObjectID="_1775496238" r:id="rId346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: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1140" w:dyaOrig="380" w14:anchorId="66A5C127">
                <v:shape id="_x0000_i1210" type="#_x0000_t75" style="width:57pt;height:18.75pt" o:ole="" filled="t" fillcolor="yellow">
                  <v:imagedata r:id="rId347" o:title=""/>
                </v:shape>
                <o:OLEObject Type="Embed" ProgID="Equation.DSMT4" ShapeID="_x0000_i1210" DrawAspect="Content" ObjectID="_1775496239" r:id="rId348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 .</w:t>
            </w:r>
          </w:p>
          <w:p w14:paraId="6DDE74DA" w14:textId="77777777" w:rsidR="00546BF4" w:rsidRPr="00CE03E2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A35C789" w14:textId="2AAE36FD" w:rsidR="00546BF4" w:rsidRPr="00CE03E2" w:rsidRDefault="00546BF4" w:rsidP="00546BF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ت76، ت77 ص 172</w:t>
            </w:r>
          </w:p>
          <w:p w14:paraId="0E201C00" w14:textId="77777777" w:rsidR="00546BF4" w:rsidRPr="00CE03E2" w:rsidRDefault="00546BF4" w:rsidP="00546BF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0DEDECE" w14:textId="77777777" w:rsidR="00546BF4" w:rsidRPr="00CE03E2" w:rsidRDefault="00546BF4" w:rsidP="00546BF4">
            <w:pPr>
              <w:pStyle w:val="Paragraphedeliste"/>
              <w:numPr>
                <w:ilvl w:val="0"/>
                <w:numId w:val="14"/>
              </w:numPr>
              <w:shd w:val="clear" w:color="auto" w:fill="FDE9D9" w:themeFill="accent6" w:themeFillTint="33"/>
              <w:bidi/>
              <w:ind w:left="360"/>
              <w:rPr>
                <w:rFonts w:ascii="Amiri" w:hAnsi="Amiri" w:cs="Amiri"/>
                <w:b/>
                <w:bCs/>
                <w:sz w:val="28"/>
                <w:szCs w:val="28"/>
                <w:u w:val="single"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بإعطاء حد كيفي للمتتالية </w:t>
            </w:r>
            <w:r w:rsidRPr="00CE03E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والأساس</w:t>
            </w:r>
          </w:p>
          <w:p w14:paraId="01163E29" w14:textId="77777777" w:rsidR="00546BF4" w:rsidRPr="00CE03E2" w:rsidRDefault="00546BF4" w:rsidP="00546BF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D5B5CA6" w14:textId="77777777" w:rsidR="00546BF4" w:rsidRPr="00BE11AE" w:rsidRDefault="00546BF4" w:rsidP="00546BF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44FE22A8" w14:textId="77777777" w:rsidR="00546BF4" w:rsidRDefault="00546BF4" w:rsidP="00546BF4">
            <w:pPr>
              <w:bidi/>
              <w:ind w:left="36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5C3E7ADA">
                <v:shape id="_x0000_i1211" type="#_x0000_t75" style="width:11.25pt;height:12.75pt" o:ole="">
                  <v:imagedata r:id="rId349" o:title=""/>
                </v:shape>
                <o:OLEObject Type="Embed" ProgID="Equation.DSMT4" ShapeID="_x0000_i1211" DrawAspect="Content" ObjectID="_1775496240" r:id="rId35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عدد حقيقي غير </w:t>
            </w:r>
            <w:r w:rsidRPr="00CE03E2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منعدم.</w:t>
            </w:r>
            <w:r w:rsidRPr="00CE03E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>إذا كانت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63FBE053">
                <v:shape id="_x0000_i1212" type="#_x0000_t75" style="width:23.25pt;height:18pt" o:ole="">
                  <v:imagedata r:id="rId273" o:title=""/>
                </v:shape>
                <o:OLEObject Type="Embed" ProgID="Equation.DSMT4" ShapeID="_x0000_i1212" DrawAspect="Content" ObjectID="_1775496241" r:id="rId351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علم حد منها </w:t>
            </w:r>
            <w:r w:rsidRPr="00CE03E2">
              <w:rPr>
                <w:rFonts w:ascii="Amiri" w:hAnsi="Amiri" w:cs="Amiri"/>
                <w:position w:val="-14"/>
                <w:sz w:val="28"/>
                <w:szCs w:val="28"/>
              </w:rPr>
              <w:object w:dxaOrig="300" w:dyaOrig="380" w14:anchorId="50D9B5E7">
                <v:shape id="_x0000_i1213" type="#_x0000_t75" style="width:15pt;height:18.75pt" o:ole="">
                  <v:imagedata r:id="rId352" o:title=""/>
                </v:shape>
                <o:OLEObject Type="Embed" ProgID="Equation.DSMT4" ShapeID="_x0000_i1213" DrawAspect="Content" ObjectID="_1775496242" r:id="rId353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وأساسها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4B245262">
                <v:shape id="_x0000_i1214" type="#_x0000_t75" style="width:11.25pt;height:12.75pt" o:ole="">
                  <v:imagedata r:id="rId349" o:title=""/>
                </v:shape>
                <o:OLEObject Type="Embed" ProgID="Equation.DSMT4" ShapeID="_x0000_i1214" DrawAspect="Content" ObjectID="_1775496243" r:id="rId354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فإن:</w:t>
            </w:r>
          </w:p>
          <w:p w14:paraId="64846A29" w14:textId="77777777" w:rsidR="00546BF4" w:rsidRPr="00CE03E2" w:rsidRDefault="00546BF4" w:rsidP="00546BF4">
            <w:pPr>
              <w:bidi/>
              <w:ind w:left="3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E03E2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579" w:dyaOrig="540" w14:anchorId="4B794FEB">
                <v:shape id="_x0000_i1215" type="#_x0000_t75" style="width:78.75pt;height:27pt" o:ole="">
                  <v:imagedata r:id="rId355" o:title=""/>
                </v:shape>
                <o:OLEObject Type="Embed" ProgID="Equation.DSMT4" ShapeID="_x0000_i1215" DrawAspect="Content" ObjectID="_1775496244" r:id="rId356"/>
              </w:object>
            </w:r>
          </w:p>
          <w:p w14:paraId="46E98CA6" w14:textId="77777777" w:rsidR="00546BF4" w:rsidRPr="00CE03E2" w:rsidRDefault="00546BF4" w:rsidP="00546BF4">
            <w:pPr>
              <w:bidi/>
              <w:rPr>
                <w:rFonts w:ascii="Amiri" w:eastAsiaTheme="minorEastAsia" w:hAnsi="Amiri" w:cs="Amiri"/>
                <w:sz w:val="28"/>
                <w:szCs w:val="28"/>
              </w:rPr>
            </w:pPr>
          </w:p>
          <w:p w14:paraId="08C58969" w14:textId="77777777" w:rsidR="00546BF4" w:rsidRPr="00BE11AE" w:rsidRDefault="00546BF4" w:rsidP="00546BF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D35311A" w14:textId="77777777" w:rsidR="00546BF4" w:rsidRPr="00CE03E2" w:rsidRDefault="00546BF4" w:rsidP="00546BF4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E03E2">
              <w:rPr>
                <w:rFonts w:ascii="Amiri" w:hAnsi="Amiri" w:cs="Amiri"/>
                <w:noProof/>
                <w:position w:val="-14"/>
                <w:sz w:val="28"/>
                <w:szCs w:val="28"/>
                <w:rtl/>
              </w:rPr>
              <w:object w:dxaOrig="480" w:dyaOrig="400" w14:anchorId="07FBCDCE">
                <v:shape id="_x0000_i1216" type="#_x0000_t75" style="width:24pt;height:20.25pt" o:ole="">
                  <v:imagedata r:id="rId201" o:title=""/>
                </v:shape>
                <o:OLEObject Type="Embed" ProgID="Equation.DSMT4" ShapeID="_x0000_i1216" DrawAspect="Content" ObjectID="_1775496245" r:id="rId35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هندسية، 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أكتب عبارة </w:t>
            </w:r>
            <w:r w:rsidRPr="00CE03E2">
              <w:rPr>
                <w:rFonts w:ascii="Amiri" w:hAnsi="Amiri" w:cs="Amiri"/>
                <w:noProof/>
                <w:position w:val="-14"/>
                <w:sz w:val="28"/>
                <w:szCs w:val="28"/>
                <w:rtl/>
              </w:rPr>
              <w:object w:dxaOrig="480" w:dyaOrig="400" w14:anchorId="62130CBC">
                <v:shape id="_x0000_i1217" type="#_x0000_t75" style="width:24pt;height:20.25pt" o:ole="">
                  <v:imagedata r:id="rId201" o:title=""/>
                </v:shape>
                <o:OLEObject Type="Embed" ProgID="Equation.DSMT4" ShapeID="_x0000_i1217" DrawAspect="Content" ObjectID="_1775496246" r:id="rId358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بدلالة </w:t>
            </w:r>
            <w:r w:rsidRPr="00CE03E2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0FDC6B48">
                <v:shape id="_x0000_i1218" type="#_x0000_t75" style="width:9.75pt;height:11.25pt" o:ole="">
                  <v:imagedata r:id="rId359" o:title=""/>
                </v:shape>
                <o:OLEObject Type="Embed" ProgID="Equation.DSMT4" ShapeID="_x0000_i1218" DrawAspect="Content" ObjectID="_1775496247" r:id="rId360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في كل </w:t>
            </w:r>
            <w:r w:rsidRPr="00CE03E2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حالة:</w:t>
            </w:r>
          </w:p>
          <w:p w14:paraId="1CA96F84" w14:textId="77777777" w:rsidR="00546BF4" w:rsidRPr="00CE03E2" w:rsidRDefault="00546BF4" w:rsidP="00546BF4">
            <w:pPr>
              <w:pStyle w:val="Paragraphedeliste"/>
              <w:numPr>
                <w:ilvl w:val="0"/>
                <w:numId w:val="16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حدها الأول </w:t>
            </w:r>
            <w:r w:rsidRPr="00CE03E2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660" w:dyaOrig="360" w14:anchorId="160C5A9D">
                <v:shape id="_x0000_i1219" type="#_x0000_t75" style="width:33pt;height:18pt" o:ole="">
                  <v:imagedata r:id="rId361" o:title=""/>
                </v:shape>
                <o:OLEObject Type="Embed" ProgID="Equation.DSMT4" ShapeID="_x0000_i1219" DrawAspect="Content" ObjectID="_1775496248" r:id="rId362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  </w:t>
            </w:r>
            <w:r w:rsidRPr="00CE03E2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72FCE803">
                <v:shape id="_x0000_i1220" type="#_x0000_t75" style="width:30pt;height:15.75pt" o:ole="">
                  <v:imagedata r:id="rId363" o:title=""/>
                </v:shape>
                <o:OLEObject Type="Embed" ProgID="Equation.DSMT4" ShapeID="_x0000_i1220" DrawAspect="Content" ObjectID="_1775496249" r:id="rId364"/>
              </w:object>
            </w:r>
          </w:p>
          <w:p w14:paraId="2B27CFDB" w14:textId="77777777" w:rsidR="00546BF4" w:rsidRPr="00BE11AE" w:rsidRDefault="00546BF4" w:rsidP="00546BF4">
            <w:pPr>
              <w:pStyle w:val="Paragraphedeliste"/>
              <w:numPr>
                <w:ilvl w:val="0"/>
                <w:numId w:val="16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حدها الأول </w:t>
            </w:r>
            <w:r w:rsidRPr="00CE03E2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40" w:dyaOrig="360" w14:anchorId="6B5DB705">
                <v:shape id="_x0000_i1221" type="#_x0000_t75" style="width:42pt;height:18pt" o:ole="">
                  <v:imagedata r:id="rId365" o:title=""/>
                </v:shape>
                <o:OLEObject Type="Embed" ProgID="Equation.DSMT4" ShapeID="_x0000_i1221" DrawAspect="Content" ObjectID="_1775496250" r:id="rId366"/>
              </w:object>
            </w:r>
            <w:r w:rsidRPr="00BE11A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E11AE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05432571">
                <v:shape id="_x0000_i1222" type="#_x0000_t75" style="width:30pt;height:15.75pt" o:ole="">
                  <v:imagedata r:id="rId367" o:title=""/>
                </v:shape>
                <o:OLEObject Type="Embed" ProgID="Equation.DSMT4" ShapeID="_x0000_i1222" DrawAspect="Content" ObjectID="_1775496251" r:id="rId368"/>
              </w:object>
            </w:r>
          </w:p>
          <w:p w14:paraId="321F94A5" w14:textId="77777777" w:rsidR="00546BF4" w:rsidRDefault="00546BF4" w:rsidP="00546BF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1EA793E3" w14:textId="77777777" w:rsidR="00546BF4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D6AFECB" w14:textId="76413130" w:rsidR="00CE03E2" w:rsidRPr="00546BF4" w:rsidRDefault="00546BF4" w:rsidP="00546BF4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546BF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تمرين: </w:t>
            </w:r>
            <w:proofErr w:type="gramStart"/>
            <w:r w:rsidRPr="00546BF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78 ،</w:t>
            </w:r>
            <w:proofErr w:type="gramEnd"/>
            <w:r w:rsidRPr="00546BF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79 ص 172</w:t>
            </w:r>
            <w:r w:rsidRPr="00546BF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br/>
            </w:r>
          </w:p>
          <w:p w14:paraId="1BDB8636" w14:textId="77777777" w:rsidR="00546BF4" w:rsidRPr="00BE11AE" w:rsidRDefault="00546BF4" w:rsidP="00546BF4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الوسط الهندسي:</w:t>
            </w:r>
          </w:p>
          <w:p w14:paraId="4FB89078" w14:textId="77777777" w:rsidR="00546BF4" w:rsidRPr="00BE11AE" w:rsidRDefault="00546BF4" w:rsidP="00546BF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68B370A" w14:textId="77777777" w:rsidR="00546BF4" w:rsidRPr="00BE11AE" w:rsidRDefault="00546BF4" w:rsidP="00546BF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خاصية:</w:t>
            </w:r>
          </w:p>
          <w:p w14:paraId="55CB669A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تكون الأعداد غير المعدومة 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FB4D06A">
                <v:shape id="_x0000_i1223" type="#_x0000_t75" style="width:9.75pt;height:11.25pt" o:ole="">
                  <v:imagedata r:id="rId369" o:title=""/>
                </v:shape>
                <o:OLEObject Type="Embed" ProgID="Equation.DSMT4" ShapeID="_x0000_i1223" DrawAspect="Content" ObjectID="_1775496252" r:id="rId370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56AC7508">
                <v:shape id="_x0000_i1224" type="#_x0000_t75" style="width:9.75pt;height:14.25pt" o:ole="">
                  <v:imagedata r:id="rId371" o:title=""/>
                </v:shape>
                <o:OLEObject Type="Embed" ProgID="Equation.DSMT4" ShapeID="_x0000_i1224" DrawAspect="Content" ObjectID="_1775496253" r:id="rId372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20" w14:anchorId="31129DEE">
                <v:shape id="_x0000_i1225" type="#_x0000_t75" style="width:9pt;height:11.25pt" o:ole="">
                  <v:imagedata r:id="rId373" o:title=""/>
                </v:shape>
                <o:OLEObject Type="Embed" ProgID="Equation.DSMT4" ShapeID="_x0000_i1225" DrawAspect="Content" ObjectID="_1775496254" r:id="rId374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بهذا الترتيب حدودا متتابعة من متتالية هندسية</w:t>
            </w:r>
          </w:p>
          <w:p w14:paraId="772C1867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إ إذا كان 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999" w:dyaOrig="320" w14:anchorId="32418E20">
                <v:shape id="_x0000_i1226" type="#_x0000_t75" style="width:50.25pt;height:15.75pt" o:ole="">
                  <v:imagedata r:id="rId375" o:title=""/>
                </v:shape>
                <o:OLEObject Type="Embed" ProgID="Equation.DSMT4" ShapeID="_x0000_i1226" DrawAspect="Content" ObjectID="_1775496255" r:id="rId376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 يسمى العدد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7F6333A">
                <v:shape id="_x0000_i1227" type="#_x0000_t75" style="width:9.75pt;height:14.25pt" o:ole="">
                  <v:imagedata r:id="rId371" o:title=""/>
                </v:shape>
                <o:OLEObject Type="Embed" ProgID="Equation.DSMT4" ShapeID="_x0000_i1227" DrawAspect="Content" ObjectID="_1775496256" r:id="rId377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الوسط الهندسي للعددين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B17E420">
                <v:shape id="_x0000_i1228" type="#_x0000_t75" style="width:9.75pt;height:11.25pt" o:ole="">
                  <v:imagedata r:id="rId369" o:title=""/>
                </v:shape>
                <o:OLEObject Type="Embed" ProgID="Equation.DSMT4" ShapeID="_x0000_i1228" DrawAspect="Content" ObjectID="_1775496257" r:id="rId378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20" w14:anchorId="3E979856">
                <v:shape id="_x0000_i1229" type="#_x0000_t75" style="width:9pt;height:11.25pt" o:ole="">
                  <v:imagedata r:id="rId373" o:title=""/>
                </v:shape>
                <o:OLEObject Type="Embed" ProgID="Equation.DSMT4" ShapeID="_x0000_i1229" DrawAspect="Content" ObjectID="_1775496258" r:id="rId379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1B12E49" w14:textId="77777777" w:rsidR="00546BF4" w:rsidRPr="00BE11AE" w:rsidRDefault="00546BF4" w:rsidP="00546BF4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3F65D9" wp14:editId="6733158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99060</wp:posOffset>
                      </wp:positionV>
                      <wp:extent cx="2019300" cy="1990725"/>
                      <wp:effectExtent l="0" t="0" r="19050" b="28575"/>
                      <wp:wrapNone/>
                      <wp:docPr id="793454700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9907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23A44F" w14:textId="77777777" w:rsidR="00546BF4" w:rsidRDefault="00546BF4" w:rsidP="00546BF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6343DD" wp14:editId="7D2F54F7">
                                        <wp:extent cx="1811020" cy="1739900"/>
                                        <wp:effectExtent l="0" t="0" r="0" b="0"/>
                                        <wp:docPr id="212537817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25378176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11020" cy="1739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3F65D9" id="Rectangle 11" o:spid="_x0000_s1048" style="position:absolute;left:0;text-align:left;margin-left:5.5pt;margin-top:7.8pt;width:159pt;height:15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" fillcolor="white [3201]" strokecolor="white [3212]" strokeweight="2pt">
                      <v:textbox>
                        <w:txbxContent>
                          <w:p w14:paraId="5823A44F" w14:textId="77777777" w:rsidR="00546BF4" w:rsidRDefault="00546BF4" w:rsidP="00546BF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343DD" wp14:editId="7D2F54F7">
                                  <wp:extent cx="1811020" cy="1739900"/>
                                  <wp:effectExtent l="0" t="0" r="0" b="0"/>
                                  <wp:docPr id="212537817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537817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1020" cy="1739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49A4ED" w14:textId="77777777" w:rsidR="00546BF4" w:rsidRPr="00BE11AE" w:rsidRDefault="00546BF4" w:rsidP="00546BF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مثال01:    </w:t>
            </w:r>
          </w:p>
          <w:p w14:paraId="6548DC0E" w14:textId="60367972" w:rsidR="00546BF4" w:rsidRPr="00546BF4" w:rsidRDefault="00546BF4" w:rsidP="00546BF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46BF4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ت 83 ص 173</w:t>
            </w:r>
          </w:p>
          <w:p w14:paraId="372EFBA0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0C3BBE3" w14:textId="77777777" w:rsidR="00546BF4" w:rsidRDefault="00546BF4" w:rsidP="00546BF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4362D7C" w14:textId="77777777" w:rsidR="00546BF4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26ACD4B" w14:textId="77777777" w:rsidR="00546BF4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6461A65" w14:textId="77777777" w:rsidR="00546BF4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CD3ECE6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00BDF84" w14:textId="77777777" w:rsidR="00546BF4" w:rsidRPr="00BE11AE" w:rsidRDefault="00546BF4" w:rsidP="00546BF4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مجموع حدود متتابعة لمتتالية هندسية </w:t>
            </w:r>
          </w:p>
          <w:p w14:paraId="628A7B94" w14:textId="77777777" w:rsidR="00546BF4" w:rsidRPr="00BE11AE" w:rsidRDefault="00546BF4" w:rsidP="00546BF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75B3D88C" w14:textId="77777777" w:rsidR="00546BF4" w:rsidRPr="00BE11AE" w:rsidRDefault="00546BF4" w:rsidP="00546BF4">
            <w:pPr>
              <w:bidi/>
              <w:rPr>
                <w:rFonts w:ascii="Amiri" w:hAnsi="Amiri" w:cs="Amiri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2</w:t>
            </w: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</w:p>
          <w:p w14:paraId="0F875D09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58BBE69E">
                <v:shape id="_x0000_i1230" type="#_x0000_t75" style="width:23.25pt;height:18pt" o:ole="">
                  <v:imagedata r:id="rId273" o:title=""/>
                </v:shape>
                <o:OLEObject Type="Embed" ProgID="Equation.DSMT4" ShapeID="_x0000_i1230" DrawAspect="Content" ObjectID="_1775496259" r:id="rId380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متتالية هندسية حدها الأول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B8B3143">
                <v:shape id="_x0000_i1231" type="#_x0000_t75" style="width:12.75pt;height:18pt" o:ole="">
                  <v:imagedata r:id="rId275" o:title=""/>
                </v:shape>
                <o:OLEObject Type="Embed" ProgID="Equation.DSMT4" ShapeID="_x0000_i1231" DrawAspect="Content" ObjectID="_1775496260" r:id="rId381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أساسها</w:t>
            </w:r>
            <w:r w:rsidRPr="00BE11AE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65EDA676">
                <v:shape id="_x0000_i1232" type="#_x0000_t75" style="width:9.75pt;height:12.75pt" o:ole="">
                  <v:imagedata r:id="rId382" o:title=""/>
                </v:shape>
                <o:OLEObject Type="Embed" ProgID="Equation.DSMT4" ShapeID="_x0000_i1232" DrawAspect="Content" ObjectID="_1775496261" r:id="rId383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5708E494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ليكن </w:t>
            </w:r>
            <w:r w:rsidRPr="00BE11AE">
              <w:rPr>
                <w:rFonts w:ascii="Amiri" w:hAnsi="Amiri" w:cs="Amiri" w:hint="cs"/>
                <w:sz w:val="28"/>
                <w:szCs w:val="28"/>
                <w:rtl/>
              </w:rPr>
              <w:t>المجموع:</w: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700" w:dyaOrig="360" w14:anchorId="6917F5E0">
                <v:shape id="_x0000_i1233" type="#_x0000_t75" style="width:135pt;height:18pt" o:ole="">
                  <v:imagedata r:id="rId384" o:title=""/>
                </v:shape>
                <o:OLEObject Type="Embed" ProgID="Equation.DSMT4" ShapeID="_x0000_i1233" DrawAspect="Content" ObjectID="_1775496262" r:id="rId385"/>
              </w:object>
            </w:r>
          </w:p>
          <w:p w14:paraId="0B35F875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إذا كان </w:t>
            </w:r>
            <w:r w:rsidRPr="00BE11AE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574079A0">
                <v:shape id="_x0000_i1234" type="#_x0000_t75" style="width:26.25pt;height:15.75pt" o:ole="">
                  <v:imagedata r:id="rId386" o:title=""/>
                </v:shape>
                <o:OLEObject Type="Embed" ProgID="Equation.DSMT4" ShapeID="_x0000_i1234" DrawAspect="Content" ObjectID="_1775496263" r:id="rId387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فإن</w:t>
            </w:r>
            <w:r w:rsidRPr="00BE11AE">
              <w:rPr>
                <w:rFonts w:ascii="Amiri" w:hAnsi="Amiri" w:cs="Amiri"/>
                <w:position w:val="-32"/>
                <w:sz w:val="28"/>
                <w:szCs w:val="28"/>
              </w:rPr>
              <w:object w:dxaOrig="3240" w:dyaOrig="760" w14:anchorId="5F86D480">
                <v:shape id="_x0000_i1235" type="#_x0000_t75" style="width:162pt;height:37.5pt" o:ole="" filled="t" fillcolor="yellow">
                  <v:imagedata r:id="rId388" o:title=""/>
                </v:shape>
                <o:OLEObject Type="Embed" ProgID="Equation.DSMT4" ShapeID="_x0000_i1235" DrawAspect="Content" ObjectID="_1775496264" r:id="rId389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من أجل كل عدد طبيعي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293297C">
                <v:shape id="_x0000_i1236" type="#_x0000_t75" style="width:9.75pt;height:11.25pt" o:ole="">
                  <v:imagedata r:id="rId279" o:title=""/>
                </v:shape>
                <o:OLEObject Type="Embed" ProgID="Equation.DSMT4" ShapeID="_x0000_i1236" DrawAspect="Content" ObjectID="_1775496265" r:id="rId390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0894931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DC9A87B" w14:textId="77777777" w:rsidR="00546BF4" w:rsidRPr="00BE11AE" w:rsidRDefault="00546BF4" w:rsidP="00546BF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5C513BB1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2AB64F7">
                <v:shape id="_x0000_i1237" type="#_x0000_t75" style="width:24pt;height:20.25pt" o:ole="">
                  <v:imagedata r:id="rId303" o:title=""/>
                </v:shape>
                <o:OLEObject Type="Embed" ProgID="Equation.DSMT4" ShapeID="_x0000_i1237" DrawAspect="Content" ObjectID="_1775496266" r:id="rId391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متتالية </w:t>
            </w:r>
            <w:r w:rsidRPr="00BE11AE">
              <w:rPr>
                <w:rFonts w:ascii="Amiri" w:hAnsi="Amiri" w:cs="Amiri" w:hint="cs"/>
                <w:sz w:val="28"/>
                <w:szCs w:val="28"/>
                <w:rtl/>
              </w:rPr>
              <w:t>هندسية معرفة</w: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m:oMath>
              <m:r>
                <m:rPr>
                  <m:scr m:val="double-struck"/>
                </m:rPr>
                <w:rPr>
                  <w:rFonts w:ascii="Times New Roman" w:hAnsi="Times New Roman" w:cs="Times New Roman" w:hint="cs"/>
                  <w:sz w:val="28"/>
                  <w:szCs w:val="28"/>
                  <w:rtl/>
                </w:rPr>
                <m:t>N</m:t>
              </m:r>
            </m:oMath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أساسها </w:t>
            </w:r>
            <w:r w:rsidRPr="00BE11AE">
              <w:rPr>
                <w:rFonts w:ascii="Amiri" w:hAnsi="Amiri" w:cs="Amiri"/>
                <w:position w:val="-24"/>
                <w:sz w:val="28"/>
                <w:szCs w:val="28"/>
              </w:rPr>
              <w:object w:dxaOrig="600" w:dyaOrig="620" w14:anchorId="344D5FA7">
                <v:shape id="_x0000_i1238" type="#_x0000_t75" style="width:30pt;height:30.75pt" o:ole="">
                  <v:imagedata r:id="rId392" o:title=""/>
                </v:shape>
                <o:OLEObject Type="Embed" ProgID="Equation.DSMT4" ShapeID="_x0000_i1238" DrawAspect="Content" ObjectID="_1775496267" r:id="rId393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، و</w:t>
            </w:r>
            <w:r w:rsidRPr="00BE11AE">
              <w:rPr>
                <w:rFonts w:ascii="Amiri" w:hAnsi="Amiri" w:cs="Amiri"/>
                <w:position w:val="-24"/>
                <w:sz w:val="28"/>
                <w:szCs w:val="28"/>
              </w:rPr>
              <w:object w:dxaOrig="800" w:dyaOrig="620" w14:anchorId="175B5054">
                <v:shape id="_x0000_i1239" type="#_x0000_t75" style="width:39.75pt;height:30.75pt" o:ole="">
                  <v:imagedata r:id="rId394" o:title=""/>
                </v:shape>
                <o:OLEObject Type="Embed" ProgID="Equation.DSMT4" ShapeID="_x0000_i1239" DrawAspect="Content" ObjectID="_1775496268" r:id="rId395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36BDA4E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BE11AE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25256502">
                <v:shape id="_x0000_i1240" type="#_x0000_t75" style="width:9pt;height:9.75pt" o:ole="">
                  <v:imagedata r:id="rId311" o:title=""/>
                </v:shape>
                <o:OLEObject Type="Embed" ProgID="Equation.DSMT4" ShapeID="_x0000_i1240" DrawAspect="Content" ObjectID="_1775496269" r:id="rId396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أحسب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480" w:dyaOrig="360" w14:anchorId="26A0C3F0">
                <v:shape id="_x0000_i1241" type="#_x0000_t75" style="width:24pt;height:18pt" o:ole="">
                  <v:imagedata r:id="rId397" o:title=""/>
                </v:shape>
                <o:OLEObject Type="Embed" ProgID="Equation.DSMT4" ShapeID="_x0000_i1241" DrawAspect="Content" ObjectID="_1775496270" r:id="rId398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BA2B67B" w14:textId="77777777" w:rsidR="00546BF4" w:rsidRPr="00BE11AE" w:rsidRDefault="00546BF4" w:rsidP="00546BF4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BE11AE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0089893C">
                <v:shape id="_x0000_i1242" type="#_x0000_t75" style="width:9pt;height:9.75pt" o:ole="">
                  <v:imagedata r:id="rId311" o:title=""/>
                </v:shape>
                <o:OLEObject Type="Embed" ProgID="Equation.DSMT4" ShapeID="_x0000_i1242" DrawAspect="Content" ObjectID="_1775496271" r:id="rId399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أحسب 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700" w:dyaOrig="360" w14:anchorId="37627B5E">
                <v:shape id="_x0000_i1243" type="#_x0000_t75" style="width:135pt;height:18pt" o:ole="">
                  <v:imagedata r:id="rId400" o:title=""/>
                </v:shape>
                <o:OLEObject Type="Embed" ProgID="Equation.DSMT4" ShapeID="_x0000_i1243" DrawAspect="Content" ObjectID="_1775496272" r:id="rId401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8A78FF6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4F979BD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B0FB689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EA046EF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F611A40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CC0C551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92E30E5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A5A72AC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A6AB42E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A5F2FC2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B101786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38F5EE9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E33BAD8" w14:textId="47FA7402" w:rsidR="005C4C0A" w:rsidRDefault="005C4C0A" w:rsidP="005C4C0A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  <w:r w:rsidRPr="005C4C0A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</w:rPr>
              <w:t xml:space="preserve">للنقد البناء او ملاحظاتكم </w:t>
            </w:r>
            <w:r w:rsidRPr="005C4C0A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</w:rPr>
              <w:t>راسلونا عبر الايميل</w:t>
            </w:r>
          </w:p>
          <w:p w14:paraId="582A219E" w14:textId="77777777" w:rsidR="005C4C0A" w:rsidRDefault="005C4C0A" w:rsidP="005C4C0A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</w:p>
          <w:p w14:paraId="55D02A17" w14:textId="77777777" w:rsidR="005C4C0A" w:rsidRDefault="005C4C0A" w:rsidP="005C4C0A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</w:p>
          <w:p w14:paraId="41E5D863" w14:textId="23ABD418" w:rsidR="005C4C0A" w:rsidRPr="005C4C0A" w:rsidRDefault="005C4C0A" w:rsidP="005C4C0A">
            <w:pPr>
              <w:rPr>
                <w:rFonts w:cstheme="minorHAnsi"/>
                <w:b/>
                <w:bCs/>
                <w:color w:val="FF0000"/>
                <w:sz w:val="36"/>
                <w:szCs w:val="36"/>
                <w:lang w:bidi="ar-DZ"/>
              </w:rPr>
            </w:pPr>
            <w:r>
              <w:rPr>
                <w:rFonts w:cstheme="minorHAnsi"/>
                <w:b/>
                <w:bCs/>
                <w:color w:val="FF0000"/>
                <w:sz w:val="36"/>
                <w:szCs w:val="36"/>
                <w:lang w:bidi="ar-DZ"/>
              </w:rPr>
              <w:t xml:space="preserve">                  Email </w:t>
            </w:r>
            <w:r w:rsidRPr="005C4C0A">
              <w:rPr>
                <w:rFonts w:cstheme="minorHAnsi"/>
                <w:b/>
                <w:bCs/>
                <w:sz w:val="36"/>
                <w:szCs w:val="36"/>
                <w:lang w:bidi="ar-DZ"/>
              </w:rPr>
              <w:t>: mebarki.math32@gmail.com</w:t>
            </w:r>
          </w:p>
          <w:p w14:paraId="25BD49F1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48C429C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32169E2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3B47CF6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8B523C2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B8BA439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4C04B69" w14:textId="77777777" w:rsidR="00CE03E2" w:rsidRDefault="00CE03E2" w:rsidP="00CE03E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8C7C7D4" w14:textId="77777777" w:rsidR="00546BF4" w:rsidRDefault="00546BF4" w:rsidP="00546BF4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D079564" w14:textId="77777777" w:rsidR="00546BF4" w:rsidRDefault="00546BF4" w:rsidP="00546BF4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2BE3741" w14:textId="77777777" w:rsidR="00546BF4" w:rsidRDefault="00546BF4" w:rsidP="00546BF4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1E59B95" w14:textId="77777777" w:rsidR="00546BF4" w:rsidRPr="00E536B4" w:rsidRDefault="00546BF4" w:rsidP="00546BF4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80" w:type="dxa"/>
          </w:tcPr>
          <w:p w14:paraId="608E613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35779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3ACF0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25F9B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E9D31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53417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03499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2B447A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EEEAB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AE512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6B4E1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A04A0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450825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565B3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F63CC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86521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0743B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BDD91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3EFD43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86B10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41600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0D151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EF614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730083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E76BC5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1E37A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4A391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7D1A5F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69816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956265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EC95B4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38128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2A98D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36FA06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22AAA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FA50F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FFF9D5" w14:textId="77777777" w:rsidR="00745C86" w:rsidRPr="00792B9B" w:rsidRDefault="00745C86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222502E" w14:textId="77777777" w:rsidR="00745C86" w:rsidRPr="00792B9B" w:rsidRDefault="00745C86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56617736" w14:textId="19309820" w:rsidR="00745C86" w:rsidRPr="00792B9B" w:rsidRDefault="009840B4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148E8" wp14:editId="7743BA5E">
                <wp:simplePos x="0" y="0"/>
                <wp:positionH relativeFrom="column">
                  <wp:posOffset>5062221</wp:posOffset>
                </wp:positionH>
                <wp:positionV relativeFrom="paragraph">
                  <wp:posOffset>-27940</wp:posOffset>
                </wp:positionV>
                <wp:extent cx="1276350" cy="705485"/>
                <wp:effectExtent l="0" t="0" r="19050" b="1841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70548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626D8A" w14:textId="07A9BF43" w:rsidR="00745C86" w:rsidRPr="00560BBD" w:rsidRDefault="00546BF4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2.ع.ت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148E8" id="_x0000_s1049" type="#_x0000_t54" style="position:absolute;left:0;text-align:left;margin-left:398.6pt;margin-top:-2.2pt;width:100.5pt;height:5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">
                <v:textbox>
                  <w:txbxContent>
                    <w:p w14:paraId="08626D8A" w14:textId="07A9BF43" w:rsidR="00745C86" w:rsidRPr="00560BBD" w:rsidRDefault="00546BF4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2.ع.ت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E4B65" wp14:editId="579DDE0D">
                <wp:simplePos x="0" y="0"/>
                <wp:positionH relativeFrom="column">
                  <wp:posOffset>-757555</wp:posOffset>
                </wp:positionH>
                <wp:positionV relativeFrom="paragraph">
                  <wp:posOffset>829310</wp:posOffset>
                </wp:positionV>
                <wp:extent cx="7134225" cy="499745"/>
                <wp:effectExtent l="0" t="0" r="28575" b="14605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2C781" w14:textId="77777777" w:rsidR="00745C86" w:rsidRPr="009840B4" w:rsidRDefault="00745C86" w:rsidP="00E60A1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9840B4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الكفاءة </w:t>
                            </w:r>
                            <w:proofErr w:type="gramStart"/>
                            <w:r w:rsidRPr="009840B4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المستهدفة :</w:t>
                            </w:r>
                            <w:proofErr w:type="gramEnd"/>
                            <w:r w:rsidRPr="009840B4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E4B65" id="_x0000_s1050" type="#_x0000_t80" style="position:absolute;left:0;text-align:left;margin-left:-59.65pt;margin-top:65.3pt;width:561.75pt;height:3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" adj=",5263,,8032">
                <v:textbox>
                  <w:txbxContent>
                    <w:p w14:paraId="5F52C781" w14:textId="77777777" w:rsidR="00745C86" w:rsidRPr="009840B4" w:rsidRDefault="00745C86" w:rsidP="00E60A10">
                      <w:pPr>
                        <w:bidi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</w:rPr>
                      </w:pPr>
                      <w:r w:rsidRPr="009840B4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</w:rPr>
                        <w:t xml:space="preserve">الكفاءة </w:t>
                      </w:r>
                      <w:proofErr w:type="gramStart"/>
                      <w:r w:rsidRPr="009840B4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</w:rPr>
                        <w:t>المستهدفة :</w:t>
                      </w:r>
                      <w:proofErr w:type="gramEnd"/>
                      <w:r w:rsidRPr="009840B4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2D37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F5FC1" wp14:editId="7A810C10">
                <wp:simplePos x="0" y="0"/>
                <wp:positionH relativeFrom="column">
                  <wp:posOffset>1067435</wp:posOffset>
                </wp:positionH>
                <wp:positionV relativeFrom="paragraph">
                  <wp:posOffset>-99061</wp:posOffset>
                </wp:positionV>
                <wp:extent cx="3912870" cy="861695"/>
                <wp:effectExtent l="0" t="0" r="11430" b="14605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6169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A9DF29" w14:textId="15536EDA" w:rsidR="00745C86" w:rsidRPr="007D2D37" w:rsidRDefault="007D2D37" w:rsidP="007D2D37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D2D37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745C86" w:rsidRPr="007D2D37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45C86" w:rsidRPr="007D2D37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="00745C86" w:rsidRPr="007D2D37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r w:rsidR="009840B4" w:rsidRPr="007D2D37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الموضوع:</w:t>
                            </w:r>
                            <w:r w:rsidR="00745C86" w:rsidRPr="007D2D37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46BF4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نهاية متتالية</w:t>
                            </w:r>
                          </w:p>
                          <w:p w14:paraId="4F2937D3" w14:textId="77777777" w:rsidR="007D2D37" w:rsidRDefault="007D2D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F5FC1" id="_x0000_s1051" type="#_x0000_t98" style="position:absolute;left:0;text-align:left;margin-left:84.05pt;margin-top:-7.8pt;width:308.1pt;height:6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">
                <v:textbox>
                  <w:txbxContent>
                    <w:p w14:paraId="2AA9DF29" w14:textId="15536EDA" w:rsidR="00745C86" w:rsidRPr="007D2D37" w:rsidRDefault="007D2D37" w:rsidP="007D2D37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7D2D37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745C86" w:rsidRPr="007D2D37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45C86" w:rsidRPr="007D2D37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المتتاليات العددية</w:t>
                      </w:r>
                      <w:r w:rsidR="00745C86" w:rsidRPr="007D2D37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r w:rsidR="009840B4" w:rsidRPr="007D2D37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الموضوع:</w:t>
                      </w:r>
                      <w:r w:rsidR="00745C86" w:rsidRPr="007D2D37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546BF4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نهاية متتالية</w:t>
                      </w:r>
                    </w:p>
                    <w:p w14:paraId="4F2937D3" w14:textId="77777777" w:rsidR="007D2D37" w:rsidRDefault="007D2D37"/>
                  </w:txbxContent>
                </v:textbox>
              </v:shape>
            </w:pict>
          </mc:Fallback>
        </mc:AlternateContent>
      </w:r>
      <w:r w:rsidR="007D2D37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465F8" wp14:editId="1B7157BA">
                <wp:simplePos x="0" y="0"/>
                <wp:positionH relativeFrom="column">
                  <wp:posOffset>-782955</wp:posOffset>
                </wp:positionH>
                <wp:positionV relativeFrom="paragraph">
                  <wp:posOffset>-24130</wp:posOffset>
                </wp:positionV>
                <wp:extent cx="1743710" cy="701040"/>
                <wp:effectExtent l="0" t="0" r="27940" b="22860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70104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5CA4FD" w14:textId="195B613B" w:rsidR="00745C86" w:rsidRPr="007D2D37" w:rsidRDefault="007D2D37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D2D37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745C86" w:rsidRPr="007D2D37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65F8" id="_x0000_s1052" type="#_x0000_t54" style="position:absolute;left:0;text-align:left;margin-left:-61.65pt;margin-top:-1.9pt;width:137.3pt;height:5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">
                <v:textbox>
                  <w:txbxContent>
                    <w:p w14:paraId="7D5CA4FD" w14:textId="195B613B" w:rsidR="00745C86" w:rsidRPr="007D2D37" w:rsidRDefault="007D2D37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7D2D37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745C86" w:rsidRPr="007D2D37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  <w:r w:rsidR="00745C86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745C86" w:rsidRPr="00792B9B" w14:paraId="7997838B" w14:textId="77777777" w:rsidTr="008060CA">
        <w:tc>
          <w:tcPr>
            <w:tcW w:w="1384" w:type="dxa"/>
            <w:shd w:val="clear" w:color="auto" w:fill="FDE9D9" w:themeFill="accent6" w:themeFillTint="33"/>
          </w:tcPr>
          <w:p w14:paraId="742738E4" w14:textId="77777777" w:rsidR="00745C86" w:rsidRPr="008060CA" w:rsidRDefault="00745C86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1FBE80B6" w14:textId="77777777" w:rsidR="00745C86" w:rsidRPr="008060CA" w:rsidRDefault="00745C86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FDE9D9" w:themeFill="accent6" w:themeFillTint="33"/>
          </w:tcPr>
          <w:p w14:paraId="6A5C7F96" w14:textId="77777777" w:rsidR="00745C86" w:rsidRPr="008060CA" w:rsidRDefault="00745C86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8060C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45C86" w:rsidRPr="00792B9B" w14:paraId="0FA2B44E" w14:textId="77777777" w:rsidTr="00FD29D7">
        <w:tc>
          <w:tcPr>
            <w:tcW w:w="1384" w:type="dxa"/>
          </w:tcPr>
          <w:p w14:paraId="449E5478" w14:textId="77777777" w:rsidR="00745C86" w:rsidRPr="002E130A" w:rsidRDefault="00745C86" w:rsidP="00347F55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91B6BDE" w14:textId="77777777" w:rsidR="00745C86" w:rsidRPr="002E130A" w:rsidRDefault="00745C86" w:rsidP="00FB5A8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C05E92E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9CF7922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766C4B8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C95CFF7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A57F9CA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C16AA06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C859AC0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C8E60E2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D27B396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7217A80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>معارف</w:t>
            </w:r>
          </w:p>
          <w:p w14:paraId="5A6567D3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F4CF612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6890A5F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25FC5D7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F358F16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4BF31DB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5E889EE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5005476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8B52D60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99A951D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A576030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511E56F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A9B9E8D" w14:textId="77777777" w:rsidR="00745C86" w:rsidRPr="002E130A" w:rsidRDefault="00745C86" w:rsidP="006F5DC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995C935" w14:textId="77777777" w:rsidR="00745C86" w:rsidRDefault="00745C86" w:rsidP="008251D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253840B" w14:textId="77777777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78FD533D" w14:textId="77777777" w:rsidR="00745C86" w:rsidRPr="002E130A" w:rsidRDefault="00745C86" w:rsidP="002E130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442BEB4" w14:textId="77777777" w:rsidR="00745C86" w:rsidRPr="002E130A" w:rsidRDefault="002E130A" w:rsidP="002E130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نهاية متتالية عددية مرفقة بدالة:</w:t>
            </w:r>
          </w:p>
          <w:p w14:paraId="4CE3BF49" w14:textId="77777777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1791A8A" w14:textId="77777777" w:rsidR="002E130A" w:rsidRPr="002E130A" w:rsidRDefault="002E130A" w:rsidP="002E130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مبرهنة1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: </w:t>
            </w:r>
          </w:p>
          <w:p w14:paraId="60791EC6" w14:textId="17C961AE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>لتكن المتتالية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54F7200">
                <v:shape id="_x0000_i1244" type="#_x0000_t75" style="width:24pt;height:19.5pt" o:ole="">
                  <v:imagedata r:id="rId402" o:title=""/>
                </v:shape>
                <o:OLEObject Type="Embed" ProgID="Equation.DSMT4" ShapeID="_x0000_i1244" DrawAspect="Content" ObjectID="_1775496273" r:id="rId40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>المعرفة كما يلي</w:t>
            </w:r>
            <w:r w:rsidRPr="002E130A">
              <w:rPr>
                <w:rFonts w:ascii="Amiri" w:hAnsi="Amiri" w:cs="Amiri"/>
                <w:position w:val="-12"/>
                <w:sz w:val="28"/>
                <w:szCs w:val="28"/>
              </w:rPr>
              <w:object w:dxaOrig="999" w:dyaOrig="360" w14:anchorId="63D542CA">
                <v:shape id="_x0000_i1245" type="#_x0000_t75" style="width:50.25pt;height:18pt" o:ole="">
                  <v:imagedata r:id="rId404" o:title=""/>
                </v:shape>
                <o:OLEObject Type="Embed" ProgID="Equation.DSMT4" ShapeID="_x0000_i1245" DrawAspect="Content" ObjectID="_1775496274" r:id="rId405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. حيث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7702297">
                <v:shape id="_x0000_i1246" type="#_x0000_t75" style="width:12pt;height:16.5pt" o:ole="">
                  <v:imagedata r:id="rId406" o:title=""/>
                </v:shape>
                <o:OLEObject Type="Embed" ProgID="Equation.DSMT4" ShapeID="_x0000_i1246" DrawAspect="Content" ObjectID="_1775496275" r:id="rId407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دالة معرفة على مجال من الشكل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840" w:dyaOrig="400" w14:anchorId="73EBC136">
                <v:shape id="_x0000_i1247" type="#_x0000_t75" style="width:42pt;height:19.5pt" o:ole="">
                  <v:imagedata r:id="rId408" o:title=""/>
                </v:shape>
                <o:OLEObject Type="Embed" ProgID="Equation.DSMT4" ShapeID="_x0000_i1247" DrawAspect="Content" ObjectID="_1775496276" r:id="rId409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حيث </w:t>
            </w:r>
            <w:r w:rsidRPr="002E130A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20" w14:anchorId="366023F6">
                <v:shape id="_x0000_i1248" type="#_x0000_t75" style="width:12pt;height:10.5pt" o:ole="">
                  <v:imagedata r:id="rId410" o:title=""/>
                </v:shape>
                <o:OLEObject Type="Embed" ProgID="Equation.DSMT4" ShapeID="_x0000_i1248" DrawAspect="Content" ObjectID="_1775496277" r:id="rId411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عدد حقيقي. إذا كانت 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280" w:dyaOrig="440" w14:anchorId="21506B36">
                <v:shape id="_x0000_i1249" type="#_x0000_t75" style="width:63.75pt;height:21.75pt" o:ole="">
                  <v:imagedata r:id="rId412" o:title=""/>
                </v:shape>
                <o:OLEObject Type="Embed" ProgID="Equation.DSMT4" ShapeID="_x0000_i1249" DrawAspect="Content" ObjectID="_1775496278" r:id="rId41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فإن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040" w:dyaOrig="440" w14:anchorId="252DBE1A">
                <v:shape id="_x0000_i1250" type="#_x0000_t75" style="width:52.5pt;height:21.75pt" o:ole="">
                  <v:imagedata r:id="rId414" o:title=""/>
                </v:shape>
                <o:OLEObject Type="Embed" ProgID="Equation.DSMT4" ShapeID="_x0000_i1250" DrawAspect="Content" ObjectID="_1775496279" r:id="rId415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A325151" w14:textId="77777777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95DAB8B" w14:textId="77777777" w:rsidR="002E130A" w:rsidRPr="002E130A" w:rsidRDefault="002E130A" w:rsidP="002E130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ملاحظة:</w:t>
            </w:r>
          </w:p>
          <w:p w14:paraId="7B059ACB" w14:textId="72D6E30C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النتائج والنظريات حول نهايات الدوال تبقى صحيحة في المتتاليات.</w:t>
            </w:r>
          </w:p>
          <w:p w14:paraId="0A337900" w14:textId="77777777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3B59A9C" w14:textId="77777777" w:rsidR="002E130A" w:rsidRPr="002E130A" w:rsidRDefault="002E130A" w:rsidP="002E130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نهاية متتالية هندسية.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                                   </w:t>
            </w:r>
          </w:p>
          <w:p w14:paraId="25D932D9" w14:textId="77777777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674861B" w14:textId="77777777" w:rsidR="002E130A" w:rsidRPr="002E130A" w:rsidRDefault="002E130A" w:rsidP="002E130A">
            <w:pPr>
              <w:bidi/>
              <w:rPr>
                <w:rFonts w:ascii="Amiri" w:hAnsi="Amiri" w:cs="Amiri"/>
                <w:color w:val="0000FF"/>
                <w:sz w:val="28"/>
                <w:szCs w:val="28"/>
                <w:u w:val="single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: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22B95AA">
                <v:shape id="_x0000_i1251" type="#_x0000_t75" style="width:24pt;height:19.5pt" o:ole="">
                  <v:imagedata r:id="rId402" o:title=""/>
                </v:shape>
                <o:OLEObject Type="Embed" ProgID="Equation.DSMT4" ShapeID="_x0000_i1251" DrawAspect="Content" ObjectID="_1775496280" r:id="rId416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متتالية هندسية حدها الأول </w:t>
            </w:r>
            <w:r w:rsidRPr="002E130A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4D1962F3">
                <v:shape id="_x0000_i1252" type="#_x0000_t75" style="width:12.75pt;height:18pt" o:ole="">
                  <v:imagedata r:id="rId417" o:title=""/>
                </v:shape>
                <o:OLEObject Type="Embed" ProgID="Equation.DSMT4" ShapeID="_x0000_i1252" DrawAspect="Content" ObjectID="_1775496281" r:id="rId418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وأساسها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61F5F1B5">
                <v:shape id="_x0000_i1253" type="#_x0000_t75" style="width:10.5pt;height:12.75pt" o:ole="">
                  <v:imagedata r:id="rId419" o:title=""/>
                </v:shape>
                <o:OLEObject Type="Embed" ProgID="Equation.DSMT4" ShapeID="_x0000_i1253" DrawAspect="Content" ObjectID="_1775496282" r:id="rId420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7F49979E" w14:textId="478ED689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3346A4CA">
                <v:shape id="_x0000_i1254" type="#_x0000_t75" style="width:9pt;height:10.5pt" o:ole="">
                  <v:imagedata r:id="rId421" o:title=""/>
                </v:shape>
                <o:OLEObject Type="Embed" ProgID="Equation.DSMT4" ShapeID="_x0000_i1254" DrawAspect="Content" ObjectID="_1775496283" r:id="rId422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إذا كان  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382CB2C6">
                <v:shape id="_x0000_i1255" type="#_x0000_t75" style="width:25.5pt;height:16.5pt" o:ole="">
                  <v:imagedata r:id="rId423" o:title=""/>
                </v:shape>
                <o:OLEObject Type="Embed" ProgID="Equation.DSMT4" ShapeID="_x0000_i1255" DrawAspect="Content" ObjectID="_1775496284" r:id="rId424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2E130A">
              <w:rPr>
                <w:rFonts w:ascii="Amiri" w:hAnsi="Amiri" w:cs="Amiri"/>
                <w:position w:val="-12"/>
                <w:sz w:val="28"/>
                <w:szCs w:val="28"/>
              </w:rPr>
              <w:object w:dxaOrig="639" w:dyaOrig="360" w14:anchorId="25D32428">
                <v:shape id="_x0000_i1256" type="#_x0000_t75" style="width:32.25pt;height:18pt" o:ole="">
                  <v:imagedata r:id="rId425" o:title=""/>
                </v:shape>
                <o:OLEObject Type="Embed" ProgID="Equation.DSMT4" ShapeID="_x0000_i1256" DrawAspect="Content" ObjectID="_1775496285" r:id="rId426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فإن 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280" w:dyaOrig="440" w14:anchorId="301EDE49">
                <v:shape id="_x0000_i1257" type="#_x0000_t75" style="width:63.75pt;height:21.75pt" o:ole="">
                  <v:imagedata r:id="rId427" o:title=""/>
                </v:shape>
                <o:OLEObject Type="Embed" ProgID="Equation.DSMT4" ShapeID="_x0000_i1257" DrawAspect="Content" ObjectID="_1775496286" r:id="rId428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والمتتالية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2B426280">
                <v:shape id="_x0000_i1258" type="#_x0000_t75" style="width:24pt;height:19.5pt" o:ole="">
                  <v:imagedata r:id="rId402" o:title=""/>
                </v:shape>
                <o:OLEObject Type="Embed" ProgID="Equation.DSMT4" ShapeID="_x0000_i1258" DrawAspect="Content" ObjectID="_1775496287" r:id="rId429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متباعدة </w:t>
            </w:r>
          </w:p>
          <w:p w14:paraId="454A721F" w14:textId="3A2CFA0E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2CC98305">
                <v:shape id="_x0000_i1259" type="#_x0000_t75" style="width:9pt;height:10.5pt" o:ole="">
                  <v:imagedata r:id="rId421" o:title=""/>
                </v:shape>
                <o:OLEObject Type="Embed" ProgID="Equation.DSMT4" ShapeID="_x0000_i1259" DrawAspect="Content" ObjectID="_1775496288" r:id="rId430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إذا كان  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49B42B56">
                <v:shape id="_x0000_i1260" type="#_x0000_t75" style="width:25.5pt;height:16.5pt" o:ole="">
                  <v:imagedata r:id="rId423" o:title=""/>
                </v:shape>
                <o:OLEObject Type="Embed" ProgID="Equation.DSMT4" ShapeID="_x0000_i1260" DrawAspect="Content" ObjectID="_1775496289" r:id="rId431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2E130A">
              <w:rPr>
                <w:rFonts w:ascii="Amiri" w:hAnsi="Amiri" w:cs="Amiri"/>
                <w:position w:val="-12"/>
                <w:sz w:val="28"/>
                <w:szCs w:val="28"/>
              </w:rPr>
              <w:object w:dxaOrig="639" w:dyaOrig="360" w14:anchorId="1FEF57E3">
                <v:shape id="_x0000_i1261" type="#_x0000_t75" style="width:32.25pt;height:18pt" o:ole="">
                  <v:imagedata r:id="rId432" o:title=""/>
                </v:shape>
                <o:OLEObject Type="Embed" ProgID="Equation.DSMT4" ShapeID="_x0000_i1261" DrawAspect="Content" ObjectID="_1775496290" r:id="rId43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فإن 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280" w:dyaOrig="440" w14:anchorId="3C0B6A8B">
                <v:shape id="_x0000_i1262" type="#_x0000_t75" style="width:63.75pt;height:21.75pt" o:ole="">
                  <v:imagedata r:id="rId434" o:title=""/>
                </v:shape>
                <o:OLEObject Type="Embed" ProgID="Equation.DSMT4" ShapeID="_x0000_i1262" DrawAspect="Content" ObjectID="_1775496291" r:id="rId435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والمتتالية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D03307D">
                <v:shape id="_x0000_i1263" type="#_x0000_t75" style="width:24pt;height:19.5pt" o:ole="">
                  <v:imagedata r:id="rId402" o:title=""/>
                </v:shape>
                <o:OLEObject Type="Embed" ProgID="Equation.DSMT4" ShapeID="_x0000_i1263" DrawAspect="Content" ObjectID="_1775496292" r:id="rId436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متباعدة </w:t>
            </w:r>
          </w:p>
          <w:p w14:paraId="5408F47D" w14:textId="1146D46F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1E67E4A8">
                <v:shape id="_x0000_i1264" type="#_x0000_t75" style="width:9pt;height:10.5pt" o:ole="">
                  <v:imagedata r:id="rId421" o:title=""/>
                </v:shape>
                <o:OLEObject Type="Embed" ProgID="Equation.DSMT4" ShapeID="_x0000_i1264" DrawAspect="Content" ObjectID="_1775496293" r:id="rId437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إذا كان  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12BBD22F">
                <v:shape id="_x0000_i1265" type="#_x0000_t75" style="width:48.75pt;height:16.5pt" o:ole="">
                  <v:imagedata r:id="rId438" o:title=""/>
                </v:shape>
                <o:OLEObject Type="Embed" ProgID="Equation.DSMT4" ShapeID="_x0000_i1265" DrawAspect="Content" ObjectID="_1775496294" r:id="rId439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فإن 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080" w:dyaOrig="440" w14:anchorId="4A7AFDAF">
                <v:shape id="_x0000_i1266" type="#_x0000_t75" style="width:54pt;height:21.75pt" o:ole="">
                  <v:imagedata r:id="rId440" o:title=""/>
                </v:shape>
                <o:OLEObject Type="Embed" ProgID="Equation.DSMT4" ShapeID="_x0000_i1266" DrawAspect="Content" ObjectID="_1775496295" r:id="rId441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والمتتالية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B630DA5">
                <v:shape id="_x0000_i1267" type="#_x0000_t75" style="width:24pt;height:19.5pt" o:ole="">
                  <v:imagedata r:id="rId402" o:title=""/>
                </v:shape>
                <o:OLEObject Type="Embed" ProgID="Equation.DSMT4" ShapeID="_x0000_i1267" DrawAspect="Content" ObjectID="_1775496296" r:id="rId442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متقاربة </w:t>
            </w:r>
          </w:p>
          <w:p w14:paraId="6EF4EC4E" w14:textId="77777777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520F626F">
                <v:shape id="_x0000_i1268" type="#_x0000_t75" style="width:9pt;height:10.5pt" o:ole="">
                  <v:imagedata r:id="rId421" o:title=""/>
                </v:shape>
                <o:OLEObject Type="Embed" ProgID="Equation.DSMT4" ShapeID="_x0000_i1268" DrawAspect="Content" ObjectID="_1775496297" r:id="rId44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إذا كان  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680" w:dyaOrig="320" w14:anchorId="334020F4">
                <v:shape id="_x0000_i1269" type="#_x0000_t75" style="width:33.75pt;height:16.5pt" o:ole="">
                  <v:imagedata r:id="rId444" o:title=""/>
                </v:shape>
                <o:OLEObject Type="Embed" ProgID="Equation.DSMT4" ShapeID="_x0000_i1269" DrawAspect="Content" ObjectID="_1775496298" r:id="rId445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فإن المتتالية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E3D084F">
                <v:shape id="_x0000_i1270" type="#_x0000_t75" style="width:24pt;height:19.5pt" o:ole="">
                  <v:imagedata r:id="rId402" o:title=""/>
                </v:shape>
                <o:OLEObject Type="Embed" ProgID="Equation.DSMT4" ShapeID="_x0000_i1270" DrawAspect="Content" ObjectID="_1775496299" r:id="rId446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متباعدة (النهاية غير موجودة).  </w:t>
            </w:r>
          </w:p>
          <w:p w14:paraId="228EE9B4" w14:textId="77777777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508ECD4" w14:textId="77777777" w:rsidR="002E130A" w:rsidRDefault="002E130A" w:rsidP="002E130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متتالية عددية </w:t>
            </w:r>
            <w:r w:rsidRPr="002E130A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متقاربة:</w:t>
            </w:r>
            <w:r w:rsidRPr="002E130A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 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</w:t>
            </w:r>
          </w:p>
          <w:p w14:paraId="1B199272" w14:textId="77777777" w:rsidR="002E130A" w:rsidRDefault="002E130A" w:rsidP="002E130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B7807CE" w14:textId="77777777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b/>
                <w:bCs/>
                <w:color w:val="FF6600"/>
                <w:sz w:val="28"/>
                <w:szCs w:val="28"/>
                <w:u w:val="single"/>
                <w:rtl/>
              </w:rPr>
              <w:t>تعريف</w:t>
            </w:r>
            <w:r w:rsidRPr="002E130A">
              <w:rPr>
                <w:rFonts w:ascii="Amiri" w:hAnsi="Amiri" w:cs="Amiri"/>
                <w:b/>
                <w:bCs/>
                <w:color w:val="FF6600"/>
                <w:sz w:val="28"/>
                <w:szCs w:val="28"/>
                <w:rtl/>
              </w:rPr>
              <w:t>:</w: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DDFE597" w14:textId="3C80FD09" w:rsidR="002E130A" w:rsidRPr="002E130A" w:rsidRDefault="002E130A" w:rsidP="002E130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0668D030">
                <v:shape id="_x0000_i1271" type="#_x0000_t75" style="width:24pt;height:19.5pt" o:ole="">
                  <v:imagedata r:id="rId402" o:title=""/>
                </v:shape>
                <o:OLEObject Type="Embed" ProgID="Equation.DSMT4" ShapeID="_x0000_i1271" DrawAspect="Content" ObjectID="_1775496300" r:id="rId447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متتالية عددية و </w:t>
            </w:r>
            <w:r w:rsidRPr="002E130A">
              <w:rPr>
                <w:rFonts w:ascii="Amiri" w:hAnsi="Amiri" w:cs="Amiri"/>
                <w:position w:val="-6"/>
                <w:sz w:val="28"/>
                <w:szCs w:val="28"/>
              </w:rPr>
              <w:object w:dxaOrig="139" w:dyaOrig="279" w14:anchorId="7E077E80">
                <v:shape id="_x0000_i1272" type="#_x0000_t75" style="width:6.75pt;height:14.25pt" o:ole="">
                  <v:imagedata r:id="rId448" o:title=""/>
                </v:shape>
                <o:OLEObject Type="Embed" ProgID="Equation.DSMT4" ShapeID="_x0000_i1272" DrawAspect="Content" ObjectID="_1775496301" r:id="rId449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عدد حقيقي.</w:t>
            </w:r>
          </w:p>
          <w:p w14:paraId="30DCD164" w14:textId="77777777" w:rsidR="002E130A" w:rsidRDefault="002E130A" w:rsidP="002E130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نقول </w:t>
            </w:r>
            <w:proofErr w:type="gramStart"/>
            <w:r w:rsidRPr="002E130A">
              <w:rPr>
                <w:rFonts w:ascii="Amiri" w:hAnsi="Amiri" w:cs="Amiri"/>
                <w:sz w:val="28"/>
                <w:szCs w:val="28"/>
                <w:rtl/>
              </w:rPr>
              <w:t>أن</w:t>
            </w:r>
            <w:proofErr w:type="gramEnd"/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المتتالية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008CF621">
                <v:shape id="_x0000_i1273" type="#_x0000_t75" style="width:24pt;height:19.5pt" o:ole="">
                  <v:imagedata r:id="rId402" o:title=""/>
                </v:shape>
                <o:OLEObject Type="Embed" ProgID="Equation.DSMT4" ShapeID="_x0000_i1273" DrawAspect="Content" ObjectID="_1775496302" r:id="rId450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تقبل</w:t>
            </w:r>
            <w:r w:rsidRPr="002E130A">
              <w:rPr>
                <w:rFonts w:ascii="Amiri" w:hAnsi="Amiri" w:cs="Amiri"/>
                <w:position w:val="-6"/>
                <w:sz w:val="28"/>
                <w:szCs w:val="28"/>
              </w:rPr>
              <w:object w:dxaOrig="139" w:dyaOrig="279" w14:anchorId="3ACB0CC1">
                <v:shape id="_x0000_i1274" type="#_x0000_t75" style="width:6.75pt;height:14.25pt" o:ole="">
                  <v:imagedata r:id="rId448" o:title=""/>
                </v:shape>
                <o:OLEObject Type="Embed" ProgID="Equation.DSMT4" ShapeID="_x0000_i1274" DrawAspect="Content" ObjectID="_1775496303" r:id="rId451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كنهاية إذا وفقط إذا كان:  </w:t>
            </w:r>
            <w:r w:rsidRPr="002E130A">
              <w:rPr>
                <w:rFonts w:ascii="Amiri" w:hAnsi="Amiri" w:cs="Amiri"/>
                <w:position w:val="-24"/>
                <w:sz w:val="28"/>
                <w:szCs w:val="28"/>
              </w:rPr>
              <w:object w:dxaOrig="1200" w:dyaOrig="520" w14:anchorId="1AB52DDF">
                <v:shape id="_x0000_i1275" type="#_x0000_t75" style="width:60pt;height:25.5pt" o:ole="" filled="t" fillcolor="yellow">
                  <v:imagedata r:id="rId452" o:title=""/>
                </v:shape>
                <o:OLEObject Type="Embed" ProgID="Equation.DSMT4" ShapeID="_x0000_i1275" DrawAspect="Content" ObjectID="_1775496304" r:id="rId45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أو  </w:t>
            </w:r>
            <w:r w:rsidRPr="002E130A">
              <w:rPr>
                <w:rFonts w:ascii="Amiri" w:hAnsi="Amiri" w:cs="Amiri"/>
                <w:position w:val="-24"/>
                <w:sz w:val="28"/>
                <w:szCs w:val="28"/>
              </w:rPr>
              <w:object w:dxaOrig="1100" w:dyaOrig="520" w14:anchorId="33AD7637">
                <v:shape id="_x0000_i1276" type="#_x0000_t75" style="width:54.75pt;height:25.5pt" o:ole="" filled="t" fillcolor="yellow">
                  <v:imagedata r:id="rId454" o:title=""/>
                </v:shape>
                <o:OLEObject Type="Embed" ProgID="Equation.DSMT4" ShapeID="_x0000_i1276" DrawAspect="Content" ObjectID="_1775496305" r:id="rId455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(حيث أن النهاية لا تحسب إلا عند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209CEA48">
                <v:shape id="_x0000_i1277" type="#_x0000_t75" style="width:18.75pt;height:10.5pt" o:ole="">
                  <v:imagedata r:id="rId456" o:title=""/>
                </v:shape>
                <o:OLEObject Type="Embed" ProgID="Equation.DSMT4" ShapeID="_x0000_i1277" DrawAspect="Content" ObjectID="_1775496306" r:id="rId457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)</w:t>
            </w:r>
            <w:r w:rsidRPr="002E130A">
              <w:rPr>
                <w:rFonts w:ascii="Amiri" w:hAnsi="Amiri" w:cs="Amir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7584E597" wp14:editId="34F4B5CE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7620</wp:posOffset>
                      </wp:positionV>
                      <wp:extent cx="1219200" cy="228600"/>
                      <wp:effectExtent l="0" t="7620" r="0" b="1905"/>
                      <wp:wrapNone/>
                      <wp:docPr id="1181191706" name="Rectangle : coins arrondi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949E1E" id="Rectangle : coins arrondis 5" o:spid="_x0000_s1026" style="position:absolute;margin-left:267pt;margin-top:.6pt;width:96pt;height:1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" fillcolor="yellow" stroked="f"/>
                  </w:pict>
                </mc:Fallback>
              </mc:AlternateConten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في هذه الحالة نقول </w:t>
            </w:r>
            <w:r w:rsidRPr="002E130A">
              <w:rPr>
                <w:rFonts w:ascii="Amiri" w:hAnsi="Amiri" w:cs="Amiri" w:hint="cs"/>
                <w:sz w:val="28"/>
                <w:szCs w:val="28"/>
                <w:rtl/>
              </w:rPr>
              <w:t>أن المتتالية</w: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ED49EE1">
                <v:shape id="_x0000_i1278" type="#_x0000_t75" style="width:24pt;height:19.5pt" o:ole="">
                  <v:imagedata r:id="rId402" o:title=""/>
                </v:shape>
                <o:OLEObject Type="Embed" ProgID="Equation.DSMT4" ShapeID="_x0000_i1278" DrawAspect="Content" ObjectID="_1775496307" r:id="rId458"/>
              </w:object>
            </w:r>
            <w:r w:rsidRPr="002E130A">
              <w:rPr>
                <w:rFonts w:ascii="Amiri" w:hAnsi="Amiri" w:cs="Amiri"/>
                <w:color w:val="FFFF00"/>
                <w:sz w:val="28"/>
                <w:szCs w:val="28"/>
                <w:rtl/>
              </w:rPr>
              <w:t xml:space="preserve"> </w: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>متقاربة.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 </w:t>
            </w:r>
          </w:p>
          <w:p w14:paraId="671FEB9F" w14:textId="77777777" w:rsidR="002E130A" w:rsidRDefault="002E130A" w:rsidP="002E130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661AA2B3" w14:textId="415D91A7" w:rsidR="002E130A" w:rsidRPr="002E130A" w:rsidRDefault="002E130A" w:rsidP="002E130A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2E130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ت87 ص173 </w:t>
            </w:r>
            <w:r w:rsidRPr="002E130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   </w:t>
            </w:r>
            <w:r w:rsidRPr="002E130A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                                         </w:t>
            </w:r>
          </w:p>
        </w:tc>
        <w:tc>
          <w:tcPr>
            <w:tcW w:w="1280" w:type="dxa"/>
          </w:tcPr>
          <w:p w14:paraId="26E0A78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880BF0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3EAF8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DFE65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9488D3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51CBB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01D744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AC421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7045E6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363E5A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02EC91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3A69D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FB3DF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5E76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0C3C9A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7DD163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D69D1B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55DBF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E5682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DA7C6F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E4925B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CF7357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88B8F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2D4FF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62C92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CC673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A16939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4E9648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E83B8C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413936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3C8DCE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18F2BA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2489B5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C3D12D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3C7ED2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D9FF1B" w14:textId="77777777" w:rsidR="00745C86" w:rsidRDefault="00745C86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1C66DB" w14:textId="77777777" w:rsidR="00745C86" w:rsidRPr="00792B9B" w:rsidRDefault="00745C86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CE0EFBA" w14:textId="5F7159D1" w:rsidR="00EF18E2" w:rsidRDefault="00EF18E2" w:rsidP="002E130A">
      <w:pPr>
        <w:bidi/>
        <w:ind w:right="-851"/>
        <w:rPr>
          <w:rFonts w:cstheme="minorHAnsi"/>
          <w:sz w:val="28"/>
          <w:szCs w:val="28"/>
          <w:rtl/>
        </w:rPr>
      </w:pPr>
    </w:p>
    <w:p w14:paraId="371B0FCD" w14:textId="3A24FE78" w:rsidR="00EF18E2" w:rsidRDefault="00EF18E2" w:rsidP="00EF18E2">
      <w:pPr>
        <w:bidi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EF18E2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lastRenderedPageBreak/>
        <w:t>الوثيقة المرفقة</w:t>
      </w:r>
    </w:p>
    <w:p w14:paraId="52F3ADDE" w14:textId="17DC78CD" w:rsidR="00871889" w:rsidRDefault="00871889" w:rsidP="00871889">
      <w:pPr>
        <w:bidi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تمرين 01:</w:t>
      </w:r>
      <w:r>
        <w:rPr>
          <w:rFonts w:ascii="Amiri" w:hAnsi="Amiri" w:cs="Amiri"/>
          <w:b/>
          <w:bCs/>
          <w:noProof/>
          <w:color w:val="FF0000"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CEF34A" wp14:editId="0EB05E40">
                <wp:simplePos x="0" y="0"/>
                <wp:positionH relativeFrom="column">
                  <wp:posOffset>-681355</wp:posOffset>
                </wp:positionH>
                <wp:positionV relativeFrom="paragraph">
                  <wp:posOffset>314325</wp:posOffset>
                </wp:positionV>
                <wp:extent cx="3086100" cy="2581275"/>
                <wp:effectExtent l="0" t="0" r="19050" b="28575"/>
                <wp:wrapNone/>
                <wp:docPr id="440844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1E7C" w14:textId="6B56AD14" w:rsidR="00EF18E2" w:rsidRDefault="00EF18E2" w:rsidP="00EF18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ACFA0" wp14:editId="48879AA0">
                                  <wp:extent cx="2895600" cy="2464435"/>
                                  <wp:effectExtent l="0" t="0" r="0" b="0"/>
                                  <wp:docPr id="45948406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9484064" name=""/>
                                          <pic:cNvPicPr/>
                                        </pic:nvPicPr>
                                        <pic:blipFill>
                                          <a:blip r:embed="rId45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600" cy="246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EF34A" id="Rectangle 2" o:spid="_x0000_s1053" style="position:absolute;left:0;text-align:left;margin-left:-53.65pt;margin-top:24.75pt;width:243pt;height:20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" fillcolor="white [3201]" strokecolor="white [3212]" strokeweight="2pt">
                <v:textbox>
                  <w:txbxContent>
                    <w:p w14:paraId="05751E7C" w14:textId="6B56AD14" w:rsidR="00EF18E2" w:rsidRDefault="00EF18E2" w:rsidP="00EF18E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ACFA0" wp14:editId="48879AA0">
                            <wp:extent cx="2895600" cy="2464435"/>
                            <wp:effectExtent l="0" t="0" r="0" b="0"/>
                            <wp:docPr id="45948406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9484064" name=""/>
                                    <pic:cNvPicPr/>
                                  </pic:nvPicPr>
                                  <pic:blipFill>
                                    <a:blip r:embed="rId45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600" cy="246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0302CBB" w14:textId="43E3B195" w:rsidR="00EF18E2" w:rsidRPr="00871889" w:rsidRDefault="00EF18E2" w:rsidP="00EF18E2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 w:hint="cs"/>
          <w:sz w:val="26"/>
          <w:szCs w:val="26"/>
          <w:rtl/>
        </w:rPr>
        <w:t xml:space="preserve">في الشكل المقابل </w:t>
      </w:r>
      <w:r w:rsidRPr="00871889">
        <w:rPr>
          <w:rFonts w:ascii="Amiri" w:hAnsi="Amiri" w:cs="Amiri"/>
          <w:position w:val="-18"/>
          <w:sz w:val="26"/>
          <w:szCs w:val="26"/>
        </w:rPr>
        <w:object w:dxaOrig="580" w:dyaOrig="480" w14:anchorId="0BE7B2AD">
          <v:shape id="_x0000_i1279" type="#_x0000_t75" style="width:29.25pt;height:24pt" o:ole="">
            <v:imagedata r:id="rId460" o:title=""/>
          </v:shape>
          <o:OLEObject Type="Embed" ProgID="Equation.DSMT4" ShapeID="_x0000_i1279" DrawAspect="Content" ObjectID="_1775496308" r:id="rId461"/>
        </w:object>
      </w:r>
      <w:r w:rsidRPr="00871889">
        <w:rPr>
          <w:rFonts w:ascii="Amiri" w:hAnsi="Amiri" w:cs="Amiri" w:hint="cs"/>
          <w:sz w:val="26"/>
          <w:szCs w:val="26"/>
          <w:rtl/>
        </w:rPr>
        <w:t xml:space="preserve"> هو التمثيل البياني للدالة </w:t>
      </w:r>
      <w:r w:rsidRPr="00871889">
        <w:rPr>
          <w:rFonts w:ascii="Amiri" w:hAnsi="Amiri" w:cs="Amiri"/>
          <w:position w:val="-10"/>
          <w:sz w:val="26"/>
          <w:szCs w:val="26"/>
        </w:rPr>
        <w:object w:dxaOrig="260" w:dyaOrig="340" w14:anchorId="4192BC1C">
          <v:shape id="_x0000_i1280" type="#_x0000_t75" style="width:12.75pt;height:17.25pt" o:ole="">
            <v:imagedata r:id="rId462" o:title=""/>
          </v:shape>
          <o:OLEObject Type="Embed" ProgID="Equation.DSMT4" ShapeID="_x0000_i1280" DrawAspect="Content" ObjectID="_1775496309" r:id="rId463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المعرفة على</w:t>
      </w:r>
    </w:p>
    <w:p w14:paraId="26200D82" w14:textId="22FD5D20" w:rsidR="00EF18E2" w:rsidRPr="00871889" w:rsidRDefault="00EF18E2" w:rsidP="00EF18E2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540" w:dyaOrig="420" w14:anchorId="5155D491">
          <v:shape id="_x0000_i1281" type="#_x0000_t75" style="width:27pt;height:21pt" o:ole="">
            <v:imagedata r:id="rId464" o:title=""/>
          </v:shape>
          <o:OLEObject Type="Embed" ProgID="Equation.DSMT4" ShapeID="_x0000_i1281" DrawAspect="Content" ObjectID="_1775496310" r:id="rId465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بالعلاقة: </w:t>
      </w:r>
      <w:r w:rsidRPr="00871889">
        <w:rPr>
          <w:rFonts w:ascii="Amiri" w:hAnsi="Amiri" w:cs="Amiri"/>
          <w:position w:val="-26"/>
          <w:sz w:val="26"/>
          <w:szCs w:val="26"/>
          <w:lang w:bidi="ar-DZ"/>
        </w:rPr>
        <w:object w:dxaOrig="1340" w:dyaOrig="680" w14:anchorId="1CC0F02D">
          <v:shape id="_x0000_i1282" type="#_x0000_t75" style="width:66.75pt;height:33.75pt" o:ole="">
            <v:imagedata r:id="rId466" o:title=""/>
          </v:shape>
          <o:OLEObject Type="Embed" ProgID="Equation.DSMT4" ShapeID="_x0000_i1282" DrawAspect="Content" ObjectID="_1775496311" r:id="rId467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و </w:t>
      </w:r>
      <w:r w:rsidRPr="00871889">
        <w:rPr>
          <w:rFonts w:ascii="Amiri" w:hAnsi="Amiri" w:cs="Amiri"/>
          <w:position w:val="-10"/>
          <w:sz w:val="26"/>
          <w:szCs w:val="26"/>
          <w:lang w:bidi="ar-DZ"/>
        </w:rPr>
        <w:object w:dxaOrig="420" w:dyaOrig="340" w14:anchorId="1159513A">
          <v:shape id="_x0000_i1283" type="#_x0000_t75" style="width:21pt;height:17.25pt" o:ole="">
            <v:imagedata r:id="rId468" o:title=""/>
          </v:shape>
          <o:OLEObject Type="Embed" ProgID="Equation.DSMT4" ShapeID="_x0000_i1283" DrawAspect="Content" ObjectID="_1775496312" r:id="rId469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مستقيم ذو المعادلة </w:t>
      </w:r>
      <w:r w:rsidRPr="00871889">
        <w:rPr>
          <w:rFonts w:ascii="Amiri" w:hAnsi="Amiri" w:cs="Amiri"/>
          <w:position w:val="-10"/>
          <w:sz w:val="26"/>
          <w:szCs w:val="26"/>
          <w:lang w:bidi="ar-DZ"/>
        </w:rPr>
        <w:object w:dxaOrig="620" w:dyaOrig="260" w14:anchorId="5BE7541A">
          <v:shape id="_x0000_i1284" type="#_x0000_t75" style="width:30.75pt;height:12.75pt" o:ole="">
            <v:imagedata r:id="rId470" o:title=""/>
          </v:shape>
          <o:OLEObject Type="Embed" ProgID="Equation.DSMT4" ShapeID="_x0000_i1284" DrawAspect="Content" ObjectID="_1775496313" r:id="rId471"/>
        </w:object>
      </w:r>
    </w:p>
    <w:p w14:paraId="76AE3325" w14:textId="5CECF0BF" w:rsidR="00EF18E2" w:rsidRPr="00871889" w:rsidRDefault="00871889" w:rsidP="00871889">
      <w:pPr>
        <w:pStyle w:val="Paragraphedeliste"/>
        <w:numPr>
          <w:ilvl w:val="0"/>
          <w:numId w:val="34"/>
        </w:numPr>
        <w:bidi/>
        <w:spacing w:after="0" w:line="240" w:lineRule="auto"/>
        <w:ind w:right="-1276"/>
        <w:rPr>
          <w:rFonts w:ascii="Amiri" w:hAnsi="Amiri" w:cs="Amiri"/>
          <w:sz w:val="26"/>
          <w:szCs w:val="26"/>
          <w:lang w:bidi="ar-DZ"/>
        </w:rPr>
      </w:pP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499" w:dyaOrig="420" w14:anchorId="7BBB41E6">
          <v:shape id="_x0000_i1285" type="#_x0000_t75" style="width:24.75pt;height:21pt" o:ole="">
            <v:imagedata r:id="rId472" o:title=""/>
          </v:shape>
          <o:OLEObject Type="Embed" ProgID="Equation.DSMT4" ShapeID="_x0000_i1285" DrawAspect="Content" ObjectID="_1775496314" r:id="rId473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المتتالية العددية المعرفة على </w:t>
      </w:r>
      <w:r w:rsidRPr="00871889">
        <w:rPr>
          <w:rFonts w:ascii="Amiri" w:hAnsi="Amiri" w:cs="Amiri"/>
          <w:position w:val="-6"/>
          <w:sz w:val="26"/>
          <w:szCs w:val="26"/>
          <w:lang w:bidi="ar-DZ"/>
        </w:rPr>
        <w:object w:dxaOrig="260" w:dyaOrig="279" w14:anchorId="58E07B40">
          <v:shape id="_x0000_i1286" type="#_x0000_t75" style="width:12.75pt;height:14.25pt" o:ole="">
            <v:imagedata r:id="rId474" o:title=""/>
          </v:shape>
          <o:OLEObject Type="Embed" ProgID="Equation.DSMT4" ShapeID="_x0000_i1286" DrawAspect="Content" ObjectID="_1775496315" r:id="rId475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بحدها الأول </w:t>
      </w:r>
      <w:r w:rsidRPr="00871889">
        <w:rPr>
          <w:rFonts w:ascii="Amiri" w:hAnsi="Amiri" w:cs="Amiri"/>
          <w:position w:val="-26"/>
          <w:sz w:val="26"/>
          <w:szCs w:val="26"/>
          <w:lang w:bidi="ar-DZ"/>
        </w:rPr>
        <w:object w:dxaOrig="740" w:dyaOrig="680" w14:anchorId="6AD4C670">
          <v:shape id="_x0000_i1287" type="#_x0000_t75" style="width:36.75pt;height:33.75pt" o:ole="">
            <v:imagedata r:id="rId476" o:title=""/>
          </v:shape>
          <o:OLEObject Type="Embed" ProgID="Equation.DSMT4" ShapeID="_x0000_i1287" DrawAspect="Content" ObjectID="_1775496316" r:id="rId477"/>
        </w:object>
      </w:r>
    </w:p>
    <w:p w14:paraId="17A7C177" w14:textId="18CF9100" w:rsidR="00871889" w:rsidRDefault="00871889" w:rsidP="00871889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ومن أجل كل عدد طبيعي </w:t>
      </w:r>
      <w:r w:rsidRPr="00871889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3042B496">
          <v:shape id="_x0000_i1288" type="#_x0000_t75" style="width:9.75pt;height:11.25pt" o:ole="">
            <v:imagedata r:id="rId478" o:title=""/>
          </v:shape>
          <o:OLEObject Type="Embed" ProgID="Equation.DSMT4" ShapeID="_x0000_i1288" DrawAspect="Content" ObjectID="_1775496317" r:id="rId479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: </w:t>
      </w: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1359" w:dyaOrig="420" w14:anchorId="55EDFC36">
          <v:shape id="_x0000_i1289" type="#_x0000_t75" style="width:68.25pt;height:21pt" o:ole="">
            <v:imagedata r:id="rId480" o:title=""/>
          </v:shape>
          <o:OLEObject Type="Embed" ProgID="Equation.DSMT4" ShapeID="_x0000_i1289" DrawAspect="Content" ObjectID="_1775496318" r:id="rId481"/>
        </w:object>
      </w:r>
      <w:r w:rsidRPr="00871889">
        <w:rPr>
          <w:rFonts w:ascii="Amiri" w:hAnsi="Amiri" w:cs="Amiri"/>
          <w:sz w:val="26"/>
          <w:szCs w:val="26"/>
          <w:rtl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>أ- أعد رسم هذا الشكل في ورقة الإجابة، ثم مثل الحدود</w:t>
      </w:r>
      <w:r w:rsidRPr="00871889">
        <w:rPr>
          <w:rFonts w:ascii="Amiri" w:hAnsi="Amiri" w:cs="Amiri"/>
          <w:sz w:val="26"/>
          <w:szCs w:val="26"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871889">
        <w:rPr>
          <w:rFonts w:ascii="Amiri" w:hAnsi="Amiri" w:cs="Amiri"/>
          <w:position w:val="-12"/>
          <w:sz w:val="26"/>
          <w:szCs w:val="26"/>
          <w:lang w:bidi="ar-DZ"/>
        </w:rPr>
        <w:object w:dxaOrig="1400" w:dyaOrig="360" w14:anchorId="5F45D937">
          <v:shape id="_x0000_i1290" type="#_x0000_t75" style="width:69.75pt;height:18pt" o:ole="">
            <v:imagedata r:id="rId482" o:title=""/>
          </v:shape>
          <o:OLEObject Type="Embed" ProgID="Equation.DSMT4" ShapeID="_x0000_i1290" DrawAspect="Content" ObjectID="_1775496319" r:id="rId483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على محور الفواصل دون حسابها مبرزا خطوط</w:t>
      </w:r>
      <w:r w:rsidRPr="00871889">
        <w:rPr>
          <w:rFonts w:ascii="Amiri" w:hAnsi="Amiri" w:cs="Amiri"/>
          <w:sz w:val="26"/>
          <w:szCs w:val="26"/>
          <w:rtl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الرسم ثم ضع تخمينا حول اتجاه تغير المتتالية </w:t>
      </w: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499" w:dyaOrig="420" w14:anchorId="4A13D880">
          <v:shape id="_x0000_i1291" type="#_x0000_t75" style="width:24.75pt;height:21pt" o:ole="">
            <v:imagedata r:id="rId472" o:title=""/>
          </v:shape>
          <o:OLEObject Type="Embed" ProgID="Equation.DSMT4" ShapeID="_x0000_i1291" DrawAspect="Content" ObjectID="_1775496320" r:id="rId484"/>
        </w:object>
      </w:r>
    </w:p>
    <w:p w14:paraId="0B6D2A6C" w14:textId="77777777" w:rsidR="00CE1315" w:rsidRDefault="00CE1315" w:rsidP="00CE1315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sz w:val="26"/>
          <w:szCs w:val="26"/>
          <w:rtl/>
          <w:lang w:bidi="ar-DZ"/>
        </w:rPr>
      </w:pPr>
    </w:p>
    <w:p w14:paraId="7A050C0C" w14:textId="77777777" w:rsidR="001B5E96" w:rsidRDefault="001B5E96" w:rsidP="001B5E96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sz w:val="26"/>
          <w:szCs w:val="26"/>
          <w:rtl/>
          <w:lang w:bidi="ar-DZ"/>
        </w:rPr>
      </w:pPr>
    </w:p>
    <w:p w14:paraId="23240039" w14:textId="2C18A607" w:rsidR="00CE1315" w:rsidRDefault="00CE1315" w:rsidP="00CE1315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sz w:val="18"/>
          <w:szCs w:val="18"/>
          <w:rtl/>
          <w:lang w:bidi="ar-DZ"/>
        </w:rPr>
      </w:pPr>
      <w:proofErr w:type="gramStart"/>
      <w:r w:rsidRPr="00CE1315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التخمين:</w:t>
      </w:r>
      <w:r w:rsidRPr="00CE1315">
        <w:rPr>
          <w:rFonts w:ascii="Amiri" w:hAnsi="Amiri" w:cs="Amiri" w:hint="cs"/>
          <w:sz w:val="18"/>
          <w:szCs w:val="18"/>
          <w:rtl/>
          <w:lang w:bidi="ar-DZ"/>
        </w:rPr>
        <w:t>...................................................................................</w:t>
      </w:r>
      <w:r>
        <w:rPr>
          <w:rFonts w:ascii="Amiri" w:hAnsi="Amiri" w:cs="Amiri" w:hint="cs"/>
          <w:sz w:val="18"/>
          <w:szCs w:val="18"/>
          <w:rtl/>
          <w:lang w:bidi="ar-DZ"/>
        </w:rPr>
        <w:t>............................</w:t>
      </w:r>
      <w:r w:rsidRPr="00CE1315">
        <w:rPr>
          <w:rFonts w:ascii="Amiri" w:hAnsi="Amiri" w:cs="Amiri" w:hint="cs"/>
          <w:sz w:val="18"/>
          <w:szCs w:val="18"/>
          <w:rtl/>
          <w:lang w:bidi="ar-DZ"/>
        </w:rPr>
        <w:t>............................</w:t>
      </w:r>
      <w:proofErr w:type="gramEnd"/>
    </w:p>
    <w:p w14:paraId="19EB38AF" w14:textId="77777777" w:rsidR="001B5E96" w:rsidRDefault="001B5E96" w:rsidP="001B5E96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color w:val="FF0000"/>
          <w:rtl/>
          <w:lang w:bidi="ar-DZ"/>
        </w:rPr>
      </w:pPr>
    </w:p>
    <w:p w14:paraId="0D64477D" w14:textId="77777777" w:rsidR="001B5E96" w:rsidRPr="00CE1315" w:rsidRDefault="001B5E96" w:rsidP="001B5E96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color w:val="FF0000"/>
          <w:rtl/>
          <w:lang w:bidi="ar-DZ"/>
        </w:rPr>
      </w:pPr>
    </w:p>
    <w:p w14:paraId="1CEB0ED2" w14:textId="393305E0" w:rsidR="00EF18E2" w:rsidRDefault="001042BB" w:rsidP="00EF18E2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7541E8" wp14:editId="0DD3BAC2">
                <wp:simplePos x="0" y="0"/>
                <wp:positionH relativeFrom="column">
                  <wp:posOffset>-709930</wp:posOffset>
                </wp:positionH>
                <wp:positionV relativeFrom="paragraph">
                  <wp:posOffset>413385</wp:posOffset>
                </wp:positionV>
                <wp:extent cx="2952750" cy="2314575"/>
                <wp:effectExtent l="0" t="0" r="19050" b="28575"/>
                <wp:wrapNone/>
                <wp:docPr id="14925932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314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6F2E2" w14:textId="16A918CE" w:rsidR="001042BB" w:rsidRDefault="001042BB" w:rsidP="001042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96655" wp14:editId="5B4193D8">
                                  <wp:extent cx="2744470" cy="2165350"/>
                                  <wp:effectExtent l="0" t="0" r="0" b="6350"/>
                                  <wp:docPr id="136117468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1174689" name=""/>
                                          <pic:cNvPicPr/>
                                        </pic:nvPicPr>
                                        <pic:blipFill>
                                          <a:blip r:embed="rId4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4470" cy="216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541E8" id="_x0000_s1054" style="position:absolute;left:0;text-align:left;margin-left:-55.9pt;margin-top:32.55pt;width:232.5pt;height:18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" fillcolor="white [3201]" strokecolor="white [3212]" strokeweight="2pt">
                <v:textbox>
                  <w:txbxContent>
                    <w:p w14:paraId="6E16F2E2" w14:textId="16A918CE" w:rsidR="001042BB" w:rsidRDefault="001042BB" w:rsidP="001042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96655" wp14:editId="5B4193D8">
                            <wp:extent cx="2744470" cy="2165350"/>
                            <wp:effectExtent l="0" t="0" r="0" b="6350"/>
                            <wp:docPr id="136117468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1174689" name=""/>
                                    <pic:cNvPicPr/>
                                  </pic:nvPicPr>
                                  <pic:blipFill>
                                    <a:blip r:embed="rId4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4470" cy="216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1889">
        <w:rPr>
          <w:rFonts w:ascii="Amiri" w:hAnsi="Amiri" w:cs="Amir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</w:t>
      </w:r>
    </w:p>
    <w:p w14:paraId="093593C5" w14:textId="77777777" w:rsidR="001042BB" w:rsidRDefault="00871889" w:rsidP="001042BB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871889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تمرين02:</w:t>
      </w:r>
    </w:p>
    <w:p w14:paraId="1BD87B88" w14:textId="691FEF8B" w:rsidR="001042BB" w:rsidRPr="001042BB" w:rsidRDefault="001042BB" w:rsidP="001042BB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1042BB">
        <w:rPr>
          <w:rFonts w:ascii="Amiri" w:hAnsi="Amiri" w:cs="Amiri" w:hint="cs"/>
          <w:sz w:val="28"/>
          <w:szCs w:val="28"/>
          <w:rtl/>
          <w:lang w:bidi="ar-DZ"/>
        </w:rPr>
        <w:t xml:space="preserve">نعتبر </w:t>
      </w:r>
      <w:r w:rsidRPr="00871889">
        <w:rPr>
          <w:position w:val="-14"/>
          <w:lang w:bidi="ar-DZ"/>
        </w:rPr>
        <w:object w:dxaOrig="499" w:dyaOrig="420" w14:anchorId="149E66A5">
          <v:shape id="_x0000_i1292" type="#_x0000_t75" style="width:24.75pt;height:21pt" o:ole="">
            <v:imagedata r:id="rId472" o:title=""/>
          </v:shape>
          <o:OLEObject Type="Embed" ProgID="Equation.DSMT4" ShapeID="_x0000_i1292" DrawAspect="Content" ObjectID="_1775496321" r:id="rId486"/>
        </w:object>
      </w:r>
      <w:r w:rsidRPr="001042BB">
        <w:rPr>
          <w:rFonts w:ascii="Amiri" w:hAnsi="Amiri" w:cs="Amiri" w:hint="cs"/>
          <w:sz w:val="26"/>
          <w:szCs w:val="26"/>
          <w:rtl/>
          <w:lang w:bidi="ar-DZ"/>
        </w:rPr>
        <w:t xml:space="preserve"> المتتالية العددية المعرفة على </w:t>
      </w:r>
      <w:r w:rsidRPr="00871889">
        <w:rPr>
          <w:position w:val="-6"/>
          <w:lang w:bidi="ar-DZ"/>
        </w:rPr>
        <w:object w:dxaOrig="260" w:dyaOrig="279" w14:anchorId="1BD47BB8">
          <v:shape id="_x0000_i1293" type="#_x0000_t75" style="width:12.75pt;height:14.25pt" o:ole="">
            <v:imagedata r:id="rId474" o:title=""/>
          </v:shape>
          <o:OLEObject Type="Embed" ProgID="Equation.DSMT4" ShapeID="_x0000_i1293" DrawAspect="Content" ObjectID="_1775496322" r:id="rId487"/>
        </w:object>
      </w:r>
      <w:r w:rsidRPr="001042BB">
        <w:rPr>
          <w:rFonts w:ascii="Amiri" w:hAnsi="Amiri" w:cs="Amiri" w:hint="cs"/>
          <w:sz w:val="26"/>
          <w:szCs w:val="26"/>
          <w:rtl/>
          <w:lang w:bidi="ar-DZ"/>
        </w:rPr>
        <w:t xml:space="preserve"> بحدها الأول </w:t>
      </w:r>
      <w:r w:rsidRPr="001042BB">
        <w:rPr>
          <w:position w:val="-12"/>
          <w:lang w:bidi="ar-DZ"/>
        </w:rPr>
        <w:object w:dxaOrig="639" w:dyaOrig="360" w14:anchorId="419B0907">
          <v:shape id="_x0000_i1294" type="#_x0000_t75" style="width:32.25pt;height:18pt" o:ole="">
            <v:imagedata r:id="rId488" o:title=""/>
          </v:shape>
          <o:OLEObject Type="Embed" ProgID="Equation.DSMT4" ShapeID="_x0000_i1294" DrawAspect="Content" ObjectID="_1775496323" r:id="rId489"/>
        </w:object>
      </w:r>
    </w:p>
    <w:p w14:paraId="36275880" w14:textId="77777777" w:rsidR="001042BB" w:rsidRDefault="001042BB" w:rsidP="001042BB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ومن أجل كل عدد طبيعي </w:t>
      </w:r>
      <w:r w:rsidRPr="00871889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73B61A72">
          <v:shape id="_x0000_i1295" type="#_x0000_t75" style="width:9.75pt;height:11.25pt" o:ole="">
            <v:imagedata r:id="rId478" o:title=""/>
          </v:shape>
          <o:OLEObject Type="Embed" ProgID="Equation.DSMT4" ShapeID="_x0000_i1295" DrawAspect="Content" ObjectID="_1775496324" r:id="rId490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: </w:t>
      </w: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1620" w:dyaOrig="440" w14:anchorId="2C217D81">
          <v:shape id="_x0000_i1296" type="#_x0000_t75" style="width:81pt;height:21.75pt" o:ole="">
            <v:imagedata r:id="rId491" o:title=""/>
          </v:shape>
          <o:OLEObject Type="Embed" ProgID="Equation.DSMT4" ShapeID="_x0000_i1296" DrawAspect="Content" ObjectID="_1775496325" r:id="rId492"/>
        </w:object>
      </w:r>
    </w:p>
    <w:p w14:paraId="0F4E6F64" w14:textId="77777777" w:rsidR="001042BB" w:rsidRDefault="001042BB" w:rsidP="001042BB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 xml:space="preserve">ولتكن </w:t>
      </w:r>
      <w:r w:rsidRPr="001042BB">
        <w:rPr>
          <w:rFonts w:ascii="Amiri" w:hAnsi="Amiri" w:cs="Amiri"/>
          <w:position w:val="-6"/>
          <w:sz w:val="26"/>
          <w:szCs w:val="26"/>
          <w:lang w:bidi="ar-DZ"/>
        </w:rPr>
        <w:object w:dxaOrig="200" w:dyaOrig="300" w14:anchorId="4D0A2F93">
          <v:shape id="_x0000_i1297" type="#_x0000_t75" style="width:9.75pt;height:15pt" o:ole="">
            <v:imagedata r:id="rId493" o:title=""/>
          </v:shape>
          <o:OLEObject Type="Embed" ProgID="Equation.DSMT4" ShapeID="_x0000_i1297" DrawAspect="Content" ObjectID="_1775496326" r:id="rId494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دالة معرفة على المجال </w:t>
      </w:r>
      <w:r w:rsidRPr="001042BB">
        <w:rPr>
          <w:rFonts w:ascii="Amiri" w:hAnsi="Amiri" w:cs="Amiri"/>
          <w:position w:val="-30"/>
          <w:sz w:val="26"/>
          <w:szCs w:val="26"/>
          <w:lang w:bidi="ar-DZ"/>
        </w:rPr>
        <w:object w:dxaOrig="1060" w:dyaOrig="740" w14:anchorId="6680F46F">
          <v:shape id="_x0000_i1298" type="#_x0000_t75" style="width:53.25pt;height:36.75pt" o:ole="">
            <v:imagedata r:id="rId495" o:title=""/>
          </v:shape>
          <o:OLEObject Type="Embed" ProgID="Equation.DSMT4" ShapeID="_x0000_i1298" DrawAspect="Content" ObjectID="_1775496327" r:id="rId496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كمايلي: </w:t>
      </w:r>
      <w:r w:rsidRPr="001042BB">
        <w:rPr>
          <w:rFonts w:ascii="Amiri" w:hAnsi="Amiri" w:cs="Amiri"/>
          <w:position w:val="-10"/>
          <w:sz w:val="26"/>
          <w:szCs w:val="26"/>
          <w:lang w:bidi="ar-DZ"/>
        </w:rPr>
        <w:object w:dxaOrig="1660" w:dyaOrig="400" w14:anchorId="2FCC9831">
          <v:shape id="_x0000_i1299" type="#_x0000_t75" style="width:83.25pt;height:20.25pt" o:ole="">
            <v:imagedata r:id="rId497" o:title=""/>
          </v:shape>
          <o:OLEObject Type="Embed" ProgID="Equation.DSMT4" ShapeID="_x0000_i1299" DrawAspect="Content" ObjectID="_1775496328" r:id="rId498"/>
        </w:object>
      </w:r>
    </w:p>
    <w:p w14:paraId="1D02AAA7" w14:textId="77777777" w:rsidR="001042BB" w:rsidRDefault="001042BB" w:rsidP="001042BB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 xml:space="preserve">و </w:t>
      </w:r>
      <w:r w:rsidRPr="001042BB">
        <w:rPr>
          <w:rFonts w:ascii="Amiri" w:hAnsi="Amiri" w:cs="Amiri"/>
          <w:position w:val="-10"/>
          <w:sz w:val="26"/>
          <w:szCs w:val="26"/>
          <w:lang w:bidi="ar-DZ"/>
        </w:rPr>
        <w:object w:dxaOrig="440" w:dyaOrig="340" w14:anchorId="5953FF7A">
          <v:shape id="_x0000_i1300" type="#_x0000_t75" style="width:21.75pt;height:17.25pt" o:ole="">
            <v:imagedata r:id="rId499" o:title=""/>
          </v:shape>
          <o:OLEObject Type="Embed" ProgID="Equation.DSMT4" ShapeID="_x0000_i1300" DrawAspect="Content" ObjectID="_1775496329" r:id="rId500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هو تمثيلها البياني </w: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و </w:t>
      </w:r>
      <w:r w:rsidRPr="00871889">
        <w:rPr>
          <w:rFonts w:ascii="Amiri" w:hAnsi="Amiri" w:cs="Amiri"/>
          <w:position w:val="-10"/>
          <w:sz w:val="26"/>
          <w:szCs w:val="26"/>
          <w:lang w:bidi="ar-DZ"/>
        </w:rPr>
        <w:object w:dxaOrig="420" w:dyaOrig="340" w14:anchorId="26C0ECB8">
          <v:shape id="_x0000_i1301" type="#_x0000_t75" style="width:21pt;height:17.25pt" o:ole="">
            <v:imagedata r:id="rId468" o:title=""/>
          </v:shape>
          <o:OLEObject Type="Embed" ProgID="Equation.DSMT4" ShapeID="_x0000_i1301" DrawAspect="Content" ObjectID="_1775496330" r:id="rId501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مستقيم ذو المعادلة </w:t>
      </w:r>
      <w:r w:rsidRPr="00871889">
        <w:rPr>
          <w:rFonts w:ascii="Amiri" w:hAnsi="Amiri" w:cs="Amiri"/>
          <w:position w:val="-10"/>
          <w:sz w:val="26"/>
          <w:szCs w:val="26"/>
          <w:lang w:bidi="ar-DZ"/>
        </w:rPr>
        <w:object w:dxaOrig="620" w:dyaOrig="260" w14:anchorId="52460398">
          <v:shape id="_x0000_i1302" type="#_x0000_t75" style="width:30.75pt;height:12.75pt" o:ole="">
            <v:imagedata r:id="rId470" o:title=""/>
          </v:shape>
          <o:OLEObject Type="Embed" ProgID="Equation.DSMT4" ShapeID="_x0000_i1302" DrawAspect="Content" ObjectID="_1775496331" r:id="rId502"/>
        </w:object>
      </w:r>
    </w:p>
    <w:p w14:paraId="2666C454" w14:textId="1B1E4DEB" w:rsidR="001042BB" w:rsidRPr="001042BB" w:rsidRDefault="001042BB" w:rsidP="001042BB">
      <w:pPr>
        <w:pStyle w:val="Paragraphedeliste"/>
        <w:numPr>
          <w:ilvl w:val="0"/>
          <w:numId w:val="35"/>
        </w:numPr>
        <w:bidi/>
        <w:spacing w:after="0" w:line="240" w:lineRule="auto"/>
        <w:ind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أعد رسم هذا الشكل في ورقة الإجابة، ثم مثل الحدود</w:t>
      </w:r>
      <w:r w:rsidRPr="00871889">
        <w:rPr>
          <w:rFonts w:ascii="Amiri" w:hAnsi="Amiri" w:cs="Amiri"/>
          <w:sz w:val="26"/>
          <w:szCs w:val="26"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871889">
        <w:rPr>
          <w:rFonts w:ascii="Amiri" w:hAnsi="Amiri" w:cs="Amiri"/>
          <w:position w:val="-12"/>
          <w:sz w:val="26"/>
          <w:szCs w:val="26"/>
          <w:lang w:bidi="ar-DZ"/>
        </w:rPr>
        <w:object w:dxaOrig="1400" w:dyaOrig="360" w14:anchorId="702BCEDC">
          <v:shape id="_x0000_i1303" type="#_x0000_t75" style="width:69.75pt;height:18pt" o:ole="">
            <v:imagedata r:id="rId482" o:title=""/>
          </v:shape>
          <o:OLEObject Type="Embed" ProgID="Equation.DSMT4" ShapeID="_x0000_i1303" DrawAspect="Content" ObjectID="_1775496332" r:id="rId503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على محور الفواصل دون حسابها مبرزا خطوط</w:t>
      </w:r>
      <w:r w:rsidRPr="00871889">
        <w:rPr>
          <w:rFonts w:ascii="Amiri" w:hAnsi="Amiri" w:cs="Amiri"/>
          <w:sz w:val="26"/>
          <w:szCs w:val="26"/>
          <w:rtl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الرسم ثم ضع تخمينا حول اتجاه تغير المتتالية </w:t>
      </w: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499" w:dyaOrig="420" w14:anchorId="5BABD10C">
          <v:shape id="_x0000_i1304" type="#_x0000_t75" style="width:24.75pt;height:21pt" o:ole="">
            <v:imagedata r:id="rId472" o:title=""/>
          </v:shape>
          <o:OLEObject Type="Embed" ProgID="Equation.DSMT4" ShapeID="_x0000_i1304" DrawAspect="Content" ObjectID="_1775496333" r:id="rId504"/>
        </w:object>
      </w:r>
    </w:p>
    <w:p w14:paraId="28714517" w14:textId="77777777" w:rsidR="00CE1315" w:rsidRDefault="00CE1315" w:rsidP="001042BB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</w:p>
    <w:p w14:paraId="243FD4B5" w14:textId="77777777" w:rsidR="001B5E96" w:rsidRDefault="001B5E96" w:rsidP="001B5E96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</w:p>
    <w:p w14:paraId="14030001" w14:textId="221171E8" w:rsidR="00871889" w:rsidRDefault="00CE1315" w:rsidP="00CE1315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  <w:lang w:bidi="ar-DZ"/>
        </w:rPr>
      </w:pPr>
      <w:proofErr w:type="gramStart"/>
      <w:r w:rsidRPr="00CE1315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التخمين:</w:t>
      </w:r>
      <w:r w:rsidR="0058778A" w:rsidRPr="0058778A">
        <w:rPr>
          <w:rFonts w:ascii="Amiri" w:hAnsi="Amiri" w:cs="Amiri" w:hint="cs"/>
          <w:sz w:val="20"/>
          <w:szCs w:val="20"/>
          <w:rtl/>
          <w:lang w:bidi="ar-DZ"/>
        </w:rPr>
        <w:t>....................................................................................................................</w:t>
      </w:r>
      <w:proofErr w:type="gramEnd"/>
      <w:r w:rsidR="001042BB" w:rsidRPr="00871889">
        <w:rPr>
          <w:rFonts w:ascii="Amiri" w:hAnsi="Amiri" w:cs="Amiri"/>
          <w:sz w:val="26"/>
          <w:szCs w:val="26"/>
          <w:rtl/>
          <w:lang w:bidi="ar-DZ"/>
        </w:rPr>
        <w:br/>
      </w:r>
    </w:p>
    <w:p w14:paraId="6B2732DF" w14:textId="77777777" w:rsidR="0058778A" w:rsidRDefault="0058778A" w:rsidP="0058778A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  <w:lang w:bidi="ar-DZ"/>
        </w:rPr>
      </w:pPr>
    </w:p>
    <w:p w14:paraId="659A4533" w14:textId="77777777" w:rsidR="001B5E96" w:rsidRDefault="001B5E96" w:rsidP="0058778A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27C11C3A" w14:textId="77777777" w:rsidR="001B5E96" w:rsidRDefault="001B5E96" w:rsidP="001B5E96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50C41A93" w14:textId="77777777" w:rsidR="001B5E96" w:rsidRDefault="001B5E96" w:rsidP="001B5E96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3C7D35BF" w14:textId="77777777" w:rsidR="001B5E96" w:rsidRDefault="001B5E96" w:rsidP="001B5E96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5474DB64" w14:textId="77777777" w:rsidR="001B5E96" w:rsidRDefault="001B5E96" w:rsidP="001B5E96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3999295F" w14:textId="2082C965" w:rsidR="0058778A" w:rsidRDefault="0058778A" w:rsidP="001B5E96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58778A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التمرين03:</w:t>
      </w:r>
    </w:p>
    <w:p w14:paraId="03B51C59" w14:textId="77777777" w:rsidR="0058778A" w:rsidRDefault="0058778A" w:rsidP="0058778A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EFF48E5" w14:textId="27DEA7F0" w:rsidR="001B5E96" w:rsidRDefault="001B5E96" w:rsidP="008056BE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  <w:lang w:bidi="ar-DZ"/>
        </w:rPr>
      </w:pPr>
      <w:r w:rsidRPr="001B5E96">
        <w:rPr>
          <w:rFonts w:ascii="Amiri" w:hAnsi="Amiri" w:cs="Amiri"/>
          <w:sz w:val="28"/>
          <w:szCs w:val="28"/>
          <w:rtl/>
        </w:rPr>
        <w:t>لتكن المتتالية</w:t>
      </w:r>
      <w:r w:rsidRPr="001B5E96">
        <w:rPr>
          <w:rFonts w:ascii="Amiri" w:hAnsi="Amiri" w:cs="Amiri"/>
          <w:position w:val="-12"/>
          <w:sz w:val="28"/>
          <w:szCs w:val="28"/>
        </w:rPr>
        <w:object w:dxaOrig="460" w:dyaOrig="360" w14:anchorId="52464C9F">
          <v:shape id="_x0000_i1305" type="#_x0000_t75" style="width:23.25pt;height:18pt" o:ole="">
            <v:imagedata r:id="rId125" o:title=""/>
          </v:shape>
          <o:OLEObject Type="Embed" ProgID="Equation.DSMT4" ShapeID="_x0000_i1305" DrawAspect="Content" ObjectID="_1775496334" r:id="rId505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المعرفة بحدها الأول </w:t>
      </w:r>
      <w:r w:rsidRPr="001B5E96">
        <w:rPr>
          <w:rFonts w:ascii="Amiri" w:hAnsi="Amiri" w:cs="Amiri"/>
          <w:position w:val="-12"/>
          <w:sz w:val="28"/>
          <w:szCs w:val="28"/>
        </w:rPr>
        <w:object w:dxaOrig="600" w:dyaOrig="360" w14:anchorId="6DF64002">
          <v:shape id="_x0000_i1306" type="#_x0000_t75" style="width:30pt;height:18pt" o:ole="">
            <v:imagedata r:id="rId506" o:title=""/>
          </v:shape>
          <o:OLEObject Type="Embed" ProgID="Equation.DSMT4" ShapeID="_x0000_i1306" DrawAspect="Content" ObjectID="_1775496335" r:id="rId507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والعلاقة التراجعية </w:t>
      </w:r>
      <w:r w:rsidRPr="001B5E96">
        <w:rPr>
          <w:rFonts w:ascii="Amiri" w:hAnsi="Amiri" w:cs="Amiri"/>
          <w:position w:val="-30"/>
          <w:sz w:val="28"/>
          <w:szCs w:val="28"/>
        </w:rPr>
        <w:object w:dxaOrig="1260" w:dyaOrig="680" w14:anchorId="1B027B2C">
          <v:shape id="_x0000_i1307" type="#_x0000_t75" style="width:63pt;height:33.75pt" o:ole="">
            <v:imagedata r:id="rId508" o:title=""/>
          </v:shape>
          <o:OLEObject Type="Embed" ProgID="Equation.DSMT4" ShapeID="_x0000_i1307" DrawAspect="Content" ObjectID="_1775496336" r:id="rId509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حيث </w:t>
      </w:r>
      <w:r w:rsidRPr="001B5E96">
        <w:rPr>
          <w:rFonts w:ascii="Amiri" w:hAnsi="Amiri" w:cs="Amiri"/>
          <w:position w:val="-6"/>
          <w:sz w:val="28"/>
          <w:szCs w:val="28"/>
        </w:rPr>
        <w:object w:dxaOrig="200" w:dyaOrig="220" w14:anchorId="493C16EF">
          <v:shape id="_x0000_i1308" type="#_x0000_t75" style="width:9.75pt;height:11.25pt" o:ole="">
            <v:imagedata r:id="rId510" o:title=""/>
          </v:shape>
          <o:OLEObject Type="Embed" ProgID="Equation.DSMT4" ShapeID="_x0000_i1308" DrawAspect="Content" ObjectID="_1775496337" r:id="rId511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عدد طبيعي</w:t>
      </w:r>
      <w:r w:rsidR="008056BE">
        <w:rPr>
          <w:rFonts w:ascii="Amiri" w:hAnsi="Amiri" w:cs="Amiri" w:hint="cs"/>
          <w:sz w:val="28"/>
          <w:szCs w:val="28"/>
          <w:rtl/>
        </w:rPr>
        <w:t xml:space="preserve"> و </w:t>
      </w:r>
      <w:r w:rsidR="008056BE" w:rsidRPr="008056BE">
        <w:rPr>
          <w:rFonts w:ascii="Amiri" w:hAnsi="Amiri" w:cs="Amiri"/>
          <w:position w:val="-10"/>
          <w:sz w:val="28"/>
          <w:szCs w:val="28"/>
        </w:rPr>
        <w:object w:dxaOrig="260" w:dyaOrig="340" w14:anchorId="22D286FD">
          <v:shape id="_x0000_i1332" type="#_x0000_t75" style="width:12.75pt;height:17.25pt" o:ole="">
            <v:imagedata r:id="rId512" o:title=""/>
          </v:shape>
          <o:OLEObject Type="Embed" ProgID="Equation.DSMT4" ShapeID="_x0000_i1332" DrawAspect="Content" ObjectID="_1775496338" r:id="rId513"/>
        </w:object>
      </w:r>
      <w:r w:rsidR="008056BE">
        <w:rPr>
          <w:rFonts w:ascii="Amiri" w:hAnsi="Amiri" w:cs="Amiri" w:hint="cs"/>
          <w:sz w:val="28"/>
          <w:szCs w:val="28"/>
          <w:rtl/>
          <w:lang w:bidi="ar-DZ"/>
        </w:rPr>
        <w:t xml:space="preserve"> دالة معرفة على </w:t>
      </w:r>
      <w:r w:rsidR="008056BE" w:rsidRPr="008056BE">
        <w:rPr>
          <w:rFonts w:ascii="Amiri" w:hAnsi="Amiri" w:cs="Amiri"/>
          <w:position w:val="-14"/>
          <w:sz w:val="28"/>
          <w:szCs w:val="28"/>
          <w:lang w:bidi="ar-DZ"/>
        </w:rPr>
        <w:object w:dxaOrig="780" w:dyaOrig="420" w14:anchorId="11B024A8">
          <v:shape id="_x0000_i1335" type="#_x0000_t75" style="width:39pt;height:21pt" o:ole="">
            <v:imagedata r:id="rId514" o:title=""/>
          </v:shape>
          <o:OLEObject Type="Embed" ProgID="Equation.DSMT4" ShapeID="_x0000_i1335" DrawAspect="Content" ObjectID="_1775496339" r:id="rId515"/>
        </w:object>
      </w:r>
      <w:r w:rsidR="008056BE">
        <w:rPr>
          <w:rFonts w:ascii="Amiri" w:hAnsi="Amiri" w:cs="Amiri" w:hint="cs"/>
          <w:sz w:val="28"/>
          <w:szCs w:val="28"/>
          <w:rtl/>
          <w:lang w:bidi="ar-DZ"/>
        </w:rPr>
        <w:t xml:space="preserve"> بالعبارة: </w:t>
      </w:r>
      <w:r w:rsidR="008056BE" w:rsidRPr="008056BE">
        <w:rPr>
          <w:rFonts w:ascii="Amiri" w:hAnsi="Amiri" w:cs="Amiri"/>
          <w:position w:val="-26"/>
          <w:sz w:val="28"/>
          <w:szCs w:val="28"/>
          <w:lang w:bidi="ar-DZ"/>
        </w:rPr>
        <w:object w:dxaOrig="1380" w:dyaOrig="680" w14:anchorId="57303F0C">
          <v:shape id="_x0000_i1338" type="#_x0000_t75" style="width:69pt;height:33.75pt" o:ole="">
            <v:imagedata r:id="rId516" o:title=""/>
          </v:shape>
          <o:OLEObject Type="Embed" ProgID="Equation.DSMT4" ShapeID="_x0000_i1338" DrawAspect="Content" ObjectID="_1775496340" r:id="rId517"/>
        </w:object>
      </w:r>
      <w:r w:rsidR="008056BE"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="005C4C0A" w:rsidRPr="005C4C0A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2A5A7444">
          <v:shape id="_x0000_i1343" type="#_x0000_t75" style="width:9pt;height:14.25pt" o:ole="">
            <v:imagedata r:id="rId518" o:title=""/>
          </v:shape>
          <o:OLEObject Type="Embed" ProgID="Equation.DSMT4" ShapeID="_x0000_i1343" DrawAspect="Content" ObjectID="_1775496341" r:id="rId519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مثل بيانيا المتتالية </w:t>
      </w:r>
      <w:r w:rsidRPr="001B5E96">
        <w:rPr>
          <w:rFonts w:ascii="Amiri" w:hAnsi="Amiri" w:cs="Amiri"/>
          <w:position w:val="-12"/>
          <w:sz w:val="28"/>
          <w:szCs w:val="28"/>
        </w:rPr>
        <w:object w:dxaOrig="460" w:dyaOrig="360" w14:anchorId="529C7007">
          <v:shape id="_x0000_i1309" type="#_x0000_t75" style="width:23.25pt;height:18pt" o:ole="">
            <v:imagedata r:id="rId125" o:title=""/>
          </v:shape>
          <o:OLEObject Type="Embed" ProgID="Equation.DSMT4" ShapeID="_x0000_i1309" DrawAspect="Content" ObjectID="_1775496342" r:id="rId520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في المستوي المنسوب إلى معلم متعامد </w:t>
      </w:r>
      <w:r w:rsidRPr="001B5E96">
        <w:rPr>
          <w:rFonts w:ascii="Amiri" w:hAnsi="Amiri" w:cs="Amiri" w:hint="cs"/>
          <w:sz w:val="28"/>
          <w:szCs w:val="28"/>
          <w:rtl/>
        </w:rPr>
        <w:t>ومتجانس</w:t>
      </w:r>
      <w:r w:rsidRPr="001B5E96">
        <w:rPr>
          <w:rFonts w:ascii="Amiri" w:hAnsi="Amiri" w:cs="Amiri"/>
          <w:sz w:val="28"/>
          <w:szCs w:val="28"/>
          <w:rtl/>
        </w:rPr>
        <w:t xml:space="preserve"> </w:t>
      </w:r>
      <w:r w:rsidRPr="001B5E96">
        <w:rPr>
          <w:rFonts w:ascii="Amiri" w:hAnsi="Amiri" w:cs="Amiri"/>
          <w:position w:val="-14"/>
          <w:sz w:val="28"/>
          <w:szCs w:val="28"/>
        </w:rPr>
        <w:object w:dxaOrig="920" w:dyaOrig="400" w14:anchorId="568299AE">
          <v:shape id="_x0000_i1310" type="#_x0000_t75" style="width:45.75pt;height:20.25pt" o:ole="">
            <v:imagedata r:id="rId127" o:title=""/>
          </v:shape>
          <o:OLEObject Type="Embed" ProgID="Equation.DSMT4" ShapeID="_x0000_i1310" DrawAspect="Content" ObjectID="_1775496343" r:id="rId521"/>
        </w:object>
      </w:r>
    </w:p>
    <w:p w14:paraId="7DFA97A2" w14:textId="77777777" w:rsidR="001B5E96" w:rsidRDefault="001B5E96" w:rsidP="001B5E96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</w:rPr>
      </w:pPr>
    </w:p>
    <w:p w14:paraId="142B872A" w14:textId="75339C1D" w:rsidR="001B5E96" w:rsidRPr="001B5E96" w:rsidRDefault="001B5E96" w:rsidP="001B5E96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F8E9B0" wp14:editId="16C7E61E">
                <wp:simplePos x="0" y="0"/>
                <wp:positionH relativeFrom="column">
                  <wp:posOffset>-214630</wp:posOffset>
                </wp:positionH>
                <wp:positionV relativeFrom="paragraph">
                  <wp:posOffset>82549</wp:posOffset>
                </wp:positionV>
                <wp:extent cx="6276975" cy="4010025"/>
                <wp:effectExtent l="0" t="0" r="28575" b="28575"/>
                <wp:wrapNone/>
                <wp:docPr id="18504679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01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EFDC" w14:textId="7EA21AE8" w:rsidR="001B5E96" w:rsidRDefault="001B5E96" w:rsidP="001B5E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EF397B" wp14:editId="1CF3B93E">
                                  <wp:extent cx="5210175" cy="3893185"/>
                                  <wp:effectExtent l="0" t="0" r="9525" b="0"/>
                                  <wp:docPr id="57732386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7323867" name=""/>
                                          <pic:cNvPicPr/>
                                        </pic:nvPicPr>
                                        <pic:blipFill>
                                          <a:blip r:embed="rId5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0175" cy="3893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E9B0" id="Rectangle 4" o:spid="_x0000_s1055" style="position:absolute;left:0;text-align:left;margin-left:-16.9pt;margin-top:6.5pt;width:494.25pt;height:315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" fillcolor="white [3201]" strokecolor="white [3212]" strokeweight="2pt">
                <v:textbox>
                  <w:txbxContent>
                    <w:p w14:paraId="28C0EFDC" w14:textId="7EA21AE8" w:rsidR="001B5E96" w:rsidRDefault="001B5E96" w:rsidP="001B5E9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EF397B" wp14:editId="1CF3B93E">
                            <wp:extent cx="5210175" cy="3893185"/>
                            <wp:effectExtent l="0" t="0" r="9525" b="0"/>
                            <wp:docPr id="57732386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7323867" name=""/>
                                    <pic:cNvPicPr/>
                                  </pic:nvPicPr>
                                  <pic:blipFill>
                                    <a:blip r:embed="rId5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0175" cy="3893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1B5E96" w:rsidRPr="001B5E96" w:rsidSect="001A1C1C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167"/>
    <w:multiLevelType w:val="hybridMultilevel"/>
    <w:tmpl w:val="AE4E87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D1E"/>
    <w:multiLevelType w:val="hybridMultilevel"/>
    <w:tmpl w:val="BC7A2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6728"/>
    <w:multiLevelType w:val="hybridMultilevel"/>
    <w:tmpl w:val="E2C8D1A6"/>
    <w:lvl w:ilvl="0" w:tplc="4964F8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0215E"/>
    <w:multiLevelType w:val="hybridMultilevel"/>
    <w:tmpl w:val="D1B0E3A2"/>
    <w:lvl w:ilvl="0" w:tplc="400A3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A5A"/>
    <w:multiLevelType w:val="hybridMultilevel"/>
    <w:tmpl w:val="68FC24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42FE9"/>
    <w:multiLevelType w:val="hybridMultilevel"/>
    <w:tmpl w:val="A3C2C16E"/>
    <w:lvl w:ilvl="0" w:tplc="EBC6C6D8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475"/>
        </w:tabs>
        <w:ind w:left="247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6" w15:restartNumberingAfterBreak="0">
    <w:nsid w:val="26BA755E"/>
    <w:multiLevelType w:val="hybridMultilevel"/>
    <w:tmpl w:val="912AA4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300BE6"/>
    <w:multiLevelType w:val="hybridMultilevel"/>
    <w:tmpl w:val="E6A4AFA4"/>
    <w:lvl w:ilvl="0" w:tplc="6602D61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DC220E3"/>
    <w:multiLevelType w:val="hybridMultilevel"/>
    <w:tmpl w:val="5890F0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CC06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lang w:bidi="ar-DZ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77713"/>
    <w:multiLevelType w:val="hybridMultilevel"/>
    <w:tmpl w:val="5EAAF4FE"/>
    <w:lvl w:ilvl="0" w:tplc="1A604D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CDD"/>
    <w:multiLevelType w:val="hybridMultilevel"/>
    <w:tmpl w:val="F9CEEEA4"/>
    <w:lvl w:ilvl="0" w:tplc="4DEA902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807A0"/>
    <w:multiLevelType w:val="hybridMultilevel"/>
    <w:tmpl w:val="AA7E59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22336"/>
    <w:multiLevelType w:val="hybridMultilevel"/>
    <w:tmpl w:val="F76A32EE"/>
    <w:lvl w:ilvl="0" w:tplc="96B07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E1EBD"/>
    <w:multiLevelType w:val="hybridMultilevel"/>
    <w:tmpl w:val="C1849DAC"/>
    <w:lvl w:ilvl="0" w:tplc="879A852E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9" w:hanging="360"/>
      </w:pPr>
    </w:lvl>
    <w:lvl w:ilvl="2" w:tplc="040C001B" w:tentative="1">
      <w:start w:val="1"/>
      <w:numFmt w:val="lowerRoman"/>
      <w:lvlText w:val="%3."/>
      <w:lvlJc w:val="right"/>
      <w:pPr>
        <w:ind w:left="1089" w:hanging="180"/>
      </w:pPr>
    </w:lvl>
    <w:lvl w:ilvl="3" w:tplc="040C000F" w:tentative="1">
      <w:start w:val="1"/>
      <w:numFmt w:val="decimal"/>
      <w:lvlText w:val="%4."/>
      <w:lvlJc w:val="left"/>
      <w:pPr>
        <w:ind w:left="1809" w:hanging="360"/>
      </w:pPr>
    </w:lvl>
    <w:lvl w:ilvl="4" w:tplc="040C0019" w:tentative="1">
      <w:start w:val="1"/>
      <w:numFmt w:val="lowerLetter"/>
      <w:lvlText w:val="%5."/>
      <w:lvlJc w:val="left"/>
      <w:pPr>
        <w:ind w:left="2529" w:hanging="360"/>
      </w:pPr>
    </w:lvl>
    <w:lvl w:ilvl="5" w:tplc="040C001B" w:tentative="1">
      <w:start w:val="1"/>
      <w:numFmt w:val="lowerRoman"/>
      <w:lvlText w:val="%6."/>
      <w:lvlJc w:val="right"/>
      <w:pPr>
        <w:ind w:left="3249" w:hanging="180"/>
      </w:pPr>
    </w:lvl>
    <w:lvl w:ilvl="6" w:tplc="040C000F" w:tentative="1">
      <w:start w:val="1"/>
      <w:numFmt w:val="decimal"/>
      <w:lvlText w:val="%7."/>
      <w:lvlJc w:val="left"/>
      <w:pPr>
        <w:ind w:left="3969" w:hanging="360"/>
      </w:pPr>
    </w:lvl>
    <w:lvl w:ilvl="7" w:tplc="040C0019" w:tentative="1">
      <w:start w:val="1"/>
      <w:numFmt w:val="lowerLetter"/>
      <w:lvlText w:val="%8."/>
      <w:lvlJc w:val="left"/>
      <w:pPr>
        <w:ind w:left="4689" w:hanging="360"/>
      </w:pPr>
    </w:lvl>
    <w:lvl w:ilvl="8" w:tplc="040C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4" w15:restartNumberingAfterBreak="0">
    <w:nsid w:val="374D4DB3"/>
    <w:multiLevelType w:val="hybridMultilevel"/>
    <w:tmpl w:val="675CAD12"/>
    <w:lvl w:ilvl="0" w:tplc="2F6CCDE0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65356"/>
    <w:multiLevelType w:val="hybridMultilevel"/>
    <w:tmpl w:val="9FF61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01495"/>
    <w:multiLevelType w:val="hybridMultilevel"/>
    <w:tmpl w:val="CA4A34AC"/>
    <w:lvl w:ilvl="0" w:tplc="E4842766">
      <w:start w:val="3"/>
      <w:numFmt w:val="decimal"/>
      <w:lvlText w:val="%1"/>
      <w:lvlJc w:val="left"/>
      <w:pPr>
        <w:ind w:left="73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54" w:hanging="360"/>
      </w:pPr>
    </w:lvl>
    <w:lvl w:ilvl="2" w:tplc="040C001B" w:tentative="1">
      <w:start w:val="1"/>
      <w:numFmt w:val="lowerRoman"/>
      <w:lvlText w:val="%3."/>
      <w:lvlJc w:val="right"/>
      <w:pPr>
        <w:ind w:left="2174" w:hanging="180"/>
      </w:pPr>
    </w:lvl>
    <w:lvl w:ilvl="3" w:tplc="040C000F" w:tentative="1">
      <w:start w:val="1"/>
      <w:numFmt w:val="decimal"/>
      <w:lvlText w:val="%4."/>
      <w:lvlJc w:val="left"/>
      <w:pPr>
        <w:ind w:left="2894" w:hanging="360"/>
      </w:pPr>
    </w:lvl>
    <w:lvl w:ilvl="4" w:tplc="040C0019" w:tentative="1">
      <w:start w:val="1"/>
      <w:numFmt w:val="lowerLetter"/>
      <w:lvlText w:val="%5."/>
      <w:lvlJc w:val="left"/>
      <w:pPr>
        <w:ind w:left="3614" w:hanging="360"/>
      </w:pPr>
    </w:lvl>
    <w:lvl w:ilvl="5" w:tplc="040C001B" w:tentative="1">
      <w:start w:val="1"/>
      <w:numFmt w:val="lowerRoman"/>
      <w:lvlText w:val="%6."/>
      <w:lvlJc w:val="right"/>
      <w:pPr>
        <w:ind w:left="4334" w:hanging="180"/>
      </w:pPr>
    </w:lvl>
    <w:lvl w:ilvl="6" w:tplc="040C000F" w:tentative="1">
      <w:start w:val="1"/>
      <w:numFmt w:val="decimal"/>
      <w:lvlText w:val="%7."/>
      <w:lvlJc w:val="left"/>
      <w:pPr>
        <w:ind w:left="5054" w:hanging="360"/>
      </w:pPr>
    </w:lvl>
    <w:lvl w:ilvl="7" w:tplc="040C0019" w:tentative="1">
      <w:start w:val="1"/>
      <w:numFmt w:val="lowerLetter"/>
      <w:lvlText w:val="%8."/>
      <w:lvlJc w:val="left"/>
      <w:pPr>
        <w:ind w:left="5774" w:hanging="360"/>
      </w:pPr>
    </w:lvl>
    <w:lvl w:ilvl="8" w:tplc="040C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7" w15:restartNumberingAfterBreak="0">
    <w:nsid w:val="3DB46377"/>
    <w:multiLevelType w:val="hybridMultilevel"/>
    <w:tmpl w:val="58425202"/>
    <w:lvl w:ilvl="0" w:tplc="29528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71402"/>
    <w:multiLevelType w:val="hybridMultilevel"/>
    <w:tmpl w:val="53183666"/>
    <w:lvl w:ilvl="0" w:tplc="AD3A09EE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9" w:hanging="360"/>
      </w:pPr>
    </w:lvl>
    <w:lvl w:ilvl="2" w:tplc="040C001B" w:tentative="1">
      <w:start w:val="1"/>
      <w:numFmt w:val="lowerRoman"/>
      <w:lvlText w:val="%3."/>
      <w:lvlJc w:val="right"/>
      <w:pPr>
        <w:ind w:left="1089" w:hanging="180"/>
      </w:pPr>
    </w:lvl>
    <w:lvl w:ilvl="3" w:tplc="040C000F" w:tentative="1">
      <w:start w:val="1"/>
      <w:numFmt w:val="decimal"/>
      <w:lvlText w:val="%4."/>
      <w:lvlJc w:val="left"/>
      <w:pPr>
        <w:ind w:left="1809" w:hanging="360"/>
      </w:pPr>
    </w:lvl>
    <w:lvl w:ilvl="4" w:tplc="040C0019" w:tentative="1">
      <w:start w:val="1"/>
      <w:numFmt w:val="lowerLetter"/>
      <w:lvlText w:val="%5."/>
      <w:lvlJc w:val="left"/>
      <w:pPr>
        <w:ind w:left="2529" w:hanging="360"/>
      </w:pPr>
    </w:lvl>
    <w:lvl w:ilvl="5" w:tplc="040C001B" w:tentative="1">
      <w:start w:val="1"/>
      <w:numFmt w:val="lowerRoman"/>
      <w:lvlText w:val="%6."/>
      <w:lvlJc w:val="right"/>
      <w:pPr>
        <w:ind w:left="3249" w:hanging="180"/>
      </w:pPr>
    </w:lvl>
    <w:lvl w:ilvl="6" w:tplc="040C000F" w:tentative="1">
      <w:start w:val="1"/>
      <w:numFmt w:val="decimal"/>
      <w:lvlText w:val="%7."/>
      <w:lvlJc w:val="left"/>
      <w:pPr>
        <w:ind w:left="3969" w:hanging="360"/>
      </w:pPr>
    </w:lvl>
    <w:lvl w:ilvl="7" w:tplc="040C0019" w:tentative="1">
      <w:start w:val="1"/>
      <w:numFmt w:val="lowerLetter"/>
      <w:lvlText w:val="%8."/>
      <w:lvlJc w:val="left"/>
      <w:pPr>
        <w:ind w:left="4689" w:hanging="360"/>
      </w:pPr>
    </w:lvl>
    <w:lvl w:ilvl="8" w:tplc="040C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9" w15:restartNumberingAfterBreak="0">
    <w:nsid w:val="411E53AB"/>
    <w:multiLevelType w:val="hybridMultilevel"/>
    <w:tmpl w:val="8D740FBE"/>
    <w:lvl w:ilvl="0" w:tplc="C1F2E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C1559"/>
    <w:multiLevelType w:val="hybridMultilevel"/>
    <w:tmpl w:val="1D5CD2EA"/>
    <w:lvl w:ilvl="0" w:tplc="63FC4FB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02465"/>
    <w:multiLevelType w:val="hybridMultilevel"/>
    <w:tmpl w:val="70C83C68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4B54092F"/>
    <w:multiLevelType w:val="hybridMultilevel"/>
    <w:tmpl w:val="4C687F56"/>
    <w:lvl w:ilvl="0" w:tplc="EBA6D8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75E45"/>
    <w:multiLevelType w:val="hybridMultilevel"/>
    <w:tmpl w:val="4EEAFA60"/>
    <w:lvl w:ilvl="0" w:tplc="CB46F53A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 w15:restartNumberingAfterBreak="0">
    <w:nsid w:val="4EAF4760"/>
    <w:multiLevelType w:val="hybridMultilevel"/>
    <w:tmpl w:val="49D24C6A"/>
    <w:lvl w:ilvl="0" w:tplc="C1F2095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572151B2"/>
    <w:multiLevelType w:val="hybridMultilevel"/>
    <w:tmpl w:val="7814F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86FAE"/>
    <w:multiLevelType w:val="hybridMultilevel"/>
    <w:tmpl w:val="1182F8AA"/>
    <w:lvl w:ilvl="0" w:tplc="19F419F2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4110A"/>
    <w:multiLevelType w:val="hybridMultilevel"/>
    <w:tmpl w:val="7456A1D4"/>
    <w:lvl w:ilvl="0" w:tplc="07FC9D2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D101F"/>
    <w:multiLevelType w:val="hybridMultilevel"/>
    <w:tmpl w:val="F8D6EFF4"/>
    <w:lvl w:ilvl="0" w:tplc="11288F0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9" w15:restartNumberingAfterBreak="0">
    <w:nsid w:val="647238A7"/>
    <w:multiLevelType w:val="hybridMultilevel"/>
    <w:tmpl w:val="B284EA30"/>
    <w:lvl w:ilvl="0" w:tplc="E5FEE518">
      <w:start w:val="1"/>
      <w:numFmt w:val="decimal"/>
      <w:lvlText w:val="%1."/>
      <w:lvlJc w:val="left"/>
      <w:pPr>
        <w:tabs>
          <w:tab w:val="num" w:pos="1418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8640265"/>
    <w:multiLevelType w:val="hybridMultilevel"/>
    <w:tmpl w:val="85B0528A"/>
    <w:lvl w:ilvl="0" w:tplc="51E8CB8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7" w:hanging="360"/>
      </w:pPr>
    </w:lvl>
    <w:lvl w:ilvl="2" w:tplc="040C001B" w:tentative="1">
      <w:start w:val="1"/>
      <w:numFmt w:val="lowerRoman"/>
      <w:lvlText w:val="%3."/>
      <w:lvlJc w:val="right"/>
      <w:pPr>
        <w:ind w:left="2287" w:hanging="180"/>
      </w:pPr>
    </w:lvl>
    <w:lvl w:ilvl="3" w:tplc="040C000F" w:tentative="1">
      <w:start w:val="1"/>
      <w:numFmt w:val="decimal"/>
      <w:lvlText w:val="%4."/>
      <w:lvlJc w:val="left"/>
      <w:pPr>
        <w:ind w:left="3007" w:hanging="360"/>
      </w:pPr>
    </w:lvl>
    <w:lvl w:ilvl="4" w:tplc="040C0019" w:tentative="1">
      <w:start w:val="1"/>
      <w:numFmt w:val="lowerLetter"/>
      <w:lvlText w:val="%5."/>
      <w:lvlJc w:val="left"/>
      <w:pPr>
        <w:ind w:left="3727" w:hanging="360"/>
      </w:pPr>
    </w:lvl>
    <w:lvl w:ilvl="5" w:tplc="040C001B" w:tentative="1">
      <w:start w:val="1"/>
      <w:numFmt w:val="lowerRoman"/>
      <w:lvlText w:val="%6."/>
      <w:lvlJc w:val="right"/>
      <w:pPr>
        <w:ind w:left="4447" w:hanging="180"/>
      </w:pPr>
    </w:lvl>
    <w:lvl w:ilvl="6" w:tplc="040C000F" w:tentative="1">
      <w:start w:val="1"/>
      <w:numFmt w:val="decimal"/>
      <w:lvlText w:val="%7."/>
      <w:lvlJc w:val="left"/>
      <w:pPr>
        <w:ind w:left="5167" w:hanging="360"/>
      </w:pPr>
    </w:lvl>
    <w:lvl w:ilvl="7" w:tplc="040C0019" w:tentative="1">
      <w:start w:val="1"/>
      <w:numFmt w:val="lowerLetter"/>
      <w:lvlText w:val="%8."/>
      <w:lvlJc w:val="left"/>
      <w:pPr>
        <w:ind w:left="5887" w:hanging="360"/>
      </w:pPr>
    </w:lvl>
    <w:lvl w:ilvl="8" w:tplc="040C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1" w15:restartNumberingAfterBreak="0">
    <w:nsid w:val="68CE7A06"/>
    <w:multiLevelType w:val="hybridMultilevel"/>
    <w:tmpl w:val="A17C81AA"/>
    <w:lvl w:ilvl="0" w:tplc="47C4BC7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7" w:hanging="360"/>
      </w:pPr>
    </w:lvl>
    <w:lvl w:ilvl="2" w:tplc="2000001B" w:tentative="1">
      <w:start w:val="1"/>
      <w:numFmt w:val="lowerRoman"/>
      <w:lvlText w:val="%3."/>
      <w:lvlJc w:val="right"/>
      <w:pPr>
        <w:ind w:left="2287" w:hanging="180"/>
      </w:pPr>
    </w:lvl>
    <w:lvl w:ilvl="3" w:tplc="2000000F" w:tentative="1">
      <w:start w:val="1"/>
      <w:numFmt w:val="decimal"/>
      <w:lvlText w:val="%4."/>
      <w:lvlJc w:val="left"/>
      <w:pPr>
        <w:ind w:left="3007" w:hanging="360"/>
      </w:pPr>
    </w:lvl>
    <w:lvl w:ilvl="4" w:tplc="20000019" w:tentative="1">
      <w:start w:val="1"/>
      <w:numFmt w:val="lowerLetter"/>
      <w:lvlText w:val="%5."/>
      <w:lvlJc w:val="left"/>
      <w:pPr>
        <w:ind w:left="3727" w:hanging="360"/>
      </w:pPr>
    </w:lvl>
    <w:lvl w:ilvl="5" w:tplc="2000001B" w:tentative="1">
      <w:start w:val="1"/>
      <w:numFmt w:val="lowerRoman"/>
      <w:lvlText w:val="%6."/>
      <w:lvlJc w:val="right"/>
      <w:pPr>
        <w:ind w:left="4447" w:hanging="180"/>
      </w:pPr>
    </w:lvl>
    <w:lvl w:ilvl="6" w:tplc="2000000F" w:tentative="1">
      <w:start w:val="1"/>
      <w:numFmt w:val="decimal"/>
      <w:lvlText w:val="%7."/>
      <w:lvlJc w:val="left"/>
      <w:pPr>
        <w:ind w:left="5167" w:hanging="360"/>
      </w:pPr>
    </w:lvl>
    <w:lvl w:ilvl="7" w:tplc="20000019" w:tentative="1">
      <w:start w:val="1"/>
      <w:numFmt w:val="lowerLetter"/>
      <w:lvlText w:val="%8."/>
      <w:lvlJc w:val="left"/>
      <w:pPr>
        <w:ind w:left="5887" w:hanging="360"/>
      </w:pPr>
    </w:lvl>
    <w:lvl w:ilvl="8" w:tplc="2000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2" w15:restartNumberingAfterBreak="0">
    <w:nsid w:val="699B2CF7"/>
    <w:multiLevelType w:val="hybridMultilevel"/>
    <w:tmpl w:val="B010CF72"/>
    <w:lvl w:ilvl="0" w:tplc="DBCCC4F6">
      <w:start w:val="1"/>
      <w:numFmt w:val="decimal"/>
      <w:lvlText w:val="%1."/>
      <w:lvlJc w:val="left"/>
      <w:pPr>
        <w:ind w:left="153" w:hanging="360"/>
      </w:pPr>
      <w:rPr>
        <w:rFonts w:ascii="Calibri" w:eastAsiaTheme="minorHAnsi" w:hAnsi="Calibri" w:cs="Calibri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 w15:restartNumberingAfterBreak="0">
    <w:nsid w:val="6E835707"/>
    <w:multiLevelType w:val="hybridMultilevel"/>
    <w:tmpl w:val="F8E8849A"/>
    <w:lvl w:ilvl="0" w:tplc="040C0011">
      <w:start w:val="1"/>
      <w:numFmt w:val="decimal"/>
      <w:lvlText w:val="%1)"/>
      <w:lvlJc w:val="left"/>
      <w:pPr>
        <w:tabs>
          <w:tab w:val="num" w:pos="925"/>
        </w:tabs>
        <w:ind w:left="925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45"/>
        </w:tabs>
        <w:ind w:left="164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65"/>
        </w:tabs>
        <w:ind w:left="23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85"/>
        </w:tabs>
        <w:ind w:left="30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05"/>
        </w:tabs>
        <w:ind w:left="38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25"/>
        </w:tabs>
        <w:ind w:left="45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45"/>
        </w:tabs>
        <w:ind w:left="52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65"/>
        </w:tabs>
        <w:ind w:left="59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85"/>
        </w:tabs>
        <w:ind w:left="6685" w:hanging="180"/>
      </w:pPr>
    </w:lvl>
  </w:abstractNum>
  <w:abstractNum w:abstractNumId="34" w15:restartNumberingAfterBreak="0">
    <w:nsid w:val="70524F55"/>
    <w:multiLevelType w:val="hybridMultilevel"/>
    <w:tmpl w:val="546C202C"/>
    <w:lvl w:ilvl="0" w:tplc="3E20E0A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5" w15:restartNumberingAfterBreak="0">
    <w:nsid w:val="75BD1C14"/>
    <w:multiLevelType w:val="hybridMultilevel"/>
    <w:tmpl w:val="EF460B66"/>
    <w:lvl w:ilvl="0" w:tplc="E57450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A67C0"/>
    <w:multiLevelType w:val="hybridMultilevel"/>
    <w:tmpl w:val="F1D64386"/>
    <w:lvl w:ilvl="0" w:tplc="FCD287FE">
      <w:start w:val="1"/>
      <w:numFmt w:val="decimal"/>
      <w:lvlText w:val="°%1"/>
      <w:lvlJc w:val="left"/>
      <w:pPr>
        <w:tabs>
          <w:tab w:val="num" w:pos="429"/>
        </w:tabs>
        <w:ind w:left="429" w:hanging="1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5"/>
        </w:tabs>
        <w:ind w:left="15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5"/>
        </w:tabs>
        <w:ind w:left="23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5"/>
        </w:tabs>
        <w:ind w:left="30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5"/>
        </w:tabs>
        <w:ind w:left="37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5"/>
        </w:tabs>
        <w:ind w:left="44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5"/>
        </w:tabs>
        <w:ind w:left="51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5"/>
        </w:tabs>
        <w:ind w:left="59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5"/>
        </w:tabs>
        <w:ind w:left="6625" w:hanging="180"/>
      </w:pPr>
    </w:lvl>
  </w:abstractNum>
  <w:num w:numId="1" w16cid:durableId="141390185">
    <w:abstractNumId w:val="10"/>
  </w:num>
  <w:num w:numId="2" w16cid:durableId="857621715">
    <w:abstractNumId w:val="12"/>
  </w:num>
  <w:num w:numId="3" w16cid:durableId="1763717962">
    <w:abstractNumId w:val="22"/>
  </w:num>
  <w:num w:numId="4" w16cid:durableId="1246112719">
    <w:abstractNumId w:val="27"/>
  </w:num>
  <w:num w:numId="5" w16cid:durableId="1325275546">
    <w:abstractNumId w:val="19"/>
  </w:num>
  <w:num w:numId="6" w16cid:durableId="1813671403">
    <w:abstractNumId w:val="17"/>
  </w:num>
  <w:num w:numId="7" w16cid:durableId="892039363">
    <w:abstractNumId w:val="35"/>
  </w:num>
  <w:num w:numId="8" w16cid:durableId="53507080">
    <w:abstractNumId w:val="14"/>
  </w:num>
  <w:num w:numId="9" w16cid:durableId="581644554">
    <w:abstractNumId w:val="36"/>
  </w:num>
  <w:num w:numId="10" w16cid:durableId="1894612623">
    <w:abstractNumId w:val="31"/>
  </w:num>
  <w:num w:numId="11" w16cid:durableId="1560359408">
    <w:abstractNumId w:val="1"/>
  </w:num>
  <w:num w:numId="12" w16cid:durableId="1116095724">
    <w:abstractNumId w:val="3"/>
  </w:num>
  <w:num w:numId="13" w16cid:durableId="1392267442">
    <w:abstractNumId w:val="4"/>
  </w:num>
  <w:num w:numId="14" w16cid:durableId="1265918415">
    <w:abstractNumId w:val="26"/>
  </w:num>
  <w:num w:numId="15" w16cid:durableId="1914658302">
    <w:abstractNumId w:val="33"/>
  </w:num>
  <w:num w:numId="16" w16cid:durableId="355546937">
    <w:abstractNumId w:val="11"/>
  </w:num>
  <w:num w:numId="17" w16cid:durableId="269122613">
    <w:abstractNumId w:val="6"/>
  </w:num>
  <w:num w:numId="18" w16cid:durableId="1133014861">
    <w:abstractNumId w:val="5"/>
  </w:num>
  <w:num w:numId="19" w16cid:durableId="1226144935">
    <w:abstractNumId w:val="34"/>
  </w:num>
  <w:num w:numId="20" w16cid:durableId="1197767723">
    <w:abstractNumId w:val="21"/>
  </w:num>
  <w:num w:numId="21" w16cid:durableId="638002508">
    <w:abstractNumId w:val="0"/>
  </w:num>
  <w:num w:numId="22" w16cid:durableId="1208563672">
    <w:abstractNumId w:val="29"/>
  </w:num>
  <w:num w:numId="23" w16cid:durableId="1159077596">
    <w:abstractNumId w:val="2"/>
  </w:num>
  <w:num w:numId="24" w16cid:durableId="1760298612">
    <w:abstractNumId w:val="24"/>
  </w:num>
  <w:num w:numId="25" w16cid:durableId="1554928951">
    <w:abstractNumId w:val="7"/>
  </w:num>
  <w:num w:numId="26" w16cid:durableId="1902058987">
    <w:abstractNumId w:val="32"/>
  </w:num>
  <w:num w:numId="27" w16cid:durableId="200150141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654413173">
    <w:abstractNumId w:val="16"/>
  </w:num>
  <w:num w:numId="29" w16cid:durableId="1035152533">
    <w:abstractNumId w:val="8"/>
  </w:num>
  <w:num w:numId="30" w16cid:durableId="1258098342">
    <w:abstractNumId w:val="9"/>
  </w:num>
  <w:num w:numId="31" w16cid:durableId="1855341362">
    <w:abstractNumId w:val="30"/>
  </w:num>
  <w:num w:numId="32" w16cid:durableId="1072776548">
    <w:abstractNumId w:val="28"/>
  </w:num>
  <w:num w:numId="33" w16cid:durableId="1737317980">
    <w:abstractNumId w:val="25"/>
  </w:num>
  <w:num w:numId="34" w16cid:durableId="1604922165">
    <w:abstractNumId w:val="18"/>
  </w:num>
  <w:num w:numId="35" w16cid:durableId="283006342">
    <w:abstractNumId w:val="13"/>
  </w:num>
  <w:num w:numId="36" w16cid:durableId="247926699">
    <w:abstractNumId w:val="23"/>
  </w:num>
  <w:num w:numId="37" w16cid:durableId="2022583016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76"/>
    <w:rsid w:val="00001CE9"/>
    <w:rsid w:val="0005485F"/>
    <w:rsid w:val="000735CB"/>
    <w:rsid w:val="00080A18"/>
    <w:rsid w:val="000869A9"/>
    <w:rsid w:val="000A1FD2"/>
    <w:rsid w:val="000A4363"/>
    <w:rsid w:val="000D4664"/>
    <w:rsid w:val="000E1096"/>
    <w:rsid w:val="001042BB"/>
    <w:rsid w:val="001101A3"/>
    <w:rsid w:val="001159FD"/>
    <w:rsid w:val="0012061E"/>
    <w:rsid w:val="001240B3"/>
    <w:rsid w:val="0014592A"/>
    <w:rsid w:val="001816AC"/>
    <w:rsid w:val="001A1C1C"/>
    <w:rsid w:val="001B4995"/>
    <w:rsid w:val="001B5E96"/>
    <w:rsid w:val="001D0AFA"/>
    <w:rsid w:val="00213F50"/>
    <w:rsid w:val="002250DD"/>
    <w:rsid w:val="00237718"/>
    <w:rsid w:val="0025062C"/>
    <w:rsid w:val="0026439D"/>
    <w:rsid w:val="002722E1"/>
    <w:rsid w:val="002915CE"/>
    <w:rsid w:val="002D090C"/>
    <w:rsid w:val="002E130A"/>
    <w:rsid w:val="002F63D9"/>
    <w:rsid w:val="003118FA"/>
    <w:rsid w:val="00347F55"/>
    <w:rsid w:val="003768C3"/>
    <w:rsid w:val="003927FE"/>
    <w:rsid w:val="003A7719"/>
    <w:rsid w:val="003B6DBE"/>
    <w:rsid w:val="003C2808"/>
    <w:rsid w:val="003D2102"/>
    <w:rsid w:val="003E79C8"/>
    <w:rsid w:val="00420C32"/>
    <w:rsid w:val="0042346F"/>
    <w:rsid w:val="0042747E"/>
    <w:rsid w:val="00443D76"/>
    <w:rsid w:val="0046792D"/>
    <w:rsid w:val="00477A0B"/>
    <w:rsid w:val="004B1CEC"/>
    <w:rsid w:val="004C119B"/>
    <w:rsid w:val="00514E88"/>
    <w:rsid w:val="00546BF4"/>
    <w:rsid w:val="00560BBD"/>
    <w:rsid w:val="0058778A"/>
    <w:rsid w:val="005C4C0A"/>
    <w:rsid w:val="00603AE1"/>
    <w:rsid w:val="006056D0"/>
    <w:rsid w:val="00627572"/>
    <w:rsid w:val="006544D6"/>
    <w:rsid w:val="006662B3"/>
    <w:rsid w:val="00671A90"/>
    <w:rsid w:val="006773AD"/>
    <w:rsid w:val="006F5DCB"/>
    <w:rsid w:val="007026EC"/>
    <w:rsid w:val="0072668B"/>
    <w:rsid w:val="00733A37"/>
    <w:rsid w:val="00745C86"/>
    <w:rsid w:val="00765A75"/>
    <w:rsid w:val="00792B9B"/>
    <w:rsid w:val="007D2D37"/>
    <w:rsid w:val="007F13D0"/>
    <w:rsid w:val="008056BE"/>
    <w:rsid w:val="008060CA"/>
    <w:rsid w:val="00812F94"/>
    <w:rsid w:val="00821E4A"/>
    <w:rsid w:val="008251D7"/>
    <w:rsid w:val="00831489"/>
    <w:rsid w:val="00834B18"/>
    <w:rsid w:val="00841589"/>
    <w:rsid w:val="00847BBD"/>
    <w:rsid w:val="00847C30"/>
    <w:rsid w:val="00871889"/>
    <w:rsid w:val="00873428"/>
    <w:rsid w:val="00873899"/>
    <w:rsid w:val="00876C9D"/>
    <w:rsid w:val="0088331C"/>
    <w:rsid w:val="008B2E7F"/>
    <w:rsid w:val="008E15B2"/>
    <w:rsid w:val="008E2028"/>
    <w:rsid w:val="008E655D"/>
    <w:rsid w:val="008F3252"/>
    <w:rsid w:val="009266CF"/>
    <w:rsid w:val="00933B17"/>
    <w:rsid w:val="0096214E"/>
    <w:rsid w:val="009840B4"/>
    <w:rsid w:val="00992692"/>
    <w:rsid w:val="00992E3F"/>
    <w:rsid w:val="00995676"/>
    <w:rsid w:val="009A0DD9"/>
    <w:rsid w:val="009B0CD3"/>
    <w:rsid w:val="009D359D"/>
    <w:rsid w:val="009E654B"/>
    <w:rsid w:val="009E71A6"/>
    <w:rsid w:val="00A00B5F"/>
    <w:rsid w:val="00A0272B"/>
    <w:rsid w:val="00A20A6D"/>
    <w:rsid w:val="00A704EB"/>
    <w:rsid w:val="00A83E03"/>
    <w:rsid w:val="00AC4AAE"/>
    <w:rsid w:val="00AC74A8"/>
    <w:rsid w:val="00AD44BF"/>
    <w:rsid w:val="00AE5A05"/>
    <w:rsid w:val="00B01C54"/>
    <w:rsid w:val="00B10523"/>
    <w:rsid w:val="00B421CD"/>
    <w:rsid w:val="00B818C8"/>
    <w:rsid w:val="00BB4B57"/>
    <w:rsid w:val="00BC1043"/>
    <w:rsid w:val="00BC2B76"/>
    <w:rsid w:val="00BE11AE"/>
    <w:rsid w:val="00BE6698"/>
    <w:rsid w:val="00C15FE4"/>
    <w:rsid w:val="00C2649B"/>
    <w:rsid w:val="00C419C2"/>
    <w:rsid w:val="00C440AF"/>
    <w:rsid w:val="00C448DD"/>
    <w:rsid w:val="00C63E8A"/>
    <w:rsid w:val="00C66407"/>
    <w:rsid w:val="00C66538"/>
    <w:rsid w:val="00C81718"/>
    <w:rsid w:val="00C81EDC"/>
    <w:rsid w:val="00C923FC"/>
    <w:rsid w:val="00CA3C1E"/>
    <w:rsid w:val="00CA4226"/>
    <w:rsid w:val="00CD05B1"/>
    <w:rsid w:val="00CD4345"/>
    <w:rsid w:val="00CE03E2"/>
    <w:rsid w:val="00CE1315"/>
    <w:rsid w:val="00CE5405"/>
    <w:rsid w:val="00D057D0"/>
    <w:rsid w:val="00D064DF"/>
    <w:rsid w:val="00D13809"/>
    <w:rsid w:val="00D60CA1"/>
    <w:rsid w:val="00D63101"/>
    <w:rsid w:val="00D67B79"/>
    <w:rsid w:val="00D75E32"/>
    <w:rsid w:val="00D935F4"/>
    <w:rsid w:val="00D944B3"/>
    <w:rsid w:val="00DA274A"/>
    <w:rsid w:val="00DB6768"/>
    <w:rsid w:val="00DF3C71"/>
    <w:rsid w:val="00E21C06"/>
    <w:rsid w:val="00E3039A"/>
    <w:rsid w:val="00E43C18"/>
    <w:rsid w:val="00E46D6E"/>
    <w:rsid w:val="00E60A10"/>
    <w:rsid w:val="00E63AB5"/>
    <w:rsid w:val="00E90294"/>
    <w:rsid w:val="00EA6A8F"/>
    <w:rsid w:val="00EB3EA2"/>
    <w:rsid w:val="00EB483F"/>
    <w:rsid w:val="00EC29B2"/>
    <w:rsid w:val="00EC70C0"/>
    <w:rsid w:val="00EF18E2"/>
    <w:rsid w:val="00EF52E4"/>
    <w:rsid w:val="00F4222D"/>
    <w:rsid w:val="00F443AD"/>
    <w:rsid w:val="00FA03B1"/>
    <w:rsid w:val="00FA0620"/>
    <w:rsid w:val="00FB5A89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B298"/>
  <w15:docId w15:val="{D514BDBB-A8C4-431C-9C40-8C12DF2E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99567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74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33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5.bin"/><Relationship Id="rId324" Type="http://schemas.openxmlformats.org/officeDocument/2006/relationships/image" Target="media/image145.wmf"/><Relationship Id="rId366" Type="http://schemas.openxmlformats.org/officeDocument/2006/relationships/oleObject" Target="embeddings/oleObject202.bin"/><Relationship Id="rId170" Type="http://schemas.openxmlformats.org/officeDocument/2006/relationships/image" Target="media/image75.wmf"/><Relationship Id="rId226" Type="http://schemas.openxmlformats.org/officeDocument/2006/relationships/oleObject" Target="embeddings/oleObject122.bin"/><Relationship Id="rId433" Type="http://schemas.openxmlformats.org/officeDocument/2006/relationships/oleObject" Target="embeddings/oleObject242.bin"/><Relationship Id="rId268" Type="http://schemas.openxmlformats.org/officeDocument/2006/relationships/image" Target="media/image118.wmf"/><Relationship Id="rId475" Type="http://schemas.openxmlformats.org/officeDocument/2006/relationships/oleObject" Target="embeddings/oleObject267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182.bin"/><Relationship Id="rId377" Type="http://schemas.openxmlformats.org/officeDocument/2006/relationships/oleObject" Target="embeddings/oleObject208.bin"/><Relationship Id="rId500" Type="http://schemas.openxmlformats.org/officeDocument/2006/relationships/oleObject" Target="embeddings/oleObject281.bin"/><Relationship Id="rId5" Type="http://schemas.openxmlformats.org/officeDocument/2006/relationships/image" Target="media/image1.png"/><Relationship Id="rId181" Type="http://schemas.openxmlformats.org/officeDocument/2006/relationships/image" Target="media/image80.wmf"/><Relationship Id="rId237" Type="http://schemas.openxmlformats.org/officeDocument/2006/relationships/oleObject" Target="embeddings/oleObject128.bin"/><Relationship Id="rId402" Type="http://schemas.openxmlformats.org/officeDocument/2006/relationships/image" Target="media/image174.wmf"/><Relationship Id="rId279" Type="http://schemas.openxmlformats.org/officeDocument/2006/relationships/image" Target="media/image123.wmf"/><Relationship Id="rId444" Type="http://schemas.openxmlformats.org/officeDocument/2006/relationships/image" Target="media/image191.wmf"/><Relationship Id="rId486" Type="http://schemas.openxmlformats.org/officeDocument/2006/relationships/oleObject" Target="embeddings/oleObject273.bin"/><Relationship Id="rId43" Type="http://schemas.openxmlformats.org/officeDocument/2006/relationships/image" Target="media/image20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58.bin"/><Relationship Id="rId304" Type="http://schemas.openxmlformats.org/officeDocument/2006/relationships/oleObject" Target="embeddings/oleObject165.bin"/><Relationship Id="rId346" Type="http://schemas.openxmlformats.org/officeDocument/2006/relationships/oleObject" Target="embeddings/oleObject190.bin"/><Relationship Id="rId388" Type="http://schemas.openxmlformats.org/officeDocument/2006/relationships/image" Target="media/image169.wmf"/><Relationship Id="rId511" Type="http://schemas.openxmlformats.org/officeDocument/2006/relationships/oleObject" Target="embeddings/oleObject289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413" Type="http://schemas.openxmlformats.org/officeDocument/2006/relationships/oleObject" Target="embeddings/oleObject230.bin"/><Relationship Id="rId248" Type="http://schemas.openxmlformats.org/officeDocument/2006/relationships/image" Target="media/image110.wmf"/><Relationship Id="rId455" Type="http://schemas.openxmlformats.org/officeDocument/2006/relationships/oleObject" Target="embeddings/oleObject257.bin"/><Relationship Id="rId497" Type="http://schemas.openxmlformats.org/officeDocument/2006/relationships/image" Target="media/image214.wmf"/><Relationship Id="rId12" Type="http://schemas.openxmlformats.org/officeDocument/2006/relationships/image" Target="media/image5.wmf"/><Relationship Id="rId108" Type="http://schemas.openxmlformats.org/officeDocument/2006/relationships/oleObject" Target="embeddings/oleObject57.bin"/><Relationship Id="rId315" Type="http://schemas.openxmlformats.org/officeDocument/2006/relationships/image" Target="media/image141.wmf"/><Relationship Id="rId357" Type="http://schemas.openxmlformats.org/officeDocument/2006/relationships/oleObject" Target="embeddings/oleObject197.bin"/><Relationship Id="rId522" Type="http://schemas.openxmlformats.org/officeDocument/2006/relationships/image" Target="media/image223.png"/><Relationship Id="rId54" Type="http://schemas.openxmlformats.org/officeDocument/2006/relationships/image" Target="media/image25.wmf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86.bin"/><Relationship Id="rId217" Type="http://schemas.openxmlformats.org/officeDocument/2006/relationships/oleObject" Target="embeddings/oleObject117.bin"/><Relationship Id="rId399" Type="http://schemas.openxmlformats.org/officeDocument/2006/relationships/oleObject" Target="embeddings/oleObject223.bin"/><Relationship Id="rId259" Type="http://schemas.openxmlformats.org/officeDocument/2006/relationships/image" Target="media/image114.wmf"/><Relationship Id="rId424" Type="http://schemas.openxmlformats.org/officeDocument/2006/relationships/oleObject" Target="embeddings/oleObject236.bin"/><Relationship Id="rId466" Type="http://schemas.openxmlformats.org/officeDocument/2006/relationships/image" Target="media/image200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48.bin"/><Relationship Id="rId326" Type="http://schemas.openxmlformats.org/officeDocument/2006/relationships/image" Target="media/image146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59.wmf"/><Relationship Id="rId368" Type="http://schemas.openxmlformats.org/officeDocument/2006/relationships/oleObject" Target="embeddings/oleObject203.bin"/><Relationship Id="rId172" Type="http://schemas.openxmlformats.org/officeDocument/2006/relationships/image" Target="media/image76.wmf"/><Relationship Id="rId228" Type="http://schemas.openxmlformats.org/officeDocument/2006/relationships/oleObject" Target="embeddings/oleObject123.bin"/><Relationship Id="rId435" Type="http://schemas.openxmlformats.org/officeDocument/2006/relationships/oleObject" Target="embeddings/oleObject243.bin"/><Relationship Id="rId477" Type="http://schemas.openxmlformats.org/officeDocument/2006/relationships/oleObject" Target="embeddings/oleObject268.bin"/><Relationship Id="rId281" Type="http://schemas.openxmlformats.org/officeDocument/2006/relationships/image" Target="media/image124.wmf"/><Relationship Id="rId337" Type="http://schemas.openxmlformats.org/officeDocument/2006/relationships/oleObject" Target="embeddings/oleObject183.bin"/><Relationship Id="rId502" Type="http://schemas.openxmlformats.org/officeDocument/2006/relationships/oleObject" Target="embeddings/oleObject283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3.wmf"/><Relationship Id="rId141" Type="http://schemas.openxmlformats.org/officeDocument/2006/relationships/oleObject" Target="embeddings/oleObject74.bin"/><Relationship Id="rId379" Type="http://schemas.openxmlformats.org/officeDocument/2006/relationships/oleObject" Target="embeddings/oleObject210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9.bin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17.bin"/><Relationship Id="rId404" Type="http://schemas.openxmlformats.org/officeDocument/2006/relationships/image" Target="media/image175.wmf"/><Relationship Id="rId446" Type="http://schemas.openxmlformats.org/officeDocument/2006/relationships/oleObject" Target="embeddings/oleObject251.bin"/><Relationship Id="rId250" Type="http://schemas.openxmlformats.org/officeDocument/2006/relationships/oleObject" Target="embeddings/oleObject136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6.bin"/><Relationship Id="rId488" Type="http://schemas.openxmlformats.org/officeDocument/2006/relationships/image" Target="media/image210.wmf"/><Relationship Id="rId45" Type="http://schemas.openxmlformats.org/officeDocument/2006/relationships/image" Target="media/image21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91.bin"/><Relationship Id="rId513" Type="http://schemas.openxmlformats.org/officeDocument/2006/relationships/oleObject" Target="embeddings/oleObject290.bin"/><Relationship Id="rId152" Type="http://schemas.openxmlformats.org/officeDocument/2006/relationships/image" Target="media/image67.wmf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415" Type="http://schemas.openxmlformats.org/officeDocument/2006/relationships/oleObject" Target="embeddings/oleObject231.bin"/><Relationship Id="rId457" Type="http://schemas.openxmlformats.org/officeDocument/2006/relationships/oleObject" Target="embeddings/oleObject258.bin"/><Relationship Id="rId261" Type="http://schemas.openxmlformats.org/officeDocument/2006/relationships/image" Target="media/image115.wmf"/><Relationship Id="rId499" Type="http://schemas.openxmlformats.org/officeDocument/2006/relationships/image" Target="media/image215.wmf"/><Relationship Id="rId14" Type="http://schemas.openxmlformats.org/officeDocument/2006/relationships/image" Target="media/image6.wmf"/><Relationship Id="rId56" Type="http://schemas.openxmlformats.org/officeDocument/2006/relationships/image" Target="media/image26.wmf"/><Relationship Id="rId317" Type="http://schemas.openxmlformats.org/officeDocument/2006/relationships/image" Target="media/image142.wmf"/><Relationship Id="rId359" Type="http://schemas.openxmlformats.org/officeDocument/2006/relationships/image" Target="media/image157.wmf"/><Relationship Id="rId524" Type="http://schemas.openxmlformats.org/officeDocument/2006/relationships/theme" Target="theme/theme1.xml"/><Relationship Id="rId8" Type="http://schemas.openxmlformats.org/officeDocument/2006/relationships/image" Target="media/image3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100.bin"/><Relationship Id="rId219" Type="http://schemas.openxmlformats.org/officeDocument/2006/relationships/oleObject" Target="embeddings/oleObject118.bin"/><Relationship Id="rId370" Type="http://schemas.openxmlformats.org/officeDocument/2006/relationships/oleObject" Target="embeddings/oleObject204.bin"/><Relationship Id="rId391" Type="http://schemas.openxmlformats.org/officeDocument/2006/relationships/oleObject" Target="embeddings/oleObject218.bin"/><Relationship Id="rId405" Type="http://schemas.openxmlformats.org/officeDocument/2006/relationships/oleObject" Target="embeddings/oleObject226.bin"/><Relationship Id="rId426" Type="http://schemas.openxmlformats.org/officeDocument/2006/relationships/oleObject" Target="embeddings/oleObject237.bin"/><Relationship Id="rId447" Type="http://schemas.openxmlformats.org/officeDocument/2006/relationships/oleObject" Target="embeddings/oleObject252.bin"/><Relationship Id="rId230" Type="http://schemas.openxmlformats.org/officeDocument/2006/relationships/oleObject" Target="embeddings/oleObject124.bin"/><Relationship Id="rId251" Type="http://schemas.openxmlformats.org/officeDocument/2006/relationships/oleObject" Target="embeddings/oleObject137.bin"/><Relationship Id="rId468" Type="http://schemas.openxmlformats.org/officeDocument/2006/relationships/image" Target="media/image201.wmf"/><Relationship Id="rId489" Type="http://schemas.openxmlformats.org/officeDocument/2006/relationships/oleObject" Target="embeddings/oleObject275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9.bin"/><Relationship Id="rId293" Type="http://schemas.openxmlformats.org/officeDocument/2006/relationships/image" Target="media/image130.wmf"/><Relationship Id="rId307" Type="http://schemas.openxmlformats.org/officeDocument/2006/relationships/image" Target="media/image137.wmf"/><Relationship Id="rId328" Type="http://schemas.openxmlformats.org/officeDocument/2006/relationships/oleObject" Target="embeddings/oleObject178.bin"/><Relationship Id="rId349" Type="http://schemas.openxmlformats.org/officeDocument/2006/relationships/image" Target="media/image154.wmf"/><Relationship Id="rId514" Type="http://schemas.openxmlformats.org/officeDocument/2006/relationships/image" Target="media/image220.wmf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99.bin"/><Relationship Id="rId381" Type="http://schemas.openxmlformats.org/officeDocument/2006/relationships/oleObject" Target="embeddings/oleObject212.bin"/><Relationship Id="rId416" Type="http://schemas.openxmlformats.org/officeDocument/2006/relationships/oleObject" Target="embeddings/oleObject232.bin"/><Relationship Id="rId220" Type="http://schemas.openxmlformats.org/officeDocument/2006/relationships/image" Target="media/image98.wmf"/><Relationship Id="rId241" Type="http://schemas.openxmlformats.org/officeDocument/2006/relationships/oleObject" Target="embeddings/oleObject131.bin"/><Relationship Id="rId437" Type="http://schemas.openxmlformats.org/officeDocument/2006/relationships/oleObject" Target="embeddings/oleObject245.bin"/><Relationship Id="rId458" Type="http://schemas.openxmlformats.org/officeDocument/2006/relationships/oleObject" Target="embeddings/oleObject259.bin"/><Relationship Id="rId479" Type="http://schemas.openxmlformats.org/officeDocument/2006/relationships/oleObject" Target="embeddings/oleObject269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3.bin"/><Relationship Id="rId283" Type="http://schemas.openxmlformats.org/officeDocument/2006/relationships/image" Target="media/image125.wmf"/><Relationship Id="rId318" Type="http://schemas.openxmlformats.org/officeDocument/2006/relationships/oleObject" Target="embeddings/oleObject172.bin"/><Relationship Id="rId339" Type="http://schemas.openxmlformats.org/officeDocument/2006/relationships/oleObject" Target="embeddings/oleObject185.bin"/><Relationship Id="rId490" Type="http://schemas.openxmlformats.org/officeDocument/2006/relationships/oleObject" Target="embeddings/oleObject276.bin"/><Relationship Id="rId504" Type="http://schemas.openxmlformats.org/officeDocument/2006/relationships/oleObject" Target="embeddings/oleObject285.bin"/><Relationship Id="rId78" Type="http://schemas.openxmlformats.org/officeDocument/2006/relationships/image" Target="media/image34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6.bin"/><Relationship Id="rId164" Type="http://schemas.openxmlformats.org/officeDocument/2006/relationships/oleObject" Target="embeddings/oleObject88.bin"/><Relationship Id="rId185" Type="http://schemas.openxmlformats.org/officeDocument/2006/relationships/image" Target="media/image81.wmf"/><Relationship Id="rId350" Type="http://schemas.openxmlformats.org/officeDocument/2006/relationships/oleObject" Target="embeddings/oleObject192.bin"/><Relationship Id="rId371" Type="http://schemas.openxmlformats.org/officeDocument/2006/relationships/image" Target="media/image163.wmf"/><Relationship Id="rId406" Type="http://schemas.openxmlformats.org/officeDocument/2006/relationships/image" Target="media/image176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3.bin"/><Relationship Id="rId392" Type="http://schemas.openxmlformats.org/officeDocument/2006/relationships/image" Target="media/image170.wmf"/><Relationship Id="rId427" Type="http://schemas.openxmlformats.org/officeDocument/2006/relationships/image" Target="media/image186.wmf"/><Relationship Id="rId448" Type="http://schemas.openxmlformats.org/officeDocument/2006/relationships/image" Target="media/image192.wmf"/><Relationship Id="rId469" Type="http://schemas.openxmlformats.org/officeDocument/2006/relationships/oleObject" Target="embeddings/oleObject264.bin"/><Relationship Id="rId26" Type="http://schemas.openxmlformats.org/officeDocument/2006/relationships/image" Target="media/image12.wmf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8.bin"/><Relationship Id="rId273" Type="http://schemas.openxmlformats.org/officeDocument/2006/relationships/image" Target="media/image120.wmf"/><Relationship Id="rId294" Type="http://schemas.openxmlformats.org/officeDocument/2006/relationships/oleObject" Target="embeddings/oleObject160.bin"/><Relationship Id="rId308" Type="http://schemas.openxmlformats.org/officeDocument/2006/relationships/oleObject" Target="embeddings/oleObject167.bin"/><Relationship Id="rId329" Type="http://schemas.openxmlformats.org/officeDocument/2006/relationships/image" Target="media/image147.wmf"/><Relationship Id="rId480" Type="http://schemas.openxmlformats.org/officeDocument/2006/relationships/image" Target="media/image207.wmf"/><Relationship Id="rId515" Type="http://schemas.openxmlformats.org/officeDocument/2006/relationships/oleObject" Target="embeddings/oleObject29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186.bin"/><Relationship Id="rId361" Type="http://schemas.openxmlformats.org/officeDocument/2006/relationships/image" Target="media/image158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382" Type="http://schemas.openxmlformats.org/officeDocument/2006/relationships/image" Target="media/image166.wmf"/><Relationship Id="rId417" Type="http://schemas.openxmlformats.org/officeDocument/2006/relationships/image" Target="media/image181.wmf"/><Relationship Id="rId438" Type="http://schemas.openxmlformats.org/officeDocument/2006/relationships/image" Target="media/image189.wmf"/><Relationship Id="rId459" Type="http://schemas.openxmlformats.org/officeDocument/2006/relationships/image" Target="media/image196.png"/><Relationship Id="rId16" Type="http://schemas.openxmlformats.org/officeDocument/2006/relationships/image" Target="media/image7.wmf"/><Relationship Id="rId221" Type="http://schemas.openxmlformats.org/officeDocument/2006/relationships/oleObject" Target="embeddings/oleObject119.bin"/><Relationship Id="rId242" Type="http://schemas.openxmlformats.org/officeDocument/2006/relationships/image" Target="media/image107.wmf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5.bin"/><Relationship Id="rId319" Type="http://schemas.openxmlformats.org/officeDocument/2006/relationships/image" Target="media/image143.wmf"/><Relationship Id="rId470" Type="http://schemas.openxmlformats.org/officeDocument/2006/relationships/image" Target="media/image202.wmf"/><Relationship Id="rId491" Type="http://schemas.openxmlformats.org/officeDocument/2006/relationships/image" Target="media/image211.wmf"/><Relationship Id="rId505" Type="http://schemas.openxmlformats.org/officeDocument/2006/relationships/oleObject" Target="embeddings/oleObject286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79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193.bin"/><Relationship Id="rId372" Type="http://schemas.openxmlformats.org/officeDocument/2006/relationships/oleObject" Target="embeddings/oleObject205.bin"/><Relationship Id="rId393" Type="http://schemas.openxmlformats.org/officeDocument/2006/relationships/oleObject" Target="embeddings/oleObject219.bin"/><Relationship Id="rId407" Type="http://schemas.openxmlformats.org/officeDocument/2006/relationships/oleObject" Target="embeddings/oleObject227.bin"/><Relationship Id="rId428" Type="http://schemas.openxmlformats.org/officeDocument/2006/relationships/oleObject" Target="embeddings/oleObject238.bin"/><Relationship Id="rId449" Type="http://schemas.openxmlformats.org/officeDocument/2006/relationships/oleObject" Target="embeddings/oleObject253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5.bin"/><Relationship Id="rId253" Type="http://schemas.openxmlformats.org/officeDocument/2006/relationships/image" Target="media/image111.wmf"/><Relationship Id="rId274" Type="http://schemas.openxmlformats.org/officeDocument/2006/relationships/oleObject" Target="embeddings/oleObject150.bin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460" Type="http://schemas.openxmlformats.org/officeDocument/2006/relationships/image" Target="media/image197.wmf"/><Relationship Id="rId481" Type="http://schemas.openxmlformats.org/officeDocument/2006/relationships/oleObject" Target="embeddings/oleObject270.bin"/><Relationship Id="rId516" Type="http://schemas.openxmlformats.org/officeDocument/2006/relationships/image" Target="media/image22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70.bin"/><Relationship Id="rId320" Type="http://schemas.openxmlformats.org/officeDocument/2006/relationships/oleObject" Target="embeddings/oleObject173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7.wmf"/><Relationship Id="rId341" Type="http://schemas.openxmlformats.org/officeDocument/2006/relationships/oleObject" Target="embeddings/oleObject187.bin"/><Relationship Id="rId362" Type="http://schemas.openxmlformats.org/officeDocument/2006/relationships/oleObject" Target="embeddings/oleObject200.bin"/><Relationship Id="rId383" Type="http://schemas.openxmlformats.org/officeDocument/2006/relationships/oleObject" Target="embeddings/oleObject213.bin"/><Relationship Id="rId418" Type="http://schemas.openxmlformats.org/officeDocument/2006/relationships/oleObject" Target="embeddings/oleObject233.bin"/><Relationship Id="rId439" Type="http://schemas.openxmlformats.org/officeDocument/2006/relationships/oleObject" Target="embeddings/oleObject246.bin"/><Relationship Id="rId201" Type="http://schemas.openxmlformats.org/officeDocument/2006/relationships/image" Target="media/image89.wmf"/><Relationship Id="rId222" Type="http://schemas.openxmlformats.org/officeDocument/2006/relationships/image" Target="media/image99.wmf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4.bin"/><Relationship Id="rId285" Type="http://schemas.openxmlformats.org/officeDocument/2006/relationships/image" Target="media/image126.wmf"/><Relationship Id="rId450" Type="http://schemas.openxmlformats.org/officeDocument/2006/relationships/oleObject" Target="embeddings/oleObject254.bin"/><Relationship Id="rId471" Type="http://schemas.openxmlformats.org/officeDocument/2006/relationships/oleObject" Target="embeddings/oleObject265.bin"/><Relationship Id="rId506" Type="http://schemas.openxmlformats.org/officeDocument/2006/relationships/image" Target="media/image216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8.bin"/><Relationship Id="rId492" Type="http://schemas.openxmlformats.org/officeDocument/2006/relationships/oleObject" Target="embeddings/oleObject277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4.wmf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331" Type="http://schemas.openxmlformats.org/officeDocument/2006/relationships/image" Target="media/image148.wmf"/><Relationship Id="rId352" Type="http://schemas.openxmlformats.org/officeDocument/2006/relationships/image" Target="media/image155.wmf"/><Relationship Id="rId373" Type="http://schemas.openxmlformats.org/officeDocument/2006/relationships/image" Target="media/image164.wmf"/><Relationship Id="rId394" Type="http://schemas.openxmlformats.org/officeDocument/2006/relationships/image" Target="media/image171.wmf"/><Relationship Id="rId408" Type="http://schemas.openxmlformats.org/officeDocument/2006/relationships/image" Target="media/image177.wmf"/><Relationship Id="rId429" Type="http://schemas.openxmlformats.org/officeDocument/2006/relationships/oleObject" Target="embeddings/oleObject23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6.bin"/><Relationship Id="rId254" Type="http://schemas.openxmlformats.org/officeDocument/2006/relationships/oleObject" Target="embeddings/oleObject139.bin"/><Relationship Id="rId440" Type="http://schemas.openxmlformats.org/officeDocument/2006/relationships/image" Target="media/image19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275" Type="http://schemas.openxmlformats.org/officeDocument/2006/relationships/image" Target="media/image121.wmf"/><Relationship Id="rId296" Type="http://schemas.openxmlformats.org/officeDocument/2006/relationships/oleObject" Target="embeddings/oleObject161.bin"/><Relationship Id="rId300" Type="http://schemas.openxmlformats.org/officeDocument/2006/relationships/oleObject" Target="embeddings/oleObject163.bin"/><Relationship Id="rId461" Type="http://schemas.openxmlformats.org/officeDocument/2006/relationships/oleObject" Target="embeddings/oleObject260.bin"/><Relationship Id="rId482" Type="http://schemas.openxmlformats.org/officeDocument/2006/relationships/image" Target="media/image208.wmf"/><Relationship Id="rId517" Type="http://schemas.openxmlformats.org/officeDocument/2006/relationships/oleObject" Target="embeddings/oleObject292.bin"/><Relationship Id="rId60" Type="http://schemas.openxmlformats.org/officeDocument/2006/relationships/image" Target="media/image28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61.wmf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107.bin"/><Relationship Id="rId321" Type="http://schemas.openxmlformats.org/officeDocument/2006/relationships/image" Target="media/image144.wmf"/><Relationship Id="rId342" Type="http://schemas.openxmlformats.org/officeDocument/2006/relationships/image" Target="media/image151.wmf"/><Relationship Id="rId363" Type="http://schemas.openxmlformats.org/officeDocument/2006/relationships/image" Target="media/image159.wmf"/><Relationship Id="rId384" Type="http://schemas.openxmlformats.org/officeDocument/2006/relationships/image" Target="media/image167.wmf"/><Relationship Id="rId419" Type="http://schemas.openxmlformats.org/officeDocument/2006/relationships/image" Target="media/image182.wmf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8.wmf"/><Relationship Id="rId430" Type="http://schemas.openxmlformats.org/officeDocument/2006/relationships/oleObject" Target="embeddings/oleObject240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56.bin"/><Relationship Id="rId451" Type="http://schemas.openxmlformats.org/officeDocument/2006/relationships/oleObject" Target="embeddings/oleObject255.bin"/><Relationship Id="rId472" Type="http://schemas.openxmlformats.org/officeDocument/2006/relationships/image" Target="media/image203.wmf"/><Relationship Id="rId493" Type="http://schemas.openxmlformats.org/officeDocument/2006/relationships/image" Target="media/image212.wmf"/><Relationship Id="rId507" Type="http://schemas.openxmlformats.org/officeDocument/2006/relationships/oleObject" Target="embeddings/oleObject28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5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2.bin"/><Relationship Id="rId311" Type="http://schemas.openxmlformats.org/officeDocument/2006/relationships/image" Target="media/image139.wmf"/><Relationship Id="rId332" Type="http://schemas.openxmlformats.org/officeDocument/2006/relationships/oleObject" Target="embeddings/oleObject180.bin"/><Relationship Id="rId353" Type="http://schemas.openxmlformats.org/officeDocument/2006/relationships/oleObject" Target="embeddings/oleObject194.bin"/><Relationship Id="rId374" Type="http://schemas.openxmlformats.org/officeDocument/2006/relationships/oleObject" Target="embeddings/oleObject206.bin"/><Relationship Id="rId395" Type="http://schemas.openxmlformats.org/officeDocument/2006/relationships/oleObject" Target="embeddings/oleObject220.bin"/><Relationship Id="rId409" Type="http://schemas.openxmlformats.org/officeDocument/2006/relationships/oleObject" Target="embeddings/oleObject228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5.bin"/><Relationship Id="rId234" Type="http://schemas.openxmlformats.org/officeDocument/2006/relationships/image" Target="media/image104.wmf"/><Relationship Id="rId420" Type="http://schemas.openxmlformats.org/officeDocument/2006/relationships/oleObject" Target="embeddings/oleObject23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2.wmf"/><Relationship Id="rId276" Type="http://schemas.openxmlformats.org/officeDocument/2006/relationships/oleObject" Target="embeddings/oleObject151.bin"/><Relationship Id="rId297" Type="http://schemas.openxmlformats.org/officeDocument/2006/relationships/image" Target="media/image132.wmf"/><Relationship Id="rId441" Type="http://schemas.openxmlformats.org/officeDocument/2006/relationships/oleObject" Target="embeddings/oleObject247.bin"/><Relationship Id="rId462" Type="http://schemas.openxmlformats.org/officeDocument/2006/relationships/image" Target="media/image198.wmf"/><Relationship Id="rId483" Type="http://schemas.openxmlformats.org/officeDocument/2006/relationships/oleObject" Target="embeddings/oleObject271.bin"/><Relationship Id="rId518" Type="http://schemas.openxmlformats.org/officeDocument/2006/relationships/image" Target="media/image222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6.bin"/><Relationship Id="rId301" Type="http://schemas.openxmlformats.org/officeDocument/2006/relationships/image" Target="media/image134.wmf"/><Relationship Id="rId322" Type="http://schemas.openxmlformats.org/officeDocument/2006/relationships/oleObject" Target="embeddings/oleObject174.bin"/><Relationship Id="rId343" Type="http://schemas.openxmlformats.org/officeDocument/2006/relationships/oleObject" Target="embeddings/oleObject188.bin"/><Relationship Id="rId364" Type="http://schemas.openxmlformats.org/officeDocument/2006/relationships/oleObject" Target="embeddings/oleObject20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1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3.bin"/><Relationship Id="rId266" Type="http://schemas.openxmlformats.org/officeDocument/2006/relationships/image" Target="media/image117.wmf"/><Relationship Id="rId287" Type="http://schemas.openxmlformats.org/officeDocument/2006/relationships/image" Target="media/image127.wmf"/><Relationship Id="rId410" Type="http://schemas.openxmlformats.org/officeDocument/2006/relationships/image" Target="media/image178.wmf"/><Relationship Id="rId431" Type="http://schemas.openxmlformats.org/officeDocument/2006/relationships/oleObject" Target="embeddings/oleObject241.bin"/><Relationship Id="rId452" Type="http://schemas.openxmlformats.org/officeDocument/2006/relationships/image" Target="media/image193.wmf"/><Relationship Id="rId473" Type="http://schemas.openxmlformats.org/officeDocument/2006/relationships/oleObject" Target="embeddings/oleObject266.bin"/><Relationship Id="rId494" Type="http://schemas.openxmlformats.org/officeDocument/2006/relationships/oleObject" Target="embeddings/oleObject278.bin"/><Relationship Id="rId508" Type="http://schemas.openxmlformats.org/officeDocument/2006/relationships/image" Target="media/image217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image" Target="media/image74.wmf"/><Relationship Id="rId312" Type="http://schemas.openxmlformats.org/officeDocument/2006/relationships/oleObject" Target="embeddings/oleObject169.bin"/><Relationship Id="rId333" Type="http://schemas.openxmlformats.org/officeDocument/2006/relationships/image" Target="media/image149.wmf"/><Relationship Id="rId354" Type="http://schemas.openxmlformats.org/officeDocument/2006/relationships/oleObject" Target="embeddings/oleObject19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189" Type="http://schemas.openxmlformats.org/officeDocument/2006/relationships/image" Target="media/image83.wmf"/><Relationship Id="rId375" Type="http://schemas.openxmlformats.org/officeDocument/2006/relationships/image" Target="media/image165.wmf"/><Relationship Id="rId396" Type="http://schemas.openxmlformats.org/officeDocument/2006/relationships/oleObject" Target="embeddings/oleObject221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7.bin"/><Relationship Id="rId256" Type="http://schemas.openxmlformats.org/officeDocument/2006/relationships/oleObject" Target="embeddings/oleObject140.bin"/><Relationship Id="rId277" Type="http://schemas.openxmlformats.org/officeDocument/2006/relationships/image" Target="media/image122.wmf"/><Relationship Id="rId298" Type="http://schemas.openxmlformats.org/officeDocument/2006/relationships/oleObject" Target="embeddings/oleObject162.bin"/><Relationship Id="rId400" Type="http://schemas.openxmlformats.org/officeDocument/2006/relationships/image" Target="media/image173.wmf"/><Relationship Id="rId421" Type="http://schemas.openxmlformats.org/officeDocument/2006/relationships/image" Target="media/image183.wmf"/><Relationship Id="rId442" Type="http://schemas.openxmlformats.org/officeDocument/2006/relationships/oleObject" Target="embeddings/oleObject248.bin"/><Relationship Id="rId463" Type="http://schemas.openxmlformats.org/officeDocument/2006/relationships/oleObject" Target="embeddings/oleObject261.bin"/><Relationship Id="rId484" Type="http://schemas.openxmlformats.org/officeDocument/2006/relationships/oleObject" Target="embeddings/oleObject272.bin"/><Relationship Id="rId519" Type="http://schemas.openxmlformats.org/officeDocument/2006/relationships/oleObject" Target="embeddings/oleObject293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2.wmf"/><Relationship Id="rId158" Type="http://schemas.openxmlformats.org/officeDocument/2006/relationships/image" Target="media/image70.wmf"/><Relationship Id="rId302" Type="http://schemas.openxmlformats.org/officeDocument/2006/relationships/oleObject" Target="embeddings/oleObject164.bin"/><Relationship Id="rId323" Type="http://schemas.openxmlformats.org/officeDocument/2006/relationships/oleObject" Target="embeddings/oleObject175.bin"/><Relationship Id="rId344" Type="http://schemas.openxmlformats.org/officeDocument/2006/relationships/oleObject" Target="embeddings/oleObject18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79.wmf"/><Relationship Id="rId365" Type="http://schemas.openxmlformats.org/officeDocument/2006/relationships/image" Target="media/image160.wmf"/><Relationship Id="rId386" Type="http://schemas.openxmlformats.org/officeDocument/2006/relationships/image" Target="media/image168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1.bin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57.bin"/><Relationship Id="rId411" Type="http://schemas.openxmlformats.org/officeDocument/2006/relationships/oleObject" Target="embeddings/oleObject229.bin"/><Relationship Id="rId432" Type="http://schemas.openxmlformats.org/officeDocument/2006/relationships/image" Target="media/image187.wmf"/><Relationship Id="rId453" Type="http://schemas.openxmlformats.org/officeDocument/2006/relationships/oleObject" Target="embeddings/oleObject256.bin"/><Relationship Id="rId474" Type="http://schemas.openxmlformats.org/officeDocument/2006/relationships/image" Target="media/image204.wmf"/><Relationship Id="rId509" Type="http://schemas.openxmlformats.org/officeDocument/2006/relationships/oleObject" Target="embeddings/oleObject288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7.wmf"/><Relationship Id="rId313" Type="http://schemas.openxmlformats.org/officeDocument/2006/relationships/image" Target="media/image140.wmf"/><Relationship Id="rId495" Type="http://schemas.openxmlformats.org/officeDocument/2006/relationships/image" Target="media/image213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9.bin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81.bin"/><Relationship Id="rId355" Type="http://schemas.openxmlformats.org/officeDocument/2006/relationships/image" Target="media/image156.wmf"/><Relationship Id="rId376" Type="http://schemas.openxmlformats.org/officeDocument/2006/relationships/oleObject" Target="embeddings/oleObject207.bin"/><Relationship Id="rId397" Type="http://schemas.openxmlformats.org/officeDocument/2006/relationships/image" Target="media/image172.wmf"/><Relationship Id="rId520" Type="http://schemas.openxmlformats.org/officeDocument/2006/relationships/oleObject" Target="embeddings/oleObject29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5.wmf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24.bin"/><Relationship Id="rId422" Type="http://schemas.openxmlformats.org/officeDocument/2006/relationships/oleObject" Target="embeddings/oleObject235.bin"/><Relationship Id="rId443" Type="http://schemas.openxmlformats.org/officeDocument/2006/relationships/oleObject" Target="embeddings/oleObject249.bin"/><Relationship Id="rId464" Type="http://schemas.openxmlformats.org/officeDocument/2006/relationships/image" Target="media/image199.wmf"/><Relationship Id="rId303" Type="http://schemas.openxmlformats.org/officeDocument/2006/relationships/image" Target="media/image135.wmf"/><Relationship Id="rId485" Type="http://schemas.openxmlformats.org/officeDocument/2006/relationships/image" Target="media/image209.png"/><Relationship Id="rId42" Type="http://schemas.openxmlformats.org/officeDocument/2006/relationships/oleObject" Target="embeddings/oleObject19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2.bin"/><Relationship Id="rId345" Type="http://schemas.openxmlformats.org/officeDocument/2006/relationships/image" Target="media/image152.wmf"/><Relationship Id="rId387" Type="http://schemas.openxmlformats.org/officeDocument/2006/relationships/oleObject" Target="embeddings/oleObject215.bin"/><Relationship Id="rId510" Type="http://schemas.openxmlformats.org/officeDocument/2006/relationships/image" Target="media/image218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oleObject" Target="embeddings/oleObject134.bin"/><Relationship Id="rId412" Type="http://schemas.openxmlformats.org/officeDocument/2006/relationships/image" Target="media/image179.wmf"/><Relationship Id="rId107" Type="http://schemas.openxmlformats.org/officeDocument/2006/relationships/image" Target="media/image47.wmf"/><Relationship Id="rId289" Type="http://schemas.openxmlformats.org/officeDocument/2006/relationships/image" Target="media/image128.wmf"/><Relationship Id="rId454" Type="http://schemas.openxmlformats.org/officeDocument/2006/relationships/image" Target="media/image194.wmf"/><Relationship Id="rId496" Type="http://schemas.openxmlformats.org/officeDocument/2006/relationships/oleObject" Target="embeddings/oleObject279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70.bin"/><Relationship Id="rId356" Type="http://schemas.openxmlformats.org/officeDocument/2006/relationships/oleObject" Target="embeddings/oleObject196.bin"/><Relationship Id="rId398" Type="http://schemas.openxmlformats.org/officeDocument/2006/relationships/oleObject" Target="embeddings/oleObject222.bin"/><Relationship Id="rId521" Type="http://schemas.openxmlformats.org/officeDocument/2006/relationships/oleObject" Target="embeddings/oleObject295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71.wmf"/><Relationship Id="rId216" Type="http://schemas.openxmlformats.org/officeDocument/2006/relationships/image" Target="media/image96.wmf"/><Relationship Id="rId423" Type="http://schemas.openxmlformats.org/officeDocument/2006/relationships/image" Target="media/image184.wmf"/><Relationship Id="rId258" Type="http://schemas.openxmlformats.org/officeDocument/2006/relationships/oleObject" Target="embeddings/oleObject141.bin"/><Relationship Id="rId465" Type="http://schemas.openxmlformats.org/officeDocument/2006/relationships/oleObject" Target="embeddings/oleObject262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76.bin"/><Relationship Id="rId367" Type="http://schemas.openxmlformats.org/officeDocument/2006/relationships/image" Target="media/image161.wmf"/><Relationship Id="rId171" Type="http://schemas.openxmlformats.org/officeDocument/2006/relationships/oleObject" Target="embeddings/oleObject92.bin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7.bin"/><Relationship Id="rId434" Type="http://schemas.openxmlformats.org/officeDocument/2006/relationships/image" Target="media/image188.wmf"/><Relationship Id="rId476" Type="http://schemas.openxmlformats.org/officeDocument/2006/relationships/image" Target="media/image205.wmf"/><Relationship Id="rId33" Type="http://schemas.openxmlformats.org/officeDocument/2006/relationships/image" Target="media/image15.wmf"/><Relationship Id="rId129" Type="http://schemas.openxmlformats.org/officeDocument/2006/relationships/image" Target="media/image58.png"/><Relationship Id="rId280" Type="http://schemas.openxmlformats.org/officeDocument/2006/relationships/oleObject" Target="embeddings/oleObject153.bin"/><Relationship Id="rId336" Type="http://schemas.openxmlformats.org/officeDocument/2006/relationships/image" Target="media/image150.wmf"/><Relationship Id="rId501" Type="http://schemas.openxmlformats.org/officeDocument/2006/relationships/oleObject" Target="embeddings/oleObject282.bin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09.bin"/><Relationship Id="rId403" Type="http://schemas.openxmlformats.org/officeDocument/2006/relationships/oleObject" Target="embeddings/oleObject225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50.bin"/><Relationship Id="rId487" Type="http://schemas.openxmlformats.org/officeDocument/2006/relationships/oleObject" Target="embeddings/oleObject274.bin"/><Relationship Id="rId291" Type="http://schemas.openxmlformats.org/officeDocument/2006/relationships/image" Target="media/image129.wmf"/><Relationship Id="rId305" Type="http://schemas.openxmlformats.org/officeDocument/2006/relationships/image" Target="media/image136.wmf"/><Relationship Id="rId347" Type="http://schemas.openxmlformats.org/officeDocument/2006/relationships/image" Target="media/image153.wmf"/><Relationship Id="rId512" Type="http://schemas.openxmlformats.org/officeDocument/2006/relationships/image" Target="media/image219.wmf"/><Relationship Id="rId44" Type="http://schemas.openxmlformats.org/officeDocument/2006/relationships/oleObject" Target="embeddings/oleObject20.bin"/><Relationship Id="rId86" Type="http://schemas.openxmlformats.org/officeDocument/2006/relationships/image" Target="media/image38.wmf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16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oleObject" Target="embeddings/oleObject135.bin"/><Relationship Id="rId414" Type="http://schemas.openxmlformats.org/officeDocument/2006/relationships/image" Target="media/image180.wmf"/><Relationship Id="rId456" Type="http://schemas.openxmlformats.org/officeDocument/2006/relationships/image" Target="media/image195.wmf"/><Relationship Id="rId498" Type="http://schemas.openxmlformats.org/officeDocument/2006/relationships/oleObject" Target="embeddings/oleObject280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42.bin"/><Relationship Id="rId316" Type="http://schemas.openxmlformats.org/officeDocument/2006/relationships/oleObject" Target="embeddings/oleObject171.bin"/><Relationship Id="rId523" Type="http://schemas.openxmlformats.org/officeDocument/2006/relationships/fontTable" Target="fontTable.xml"/><Relationship Id="rId55" Type="http://schemas.openxmlformats.org/officeDocument/2006/relationships/oleObject" Target="embeddings/oleObject26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8.bin"/><Relationship Id="rId162" Type="http://schemas.openxmlformats.org/officeDocument/2006/relationships/oleObject" Target="embeddings/oleObject87.bin"/><Relationship Id="rId218" Type="http://schemas.openxmlformats.org/officeDocument/2006/relationships/image" Target="media/image97.wmf"/><Relationship Id="rId425" Type="http://schemas.openxmlformats.org/officeDocument/2006/relationships/image" Target="media/image185.wmf"/><Relationship Id="rId467" Type="http://schemas.openxmlformats.org/officeDocument/2006/relationships/oleObject" Target="embeddings/oleObject263.bin"/><Relationship Id="rId271" Type="http://schemas.openxmlformats.org/officeDocument/2006/relationships/image" Target="media/image119.wmf"/><Relationship Id="rId24" Type="http://schemas.openxmlformats.org/officeDocument/2006/relationships/image" Target="media/image11.wmf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77.bin"/><Relationship Id="rId369" Type="http://schemas.openxmlformats.org/officeDocument/2006/relationships/image" Target="media/image162.wmf"/><Relationship Id="rId173" Type="http://schemas.openxmlformats.org/officeDocument/2006/relationships/oleObject" Target="embeddings/oleObject93.bin"/><Relationship Id="rId229" Type="http://schemas.openxmlformats.org/officeDocument/2006/relationships/image" Target="media/image102.wmf"/><Relationship Id="rId380" Type="http://schemas.openxmlformats.org/officeDocument/2006/relationships/oleObject" Target="embeddings/oleObject211.bin"/><Relationship Id="rId436" Type="http://schemas.openxmlformats.org/officeDocument/2006/relationships/oleObject" Target="embeddings/oleObject244.bin"/><Relationship Id="rId240" Type="http://schemas.openxmlformats.org/officeDocument/2006/relationships/image" Target="media/image106.wmf"/><Relationship Id="rId478" Type="http://schemas.openxmlformats.org/officeDocument/2006/relationships/image" Target="media/image206.wmf"/><Relationship Id="rId35" Type="http://schemas.openxmlformats.org/officeDocument/2006/relationships/image" Target="media/image16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54.bin"/><Relationship Id="rId338" Type="http://schemas.openxmlformats.org/officeDocument/2006/relationships/oleObject" Target="embeddings/oleObject184.bin"/><Relationship Id="rId503" Type="http://schemas.openxmlformats.org/officeDocument/2006/relationships/oleObject" Target="embeddings/oleObject28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5;&#1584;&#1603;&#1585;&#1578;&#161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مذكرتي.dotx</Template>
  <TotalTime>643</TotalTime>
  <Pages>14</Pages>
  <Words>2543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Mebarki</dc:creator>
  <cp:lastModifiedBy>m_cad</cp:lastModifiedBy>
  <cp:revision>87</cp:revision>
  <dcterms:created xsi:type="dcterms:W3CDTF">2021-12-27T09:57:00Z</dcterms:created>
  <dcterms:modified xsi:type="dcterms:W3CDTF">2024-04-24T18:10:00Z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