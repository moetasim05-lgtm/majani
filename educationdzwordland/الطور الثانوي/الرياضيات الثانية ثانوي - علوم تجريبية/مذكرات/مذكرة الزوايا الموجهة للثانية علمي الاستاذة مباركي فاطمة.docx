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46D77" w14:textId="48142A3E" w:rsidR="00981E9C" w:rsidRDefault="00305590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F2ED01" wp14:editId="022D2878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522047104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C3F6E" w14:textId="11837B34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0B1A36EA" w14:textId="3CA470BD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FB1D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FB1D90" w:rsidRPr="00A249EF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</w:rPr>
                              <w:t>استعمال خواص الزوايا الموجهة لاثبات تقايس زوايا- تعيين أقياس زاوية موجهة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2ED01" id="Rectangle : coins arrondis 3" o:spid="_x0000_s1026" style="position:absolute;left:0;text-align:left;margin-left:-46.15pt;margin-top:66.05pt;width:543pt;height:5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" fillcolor="white [3201]" strokecolor="black [3213]" strokeweight="2pt">
                <v:textbox>
                  <w:txbxContent>
                    <w:p w14:paraId="303C3F6E" w14:textId="11837B34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0B1A36EA" w14:textId="3CA470BD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FB1D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FB1D90" w:rsidRPr="00A249EF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</w:rPr>
                        <w:t>استعمال خواص الزوايا الموجهة لاثبات تقايس زوايا- تعيين أقياس زاوية موجهة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40ECEA" wp14:editId="4F5FA6AD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88790654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0C10" w14:textId="26F25C47" w:rsidR="00305590" w:rsidRPr="00305590" w:rsidRDefault="00305590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FB1D90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03 ساعات</w:t>
                            </w:r>
                          </w:p>
                          <w:p w14:paraId="5288EAE3" w14:textId="77777777" w:rsidR="00305590" w:rsidRDefault="00305590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0ECEA" id="Rectangle : coins arrondis 1" o:spid="_x0000_s1027" style="position:absolute;left:0;text-align:left;margin-left:-44.65pt;margin-top:.8pt;width:100.5pt;height:5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eN1cgIAAEM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LUqphYfFlBuXv0zEO3B8HJZUW9uRMBH4Wnwad20jLjAx3aQFNw6CnO1uB/nXqP+jSPJOWs&#10;oUUqePi5EV5xZr5ZmtSrfDKJm5eYyfnlmBh/LFkdS+ymXgB1Oadvw8lERn00e1J7qF9p5+fRK4mE&#10;leS74BL9nllgt+D0a0g1nyc12jYn8M4+OxnBY53j2L20r8K7fkCRRvse9ksnpu9GtNONlhbmGwRd&#10;pfk91LXvAG1qWoP+V4lfwTGftA5/3+w3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Cv9eN1cgIAAEM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04040C10" w14:textId="26F25C47" w:rsidR="00305590" w:rsidRPr="00305590" w:rsidRDefault="00305590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FB1D90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03 ساعات</w:t>
                      </w:r>
                    </w:p>
                    <w:p w14:paraId="5288EAE3" w14:textId="77777777" w:rsidR="00305590" w:rsidRDefault="00305590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3BAB95" wp14:editId="025140BC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76460590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09B63" w14:textId="78BD41B8" w:rsidR="00305590" w:rsidRPr="00305590" w:rsidRDefault="00305590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 w:rsidR="003D4A9E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علوم تجريبية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BAB95" id="_x0000_s1028" style="position:absolute;left:0;text-align:left;margin-left:396.35pt;margin-top:-.7pt;width:100.5pt;height:6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AcL0iVcwIAAEM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38209B63" w14:textId="78BD41B8" w:rsidR="00305590" w:rsidRPr="00305590" w:rsidRDefault="00305590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 w:rsidR="003D4A9E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علوم تجريبية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8B7CB3" wp14:editId="238A0E3F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74972458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3D4D8" w14:textId="01C31EAA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 w:rsidR="003F1B6C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D4A9E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الزوايا الموجهة وحساب المثلثات</w:t>
                            </w:r>
                          </w:p>
                          <w:p w14:paraId="689BBFB2" w14:textId="458FBBDB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FB1D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FB1D90" w:rsidRPr="00FB1D90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الزاوية الموجهة لشعاعين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8B7CB3" id="Rectangle : coins arrondis 2" o:spid="_x0000_s1029" style="position:absolute;left:0;text-align:left;margin-left:66.35pt;margin-top:1.55pt;width:323.25pt;height:58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UdGgBnYCAABD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09E3D4D8" w14:textId="01C31EAA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 w:rsidR="003F1B6C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3D4A9E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الزوايا الموجهة وحساب المثلثات</w:t>
                      </w:r>
                    </w:p>
                    <w:p w14:paraId="689BBFB2" w14:textId="458FBBDB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FB1D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FB1D90" w:rsidRPr="00FB1D90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الزاوية الموجهة لشعاعين</w:t>
                      </w:r>
                    </w:p>
                  </w:txbxContent>
                </v:textbox>
              </v:roundrect>
            </w:pict>
          </mc:Fallback>
        </mc:AlternateContent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</w:p>
    <w:p w14:paraId="553FC94B" w14:textId="77777777" w:rsidR="00305590" w:rsidRPr="00792B9B" w:rsidRDefault="00305590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981E9C" w:rsidRPr="00792B9B" w14:paraId="1646B5B0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61185482" w14:textId="2BA2929F" w:rsidR="00981E9C" w:rsidRPr="00305590" w:rsidRDefault="00981E9C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7D6ED6BD" w14:textId="2E1A644A" w:rsidR="00305590" w:rsidRPr="00305590" w:rsidRDefault="00981E9C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203116DC" w14:textId="77777777" w:rsidR="00981E9C" w:rsidRPr="00305590" w:rsidRDefault="00981E9C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981E9C" w:rsidRPr="00792B9B" w14:paraId="019026BB" w14:textId="77777777" w:rsidTr="00305590">
        <w:tc>
          <w:tcPr>
            <w:tcW w:w="1278" w:type="dxa"/>
          </w:tcPr>
          <w:p w14:paraId="31B4EA85" w14:textId="77777777" w:rsidR="00981E9C" w:rsidRDefault="00981E9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495B208" w14:textId="77777777" w:rsidR="00981E9C" w:rsidRDefault="00981E9C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DB9BD8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F69D7C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048D2A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A86C7B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569DED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F54E82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D1C106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E6B6F4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059C30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110D6E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3D371C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781AA4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A2EDE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28CA496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92CBC8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A0A7D4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532045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09D001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7DA781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E8FE457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137CDB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4DB1BAE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C198FB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16CCEB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C0373F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147109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413790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BFD9297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ED675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181278" w14:textId="77777777" w:rsidR="00981E9C" w:rsidRPr="00FB5A89" w:rsidRDefault="00981E9C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0CA61FA1" w14:textId="77777777" w:rsidR="008D7D9E" w:rsidRPr="009E5922" w:rsidRDefault="008D7D9E" w:rsidP="008D7D9E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9E592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نشاط 02 ص 210</w:t>
            </w:r>
          </w:p>
          <w:p w14:paraId="5C182772" w14:textId="77777777" w:rsidR="008D7D9E" w:rsidRDefault="008D7D9E" w:rsidP="008D7D9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5AE36F4" w14:textId="77777777" w:rsidR="008D7D9E" w:rsidRDefault="008D7D9E" w:rsidP="008D7D9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582D31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تعاريف</w:t>
            </w:r>
          </w:p>
          <w:p w14:paraId="277EEFC1" w14:textId="77777777" w:rsidR="008D7D9E" w:rsidRPr="00EE6049" w:rsidRDefault="008D7D9E" w:rsidP="008D7D9E">
            <w:pPr>
              <w:bidi/>
              <w:ind w:right="426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EE6049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المستوي الموجه: </w:t>
            </w:r>
          </w:p>
          <w:p w14:paraId="4BC09308" w14:textId="77777777" w:rsidR="008D7D9E" w:rsidRPr="00E906E9" w:rsidRDefault="008D7D9E" w:rsidP="008D7D9E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E906E9">
              <w:rPr>
                <w:rFonts w:ascii="Amiri" w:eastAsia="Calibri" w:hAnsi="Amiri" w:cs="Amiri"/>
                <w:sz w:val="28"/>
                <w:szCs w:val="28"/>
                <w:rtl/>
              </w:rPr>
              <w:t>يوجه المستوي توجيها مباشرا (اتجاه موجب) ويسمى الاتجاه ال</w: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ا</w:t>
            </w:r>
            <w:r w:rsidRPr="00E906E9">
              <w:rPr>
                <w:rFonts w:ascii="Amiri" w:eastAsia="Calibri" w:hAnsi="Amiri" w:cs="Amiri"/>
                <w:sz w:val="28"/>
                <w:szCs w:val="28"/>
                <w:rtl/>
              </w:rPr>
              <w:t xml:space="preserve">خر غير </w:t>
            </w:r>
            <w:r w:rsidRPr="00E906E9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مباشر </w:t>
            </w:r>
            <w:r w:rsidRPr="00E906E9">
              <w:rPr>
                <w:rFonts w:ascii="Amiri" w:eastAsia="Calibri" w:hAnsi="Amiri" w:cs="Amiri"/>
                <w:sz w:val="28"/>
                <w:szCs w:val="28"/>
                <w:rtl/>
              </w:rPr>
              <w:t>(اتجاه</w: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</w:t>
            </w:r>
            <w:r w:rsidRPr="00E906E9">
              <w:rPr>
                <w:rFonts w:ascii="Amiri" w:eastAsia="Calibri" w:hAnsi="Amiri" w:cs="Amiri" w:hint="cs"/>
                <w:sz w:val="28"/>
                <w:szCs w:val="28"/>
                <w:rtl/>
              </w:rPr>
              <w:t>السالب)</w:t>
            </w:r>
            <w:r w:rsidRPr="00E906E9">
              <w:rPr>
                <w:rFonts w:ascii="Amiri" w:eastAsia="Calibri" w:hAnsi="Amiri" w:cs="Amiri"/>
                <w:sz w:val="28"/>
                <w:szCs w:val="28"/>
                <w:rtl/>
              </w:rPr>
              <w:t xml:space="preserve"> </w:t>
            </w:r>
          </w:p>
          <w:p w14:paraId="35D58488" w14:textId="77777777" w:rsidR="008D7D9E" w:rsidRPr="00EE6049" w:rsidRDefault="008D7D9E" w:rsidP="008D7D9E">
            <w:pPr>
              <w:bidi/>
              <w:ind w:right="426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EE6049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الدائرة المثلثية: </w:t>
            </w:r>
          </w:p>
          <w:p w14:paraId="5B4A1B17" w14:textId="77777777" w:rsidR="008D7D9E" w:rsidRPr="00E906E9" w:rsidRDefault="008D7D9E" w:rsidP="008D7D9E">
            <w:pPr>
              <w:bidi/>
              <w:ind w:right="426"/>
              <w:rPr>
                <w:rFonts w:ascii="Amiri" w:eastAsia="Times New Roman" w:hAnsi="Amiri" w:cs="Amiri"/>
                <w:sz w:val="28"/>
                <w:szCs w:val="28"/>
                <w:rtl/>
              </w:rPr>
            </w:pPr>
            <w:r w:rsidRPr="00E906E9">
              <w:rPr>
                <w:rFonts w:ascii="Amiri" w:eastAsia="Times New Roman" w:hAnsi="Amiri" w:cs="Amiri"/>
                <w:sz w:val="28"/>
                <w:szCs w:val="28"/>
                <w:rtl/>
              </w:rPr>
              <w:t xml:space="preserve">نسمي دائرة مثلثية كل دائرة موجهة مركزها مبدأ المعلم ونصف قطرها 1 </w:t>
            </w:r>
          </w:p>
          <w:p w14:paraId="44FE1859" w14:textId="77777777" w:rsidR="008D7D9E" w:rsidRPr="00EE6049" w:rsidRDefault="008D7D9E" w:rsidP="008D7D9E">
            <w:pPr>
              <w:bidi/>
              <w:ind w:right="426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EE6049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زاوية موجهة لشعاعين غير معدومين:</w:t>
            </w:r>
          </w:p>
          <w:p w14:paraId="62F8E3C0" w14:textId="77777777" w:rsidR="008D7D9E" w:rsidRPr="00E906E9" w:rsidRDefault="008D7D9E" w:rsidP="008D7D9E">
            <w:pPr>
              <w:bidi/>
              <w:ind w:right="426"/>
              <w:rPr>
                <w:rFonts w:ascii="Amiri" w:eastAsia="Times New Roman" w:hAnsi="Amiri" w:cs="Amiri"/>
                <w:sz w:val="28"/>
                <w:szCs w:val="28"/>
                <w:rtl/>
                <w:lang w:bidi="ar-DZ"/>
              </w:rPr>
            </w:pPr>
            <w:r w:rsidRPr="00E906E9">
              <w:rPr>
                <w:rFonts w:ascii="Amiri" w:eastAsia="Times New Roman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340" w14:anchorId="4CB86E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17.25pt" o:ole="">
                  <v:imagedata r:id="rId7" o:title=""/>
                </v:shape>
                <o:OLEObject Type="Embed" ProgID="Equation.DSMT4" ShapeID="_x0000_i1025" DrawAspect="Content" ObjectID="_1800629412" r:id="rId8"/>
              </w:object>
            </w:r>
            <w:r w:rsidRPr="00E906E9">
              <w:rPr>
                <w:rFonts w:ascii="Amiri" w:eastAsia="Times New Roman" w:hAnsi="Amiri" w:cs="Amiri"/>
                <w:sz w:val="28"/>
                <w:szCs w:val="28"/>
                <w:rtl/>
              </w:rPr>
              <w:t xml:space="preserve"> و</w:t>
            </w:r>
            <w:r w:rsidRPr="00E906E9">
              <w:rPr>
                <w:rFonts w:ascii="Amiri" w:eastAsia="Times New Roman" w:hAnsi="Amiri" w:cs="Amiri"/>
                <w:i/>
                <w:iCs/>
                <w:sz w:val="28"/>
                <w:szCs w:val="28"/>
                <w:rtl/>
              </w:rPr>
              <w:t xml:space="preserve"> </w:t>
            </w:r>
            <w:r w:rsidRPr="00E906E9">
              <w:rPr>
                <w:rFonts w:ascii="Amiri" w:eastAsia="Times New Roman" w:hAnsi="Amiri" w:cs="Amiri"/>
                <w:i/>
                <w:iCs/>
                <w:kern w:val="2"/>
                <w:position w:val="-6"/>
                <w:sz w:val="28"/>
                <w:szCs w:val="28"/>
                <w14:ligatures w14:val="standardContextual"/>
              </w:rPr>
              <w:object w:dxaOrig="180" w:dyaOrig="340" w14:anchorId="5A7B7D40">
                <v:shape id="_x0000_i1026" type="#_x0000_t75" style="width:9pt;height:17.25pt" o:ole="">
                  <v:imagedata r:id="rId9" o:title=""/>
                </v:shape>
                <o:OLEObject Type="Embed" ProgID="Equation.DSMT4" ShapeID="_x0000_i1026" DrawAspect="Content" ObjectID="_1800629413" r:id="rId10"/>
              </w:object>
            </w:r>
            <w:r w:rsidRPr="00E906E9">
              <w:rPr>
                <w:rFonts w:ascii="Amiri" w:eastAsia="Times New Roman" w:hAnsi="Amiri" w:cs="Amiri"/>
                <w:sz w:val="28"/>
                <w:szCs w:val="28"/>
                <w:rtl/>
              </w:rPr>
              <w:t xml:space="preserve"> شعاعين غير </w:t>
            </w:r>
            <w:r w:rsidRPr="00E906E9">
              <w:rPr>
                <w:rFonts w:ascii="Amiri" w:eastAsia="Times New Roman" w:hAnsi="Amiri" w:cs="Amiri" w:hint="cs"/>
                <w:sz w:val="28"/>
                <w:szCs w:val="28"/>
                <w:rtl/>
              </w:rPr>
              <w:t>معدومين</w:t>
            </w:r>
            <w:r>
              <w:rPr>
                <w:rFonts w:ascii="Amiri" w:eastAsia="Times New Roman" w:hAnsi="Amiri" w:cs="Amiri" w:hint="cs"/>
                <w:sz w:val="28"/>
                <w:szCs w:val="28"/>
                <w:rtl/>
                <w:lang w:bidi="ar-DZ"/>
              </w:rPr>
              <w:t>، نسم</w:t>
            </w:r>
            <w:r>
              <w:rPr>
                <w:rFonts w:ascii="Amiri" w:eastAsia="Times New Roman" w:hAnsi="Amiri" w:cs="Amiri" w:hint="eastAsia"/>
                <w:sz w:val="28"/>
                <w:szCs w:val="28"/>
                <w:rtl/>
                <w:lang w:bidi="ar-DZ"/>
              </w:rPr>
              <w:t>ي</w:t>
            </w:r>
            <w:r w:rsidRPr="00E906E9">
              <w:rPr>
                <w:rFonts w:ascii="Amiri" w:eastAsia="Times New Roman" w:hAnsi="Amiri" w:cs="Amiri"/>
                <w:sz w:val="28"/>
                <w:szCs w:val="28"/>
                <w:rtl/>
              </w:rPr>
              <w:t xml:space="preserve"> </w:t>
            </w:r>
            <w:r w:rsidRPr="00E906E9">
              <w:rPr>
                <w:rFonts w:ascii="Amiri" w:eastAsia="Times New Roman" w:hAnsi="Amiri" w:cs="Amiri"/>
                <w:kern w:val="2"/>
                <w:position w:val="-18"/>
                <w:sz w:val="28"/>
                <w:szCs w:val="28"/>
                <w14:ligatures w14:val="standardContextual"/>
              </w:rPr>
              <w:object w:dxaOrig="580" w:dyaOrig="480" w14:anchorId="4E80F13E">
                <v:shape id="_x0000_i1027" type="#_x0000_t75" style="width:29.25pt;height:24pt" o:ole="">
                  <v:imagedata r:id="rId11" o:title=""/>
                </v:shape>
                <o:OLEObject Type="Embed" ProgID="Equation.DSMT4" ShapeID="_x0000_i1027" DrawAspect="Content" ObjectID="_1800629414" r:id="rId12"/>
              </w:object>
            </w:r>
            <w:r w:rsidRPr="00E906E9">
              <w:rPr>
                <w:rFonts w:ascii="Amiri" w:eastAsia="Times New Roman" w:hAnsi="Amiri" w:cs="Amiri"/>
                <w:sz w:val="28"/>
                <w:szCs w:val="28"/>
                <w:rtl/>
              </w:rPr>
              <w:t xml:space="preserve"> الزاوية الموجهة لشعاعين </w:t>
            </w:r>
            <w:r w:rsidRPr="00E906E9">
              <w:rPr>
                <w:rFonts w:ascii="Amiri" w:eastAsia="Times New Roman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340" w14:anchorId="43B3AE11">
                <v:shape id="_x0000_i1028" type="#_x0000_t75" style="width:9.75pt;height:17.25pt" o:ole="">
                  <v:imagedata r:id="rId7" o:title=""/>
                </v:shape>
                <o:OLEObject Type="Embed" ProgID="Equation.DSMT4" ShapeID="_x0000_i1028" DrawAspect="Content" ObjectID="_1800629415" r:id="rId13"/>
              </w:object>
            </w:r>
            <w:r w:rsidRPr="00E906E9">
              <w:rPr>
                <w:rFonts w:ascii="Amiri" w:eastAsia="Times New Roman" w:hAnsi="Amiri" w:cs="Amiri"/>
                <w:sz w:val="28"/>
                <w:szCs w:val="28"/>
                <w:rtl/>
              </w:rPr>
              <w:t xml:space="preserve"> و</w:t>
            </w:r>
            <w:r w:rsidRPr="00E906E9">
              <w:rPr>
                <w:rFonts w:ascii="Amiri" w:eastAsia="Times New Roman" w:hAnsi="Amiri" w:cs="Amiri"/>
                <w:i/>
                <w:iCs/>
                <w:sz w:val="28"/>
                <w:szCs w:val="28"/>
                <w:rtl/>
              </w:rPr>
              <w:t xml:space="preserve"> </w:t>
            </w:r>
            <w:r w:rsidRPr="00E906E9">
              <w:rPr>
                <w:rFonts w:ascii="Amiri" w:eastAsia="Times New Roman" w:hAnsi="Amiri" w:cs="Amiri"/>
                <w:i/>
                <w:iCs/>
                <w:kern w:val="2"/>
                <w:position w:val="-6"/>
                <w:sz w:val="28"/>
                <w:szCs w:val="28"/>
                <w14:ligatures w14:val="standardContextual"/>
              </w:rPr>
              <w:object w:dxaOrig="180" w:dyaOrig="340" w14:anchorId="5F299425">
                <v:shape id="_x0000_i1029" type="#_x0000_t75" style="width:9pt;height:17.25pt" o:ole="">
                  <v:imagedata r:id="rId9" o:title=""/>
                </v:shape>
                <o:OLEObject Type="Embed" ProgID="Equation.DSMT4" ShapeID="_x0000_i1029" DrawAspect="Content" ObjectID="_1800629416" r:id="rId14"/>
              </w:object>
            </w:r>
            <w:r w:rsidRPr="00E906E9">
              <w:rPr>
                <w:rFonts w:ascii="Amiri" w:eastAsia="Times New Roman" w:hAnsi="Amiri" w:cs="Amiri"/>
                <w:i/>
                <w:iCs/>
                <w:sz w:val="28"/>
                <w:szCs w:val="28"/>
                <w:rtl/>
              </w:rPr>
              <w:t xml:space="preserve"> </w:t>
            </w:r>
          </w:p>
          <w:p w14:paraId="0146194A" w14:textId="77777777" w:rsidR="008D7D9E" w:rsidRPr="007B27E8" w:rsidRDefault="008D7D9E" w:rsidP="008D7D9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0C0735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قيس زاوية موجهة</w:t>
            </w:r>
          </w:p>
          <w:p w14:paraId="7944EBDE" w14:textId="77777777" w:rsidR="008D7D9E" w:rsidRDefault="008D7D9E" w:rsidP="008D7D9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0C0735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تعريف:</w:t>
            </w:r>
          </w:p>
          <w:p w14:paraId="6419A87F" w14:textId="77777777" w:rsidR="008D7D9E" w:rsidRPr="004C457A" w:rsidRDefault="008D7D9E" w:rsidP="008D7D9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4C457A">
              <w:rPr>
                <w:rFonts w:ascii="Amiri" w:hAnsi="Amiri" w:cs="Amiri"/>
                <w:sz w:val="28"/>
                <w:szCs w:val="28"/>
                <w:rtl/>
              </w:rPr>
              <w:t xml:space="preserve">ليكن </w:t>
            </w:r>
            <w:r w:rsidRPr="004C457A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340" w14:anchorId="592544B4">
                <v:shape id="_x0000_i1030" type="#_x0000_t75" style="width:9.75pt;height:17.25pt" o:ole="">
                  <v:imagedata r:id="rId15" o:title=""/>
                </v:shape>
                <o:OLEObject Type="Embed" ProgID="Equation.DSMT4" ShapeID="_x0000_i1030" DrawAspect="Content" ObjectID="_1800629417" r:id="rId16"/>
              </w:object>
            </w:r>
            <w:r w:rsidRPr="004C457A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4C457A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180" w:dyaOrig="340" w14:anchorId="05C99180">
                <v:shape id="_x0000_i1031" type="#_x0000_t75" style="width:9pt;height:17.25pt" o:ole="">
                  <v:imagedata r:id="rId17" o:title=""/>
                </v:shape>
                <o:OLEObject Type="Embed" ProgID="Equation.DSMT4" ShapeID="_x0000_i1031" DrawAspect="Content" ObjectID="_1800629418" r:id="rId18"/>
              </w:object>
            </w:r>
            <w:r w:rsidRPr="004C457A">
              <w:rPr>
                <w:rFonts w:ascii="Amiri" w:hAnsi="Amiri" w:cs="Amiri"/>
                <w:sz w:val="28"/>
                <w:szCs w:val="28"/>
                <w:rtl/>
              </w:rPr>
              <w:t xml:space="preserve"> شعاعين غير معدومين.</w:t>
            </w:r>
            <w:r w:rsidRPr="004C457A">
              <w:rPr>
                <w:rFonts w:ascii="Amiri" w:hAnsi="Amiri" w:cs="Amiri"/>
                <w:sz w:val="28"/>
                <w:szCs w:val="28"/>
              </w:rPr>
              <w:t xml:space="preserve"> </w:t>
            </w:r>
          </w:p>
          <w:p w14:paraId="145F5637" w14:textId="68893E27" w:rsidR="008D7D9E" w:rsidRPr="008D7D9E" w:rsidRDefault="008D7D9E" w:rsidP="008D7D9E">
            <w:pPr>
              <w:tabs>
                <w:tab w:val="left" w:pos="5205"/>
                <w:tab w:val="left" w:pos="5595"/>
                <w:tab w:val="left" w:pos="6716"/>
              </w:tabs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4C457A">
              <w:rPr>
                <w:rFonts w:ascii="Amiri" w:hAnsi="Amiri" w:cs="Amiri"/>
                <w:sz w:val="28"/>
                <w:szCs w:val="28"/>
                <w:rtl/>
              </w:rPr>
              <w:t xml:space="preserve">  إذا كان </w:t>
            </w:r>
            <w:r w:rsidRPr="004C457A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220" w14:anchorId="20DF8264">
                <v:shape id="_x0000_i1032" type="#_x0000_t75" style="width:9.75pt;height:11.25pt" o:ole="">
                  <v:imagedata r:id="rId19" o:title=""/>
                </v:shape>
                <o:OLEObject Type="Embed" ProgID="Equation.DSMT4" ShapeID="_x0000_i1032" DrawAspect="Content" ObjectID="_1800629419" r:id="rId20"/>
              </w:object>
            </w:r>
            <w:r w:rsidRPr="004C457A">
              <w:rPr>
                <w:rFonts w:ascii="Amiri" w:hAnsi="Amiri" w:cs="Amiri"/>
                <w:sz w:val="28"/>
                <w:szCs w:val="28"/>
                <w:rtl/>
              </w:rPr>
              <w:t xml:space="preserve"> قيسا للزاوية الموجهة</w:t>
            </w:r>
            <w:r w:rsidRPr="004C457A">
              <w:rPr>
                <w:rFonts w:ascii="Amiri" w:hAnsi="Amiri" w:cs="Amiri"/>
                <w:kern w:val="2"/>
                <w:position w:val="-18"/>
                <w:sz w:val="28"/>
                <w:szCs w:val="28"/>
                <w14:ligatures w14:val="standardContextual"/>
              </w:rPr>
              <w:object w:dxaOrig="700" w:dyaOrig="480" w14:anchorId="3999F438">
                <v:shape id="_x0000_i1033" type="#_x0000_t75" style="width:35.25pt;height:24pt" o:ole="">
                  <v:imagedata r:id="rId21" o:title=""/>
                </v:shape>
                <o:OLEObject Type="Embed" ProgID="Equation.DSMT4" ShapeID="_x0000_i1033" DrawAspect="Content" ObjectID="_1800629420" r:id="rId22"/>
              </w:object>
            </w:r>
            <w:r w:rsidRPr="004C457A">
              <w:rPr>
                <w:rFonts w:ascii="Amiri" w:hAnsi="Amiri" w:cs="Amiri"/>
                <w:sz w:val="28"/>
                <w:szCs w:val="28"/>
                <w:rtl/>
              </w:rPr>
              <w:t xml:space="preserve"> فإن كل الأعداد من الشكل </w:t>
            </w:r>
            <w:r w:rsidRPr="004C457A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820" w:dyaOrig="279" w14:anchorId="623AE388">
                <v:shape id="_x0000_i1034" type="#_x0000_t75" style="width:41.25pt;height:14.25pt" o:ole="">
                  <v:imagedata r:id="rId23" o:title=""/>
                </v:shape>
                <o:OLEObject Type="Embed" ProgID="Equation.DSMT4" ShapeID="_x0000_i1034" DrawAspect="Content" ObjectID="_1800629421" r:id="rId24"/>
              </w:object>
            </w:r>
            <w:r w:rsidRPr="004C457A">
              <w:rPr>
                <w:rFonts w:ascii="Amiri" w:hAnsi="Amiri" w:cs="Amiri"/>
                <w:sz w:val="28"/>
                <w:szCs w:val="28"/>
                <w:rtl/>
              </w:rPr>
              <w:t xml:space="preserve"> هي أقياس للزاوية</w:t>
            </w:r>
            <w:r w:rsidRPr="004C457A">
              <w:rPr>
                <w:rFonts w:ascii="Amiri" w:hAnsi="Amiri" w:cs="Amiri"/>
                <w:kern w:val="2"/>
                <w:position w:val="-18"/>
                <w:sz w:val="28"/>
                <w:szCs w:val="28"/>
                <w14:ligatures w14:val="standardContextual"/>
              </w:rPr>
              <w:object w:dxaOrig="700" w:dyaOrig="480" w14:anchorId="0837B46C">
                <v:shape id="_x0000_i1035" type="#_x0000_t75" style="width:35.25pt;height:24pt" o:ole="">
                  <v:imagedata r:id="rId21" o:title=""/>
                </v:shape>
                <o:OLEObject Type="Embed" ProgID="Equation.DSMT4" ShapeID="_x0000_i1035" DrawAspect="Content" ObjectID="_1800629422" r:id="rId25"/>
              </w:object>
            </w:r>
            <w:r w:rsidRPr="004C457A">
              <w:rPr>
                <w:rFonts w:ascii="Amiri" w:hAnsi="Amiri" w:cs="Amiri"/>
                <w:sz w:val="28"/>
                <w:szCs w:val="28"/>
                <w:rtl/>
              </w:rPr>
              <w:t>مع</w:t>
            </w:r>
            <w:r w:rsidRPr="004C457A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600" w:dyaOrig="279" w14:anchorId="5C1148CF">
                <v:shape id="_x0000_i1036" type="#_x0000_t75" style="width:30pt;height:14.25pt" o:ole="">
                  <v:imagedata r:id="rId26" o:title=""/>
                </v:shape>
                <o:OLEObject Type="Embed" ProgID="Equation.DSMT4" ShapeID="_x0000_i1036" DrawAspect="Content" ObjectID="_1800629423" r:id="rId27"/>
              </w:object>
            </w:r>
          </w:p>
          <w:p w14:paraId="1C9881FC" w14:textId="2121F3A5" w:rsidR="008D7D9E" w:rsidRPr="008D7D9E" w:rsidRDefault="008D7D9E" w:rsidP="008D7D9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C457A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مثال01: </w: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     </w:t>
            </w:r>
            <w:r w:rsidRPr="004C457A">
              <w:rPr>
                <w:rFonts w:ascii="Amiri" w:hAnsi="Amiri" w:cs="Amiri" w:hint="cs"/>
                <w:sz w:val="28"/>
                <w:szCs w:val="28"/>
                <w:rtl/>
              </w:rPr>
              <w:t xml:space="preserve">ت19 ص228   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، ت 20ص228</w:t>
            </w:r>
          </w:p>
          <w:p w14:paraId="21BF5839" w14:textId="77777777" w:rsidR="008D7D9E" w:rsidRDefault="008D7D9E" w:rsidP="008D7D9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خاصية:</w:t>
            </w:r>
          </w:p>
          <w:p w14:paraId="03F71D77" w14:textId="77777777" w:rsidR="008D7D9E" w:rsidRPr="00365086" w:rsidRDefault="008D7D9E" w:rsidP="008D7D9E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365086">
              <w:rPr>
                <w:rFonts w:ascii="Amiri" w:hAnsi="Amiri" w:cs="Amiri"/>
                <w:sz w:val="28"/>
                <w:szCs w:val="28"/>
                <w:rtl/>
              </w:rPr>
              <w:t>ليكن</w:t>
            </w:r>
            <w:r w:rsidRPr="00C23B9F">
              <w:rPr>
                <w:kern w:val="2"/>
                <w:position w:val="-6"/>
                <w14:ligatures w14:val="standardContextual"/>
              </w:rPr>
              <w:object w:dxaOrig="240" w:dyaOrig="220" w14:anchorId="1E23022C">
                <v:shape id="_x0000_i1037" type="#_x0000_t75" style="width:12pt;height:11.25pt" o:ole="">
                  <v:imagedata r:id="rId28" o:title=""/>
                </v:shape>
                <o:OLEObject Type="Embed" ProgID="Equation.DSMT4" ShapeID="_x0000_i1037" DrawAspect="Content" ObjectID="_1800629424" r:id="rId29"/>
              </w:object>
            </w:r>
            <w:r w:rsidRPr="00365086">
              <w:rPr>
                <w:rFonts w:ascii="Amiri" w:hAnsi="Amiri" w:cs="Amiri"/>
                <w:sz w:val="28"/>
                <w:szCs w:val="28"/>
                <w:rtl/>
              </w:rPr>
              <w:t>قيسا للزاوية</w:t>
            </w:r>
            <w:r w:rsidRPr="00C23B9F">
              <w:rPr>
                <w:kern w:val="2"/>
                <w:position w:val="-18"/>
                <w14:ligatures w14:val="standardContextual"/>
              </w:rPr>
              <w:object w:dxaOrig="580" w:dyaOrig="480" w14:anchorId="401704B6">
                <v:shape id="_x0000_i1038" type="#_x0000_t75" style="width:29.25pt;height:24pt" o:ole="">
                  <v:imagedata r:id="rId30" o:title=""/>
                </v:shape>
                <o:OLEObject Type="Embed" ProgID="Equation.DSMT4" ShapeID="_x0000_i1038" DrawAspect="Content" ObjectID="_1800629425" r:id="rId31"/>
              </w:object>
            </w:r>
            <w:r w:rsidRPr="00365086">
              <w:rPr>
                <w:rFonts w:ascii="Amiri" w:hAnsi="Amiri" w:cs="Amiri"/>
                <w:sz w:val="28"/>
                <w:szCs w:val="28"/>
                <w:rtl/>
              </w:rPr>
              <w:t>و</w:t>
            </w:r>
            <w:r w:rsidRPr="00C23B9F">
              <w:rPr>
                <w:kern w:val="2"/>
                <w:position w:val="-6"/>
                <w14:ligatures w14:val="standardContextual"/>
              </w:rPr>
              <w:object w:dxaOrig="300" w:dyaOrig="279" w14:anchorId="4E1C92D5">
                <v:shape id="_x0000_i1039" type="#_x0000_t75" style="width:15pt;height:14.25pt" o:ole="">
                  <v:imagedata r:id="rId32" o:title=""/>
                </v:shape>
                <o:OLEObject Type="Embed" ProgID="Equation.DSMT4" ShapeID="_x0000_i1039" DrawAspect="Content" ObjectID="_1800629426" r:id="rId33"/>
              </w:object>
            </w:r>
            <w:r w:rsidRPr="00365086">
              <w:rPr>
                <w:rFonts w:ascii="Amiri" w:hAnsi="Amiri" w:cs="Amiri"/>
                <w:sz w:val="28"/>
                <w:szCs w:val="28"/>
                <w:rtl/>
              </w:rPr>
              <w:t xml:space="preserve">قيسا للزاوية </w:t>
            </w:r>
            <w:r w:rsidRPr="00C23B9F">
              <w:rPr>
                <w:kern w:val="2"/>
                <w:position w:val="-18"/>
                <w14:ligatures w14:val="standardContextual"/>
              </w:rPr>
              <w:object w:dxaOrig="700" w:dyaOrig="480" w14:anchorId="3939D19E">
                <v:shape id="_x0000_i1040" type="#_x0000_t75" style="width:35.25pt;height:24pt" o:ole="">
                  <v:imagedata r:id="rId34" o:title=""/>
                </v:shape>
                <o:OLEObject Type="Embed" ProgID="Equation.DSMT4" ShapeID="_x0000_i1040" DrawAspect="Content" ObjectID="_1800629427" r:id="rId35"/>
              </w:object>
            </w:r>
            <w:r w:rsidRPr="00365086"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365086">
              <w:rPr>
                <w:rFonts w:ascii="Amiri" w:hAnsi="Amiri" w:cs="Amiri"/>
                <w:sz w:val="28"/>
                <w:szCs w:val="28"/>
                <w:rtl/>
              </w:rPr>
              <w:t xml:space="preserve">تكون الزاويتان </w:t>
            </w:r>
            <w:r w:rsidRPr="00C23B9F">
              <w:rPr>
                <w:kern w:val="2"/>
                <w:position w:val="-18"/>
                <w14:ligatures w14:val="standardContextual"/>
              </w:rPr>
              <w:object w:dxaOrig="580" w:dyaOrig="480" w14:anchorId="7A2B64E0">
                <v:shape id="_x0000_i1041" type="#_x0000_t75" style="width:29.25pt;height:24pt" o:ole="">
                  <v:imagedata r:id="rId30" o:title=""/>
                </v:shape>
                <o:OLEObject Type="Embed" ProgID="Equation.DSMT4" ShapeID="_x0000_i1041" DrawAspect="Content" ObjectID="_1800629428" r:id="rId36"/>
              </w:object>
            </w:r>
            <w:r w:rsidRPr="00365086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C23B9F">
              <w:rPr>
                <w:kern w:val="2"/>
                <w:position w:val="-18"/>
                <w14:ligatures w14:val="standardContextual"/>
              </w:rPr>
              <w:object w:dxaOrig="700" w:dyaOrig="480" w14:anchorId="6DC9D457">
                <v:shape id="_x0000_i1042" type="#_x0000_t75" style="width:35.25pt;height:24pt" o:ole="">
                  <v:imagedata r:id="rId34" o:title=""/>
                </v:shape>
                <o:OLEObject Type="Embed" ProgID="Equation.DSMT4" ShapeID="_x0000_i1042" DrawAspect="Content" ObjectID="_1800629429" r:id="rId37"/>
              </w:object>
            </w:r>
            <w:r w:rsidRPr="00365086">
              <w:rPr>
                <w:rFonts w:ascii="Amiri" w:hAnsi="Amiri" w:cs="Amiri"/>
                <w:sz w:val="28"/>
                <w:szCs w:val="28"/>
                <w:rtl/>
              </w:rPr>
              <w:t xml:space="preserve"> متقايستين إذا </w:t>
            </w:r>
            <w:r w:rsidRPr="00365086">
              <w:rPr>
                <w:rFonts w:ascii="Amiri" w:hAnsi="Amiri" w:cs="Amiri" w:hint="cs"/>
                <w:sz w:val="28"/>
                <w:szCs w:val="28"/>
                <w:rtl/>
              </w:rPr>
              <w:t>وفقط</w:t>
            </w:r>
            <w:r w:rsidRPr="00365086">
              <w:rPr>
                <w:rFonts w:ascii="Amiri" w:hAnsi="Amiri" w:cs="Amiri"/>
                <w:sz w:val="28"/>
                <w:szCs w:val="28"/>
                <w:rtl/>
              </w:rPr>
              <w:t xml:space="preserve"> إذا وجد عدد صحيح</w:t>
            </w:r>
            <w:r w:rsidRPr="00C23B9F">
              <w:rPr>
                <w:kern w:val="2"/>
                <w:position w:val="-6"/>
                <w14:ligatures w14:val="standardContextual"/>
              </w:rPr>
              <w:object w:dxaOrig="200" w:dyaOrig="279" w14:anchorId="72E40E41">
                <v:shape id="_x0000_i1043" type="#_x0000_t75" style="width:9.75pt;height:14.25pt" o:ole="">
                  <v:imagedata r:id="rId38" o:title=""/>
                </v:shape>
                <o:OLEObject Type="Embed" ProgID="Equation.DSMT4" ShapeID="_x0000_i1043" DrawAspect="Content" ObjectID="_1800629430" r:id="rId39"/>
              </w:object>
            </w:r>
            <w:r w:rsidRPr="00365086">
              <w:rPr>
                <w:rFonts w:ascii="Amiri" w:hAnsi="Amiri" w:cs="Amiri"/>
                <w:sz w:val="28"/>
                <w:szCs w:val="28"/>
                <w:rtl/>
              </w:rPr>
              <w:t xml:space="preserve"> حيث</w:t>
            </w:r>
            <w:r w:rsidRPr="00365086">
              <w:rPr>
                <w:rFonts w:ascii="Amiri" w:hAnsi="Amiri" w:cs="Amiri" w:hint="cs"/>
                <w:sz w:val="28"/>
                <w:szCs w:val="28"/>
                <w:rtl/>
              </w:rPr>
              <w:t xml:space="preserve">: </w:t>
            </w:r>
            <w:r w:rsidRPr="00C23B9F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1320" w:dyaOrig="279" w14:anchorId="3203CF2C">
                <v:shape id="_x0000_i1044" type="#_x0000_t75" style="width:66pt;height:14.25pt" o:ole="">
                  <v:imagedata r:id="rId40" o:title=""/>
                </v:shape>
                <o:OLEObject Type="Embed" ProgID="Equation.DSMT4" ShapeID="_x0000_i1044" DrawAspect="Content" ObjectID="_1800629431" r:id="rId41"/>
              </w:object>
            </w:r>
            <w:r w:rsidRPr="00365086"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365086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784F4627" w14:textId="77777777" w:rsidR="008D7D9E" w:rsidRDefault="008D7D9E" w:rsidP="008D7D9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مثال: ت24، ت25ص228</w:t>
            </w:r>
          </w:p>
          <w:p w14:paraId="15A3C953" w14:textId="26941AE3" w:rsidR="008D7D9E" w:rsidRDefault="008D7D9E" w:rsidP="008D7D9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خاصية</w:t>
            </w:r>
          </w:p>
          <w:p w14:paraId="0DFDBF98" w14:textId="2E8CC846" w:rsidR="008D7D9E" w:rsidRPr="008D7D9E" w:rsidRDefault="008D7D9E" w:rsidP="008D7D9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365086">
              <w:rPr>
                <w:rFonts w:ascii="Amiri" w:hAnsi="Amiri" w:cs="Amiri"/>
                <w:sz w:val="28"/>
                <w:szCs w:val="28"/>
                <w:rtl/>
              </w:rPr>
              <w:t>من بين أقياس الزاوية الموجهة</w:t>
            </w:r>
            <w:r w:rsidRPr="0002521A">
              <w:rPr>
                <w:kern w:val="2"/>
                <w:position w:val="-18"/>
                <w14:ligatures w14:val="standardContextual"/>
              </w:rPr>
              <w:object w:dxaOrig="600" w:dyaOrig="480" w14:anchorId="572F92B1">
                <v:shape id="_x0000_i1045" type="#_x0000_t75" style="width:30pt;height:24pt" o:ole="">
                  <v:imagedata r:id="rId42" o:title=""/>
                </v:shape>
                <o:OLEObject Type="Embed" ProgID="Equation.DSMT4" ShapeID="_x0000_i1045" DrawAspect="Content" ObjectID="_1800629432" r:id="rId43"/>
              </w:object>
            </w:r>
            <w:r w:rsidRPr="00365086">
              <w:rPr>
                <w:rFonts w:ascii="Amiri" w:hAnsi="Amiri" w:cs="Amiri"/>
                <w:sz w:val="28"/>
                <w:szCs w:val="28"/>
                <w:rtl/>
              </w:rPr>
              <w:t>يوجد قيس وحيد على المجال</w:t>
            </w:r>
            <w:r w:rsidRPr="0002521A">
              <w:rPr>
                <w:kern w:val="2"/>
                <w:position w:val="-14"/>
                <w14:ligatures w14:val="standardContextual"/>
              </w:rPr>
              <w:object w:dxaOrig="900" w:dyaOrig="400" w14:anchorId="571B639F">
                <v:shape id="_x0000_i1046" type="#_x0000_t75" style="width:45pt;height:20.25pt" o:ole="">
                  <v:imagedata r:id="rId44" o:title=""/>
                </v:shape>
                <o:OLEObject Type="Embed" ProgID="Equation.DSMT4" ShapeID="_x0000_i1046" DrawAspect="Content" ObjectID="_1800629433" r:id="rId45"/>
              </w:object>
            </w:r>
            <w:r w:rsidRPr="00365086">
              <w:rPr>
                <w:rFonts w:ascii="Amiri" w:hAnsi="Amiri" w:cs="Amiri"/>
                <w:sz w:val="28"/>
                <w:szCs w:val="28"/>
                <w:rtl/>
              </w:rPr>
              <w:t xml:space="preserve"> يسمى القيس الرئيسي   للزاوية الموجهة</w:t>
            </w:r>
            <w:r w:rsidRPr="0002521A">
              <w:rPr>
                <w:kern w:val="2"/>
                <w:position w:val="-18"/>
                <w14:ligatures w14:val="standardContextual"/>
              </w:rPr>
              <w:object w:dxaOrig="700" w:dyaOrig="480" w14:anchorId="50C9A400">
                <v:shape id="_x0000_i1047" type="#_x0000_t75" style="width:35.25pt;height:24pt" o:ole="">
                  <v:imagedata r:id="rId21" o:title=""/>
                </v:shape>
                <o:OLEObject Type="Embed" ProgID="Equation.DSMT4" ShapeID="_x0000_i1047" DrawAspect="Content" ObjectID="_1800629434" r:id="rId46"/>
              </w:object>
            </w:r>
            <w:r w:rsidRPr="00365086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5AABF0E0" w14:textId="77777777" w:rsidR="008D7D9E" w:rsidRPr="007C3AD6" w:rsidRDefault="008D7D9E" w:rsidP="008D7D9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7C3AD6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مثال: ت27ص 228</w:t>
            </w:r>
          </w:p>
          <w:p w14:paraId="1144A63B" w14:textId="77777777" w:rsidR="008D7D9E" w:rsidRDefault="008D7D9E" w:rsidP="008D7D9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1A9EBA5" w14:textId="77777777" w:rsidR="008D7D9E" w:rsidRPr="00365086" w:rsidRDefault="008D7D9E" w:rsidP="008D7D9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FC0721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lastRenderedPageBreak/>
              <w:t>نتائج</w:t>
            </w:r>
          </w:p>
          <w:p w14:paraId="3EC1D3FC" w14:textId="77777777" w:rsidR="008D7D9E" w:rsidRPr="00690008" w:rsidRDefault="008D7D9E" w:rsidP="008D7D9E">
            <w:pPr>
              <w:tabs>
                <w:tab w:val="left" w:pos="5205"/>
                <w:tab w:val="left" w:pos="5595"/>
                <w:tab w:val="left" w:pos="6716"/>
              </w:tabs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90008">
              <w:rPr>
                <w:rFonts w:ascii="Amiri" w:hAnsi="Amiri" w:cs="Amiri"/>
                <w:sz w:val="28"/>
                <w:szCs w:val="28"/>
                <w:rtl/>
              </w:rPr>
              <w:t xml:space="preserve">1) القيس الرئيسي للزاوية المعدومة </w:t>
            </w:r>
            <w:r w:rsidRPr="00690008">
              <w:rPr>
                <w:rFonts w:ascii="Amiri" w:hAnsi="Amiri" w:cs="Amiri"/>
                <w:kern w:val="2"/>
                <w:position w:val="-18"/>
                <w:sz w:val="28"/>
                <w:szCs w:val="28"/>
                <w14:ligatures w14:val="standardContextual"/>
              </w:rPr>
              <w:object w:dxaOrig="620" w:dyaOrig="480" w14:anchorId="62A57AA6">
                <v:shape id="_x0000_i1048" type="#_x0000_t75" style="width:30.75pt;height:24pt" o:ole="">
                  <v:imagedata r:id="rId47" o:title=""/>
                </v:shape>
                <o:OLEObject Type="Embed" ProgID="Equation.DSMT4" ShapeID="_x0000_i1048" DrawAspect="Content" ObjectID="_1800629435" r:id="rId48"/>
              </w:object>
            </w:r>
            <w:r w:rsidRPr="00690008">
              <w:rPr>
                <w:rFonts w:ascii="Amiri" w:hAnsi="Amiri" w:cs="Amiri"/>
                <w:sz w:val="28"/>
                <w:szCs w:val="28"/>
                <w:rtl/>
              </w:rPr>
              <w:t>هو 0.</w:t>
            </w:r>
          </w:p>
          <w:p w14:paraId="2CEE497C" w14:textId="77777777" w:rsidR="008D7D9E" w:rsidRPr="00690008" w:rsidRDefault="008D7D9E" w:rsidP="008D7D9E">
            <w:pPr>
              <w:tabs>
                <w:tab w:val="left" w:pos="5205"/>
                <w:tab w:val="left" w:pos="5595"/>
                <w:tab w:val="left" w:pos="6716"/>
              </w:tabs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90008">
              <w:rPr>
                <w:rFonts w:ascii="Amiri" w:hAnsi="Amiri" w:cs="Amiri"/>
                <w:sz w:val="28"/>
                <w:szCs w:val="28"/>
                <w:rtl/>
              </w:rPr>
              <w:t xml:space="preserve"> 2) القيس الرئيسي للزاوية المستقيمة </w:t>
            </w:r>
            <w:r w:rsidRPr="00690008">
              <w:rPr>
                <w:rFonts w:ascii="Amiri" w:hAnsi="Amiri" w:cs="Amiri"/>
                <w:kern w:val="2"/>
                <w:position w:val="-18"/>
                <w:sz w:val="28"/>
                <w:szCs w:val="28"/>
                <w14:ligatures w14:val="standardContextual"/>
              </w:rPr>
              <w:object w:dxaOrig="780" w:dyaOrig="480" w14:anchorId="015F2CAB">
                <v:shape id="_x0000_i1049" type="#_x0000_t75" style="width:39pt;height:24pt" o:ole="">
                  <v:imagedata r:id="rId49" o:title=""/>
                </v:shape>
                <o:OLEObject Type="Embed" ProgID="Equation.DSMT4" ShapeID="_x0000_i1049" DrawAspect="Content" ObjectID="_1800629436" r:id="rId50"/>
              </w:object>
            </w:r>
            <w:r w:rsidRPr="00690008">
              <w:rPr>
                <w:rFonts w:ascii="Amiri" w:hAnsi="Amiri" w:cs="Amiri"/>
                <w:sz w:val="28"/>
                <w:szCs w:val="28"/>
                <w:rtl/>
              </w:rPr>
              <w:t xml:space="preserve"> هو </w:t>
            </w:r>
            <w:r w:rsidRPr="00690008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20" w:dyaOrig="220" w14:anchorId="3B4140FD">
                <v:shape id="_x0000_i1050" type="#_x0000_t75" style="width:11.25pt;height:11.25pt" o:ole="">
                  <v:imagedata r:id="rId51" o:title=""/>
                </v:shape>
                <o:OLEObject Type="Embed" ProgID="Equation.DSMT4" ShapeID="_x0000_i1050" DrawAspect="Content" ObjectID="_1800629437" r:id="rId52"/>
              </w:object>
            </w:r>
            <w:r w:rsidRPr="00690008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4C85D2D8" w14:textId="77777777" w:rsidR="008D7D9E" w:rsidRDefault="008D7D9E" w:rsidP="008D7D9E">
            <w:pPr>
              <w:tabs>
                <w:tab w:val="left" w:pos="5205"/>
                <w:tab w:val="left" w:pos="5595"/>
                <w:tab w:val="left" w:pos="6716"/>
              </w:tabs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90008">
              <w:rPr>
                <w:rFonts w:ascii="Amiri" w:hAnsi="Amiri" w:cs="Amiri"/>
                <w:sz w:val="28"/>
                <w:szCs w:val="28"/>
                <w:rtl/>
              </w:rPr>
              <w:t xml:space="preserve"> 3) القيس الرئيسي للزاوية القائمة المباشرة هو</w:t>
            </w:r>
            <w:r w:rsidRPr="00690008">
              <w:rPr>
                <w:rFonts w:ascii="Amiri" w:hAnsi="Amiri" w:cs="Amiri"/>
                <w:kern w:val="2"/>
                <w:position w:val="-24"/>
                <w:sz w:val="28"/>
                <w:szCs w:val="28"/>
                <w14:ligatures w14:val="standardContextual"/>
              </w:rPr>
              <w:object w:dxaOrig="260" w:dyaOrig="620" w14:anchorId="5166EB79">
                <v:shape id="_x0000_i1051" type="#_x0000_t75" style="width:12.75pt;height:30.75pt" o:ole="">
                  <v:imagedata r:id="rId53" o:title=""/>
                </v:shape>
                <o:OLEObject Type="Embed" ProgID="Equation.DSMT4" ShapeID="_x0000_i1051" DrawAspect="Content" ObjectID="_1800629438" r:id="rId54"/>
              </w:object>
            </w:r>
            <w:r w:rsidRPr="00690008">
              <w:rPr>
                <w:rFonts w:ascii="Amiri" w:hAnsi="Amiri" w:cs="Amiri"/>
                <w:sz w:val="28"/>
                <w:szCs w:val="28"/>
                <w:rtl/>
              </w:rPr>
              <w:t xml:space="preserve"> . </w:t>
            </w:r>
          </w:p>
          <w:p w14:paraId="44F6762B" w14:textId="77777777" w:rsidR="008D7D9E" w:rsidRPr="00690008" w:rsidRDefault="008D7D9E" w:rsidP="008D7D9E">
            <w:pPr>
              <w:tabs>
                <w:tab w:val="left" w:pos="5205"/>
                <w:tab w:val="left" w:pos="5595"/>
                <w:tab w:val="left" w:pos="6716"/>
              </w:tabs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90008">
              <w:rPr>
                <w:rFonts w:ascii="Amiri" w:hAnsi="Amiri" w:cs="Amiri"/>
                <w:sz w:val="28"/>
                <w:szCs w:val="28"/>
                <w:rtl/>
              </w:rPr>
              <w:t xml:space="preserve">  4) القيس الرئيسي للزاوية القائمة غير المباشرة هو</w:t>
            </w:r>
            <w:r w:rsidRPr="00690008">
              <w:rPr>
                <w:rFonts w:ascii="Amiri" w:hAnsi="Amiri" w:cs="Amiri"/>
                <w:kern w:val="2"/>
                <w:position w:val="-24"/>
                <w:sz w:val="28"/>
                <w:szCs w:val="28"/>
                <w14:ligatures w14:val="standardContextual"/>
              </w:rPr>
              <w:object w:dxaOrig="440" w:dyaOrig="620" w14:anchorId="746463C9">
                <v:shape id="_x0000_i1052" type="#_x0000_t75" style="width:21.75pt;height:30.75pt" o:ole="">
                  <v:imagedata r:id="rId55" o:title=""/>
                </v:shape>
                <o:OLEObject Type="Embed" ProgID="Equation.DSMT4" ShapeID="_x0000_i1052" DrawAspect="Content" ObjectID="_1800629439" r:id="rId56"/>
              </w:object>
            </w:r>
            <w:r w:rsidRPr="00690008">
              <w:rPr>
                <w:rFonts w:ascii="Amiri" w:hAnsi="Amiri" w:cs="Amiri"/>
                <w:sz w:val="28"/>
                <w:szCs w:val="28"/>
                <w:rtl/>
              </w:rPr>
              <w:t xml:space="preserve"> . </w:t>
            </w:r>
          </w:p>
          <w:p w14:paraId="74F72D9C" w14:textId="396C5FDC" w:rsidR="008D7D9E" w:rsidRPr="008D7D9E" w:rsidRDefault="008D7D9E" w:rsidP="008D7D9E">
            <w:pPr>
              <w:tabs>
                <w:tab w:val="left" w:pos="5205"/>
                <w:tab w:val="left" w:pos="5595"/>
                <w:tab w:val="left" w:pos="6716"/>
              </w:tabs>
              <w:bidi/>
              <w:rPr>
                <w:rFonts w:ascii="Amiri" w:hAnsi="Amiri" w:cs="Amiri"/>
                <w:sz w:val="28"/>
                <w:szCs w:val="28"/>
              </w:rPr>
            </w:pPr>
            <w:r w:rsidRPr="00690008">
              <w:rPr>
                <w:rFonts w:ascii="Amiri" w:hAnsi="Amiri" w:cs="Amiri"/>
                <w:sz w:val="28"/>
                <w:szCs w:val="28"/>
                <w:rtl/>
              </w:rPr>
              <w:t xml:space="preserve">  5)  إذا كان </w:t>
            </w:r>
            <w:r w:rsidRPr="00690008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220" w14:anchorId="4A550643">
                <v:shape id="_x0000_i1053" type="#_x0000_t75" style="width:9.75pt;height:11.25pt" o:ole="">
                  <v:imagedata r:id="rId57" o:title=""/>
                </v:shape>
                <o:OLEObject Type="Embed" ProgID="Equation.DSMT4" ShapeID="_x0000_i1053" DrawAspect="Content" ObjectID="_1800629440" r:id="rId58"/>
              </w:object>
            </w:r>
            <w:r w:rsidRPr="00690008">
              <w:rPr>
                <w:rFonts w:ascii="Amiri" w:hAnsi="Amiri" w:cs="Amiri"/>
                <w:sz w:val="28"/>
                <w:szCs w:val="28"/>
                <w:rtl/>
              </w:rPr>
              <w:t xml:space="preserve"> القيس الرئيسي للزاوية الموجهة</w:t>
            </w:r>
            <w:r w:rsidRPr="00690008">
              <w:rPr>
                <w:rFonts w:ascii="Amiri" w:hAnsi="Amiri" w:cs="Amiri"/>
                <w:kern w:val="2"/>
                <w:position w:val="-18"/>
                <w:sz w:val="28"/>
                <w:szCs w:val="28"/>
                <w14:ligatures w14:val="standardContextual"/>
              </w:rPr>
              <w:object w:dxaOrig="700" w:dyaOrig="480" w14:anchorId="3ADE1613">
                <v:shape id="_x0000_i1054" type="#_x0000_t75" style="width:35.25pt;height:24pt" o:ole="">
                  <v:imagedata r:id="rId21" o:title=""/>
                </v:shape>
                <o:OLEObject Type="Embed" ProgID="Equation.DSMT4" ShapeID="_x0000_i1054" DrawAspect="Content" ObjectID="_1800629441" r:id="rId59"/>
              </w:object>
            </w:r>
            <w:r w:rsidRPr="00690008">
              <w:rPr>
                <w:rFonts w:ascii="Amiri" w:hAnsi="Amiri" w:cs="Amiri"/>
                <w:sz w:val="28"/>
                <w:szCs w:val="28"/>
                <w:rtl/>
              </w:rPr>
              <w:t xml:space="preserve"> فإن </w:t>
            </w:r>
            <w:r w:rsidRPr="00690008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360" w:dyaOrig="400" w14:anchorId="7501B9A8">
                <v:shape id="_x0000_i1055" type="#_x0000_t75" style="width:18.75pt;height:20.25pt" o:ole="">
                  <v:imagedata r:id="rId60" o:title=""/>
                </v:shape>
                <o:OLEObject Type="Embed" ProgID="Equation.DSMT4" ShapeID="_x0000_i1055" DrawAspect="Content" ObjectID="_1800629442" r:id="rId61"/>
              </w:object>
            </w:r>
            <w:r w:rsidRPr="00690008">
              <w:rPr>
                <w:rFonts w:ascii="Amiri" w:hAnsi="Amiri" w:cs="Amiri"/>
                <w:sz w:val="28"/>
                <w:szCs w:val="28"/>
                <w:rtl/>
              </w:rPr>
              <w:t xml:space="preserve"> هو قيس للزاوية الهندسية 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 </w:t>
            </w:r>
            <w:r w:rsidRPr="00690008">
              <w:rPr>
                <w:rFonts w:ascii="Amiri" w:hAnsi="Amiri" w:cs="Amiri"/>
                <w:sz w:val="28"/>
                <w:szCs w:val="28"/>
                <w:rtl/>
              </w:rPr>
              <w:t>المكونة من</w:t>
            </w:r>
            <w:r w:rsidRPr="00690008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340" w14:anchorId="5E3C4B4E">
                <v:shape id="_x0000_i1056" type="#_x0000_t75" style="width:9.75pt;height:17.25pt" o:ole="">
                  <v:imagedata r:id="rId15" o:title=""/>
                </v:shape>
                <o:OLEObject Type="Embed" ProgID="Equation.DSMT4" ShapeID="_x0000_i1056" DrawAspect="Content" ObjectID="_1800629443" r:id="rId62"/>
              </w:object>
            </w:r>
            <w:r w:rsidRPr="00690008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690008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180" w:dyaOrig="340" w14:anchorId="4A21D11E">
                <v:shape id="_x0000_i1057" type="#_x0000_t75" style="width:9pt;height:17.25pt" o:ole="">
                  <v:imagedata r:id="rId17" o:title=""/>
                </v:shape>
                <o:OLEObject Type="Embed" ProgID="Equation.DSMT4" ShapeID="_x0000_i1057" DrawAspect="Content" ObjectID="_1800629444" r:id="rId63"/>
              </w:object>
            </w:r>
            <w:r w:rsidRPr="00690008">
              <w:rPr>
                <w:rFonts w:ascii="Amiri" w:hAnsi="Amiri" w:cs="Amiri"/>
                <w:sz w:val="28"/>
                <w:szCs w:val="28"/>
                <w:rtl/>
              </w:rPr>
              <w:t xml:space="preserve"> .  </w:t>
            </w:r>
          </w:p>
          <w:p w14:paraId="499DBE4B" w14:textId="77777777" w:rsidR="008D7D9E" w:rsidRDefault="008D7D9E" w:rsidP="008D7D9E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8D0F07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خواص الزوايا الموجهة</w:t>
            </w:r>
          </w:p>
          <w:p w14:paraId="439A3091" w14:textId="77777777" w:rsidR="008D7D9E" w:rsidRDefault="008D7D9E" w:rsidP="008D7D9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0D46050B" w14:textId="77777777" w:rsidR="008D7D9E" w:rsidRDefault="008D7D9E" w:rsidP="008D7D9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من أجل </w:t>
            </w:r>
            <w:r w:rsidRPr="00FD165C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340" w14:anchorId="0E604750">
                <v:shape id="_x0000_i1058" type="#_x0000_t75" style="width:9.75pt;height:17.25pt" o:ole="">
                  <v:imagedata r:id="rId15" o:title=""/>
                </v:shape>
                <o:OLEObject Type="Embed" ProgID="Equation.DSMT4" ShapeID="_x0000_i1058" DrawAspect="Content" ObjectID="_1800629445" r:id="rId64"/>
              </w:object>
            </w:r>
            <w:r w:rsidRPr="00FD165C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FD165C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180" w:dyaOrig="340" w14:anchorId="1E9C929E">
                <v:shape id="_x0000_i1059" type="#_x0000_t75" style="width:9pt;height:17.25pt" o:ole="">
                  <v:imagedata r:id="rId17" o:title=""/>
                </v:shape>
                <o:OLEObject Type="Embed" ProgID="Equation.DSMT4" ShapeID="_x0000_i1059" DrawAspect="Content" ObjectID="_1800629446" r:id="rId65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>،</w:t>
            </w:r>
            <w:r w:rsidRPr="00FD165C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40" w:dyaOrig="340" w14:anchorId="77B186F8">
                <v:shape id="_x0000_i1060" type="#_x0000_t75" style="width:12pt;height:17.25pt" o:ole="">
                  <v:imagedata r:id="rId66" o:title=""/>
                </v:shape>
                <o:OLEObject Type="Embed" ProgID="Equation.DSMT4" ShapeID="_x0000_i1060" DrawAspect="Content" ObjectID="_1800629447" r:id="rId67"/>
              </w:object>
            </w:r>
            <w:r w:rsidRPr="00FD165C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FD165C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60" w:dyaOrig="340" w14:anchorId="7093D48C">
                <v:shape id="_x0000_i1061" type="#_x0000_t75" style="width:12.75pt;height:17.25pt" o:ole="">
                  <v:imagedata r:id="rId68" o:title=""/>
                </v:shape>
                <o:OLEObject Type="Embed" ProgID="Equation.DSMT4" ShapeID="_x0000_i1061" DrawAspect="Content" ObjectID="_1800629448" r:id="rId69"/>
              </w:object>
            </w:r>
            <w:r w:rsidRPr="00FD165C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FD165C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40" w:dyaOrig="340" w14:anchorId="724DF3D2">
                <v:shape id="_x0000_i1062" type="#_x0000_t75" style="width:12pt;height:17.25pt" o:ole="">
                  <v:imagedata r:id="rId70" o:title=""/>
                </v:shape>
                <o:OLEObject Type="Embed" ProgID="Equation.DSMT4" ShapeID="_x0000_i1062" DrawAspect="Content" ObjectID="_1800629449" r:id="rId71"/>
              </w:object>
            </w:r>
            <w:r w:rsidRPr="00FD165C">
              <w:rPr>
                <w:rFonts w:ascii="Amiri" w:hAnsi="Amiri" w:cs="Amiri"/>
                <w:sz w:val="28"/>
                <w:szCs w:val="28"/>
                <w:rtl/>
              </w:rPr>
              <w:t xml:space="preserve"> أشعة غير معدومة من </w:t>
            </w:r>
            <w:r w:rsidRPr="00FD165C">
              <w:rPr>
                <w:rFonts w:ascii="Amiri" w:hAnsi="Amiri" w:cs="Amiri" w:hint="cs"/>
                <w:sz w:val="28"/>
                <w:szCs w:val="28"/>
                <w:rtl/>
              </w:rPr>
              <w:t>المستوي،</w:t>
            </w:r>
            <w:r w:rsidRPr="00FD165C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FD165C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279" w14:anchorId="338FADF6">
                <v:shape id="_x0000_i1063" type="#_x0000_t75" style="width:9.75pt;height:14.25pt" o:ole="">
                  <v:imagedata r:id="rId72" o:title=""/>
                </v:shape>
                <o:OLEObject Type="Embed" ProgID="Equation.DSMT4" ShapeID="_x0000_i1063" DrawAspect="Content" ObjectID="_1800629450" r:id="rId73"/>
              </w:object>
            </w:r>
            <w:r w:rsidRPr="00FD165C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FD165C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60" w:dyaOrig="279" w14:anchorId="2A1174C9">
                <v:shape id="_x0000_i1064" type="#_x0000_t75" style="width:12.75pt;height:14.25pt" o:ole="">
                  <v:imagedata r:id="rId74" o:title=""/>
                </v:shape>
                <o:OLEObject Type="Embed" ProgID="Equation.DSMT4" ShapeID="_x0000_i1064" DrawAspect="Content" ObjectID="_1800629451" r:id="rId75"/>
              </w:object>
            </w:r>
            <w:r w:rsidRPr="00FD165C">
              <w:rPr>
                <w:rFonts w:ascii="Amiri" w:hAnsi="Amiri" w:cs="Amiri"/>
                <w:sz w:val="28"/>
                <w:szCs w:val="28"/>
                <w:rtl/>
              </w:rPr>
              <w:t xml:space="preserve"> عددين حقيقيين غير معدومين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فإن:</w:t>
            </w:r>
          </w:p>
          <w:p w14:paraId="523C2CB8" w14:textId="77777777" w:rsidR="008D7D9E" w:rsidRPr="00FD165C" w:rsidRDefault="008D7D9E" w:rsidP="008D7D9E">
            <w:pPr>
              <w:pStyle w:val="Paragraphedeliste"/>
              <w:numPr>
                <w:ilvl w:val="0"/>
                <w:numId w:val="24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FD165C">
              <w:rPr>
                <w:rFonts w:cs="Simplified Arabic"/>
                <w:position w:val="-18"/>
              </w:rPr>
              <w:object w:dxaOrig="2120" w:dyaOrig="480" w14:anchorId="7ABA0241">
                <v:shape id="_x0000_i1065" type="#_x0000_t75" style="width:105.75pt;height:24pt" o:ole="">
                  <v:imagedata r:id="rId76" o:title=""/>
                </v:shape>
                <o:OLEObject Type="Embed" ProgID="Equation.DSMT4" ShapeID="_x0000_i1065" DrawAspect="Content" ObjectID="_1800629452" r:id="rId77"/>
              </w:object>
            </w:r>
            <w:r>
              <w:rPr>
                <w:rFonts w:cs="Simplified Arabic" w:hint="cs"/>
                <w:rtl/>
              </w:rPr>
              <w:t xml:space="preserve">   </w:t>
            </w:r>
          </w:p>
          <w:p w14:paraId="698C71BF" w14:textId="77777777" w:rsidR="008D7D9E" w:rsidRPr="00B62529" w:rsidRDefault="008D7D9E" w:rsidP="008D7D9E">
            <w:pPr>
              <w:pStyle w:val="Paragraphedeliste"/>
              <w:numPr>
                <w:ilvl w:val="0"/>
                <w:numId w:val="24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62529">
              <w:rPr>
                <w:rFonts w:ascii="Amiri" w:hAnsi="Amiri" w:cs="Amiri"/>
                <w:sz w:val="28"/>
                <w:szCs w:val="28"/>
                <w:rtl/>
              </w:rPr>
              <w:t xml:space="preserve">يكون الشعاعان </w:t>
            </w:r>
            <w:r w:rsidRPr="00B62529">
              <w:rPr>
                <w:rFonts w:ascii="Amiri" w:hAnsi="Amiri" w:cs="Amiri"/>
                <w:color w:val="FF0000"/>
                <w:position w:val="-6"/>
                <w:sz w:val="28"/>
                <w:szCs w:val="28"/>
              </w:rPr>
              <w:object w:dxaOrig="200" w:dyaOrig="340" w14:anchorId="4CF58381">
                <v:shape id="_x0000_i1066" type="#_x0000_t75" style="width:9.75pt;height:17.25pt" o:ole="">
                  <v:imagedata r:id="rId78" o:title=""/>
                </v:shape>
                <o:OLEObject Type="Embed" ProgID="Equation.DSMT4" ShapeID="_x0000_i1066" DrawAspect="Content" ObjectID="_1800629453" r:id="rId79"/>
              </w:object>
            </w:r>
            <w:r w:rsidRPr="00B62529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B62529">
              <w:rPr>
                <w:rFonts w:ascii="Amiri" w:hAnsi="Amiri" w:cs="Amiri"/>
                <w:sz w:val="28"/>
                <w:szCs w:val="28"/>
                <w:rtl/>
              </w:rPr>
              <w:t>و</w:t>
            </w:r>
            <w:r w:rsidRPr="00B62529">
              <w:rPr>
                <w:rFonts w:ascii="Amiri" w:hAnsi="Amiri" w:cs="Amiri"/>
                <w:position w:val="-6"/>
                <w:sz w:val="28"/>
                <w:szCs w:val="28"/>
              </w:rPr>
              <w:object w:dxaOrig="180" w:dyaOrig="340" w14:anchorId="01C2CA80">
                <v:shape id="_x0000_i1067" type="#_x0000_t75" style="width:9pt;height:17.25pt" o:ole="">
                  <v:imagedata r:id="rId80" o:title=""/>
                </v:shape>
                <o:OLEObject Type="Embed" ProgID="Equation.DSMT4" ShapeID="_x0000_i1067" DrawAspect="Content" ObjectID="_1800629454" r:id="rId81"/>
              </w:object>
            </w:r>
            <w:r w:rsidRPr="00B62529">
              <w:rPr>
                <w:rFonts w:ascii="Amiri" w:hAnsi="Amiri" w:cs="Amiri"/>
                <w:sz w:val="28"/>
                <w:szCs w:val="28"/>
                <w:rtl/>
              </w:rPr>
              <w:t xml:space="preserve"> مرتبطان خطيا إذا وفقط إذا كان: </w:t>
            </w:r>
            <w:r w:rsidRPr="00C23B9F">
              <w:rPr>
                <w:position w:val="-18"/>
              </w:rPr>
              <w:object w:dxaOrig="1219" w:dyaOrig="480" w14:anchorId="28DF53CA">
                <v:shape id="_x0000_i1068" type="#_x0000_t75" style="width:60.75pt;height:24pt" o:ole="">
                  <v:imagedata r:id="rId82" o:title=""/>
                </v:shape>
                <o:OLEObject Type="Embed" ProgID="Equation.DSMT4" ShapeID="_x0000_i1068" DrawAspect="Content" ObjectID="_1800629455" r:id="rId83"/>
              </w:object>
            </w:r>
            <w:r w:rsidRPr="00B62529">
              <w:rPr>
                <w:rFonts w:ascii="Amiri" w:hAnsi="Amiri" w:cs="Amiri"/>
                <w:sz w:val="28"/>
                <w:szCs w:val="28"/>
                <w:rtl/>
              </w:rPr>
              <w:t xml:space="preserve"> أو</w:t>
            </w:r>
            <w:r w:rsidRPr="00C23B9F">
              <w:rPr>
                <w:position w:val="-18"/>
              </w:rPr>
              <w:object w:dxaOrig="1579" w:dyaOrig="480" w14:anchorId="1A9E2436">
                <v:shape id="_x0000_i1069" type="#_x0000_t75" style="width:78.75pt;height:24pt" o:ole="">
                  <v:imagedata r:id="rId84" o:title=""/>
                </v:shape>
                <o:OLEObject Type="Embed" ProgID="Equation.DSMT4" ShapeID="_x0000_i1069" DrawAspect="Content" ObjectID="_1800629456" r:id="rId85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، </w:t>
            </w:r>
            <w:r w:rsidRPr="00B62529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B62529">
              <w:rPr>
                <w:rFonts w:ascii="Amiri" w:hAnsi="Amiri" w:cs="Amiri"/>
                <w:position w:val="-6"/>
                <w:sz w:val="28"/>
                <w:szCs w:val="28"/>
              </w:rPr>
              <w:object w:dxaOrig="600" w:dyaOrig="279" w14:anchorId="3FDFDC19">
                <v:shape id="_x0000_i1070" type="#_x0000_t75" style="width:30pt;height:14.25pt" o:ole="">
                  <v:imagedata r:id="rId86" o:title=""/>
                </v:shape>
                <o:OLEObject Type="Embed" ProgID="Equation.DSMT4" ShapeID="_x0000_i1070" DrawAspect="Content" ObjectID="_1800629457" r:id="rId87"/>
              </w:object>
            </w:r>
          </w:p>
          <w:p w14:paraId="4BF4A399" w14:textId="77777777" w:rsidR="008D7D9E" w:rsidRPr="00F03AB5" w:rsidRDefault="008D7D9E" w:rsidP="008D7D9E">
            <w:pPr>
              <w:pStyle w:val="Paragraphedeliste"/>
              <w:numPr>
                <w:ilvl w:val="0"/>
                <w:numId w:val="24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F03AB5">
              <w:rPr>
                <w:rFonts w:ascii="Amiri" w:hAnsi="Amiri" w:cs="Amiri" w:hint="cs"/>
                <w:sz w:val="28"/>
                <w:szCs w:val="28"/>
                <w:rtl/>
              </w:rPr>
              <w:t>إذا</w:t>
            </w:r>
            <w:r w:rsidRPr="00F03AB5">
              <w:rPr>
                <w:rFonts w:ascii="Amiri" w:hAnsi="Amiri" w:cs="Amiri"/>
                <w:sz w:val="28"/>
                <w:szCs w:val="28"/>
                <w:rtl/>
              </w:rPr>
              <w:t xml:space="preserve"> كان </w:t>
            </w:r>
            <w:r w:rsidRPr="00F03AB5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0A0B7291">
                <v:shape id="_x0000_i1071" type="#_x0000_t75" style="width:9.75pt;height:14.25pt" o:ole="">
                  <v:imagedata r:id="rId72" o:title=""/>
                </v:shape>
                <o:OLEObject Type="Embed" ProgID="Equation.DSMT4" ShapeID="_x0000_i1071" DrawAspect="Content" ObjectID="_1800629458" r:id="rId88"/>
              </w:object>
            </w:r>
            <w:r w:rsidRPr="00F03AB5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F03AB5">
              <w:rPr>
                <w:rFonts w:ascii="Amiri" w:hAnsi="Amiri" w:cs="Amiri"/>
                <w:position w:val="-6"/>
                <w:sz w:val="28"/>
                <w:szCs w:val="28"/>
              </w:rPr>
              <w:object w:dxaOrig="260" w:dyaOrig="279" w14:anchorId="7436E317">
                <v:shape id="_x0000_i1072" type="#_x0000_t75" style="width:12.75pt;height:14.25pt" o:ole="">
                  <v:imagedata r:id="rId74" o:title=""/>
                </v:shape>
                <o:OLEObject Type="Embed" ProgID="Equation.DSMT4" ShapeID="_x0000_i1072" DrawAspect="Content" ObjectID="_1800629459" r:id="rId89"/>
              </w:object>
            </w:r>
            <w:r w:rsidRPr="00F03AB5">
              <w:rPr>
                <w:rFonts w:ascii="Amiri" w:hAnsi="Amiri" w:cs="Amiri"/>
                <w:sz w:val="28"/>
                <w:szCs w:val="28"/>
                <w:rtl/>
              </w:rPr>
              <w:t xml:space="preserve"> من نفس الإشارة فإن:  </w:t>
            </w:r>
            <w:r w:rsidRPr="00F03AB5">
              <w:rPr>
                <w:rFonts w:ascii="Amiri" w:hAnsi="Amiri" w:cs="Amiri"/>
                <w:position w:val="-18"/>
                <w:sz w:val="28"/>
                <w:szCs w:val="28"/>
              </w:rPr>
              <w:object w:dxaOrig="1660" w:dyaOrig="480" w14:anchorId="78B2CEF5">
                <v:shape id="_x0000_i1073" type="#_x0000_t75" style="width:83.25pt;height:24pt" o:ole="">
                  <v:imagedata r:id="rId90" o:title=""/>
                </v:shape>
                <o:OLEObject Type="Embed" ProgID="Equation.DSMT4" ShapeID="_x0000_i1073" DrawAspect="Content" ObjectID="_1800629460" r:id="rId91"/>
              </w:object>
            </w:r>
            <w:r w:rsidRPr="00F03AB5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0334FE0D" w14:textId="77777777" w:rsidR="008D7D9E" w:rsidRPr="00380B1D" w:rsidRDefault="008D7D9E" w:rsidP="008D7D9E">
            <w:pPr>
              <w:pStyle w:val="Paragraphedeliste"/>
              <w:numPr>
                <w:ilvl w:val="0"/>
                <w:numId w:val="24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F03AB5">
              <w:rPr>
                <w:rFonts w:ascii="Amiri" w:hAnsi="Amiri" w:cs="Amiri"/>
                <w:sz w:val="28"/>
                <w:szCs w:val="28"/>
                <w:rtl/>
              </w:rPr>
              <w:t xml:space="preserve"> إذا كان </w:t>
            </w:r>
            <w:r w:rsidRPr="00F03AB5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7EBA7287">
                <v:shape id="_x0000_i1074" type="#_x0000_t75" style="width:9.75pt;height:14.25pt" o:ole="">
                  <v:imagedata r:id="rId72" o:title=""/>
                </v:shape>
                <o:OLEObject Type="Embed" ProgID="Equation.DSMT4" ShapeID="_x0000_i1074" DrawAspect="Content" ObjectID="_1800629461" r:id="rId92"/>
              </w:object>
            </w:r>
            <w:r w:rsidRPr="00F03AB5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F03AB5">
              <w:rPr>
                <w:rFonts w:ascii="Amiri" w:hAnsi="Amiri" w:cs="Amiri"/>
                <w:position w:val="-6"/>
                <w:sz w:val="28"/>
                <w:szCs w:val="28"/>
              </w:rPr>
              <w:object w:dxaOrig="260" w:dyaOrig="279" w14:anchorId="51C8AA0A">
                <v:shape id="_x0000_i1075" type="#_x0000_t75" style="width:12.75pt;height:14.25pt" o:ole="">
                  <v:imagedata r:id="rId74" o:title=""/>
                </v:shape>
                <o:OLEObject Type="Embed" ProgID="Equation.DSMT4" ShapeID="_x0000_i1075" DrawAspect="Content" ObjectID="_1800629462" r:id="rId93"/>
              </w:object>
            </w:r>
            <w:r w:rsidRPr="00F03AB5">
              <w:rPr>
                <w:rFonts w:ascii="Amiri" w:hAnsi="Amiri" w:cs="Amiri"/>
                <w:sz w:val="28"/>
                <w:szCs w:val="28"/>
                <w:rtl/>
              </w:rPr>
              <w:t xml:space="preserve"> من إشارتين مختلفتين فإن</w:t>
            </w:r>
            <w:r w:rsidRPr="00F03AB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:  </w:t>
            </w:r>
            <w:r w:rsidRPr="00F03AB5">
              <w:rPr>
                <w:rFonts w:ascii="Amiri" w:hAnsi="Amiri" w:cs="Amiri"/>
                <w:position w:val="-18"/>
                <w:sz w:val="28"/>
                <w:szCs w:val="28"/>
              </w:rPr>
              <w:object w:dxaOrig="2040" w:dyaOrig="480" w14:anchorId="1A302B5C">
                <v:shape id="_x0000_i1076" type="#_x0000_t75" style="width:102pt;height:24pt" o:ole="">
                  <v:imagedata r:id="rId94" o:title=""/>
                </v:shape>
                <o:OLEObject Type="Embed" ProgID="Equation.DSMT4" ShapeID="_x0000_i1076" DrawAspect="Content" ObjectID="_1800629463" r:id="rId95"/>
              </w:object>
            </w:r>
            <w:r w:rsidRPr="00F03AB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</w:p>
          <w:p w14:paraId="4179FA38" w14:textId="78461609" w:rsidR="008D7D9E" w:rsidRDefault="008D7D9E" w:rsidP="008D7D9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7B27E8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</w:t>
            </w: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01</w:t>
            </w:r>
            <w:r w:rsidRPr="007B27E8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  <w:r w:rsidRPr="007B27E8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 xml:space="preserve"> ت18 ص228</w:t>
            </w:r>
          </w:p>
          <w:p w14:paraId="28718777" w14:textId="77777777" w:rsidR="008D7D9E" w:rsidRDefault="008D7D9E" w:rsidP="008D7D9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7F8119B2" w14:textId="3C99EDD7" w:rsidR="008D7D9E" w:rsidRDefault="008D7D9E" w:rsidP="008D7D9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7B27E8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مثال02:</w:t>
            </w: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 xml:space="preserve"> ت 28 ص228</w:t>
            </w:r>
          </w:p>
          <w:p w14:paraId="49206E35" w14:textId="77777777" w:rsidR="008D7D9E" w:rsidRDefault="008D7D9E" w:rsidP="008D7D9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4A47A406" w14:textId="77777777" w:rsidR="008D7D9E" w:rsidRDefault="008D7D9E" w:rsidP="008D7D9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>مثال03: ت30ص 22</w:t>
            </w:r>
          </w:p>
          <w:p w14:paraId="6E1C7CF6" w14:textId="10DB5B3B" w:rsidR="008D7D9E" w:rsidRPr="008D7D9E" w:rsidRDefault="008D7D9E" w:rsidP="008D7D9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C23B9F">
              <w:rPr>
                <w:rFonts w:cs="Simplified Arabic" w:hint="cs"/>
                <w:rtl/>
              </w:rPr>
              <w:t xml:space="preserve">    </w:t>
            </w:r>
          </w:p>
          <w:p w14:paraId="55F2EE24" w14:textId="77777777" w:rsidR="008D7D9E" w:rsidRPr="007B27E8" w:rsidRDefault="008D7D9E" w:rsidP="008D7D9E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7B27E8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الزاوية المحيطية</w:t>
            </w:r>
          </w:p>
          <w:p w14:paraId="63A6AFD2" w14:textId="77777777" w:rsidR="008D7D9E" w:rsidRDefault="008D7D9E" w:rsidP="008D7D9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0CB3F5D7" w14:textId="77777777" w:rsidR="008D7D9E" w:rsidRPr="00866720" w:rsidRDefault="008D7D9E" w:rsidP="008D7D9E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7B27E8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نشا</w:t>
            </w: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ط</w:t>
            </w:r>
          </w:p>
          <w:p w14:paraId="6EEAF7D1" w14:textId="77777777" w:rsidR="008D7D9E" w:rsidRDefault="008D7D9E" w:rsidP="008D7D9E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866720">
              <w:rPr>
                <w:rFonts w:ascii="Amiri" w:hAnsi="Amiri" w:cs="Amiri" w:hint="cs"/>
                <w:sz w:val="28"/>
                <w:szCs w:val="28"/>
                <w:rtl/>
              </w:rPr>
              <w:t xml:space="preserve">لتكن </w:t>
            </w:r>
            <w:r w:rsidRPr="00866720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420" w:dyaOrig="400" w14:anchorId="44FC2736">
                <v:shape id="_x0000_i1077" type="#_x0000_t75" style="width:21pt;height:20.25pt" o:ole="">
                  <v:imagedata r:id="rId96" o:title=""/>
                </v:shape>
                <o:OLEObject Type="Embed" ProgID="Equation.DSMT4" ShapeID="_x0000_i1077" DrawAspect="Content" ObjectID="_1800629464" r:id="rId97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دائرة مركزها </w:t>
            </w:r>
            <w:r w:rsidRPr="00866720">
              <w:rPr>
                <w:rFonts w:ascii="Amiri" w:hAnsi="Amiri" w:cs="Amiri"/>
                <w:kern w:val="2"/>
                <w:position w:val="-6"/>
                <w:sz w:val="28"/>
                <w:szCs w:val="28"/>
                <w:lang w:bidi="ar-DZ"/>
                <w14:ligatures w14:val="standardContextual"/>
              </w:rPr>
              <w:object w:dxaOrig="240" w:dyaOrig="279" w14:anchorId="187924B3">
                <v:shape id="_x0000_i1078" type="#_x0000_t75" style="width:12pt;height:14.25pt" o:ole="">
                  <v:imagedata r:id="rId98" o:title=""/>
                </v:shape>
                <o:OLEObject Type="Embed" ProgID="Equation.DSMT4" ShapeID="_x0000_i1078" DrawAspect="Content" ObjectID="_1800629465" r:id="rId99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، نعتبر </w:t>
            </w:r>
            <w:r w:rsidRPr="00866720">
              <w:rPr>
                <w:rFonts w:ascii="Amiri" w:hAnsi="Amiri" w:cs="Amiri"/>
                <w:kern w:val="2"/>
                <w:position w:val="-4"/>
                <w:sz w:val="28"/>
                <w:szCs w:val="28"/>
                <w:lang w:bidi="ar-DZ"/>
                <w14:ligatures w14:val="standardContextual"/>
              </w:rPr>
              <w:object w:dxaOrig="240" w:dyaOrig="260" w14:anchorId="7A81B7F2">
                <v:shape id="_x0000_i1079" type="#_x0000_t75" style="width:12pt;height:12.75pt" o:ole="">
                  <v:imagedata r:id="rId100" o:title=""/>
                </v:shape>
                <o:OLEObject Type="Embed" ProgID="Equation.DSMT4" ShapeID="_x0000_i1079" DrawAspect="Content" ObjectID="_1800629466" r:id="rId101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</w:t>
            </w:r>
            <w:r w:rsidRPr="00866720">
              <w:rPr>
                <w:rFonts w:ascii="Amiri" w:hAnsi="Amiri" w:cs="Amiri"/>
                <w:kern w:val="2"/>
                <w:position w:val="-4"/>
                <w:sz w:val="28"/>
                <w:szCs w:val="28"/>
                <w:lang w:bidi="ar-DZ"/>
                <w14:ligatures w14:val="standardContextual"/>
              </w:rPr>
              <w:object w:dxaOrig="240" w:dyaOrig="260" w14:anchorId="5D7AC5B5">
                <v:shape id="_x0000_i1080" type="#_x0000_t75" style="width:12pt;height:12.75pt" o:ole="">
                  <v:imagedata r:id="rId102" o:title=""/>
                </v:shape>
                <o:OLEObject Type="Embed" ProgID="Equation.DSMT4" ShapeID="_x0000_i1080" DrawAspect="Content" ObjectID="_1800629467" r:id="rId103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نقطتين مختلفتين من </w:t>
            </w:r>
            <w:r w:rsidRPr="00866720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420" w:dyaOrig="400" w14:anchorId="49FFA844">
                <v:shape id="_x0000_i1081" type="#_x0000_t75" style="width:21pt;height:20.25pt" o:ole="">
                  <v:imagedata r:id="rId96" o:title=""/>
                </v:shape>
                <o:OLEObject Type="Embed" ProgID="Equation.DSMT4" ShapeID="_x0000_i1081" DrawAspect="Content" ObjectID="_1800629468" r:id="rId104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غير متقابلتين قطريا و </w:t>
            </w:r>
            <w:r w:rsidRPr="00866720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320" w:dyaOrig="260" w14:anchorId="6FE707AD">
                <v:shape id="_x0000_i1082" type="#_x0000_t75" style="width:15.75pt;height:12.75pt" o:ole="">
                  <v:imagedata r:id="rId105" o:title=""/>
                </v:shape>
                <o:OLEObject Type="Embed" ProgID="Equation.DSMT4" ShapeID="_x0000_i1082" DrawAspect="Content" ObjectID="_1800629469" r:id="rId106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نقطة من </w:t>
            </w:r>
            <w:r w:rsidRPr="00866720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420" w:dyaOrig="400" w14:anchorId="0D1E62EC">
                <v:shape id="_x0000_i1083" type="#_x0000_t75" style="width:21pt;height:20.25pt" o:ole="">
                  <v:imagedata r:id="rId96" o:title=""/>
                </v:shape>
                <o:OLEObject Type="Embed" ProgID="Equation.DSMT4" ShapeID="_x0000_i1083" DrawAspect="Content" ObjectID="_1800629470" r:id="rId107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بحيث </w:t>
            </w:r>
            <w:r w:rsidRPr="00F927D3">
              <w:rPr>
                <w:rFonts w:ascii="Amiri" w:hAnsi="Amiri" w:cs="Amiri"/>
                <w:kern w:val="2"/>
                <w:position w:val="-18"/>
                <w:sz w:val="28"/>
                <w:szCs w:val="28"/>
                <w14:ligatures w14:val="standardContextual"/>
              </w:rPr>
              <w:object w:dxaOrig="960" w:dyaOrig="480" w14:anchorId="61C5C0F0">
                <v:shape id="_x0000_i1084" type="#_x0000_t75" style="width:48pt;height:24pt" o:ole="">
                  <v:imagedata r:id="rId108" o:title=""/>
                </v:shape>
                <o:OLEObject Type="Embed" ProgID="Equation.DSMT4" ShapeID="_x0000_i1084" DrawAspect="Content" ObjectID="_1800629471" r:id="rId109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</w:t>
            </w:r>
            <w:r w:rsidRPr="00F927D3">
              <w:rPr>
                <w:rFonts w:ascii="Amiri" w:hAnsi="Amiri" w:cs="Amiri"/>
                <w:kern w:val="2"/>
                <w:position w:val="-18"/>
                <w:sz w:val="28"/>
                <w:szCs w:val="28"/>
                <w:lang w:bidi="ar-DZ"/>
                <w14:ligatures w14:val="standardContextual"/>
              </w:rPr>
              <w:object w:dxaOrig="1040" w:dyaOrig="480" w14:anchorId="7A87A2C8">
                <v:shape id="_x0000_i1085" type="#_x0000_t75" style="width:51.75pt;height:24pt" o:ole="">
                  <v:imagedata r:id="rId110" o:title=""/>
                </v:shape>
                <o:OLEObject Type="Embed" ProgID="Equation.DSMT4" ShapeID="_x0000_i1085" DrawAspect="Content" ObjectID="_1800629472" r:id="rId111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تحصران نفس القيس </w:t>
            </w:r>
            <w:r w:rsidRPr="00866720">
              <w:rPr>
                <w:rFonts w:ascii="Amiri" w:hAnsi="Amiri" w:cs="Amiri"/>
                <w:kern w:val="2"/>
                <w:position w:val="-4"/>
                <w:sz w:val="28"/>
                <w:szCs w:val="28"/>
                <w:lang w:bidi="ar-DZ"/>
                <w14:ligatures w14:val="standardContextual"/>
              </w:rPr>
              <w:object w:dxaOrig="400" w:dyaOrig="340" w14:anchorId="407CCC91">
                <v:shape id="_x0000_i1086" type="#_x0000_t75" style="width:20.25pt;height:17.25pt" o:ole="">
                  <v:imagedata r:id="rId112" o:title=""/>
                </v:shape>
                <o:OLEObject Type="Embed" ProgID="Equation.DSMT4" ShapeID="_x0000_i1086" DrawAspect="Content" ObjectID="_1800629473" r:id="rId113"/>
              </w:object>
            </w:r>
          </w:p>
          <w:p w14:paraId="47320E67" w14:textId="77777777" w:rsidR="008D7D9E" w:rsidRDefault="008D7D9E" w:rsidP="008D7D9E">
            <w:pPr>
              <w:pStyle w:val="Paragraphedeliste"/>
              <w:numPr>
                <w:ilvl w:val="0"/>
                <w:numId w:val="24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896B9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بين أن: </w:t>
            </w:r>
            <w:r w:rsidRPr="00F927D3">
              <w:rPr>
                <w:position w:val="-18"/>
                <w:lang w:bidi="ar-DZ"/>
              </w:rPr>
              <w:object w:dxaOrig="2320" w:dyaOrig="480" w14:anchorId="0EC09E89">
                <v:shape id="_x0000_i1087" type="#_x0000_t75" style="width:116.25pt;height:24pt" o:ole="">
                  <v:imagedata r:id="rId114" o:title=""/>
                </v:shape>
                <o:OLEObject Type="Embed" ProgID="Equation.DSMT4" ShapeID="_x0000_i1087" DrawAspect="Content" ObjectID="_1800629474" r:id="rId115"/>
              </w:object>
            </w:r>
            <w:r w:rsidRPr="00896B9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في الحالات التالية:</w:t>
            </w:r>
            <w:r w:rsidRPr="00896B90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1. </w:t>
            </w:r>
            <w:r w:rsidRPr="00896B9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النقط </w:t>
            </w:r>
            <w:r w:rsidRPr="00866720">
              <w:rPr>
                <w:position w:val="-4"/>
              </w:rPr>
              <w:object w:dxaOrig="320" w:dyaOrig="260" w14:anchorId="0E8EA8AB">
                <v:shape id="_x0000_i1088" type="#_x0000_t75" style="width:15.75pt;height:12.75pt" o:ole="">
                  <v:imagedata r:id="rId105" o:title=""/>
                </v:shape>
                <o:OLEObject Type="Embed" ProgID="Equation.DSMT4" ShapeID="_x0000_i1088" DrawAspect="Content" ObjectID="_1800629475" r:id="rId116"/>
              </w:object>
            </w:r>
            <w:r w:rsidRPr="00896B90">
              <w:rPr>
                <w:rFonts w:ascii="Amiri" w:hAnsi="Amiri" w:cs="Amiri" w:hint="cs"/>
                <w:sz w:val="28"/>
                <w:szCs w:val="28"/>
                <w:rtl/>
              </w:rPr>
              <w:t xml:space="preserve"> ، </w:t>
            </w:r>
            <w:r w:rsidRPr="00866720">
              <w:rPr>
                <w:position w:val="-6"/>
                <w:lang w:bidi="ar-DZ"/>
              </w:rPr>
              <w:object w:dxaOrig="240" w:dyaOrig="279" w14:anchorId="11E952C2">
                <v:shape id="_x0000_i1089" type="#_x0000_t75" style="width:12pt;height:14.25pt" o:ole="">
                  <v:imagedata r:id="rId98" o:title=""/>
                </v:shape>
                <o:OLEObject Type="Embed" ProgID="Equation.DSMT4" ShapeID="_x0000_i1089" DrawAspect="Content" ObjectID="_1800629476" r:id="rId117"/>
              </w:object>
            </w:r>
            <w:r w:rsidRPr="00896B9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</w:t>
            </w:r>
            <w:r w:rsidRPr="00866720">
              <w:rPr>
                <w:position w:val="-4"/>
                <w:lang w:bidi="ar-DZ"/>
              </w:rPr>
              <w:object w:dxaOrig="240" w:dyaOrig="260" w14:anchorId="3F189D84">
                <v:shape id="_x0000_i1090" type="#_x0000_t75" style="width:12pt;height:12.75pt" o:ole="">
                  <v:imagedata r:id="rId100" o:title=""/>
                </v:shape>
                <o:OLEObject Type="Embed" ProgID="Equation.DSMT4" ShapeID="_x0000_i1090" DrawAspect="Content" ObjectID="_1800629477" r:id="rId118"/>
              </w:object>
            </w:r>
            <w:r w:rsidRPr="00896B9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على استقامية</w:t>
            </w:r>
            <w:r w:rsidRPr="00896B90">
              <w:rPr>
                <w:rFonts w:ascii="Amiri" w:hAnsi="Amiri" w:cs="Amiri"/>
                <w:sz w:val="28"/>
                <w:szCs w:val="28"/>
                <w:lang w:bidi="ar-DZ"/>
              </w:rPr>
              <w:br/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2. </w:t>
            </w:r>
            <w:r w:rsidRPr="00896B9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النقط </w:t>
            </w:r>
            <w:r w:rsidRPr="00866720">
              <w:rPr>
                <w:position w:val="-4"/>
              </w:rPr>
              <w:object w:dxaOrig="320" w:dyaOrig="260" w14:anchorId="2E5F9DE8">
                <v:shape id="_x0000_i1091" type="#_x0000_t75" style="width:15.75pt;height:12.75pt" o:ole="">
                  <v:imagedata r:id="rId105" o:title=""/>
                </v:shape>
                <o:OLEObject Type="Embed" ProgID="Equation.DSMT4" ShapeID="_x0000_i1091" DrawAspect="Content" ObjectID="_1800629478" r:id="rId119"/>
              </w:object>
            </w:r>
            <w:r w:rsidRPr="00896B90">
              <w:rPr>
                <w:rFonts w:ascii="Amiri" w:hAnsi="Amiri" w:cs="Amiri" w:hint="cs"/>
                <w:sz w:val="28"/>
                <w:szCs w:val="28"/>
                <w:rtl/>
              </w:rPr>
              <w:t xml:space="preserve"> ، </w:t>
            </w:r>
            <w:r w:rsidRPr="00866720">
              <w:rPr>
                <w:position w:val="-6"/>
                <w:lang w:bidi="ar-DZ"/>
              </w:rPr>
              <w:object w:dxaOrig="240" w:dyaOrig="279" w14:anchorId="253995AA">
                <v:shape id="_x0000_i1092" type="#_x0000_t75" style="width:12pt;height:14.25pt" o:ole="">
                  <v:imagedata r:id="rId98" o:title=""/>
                </v:shape>
                <o:OLEObject Type="Embed" ProgID="Equation.DSMT4" ShapeID="_x0000_i1092" DrawAspect="Content" ObjectID="_1800629479" r:id="rId120"/>
              </w:object>
            </w:r>
            <w:r w:rsidRPr="00896B9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</w:t>
            </w:r>
            <w:r w:rsidRPr="00866720">
              <w:rPr>
                <w:position w:val="-4"/>
                <w:lang w:bidi="ar-DZ"/>
              </w:rPr>
              <w:object w:dxaOrig="240" w:dyaOrig="260" w14:anchorId="2D2F6011">
                <v:shape id="_x0000_i1093" type="#_x0000_t75" style="width:12pt;height:12.75pt" o:ole="">
                  <v:imagedata r:id="rId100" o:title=""/>
                </v:shape>
                <o:OLEObject Type="Embed" ProgID="Equation.DSMT4" ShapeID="_x0000_i1093" DrawAspect="Content" ObjectID="_1800629480" r:id="rId121"/>
              </w:object>
            </w:r>
            <w:r w:rsidRPr="00896B9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ليست على استقامية</w:t>
            </w:r>
          </w:p>
          <w:p w14:paraId="3E1A9086" w14:textId="77777777" w:rsidR="008D7D9E" w:rsidRDefault="008D7D9E" w:rsidP="008D7D9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E3854E4" w14:textId="77777777" w:rsidR="008D7D9E" w:rsidRPr="008D7D9E" w:rsidRDefault="008D7D9E" w:rsidP="008D7D9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665F5A76" w14:textId="77777777" w:rsidR="008D7D9E" w:rsidRPr="00866720" w:rsidRDefault="008D7D9E" w:rsidP="008D7D9E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866720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مناقشة النشاط</w:t>
            </w:r>
          </w:p>
          <w:p w14:paraId="731E40EC" w14:textId="77777777" w:rsidR="008D7D9E" w:rsidRDefault="008D7D9E" w:rsidP="008D7D9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</w:p>
          <w:p w14:paraId="6AAD98B0" w14:textId="77777777" w:rsidR="008D7D9E" w:rsidRPr="00086042" w:rsidRDefault="008D7D9E" w:rsidP="008D7D9E">
            <w:pPr>
              <w:pStyle w:val="Paragraphedeliste"/>
              <w:numPr>
                <w:ilvl w:val="0"/>
                <w:numId w:val="25"/>
              </w:numPr>
              <w:bidi/>
              <w:ind w:left="360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086042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تبيين أن: </w:t>
            </w:r>
            <w:r w:rsidRPr="00F927D3">
              <w:rPr>
                <w:position w:val="-18"/>
                <w:lang w:bidi="ar-DZ"/>
              </w:rPr>
              <w:object w:dxaOrig="2320" w:dyaOrig="480" w14:anchorId="0D8546B1">
                <v:shape id="_x0000_i1094" type="#_x0000_t75" style="width:116.25pt;height:24pt" o:ole="">
                  <v:imagedata r:id="rId122" o:title=""/>
                </v:shape>
                <o:OLEObject Type="Embed" ProgID="Equation.DSMT4" ShapeID="_x0000_i1094" DrawAspect="Content" ObjectID="_1800629481" r:id="rId123"/>
              </w:object>
            </w:r>
            <w:r w:rsidRPr="00086042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في حالة النقط </w:t>
            </w:r>
            <w:r w:rsidRPr="00086042">
              <w:rPr>
                <w:color w:val="FF0000"/>
                <w:position w:val="-4"/>
              </w:rPr>
              <w:object w:dxaOrig="320" w:dyaOrig="260" w14:anchorId="4CF5B7F6">
                <v:shape id="_x0000_i1095" type="#_x0000_t75" style="width:15.75pt;height:12.75pt" o:ole="">
                  <v:imagedata r:id="rId124" o:title=""/>
                </v:shape>
                <o:OLEObject Type="Embed" ProgID="Equation.DSMT4" ShapeID="_x0000_i1095" DrawAspect="Content" ObjectID="_1800629482" r:id="rId125"/>
              </w:object>
            </w:r>
            <w:r w:rsidRPr="00086042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 ، </w:t>
            </w:r>
            <w:r w:rsidRPr="00086042">
              <w:rPr>
                <w:color w:val="FF0000"/>
                <w:position w:val="-6"/>
                <w:lang w:bidi="ar-DZ"/>
              </w:rPr>
              <w:object w:dxaOrig="240" w:dyaOrig="279" w14:anchorId="099F3309">
                <v:shape id="_x0000_i1096" type="#_x0000_t75" style="width:12pt;height:14.25pt" o:ole="">
                  <v:imagedata r:id="rId126" o:title=""/>
                </v:shape>
                <o:OLEObject Type="Embed" ProgID="Equation.DSMT4" ShapeID="_x0000_i1096" DrawAspect="Content" ObjectID="_1800629483" r:id="rId127"/>
              </w:object>
            </w:r>
            <w:r w:rsidRPr="00086042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و </w:t>
            </w:r>
            <w:r w:rsidRPr="00086042">
              <w:rPr>
                <w:color w:val="FF0000"/>
                <w:position w:val="-4"/>
                <w:lang w:bidi="ar-DZ"/>
              </w:rPr>
              <w:object w:dxaOrig="240" w:dyaOrig="260" w14:anchorId="3B758B81">
                <v:shape id="_x0000_i1097" type="#_x0000_t75" style="width:12pt;height:12.75pt" o:ole="">
                  <v:imagedata r:id="rId128" o:title=""/>
                </v:shape>
                <o:OLEObject Type="Embed" ProgID="Equation.DSMT4" ShapeID="_x0000_i1097" DrawAspect="Content" ObjectID="_1800629484" r:id="rId129"/>
              </w:object>
            </w:r>
            <w:r w:rsidRPr="00086042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على استقامية:</w:t>
            </w:r>
          </w:p>
          <w:p w14:paraId="20C79AFD" w14:textId="77777777" w:rsidR="008D7D9E" w:rsidRDefault="008D7D9E" w:rsidP="008D7D9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05D2CA98" wp14:editId="02B2E1B8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41910</wp:posOffset>
                      </wp:positionV>
                      <wp:extent cx="1885950" cy="1914525"/>
                      <wp:effectExtent l="0" t="0" r="19050" b="28575"/>
                      <wp:wrapNone/>
                      <wp:docPr id="141617413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19145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7D3C53" w14:textId="77777777" w:rsidR="008D7D9E" w:rsidRDefault="008D7D9E" w:rsidP="008D7D9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9F7CA80" wp14:editId="322084A4">
                                        <wp:extent cx="1647619" cy="1647619"/>
                                        <wp:effectExtent l="0" t="0" r="0" b="0"/>
                                        <wp:docPr id="297087147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3205306" name=""/>
                                                <pic:cNvPicPr/>
                                              </pic:nvPicPr>
                                              <pic:blipFill>
                                                <a:blip r:embed="rId13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47619" cy="16476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5D2CA98" id="Rectangle 1" o:spid="_x0000_s1030" style="position:absolute;left:0;text-align:left;margin-left:.25pt;margin-top:3.3pt;width:148.5pt;height:150.7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" fillcolor="white [3201]" strokecolor="white [3212]" strokeweight="2pt">
                      <v:textbox>
                        <w:txbxContent>
                          <w:p w14:paraId="687D3C53" w14:textId="77777777" w:rsidR="008D7D9E" w:rsidRDefault="008D7D9E" w:rsidP="008D7D9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F7CA80" wp14:editId="322084A4">
                                  <wp:extent cx="1647619" cy="1647619"/>
                                  <wp:effectExtent l="0" t="0" r="0" b="0"/>
                                  <wp:docPr id="29708714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3205306" name=""/>
                                          <pic:cNvPicPr/>
                                        </pic:nvPicPr>
                                        <pic:blipFill>
                                          <a:blip r:embed="rId1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7619" cy="164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لدينا: </w:t>
            </w:r>
            <w:r w:rsidRPr="00F927D3">
              <w:rPr>
                <w:rFonts w:ascii="Amiri" w:hAnsi="Amiri" w:cs="Amiri"/>
                <w:kern w:val="2"/>
                <w:position w:val="-6"/>
                <w:sz w:val="28"/>
                <w:szCs w:val="28"/>
                <w:lang w:bidi="ar-DZ"/>
                <w14:ligatures w14:val="standardContextual"/>
              </w:rPr>
              <w:object w:dxaOrig="1040" w:dyaOrig="279" w14:anchorId="2775A649">
                <v:shape id="_x0000_i1098" type="#_x0000_t75" style="width:51.75pt;height:14.25pt" o:ole="">
                  <v:imagedata r:id="rId131" o:title=""/>
                </v:shape>
                <o:OLEObject Type="Embed" ProgID="Equation.DSMT4" ShapeID="_x0000_i1098" DrawAspect="Content" ObjectID="_1800629485" r:id="rId132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ومنه المثلث </w:t>
            </w:r>
            <w:r w:rsidRPr="00F927D3">
              <w:rPr>
                <w:rFonts w:ascii="Amiri" w:hAnsi="Amiri" w:cs="Amiri"/>
                <w:kern w:val="2"/>
                <w:position w:val="-6"/>
                <w:sz w:val="28"/>
                <w:szCs w:val="28"/>
                <w:lang w:bidi="ar-DZ"/>
                <w14:ligatures w14:val="standardContextual"/>
              </w:rPr>
              <w:object w:dxaOrig="600" w:dyaOrig="279" w14:anchorId="677910DD">
                <v:shape id="_x0000_i1099" type="#_x0000_t75" style="width:30pt;height:14.25pt" o:ole="">
                  <v:imagedata r:id="rId133" o:title=""/>
                </v:shape>
                <o:OLEObject Type="Embed" ProgID="Equation.DSMT4" ShapeID="_x0000_i1099" DrawAspect="Content" ObjectID="_1800629486" r:id="rId134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متساوي الساقين</w:t>
            </w:r>
            <w:r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ومنه: </w:t>
            </w:r>
            <w:r w:rsidRPr="0072330B">
              <w:rPr>
                <w:rFonts w:ascii="Amiri" w:hAnsi="Amiri" w:cs="Amiri"/>
                <w:kern w:val="2"/>
                <w:position w:val="-18"/>
                <w:sz w:val="28"/>
                <w:szCs w:val="28"/>
                <w:lang w:bidi="ar-DZ"/>
                <w14:ligatures w14:val="standardContextual"/>
              </w:rPr>
              <w:object w:dxaOrig="2320" w:dyaOrig="480" w14:anchorId="2A88E007">
                <v:shape id="_x0000_i1100" type="#_x0000_t75" style="width:116.25pt;height:24pt" o:ole="">
                  <v:imagedata r:id="rId135" o:title=""/>
                </v:shape>
                <o:OLEObject Type="Embed" ProgID="Equation.DSMT4" ShapeID="_x0000_i1100" DrawAspect="Content" ObjectID="_1800629487" r:id="rId136"/>
              </w:object>
            </w:r>
          </w:p>
          <w:p w14:paraId="2491A9D6" w14:textId="77777777" w:rsidR="008D7D9E" w:rsidRDefault="008D7D9E" w:rsidP="008D7D9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  ومنه: </w:t>
            </w:r>
            <w:r w:rsidRPr="0072330B">
              <w:rPr>
                <w:rFonts w:ascii="Amiri" w:hAnsi="Amiri" w:cs="Amiri"/>
                <w:kern w:val="2"/>
                <w:position w:val="-24"/>
                <w:sz w:val="28"/>
                <w:szCs w:val="28"/>
                <w:lang w:bidi="ar-DZ"/>
                <w14:ligatures w14:val="standardContextual"/>
              </w:rPr>
              <w:object w:dxaOrig="2940" w:dyaOrig="600" w14:anchorId="60073C0A">
                <v:shape id="_x0000_i1101" type="#_x0000_t75" style="width:147pt;height:30pt" o:ole="">
                  <v:imagedata r:id="rId137" o:title=""/>
                </v:shape>
                <o:OLEObject Type="Embed" ProgID="Equation.DSMT4" ShapeID="_x0000_i1101" DrawAspect="Content" ObjectID="_1800629488" r:id="rId138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.....(01)</w:t>
            </w:r>
          </w:p>
          <w:p w14:paraId="032D4CFD" w14:textId="77777777" w:rsidR="008D7D9E" w:rsidRDefault="008D7D9E" w:rsidP="008D7D9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ولدينا  </w:t>
            </w:r>
            <w:r w:rsidRPr="00840D73">
              <w:rPr>
                <w:rFonts w:ascii="Amiri" w:hAnsi="Amiri" w:cs="Amiri"/>
                <w:kern w:val="2"/>
                <w:position w:val="-18"/>
                <w:sz w:val="28"/>
                <w:szCs w:val="28"/>
                <w:lang w:bidi="ar-DZ"/>
                <w14:ligatures w14:val="standardContextual"/>
              </w:rPr>
              <w:object w:dxaOrig="1440" w:dyaOrig="480" w14:anchorId="10974120">
                <v:shape id="_x0000_i1102" type="#_x0000_t75" style="width:1in;height:24pt" o:ole="">
                  <v:imagedata r:id="rId139" o:title=""/>
                </v:shape>
                <o:OLEObject Type="Embed" ProgID="Equation.DSMT4" ShapeID="_x0000_i1102" DrawAspect="Content" ObjectID="_1800629489" r:id="rId140"/>
              </w:object>
            </w:r>
          </w:p>
          <w:p w14:paraId="7BEF3C01" w14:textId="77777777" w:rsidR="008D7D9E" w:rsidRDefault="008D7D9E" w:rsidP="008D7D9E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إذا: </w:t>
            </w:r>
            <w:r w:rsidRPr="00840D73">
              <w:rPr>
                <w:rFonts w:ascii="Amiri" w:hAnsi="Amiri" w:cs="Amiri"/>
                <w:kern w:val="2"/>
                <w:position w:val="-24"/>
                <w:sz w:val="28"/>
                <w:szCs w:val="28"/>
                <w:lang w:bidi="ar-DZ"/>
                <w14:ligatures w14:val="standardContextual"/>
              </w:rPr>
              <w:object w:dxaOrig="2680" w:dyaOrig="600" w14:anchorId="15AA14E9">
                <v:shape id="_x0000_i1103" type="#_x0000_t75" style="width:134.25pt;height:30pt" o:ole="">
                  <v:imagedata r:id="rId141" o:title=""/>
                </v:shape>
                <o:OLEObject Type="Embed" ProgID="Equation.DSMT4" ShapeID="_x0000_i1103" DrawAspect="Content" ObjectID="_1800629490" r:id="rId142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......(02)</w:t>
            </w:r>
          </w:p>
          <w:p w14:paraId="23DDF81D" w14:textId="77777777" w:rsidR="008D7D9E" w:rsidRDefault="008D7D9E" w:rsidP="008D7D9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158443C9" w14:textId="77777777" w:rsidR="008D7D9E" w:rsidRPr="00086042" w:rsidRDefault="008D7D9E" w:rsidP="008D7D9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من (01) و (02) نجد: </w:t>
            </w:r>
            <w:r w:rsidRPr="00840D73">
              <w:rPr>
                <w:rFonts w:ascii="Amiri" w:hAnsi="Amiri" w:cs="Amiri"/>
                <w:kern w:val="2"/>
                <w:position w:val="-18"/>
                <w:sz w:val="28"/>
                <w:szCs w:val="28"/>
                <w:lang w:bidi="ar-DZ"/>
                <w14:ligatures w14:val="standardContextual"/>
              </w:rPr>
              <w:object w:dxaOrig="3100" w:dyaOrig="480" w14:anchorId="38F0EF88">
                <v:shape id="_x0000_i1104" type="#_x0000_t75" style="width:156pt;height:24pt" o:ole="">
                  <v:imagedata r:id="rId143" o:title=""/>
                </v:shape>
                <o:OLEObject Type="Embed" ProgID="Equation.DSMT4" ShapeID="_x0000_i1104" DrawAspect="Content" ObjectID="_1800629491" r:id="rId144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.</w:t>
            </w:r>
          </w:p>
          <w:p w14:paraId="0E2921EE" w14:textId="77777777" w:rsidR="008D7D9E" w:rsidRPr="00380B1D" w:rsidRDefault="008D7D9E" w:rsidP="008D7D9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b/>
                <w:bCs/>
                <w:sz w:val="28"/>
                <w:szCs w:val="28"/>
                <w:u w:val="single"/>
                <w:rtl/>
              </w:rPr>
              <w:t xml:space="preserve"> ومنه: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</w:t>
            </w:r>
            <w:r w:rsidRPr="00840D73">
              <w:rPr>
                <w:rFonts w:ascii="Amiri" w:hAnsi="Amiri" w:cs="Amiri"/>
                <w:kern w:val="2"/>
                <w:position w:val="-18"/>
                <w:sz w:val="28"/>
                <w:szCs w:val="28"/>
                <w:lang w:bidi="ar-DZ"/>
                <w14:ligatures w14:val="standardContextual"/>
              </w:rPr>
              <w:object w:dxaOrig="2360" w:dyaOrig="480" w14:anchorId="0E2219CA">
                <v:shape id="_x0000_i1105" type="#_x0000_t75" style="width:117.75pt;height:24pt" o:ole="">
                  <v:imagedata r:id="rId145" o:title=""/>
                </v:shape>
                <o:OLEObject Type="Embed" ProgID="Equation.DSMT4" ShapeID="_x0000_i1105" DrawAspect="Content" ObjectID="_1800629492" r:id="rId146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إذا: </w:t>
            </w:r>
            <w:r w:rsidRPr="00840D73">
              <w:rPr>
                <w:rFonts w:ascii="Amiri" w:hAnsi="Amiri" w:cs="Amiri"/>
                <w:kern w:val="2"/>
                <w:position w:val="-24"/>
                <w:sz w:val="28"/>
                <w:szCs w:val="28"/>
                <w:lang w:bidi="ar-DZ"/>
                <w14:ligatures w14:val="standardContextual"/>
              </w:rPr>
              <w:object w:dxaOrig="2439" w:dyaOrig="600" w14:anchorId="4D4404A4">
                <v:shape id="_x0000_i1106" type="#_x0000_t75" style="width:122.25pt;height:30pt" o:ole="">
                  <v:imagedata r:id="rId147" o:title=""/>
                </v:shape>
                <o:OLEObject Type="Embed" ProgID="Equation.DSMT4" ShapeID="_x0000_i1106" DrawAspect="Content" ObjectID="_1800629493" r:id="rId148"/>
              </w:object>
            </w:r>
          </w:p>
          <w:p w14:paraId="5B076BDF" w14:textId="77777777" w:rsidR="008D7D9E" w:rsidRPr="00FC5497" w:rsidRDefault="008D7D9E" w:rsidP="008D7D9E">
            <w:pPr>
              <w:pStyle w:val="Paragraphedeliste"/>
              <w:numPr>
                <w:ilvl w:val="0"/>
                <w:numId w:val="25"/>
              </w:numPr>
              <w:bidi/>
              <w:ind w:left="360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086042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تبيين أن: </w:t>
            </w:r>
            <w:r w:rsidRPr="00F927D3">
              <w:rPr>
                <w:position w:val="-18"/>
                <w:lang w:bidi="ar-DZ"/>
              </w:rPr>
              <w:object w:dxaOrig="2320" w:dyaOrig="480" w14:anchorId="4572F280">
                <v:shape id="_x0000_i1107" type="#_x0000_t75" style="width:116.25pt;height:24pt" o:ole="">
                  <v:imagedata r:id="rId149" o:title=""/>
                </v:shape>
                <o:OLEObject Type="Embed" ProgID="Equation.DSMT4" ShapeID="_x0000_i1107" DrawAspect="Content" ObjectID="_1800629494" r:id="rId150"/>
              </w:object>
            </w:r>
            <w:r w:rsidRPr="00086042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في حالة النقط  </w:t>
            </w:r>
            <w:r w:rsidRPr="00086042">
              <w:rPr>
                <w:color w:val="FF0000"/>
                <w:position w:val="-4"/>
              </w:rPr>
              <w:object w:dxaOrig="320" w:dyaOrig="260" w14:anchorId="65CDFA0E">
                <v:shape id="_x0000_i1108" type="#_x0000_t75" style="width:15.75pt;height:12.75pt" o:ole="">
                  <v:imagedata r:id="rId124" o:title=""/>
                </v:shape>
                <o:OLEObject Type="Embed" ProgID="Equation.DSMT4" ShapeID="_x0000_i1108" DrawAspect="Content" ObjectID="_1800629495" r:id="rId151"/>
              </w:object>
            </w:r>
            <w:r w:rsidRPr="00086042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 ، </w:t>
            </w:r>
            <w:r w:rsidRPr="00086042">
              <w:rPr>
                <w:color w:val="FF0000"/>
                <w:position w:val="-6"/>
                <w:lang w:bidi="ar-DZ"/>
              </w:rPr>
              <w:object w:dxaOrig="240" w:dyaOrig="279" w14:anchorId="29FED7F5">
                <v:shape id="_x0000_i1109" type="#_x0000_t75" style="width:12pt;height:14.25pt" o:ole="">
                  <v:imagedata r:id="rId126" o:title=""/>
                </v:shape>
                <o:OLEObject Type="Embed" ProgID="Equation.DSMT4" ShapeID="_x0000_i1109" DrawAspect="Content" ObjectID="_1800629496" r:id="rId152"/>
              </w:object>
            </w:r>
            <w:r w:rsidRPr="00086042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و </w:t>
            </w:r>
            <w:r w:rsidRPr="00086042">
              <w:rPr>
                <w:color w:val="FF0000"/>
                <w:position w:val="-4"/>
                <w:lang w:bidi="ar-DZ"/>
              </w:rPr>
              <w:object w:dxaOrig="240" w:dyaOrig="260" w14:anchorId="30AFA8EC">
                <v:shape id="_x0000_i1110" type="#_x0000_t75" style="width:12pt;height:12.75pt" o:ole="">
                  <v:imagedata r:id="rId128" o:title=""/>
                </v:shape>
                <o:OLEObject Type="Embed" ProgID="Equation.DSMT4" ShapeID="_x0000_i1110" DrawAspect="Content" ObjectID="_1800629497" r:id="rId153"/>
              </w:object>
            </w:r>
            <w:r w:rsidRPr="00086042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ليست </w:t>
            </w:r>
            <w:r w:rsidRPr="00086042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على استقامية:</w:t>
            </w:r>
          </w:p>
          <w:p w14:paraId="46C21DA2" w14:textId="77777777" w:rsidR="008D7D9E" w:rsidRDefault="008D7D9E" w:rsidP="008D7D9E">
            <w:pPr>
              <w:pStyle w:val="Paragraphedeliste"/>
              <w:bidi/>
              <w:ind w:left="36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FC5497">
              <w:rPr>
                <w:rFonts w:ascii="Amiri" w:hAnsi="Amiri" w:cs="Amiri" w:hint="cs"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238A01AC" wp14:editId="006EF550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438785</wp:posOffset>
                      </wp:positionV>
                      <wp:extent cx="2114550" cy="1971675"/>
                      <wp:effectExtent l="0" t="0" r="19050" b="28575"/>
                      <wp:wrapNone/>
                      <wp:docPr id="168578285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0" cy="19716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8D5009" w14:textId="77777777" w:rsidR="008D7D9E" w:rsidRDefault="008D7D9E" w:rsidP="008D7D9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FC71241" wp14:editId="53140BA6">
                                        <wp:extent cx="1619048" cy="1685714"/>
                                        <wp:effectExtent l="0" t="0" r="635" b="0"/>
                                        <wp:docPr id="433679386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29366869" name=""/>
                                                <pic:cNvPicPr/>
                                              </pic:nvPicPr>
                                              <pic:blipFill>
                                                <a:blip r:embed="rId15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19048" cy="16857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8A01AC" id="Rectangle 2" o:spid="_x0000_s1031" style="position:absolute;left:0;text-align:left;margin-left:5.5pt;margin-top:34.55pt;width:166.5pt;height:155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" fillcolor="white [3201]" strokecolor="white [3212]" strokeweight="2pt">
                      <v:textbox>
                        <w:txbxContent>
                          <w:p w14:paraId="248D5009" w14:textId="77777777" w:rsidR="008D7D9E" w:rsidRDefault="008D7D9E" w:rsidP="008D7D9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C71241" wp14:editId="53140BA6">
                                  <wp:extent cx="1619048" cy="1685714"/>
                                  <wp:effectExtent l="0" t="0" r="635" b="0"/>
                                  <wp:docPr id="433679386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9366869" name=""/>
                                          <pic:cNvPicPr/>
                                        </pic:nvPicPr>
                                        <pic:blipFill>
                                          <a:blip r:embed="rId15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048" cy="16857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C5497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لتكن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FC5497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79" w:dyaOrig="279" w14:anchorId="5DF0342F">
                <v:shape id="_x0000_i1111" type="#_x0000_t75" style="width:14.25pt;height:14.25pt" o:ole="">
                  <v:imagedata r:id="rId155" o:title=""/>
                </v:shape>
                <o:OLEObject Type="Embed" ProgID="Equation.DSMT4" ShapeID="_x0000_i1111" DrawAspect="Content" ObjectID="_1800629498" r:id="rId156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نقطة من </w:t>
            </w:r>
            <w:r w:rsidRPr="00866720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630ECFBB">
                <v:shape id="_x0000_i1112" type="#_x0000_t75" style="width:21pt;height:20.25pt" o:ole="">
                  <v:imagedata r:id="rId96" o:title=""/>
                </v:shape>
                <o:OLEObject Type="Embed" ProgID="Equation.DSMT4" ShapeID="_x0000_i1112" DrawAspect="Content" ObjectID="_1800629499" r:id="rId157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حيث: </w:t>
            </w:r>
            <w:r w:rsidRPr="00896B9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النقط </w:t>
            </w:r>
            <w:r w:rsidRPr="00866720">
              <w:rPr>
                <w:position w:val="-4"/>
              </w:rPr>
              <w:object w:dxaOrig="320" w:dyaOrig="260" w14:anchorId="4A441EE9">
                <v:shape id="_x0000_i1113" type="#_x0000_t75" style="width:15.75pt;height:12.75pt" o:ole="">
                  <v:imagedata r:id="rId105" o:title=""/>
                </v:shape>
                <o:OLEObject Type="Embed" ProgID="Equation.DSMT4" ShapeID="_x0000_i1113" DrawAspect="Content" ObjectID="_1800629500" r:id="rId158"/>
              </w:object>
            </w:r>
            <w:r w:rsidRPr="00896B90">
              <w:rPr>
                <w:rFonts w:ascii="Amiri" w:hAnsi="Amiri" w:cs="Amiri" w:hint="cs"/>
                <w:sz w:val="28"/>
                <w:szCs w:val="28"/>
                <w:rtl/>
              </w:rPr>
              <w:t xml:space="preserve"> ، </w:t>
            </w:r>
            <w:r w:rsidRPr="00866720">
              <w:rPr>
                <w:position w:val="-6"/>
                <w:lang w:bidi="ar-DZ"/>
              </w:rPr>
              <w:object w:dxaOrig="240" w:dyaOrig="279" w14:anchorId="3262B2A7">
                <v:shape id="_x0000_i1114" type="#_x0000_t75" style="width:12pt;height:14.25pt" o:ole="">
                  <v:imagedata r:id="rId98" o:title=""/>
                </v:shape>
                <o:OLEObject Type="Embed" ProgID="Equation.DSMT4" ShapeID="_x0000_i1114" DrawAspect="Content" ObjectID="_1800629501" r:id="rId159"/>
              </w:object>
            </w:r>
            <w:r w:rsidRPr="00896B9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</w:t>
            </w:r>
            <w:r w:rsidRPr="00DB426D">
              <w:rPr>
                <w:position w:val="-6"/>
                <w:lang w:bidi="ar-DZ"/>
              </w:rPr>
              <w:object w:dxaOrig="279" w:dyaOrig="279" w14:anchorId="0F6C7AA0">
                <v:shape id="_x0000_i1115" type="#_x0000_t75" style="width:14.25pt;height:14.25pt" o:ole="">
                  <v:imagedata r:id="rId160" o:title=""/>
                </v:shape>
                <o:OLEObject Type="Embed" ProgID="Equation.DSMT4" ShapeID="_x0000_i1115" DrawAspect="Content" ObjectID="_1800629502" r:id="rId161"/>
              </w:object>
            </w:r>
            <w:r w:rsidRPr="00896B9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على استقامية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إذا حسب الحالة 01 نجد:  </w:t>
            </w:r>
            <w:r w:rsidRPr="00DB426D">
              <w:rPr>
                <w:rFonts w:ascii="Amiri" w:hAnsi="Amiri" w:cs="Amiri"/>
                <w:position w:val="-24"/>
                <w:sz w:val="28"/>
                <w:szCs w:val="28"/>
                <w:lang w:bidi="ar-DZ"/>
              </w:rPr>
              <w:object w:dxaOrig="2520" w:dyaOrig="600" w14:anchorId="4FA90A51">
                <v:shape id="_x0000_i1116" type="#_x0000_t75" style="width:126.75pt;height:30pt" o:ole="">
                  <v:imagedata r:id="rId162" o:title=""/>
                </v:shape>
                <o:OLEObject Type="Embed" ProgID="Equation.DSMT4" ShapeID="_x0000_i1116" DrawAspect="Content" ObjectID="_1800629503" r:id="rId163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.....(1)</w:t>
            </w:r>
          </w:p>
          <w:p w14:paraId="1FF79E9A" w14:textId="77777777" w:rsidR="008D7D9E" w:rsidRDefault="008D7D9E" w:rsidP="008D7D9E">
            <w:pPr>
              <w:pStyle w:val="Paragraphedeliste"/>
              <w:bidi/>
              <w:ind w:left="36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لدينا: المثلث </w:t>
            </w:r>
            <w:r w:rsidRPr="00787A82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620" w:dyaOrig="279" w14:anchorId="22FD9620">
                <v:shape id="_x0000_i1117" type="#_x0000_t75" style="width:30.75pt;height:14.25pt" o:ole="">
                  <v:imagedata r:id="rId164" o:title=""/>
                </v:shape>
                <o:OLEObject Type="Embed" ProgID="Equation.DSMT4" ShapeID="_x0000_i1117" DrawAspect="Content" ObjectID="_1800629504" r:id="rId165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متساوي الساقين إذا:</w:t>
            </w:r>
          </w:p>
          <w:p w14:paraId="30726C76" w14:textId="533283C1" w:rsidR="008D7D9E" w:rsidRPr="008D7D9E" w:rsidRDefault="008D7D9E" w:rsidP="008D7D9E">
            <w:pPr>
              <w:pStyle w:val="Paragraphedeliste"/>
              <w:bidi/>
              <w:ind w:left="36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12757">
              <w:rPr>
                <w:rFonts w:ascii="Amiri" w:hAnsi="Amiri" w:cs="Amiri"/>
                <w:position w:val="-24"/>
                <w:sz w:val="28"/>
                <w:szCs w:val="28"/>
                <w:lang w:bidi="ar-DZ"/>
              </w:rPr>
              <w:object w:dxaOrig="2920" w:dyaOrig="600" w14:anchorId="75751526">
                <v:shape id="_x0000_i1118" type="#_x0000_t75" style="width:146.25pt;height:30pt" o:ole="">
                  <v:imagedata r:id="rId166" o:title=""/>
                </v:shape>
                <o:OLEObject Type="Embed" ProgID="Equation.DSMT4" ShapeID="_x0000_i1118" DrawAspect="Content" ObjectID="_1800629505" r:id="rId167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......(2)</w:t>
            </w:r>
          </w:p>
          <w:p w14:paraId="30B7C59B" w14:textId="77777777" w:rsidR="008D7D9E" w:rsidRPr="00FB4BE0" w:rsidRDefault="008D7D9E" w:rsidP="008D7D9E">
            <w:pPr>
              <w:pStyle w:val="Paragraphedeliste"/>
              <w:bidi/>
              <w:ind w:left="36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ولدينا:</w:t>
            </w:r>
          </w:p>
          <w:p w14:paraId="1524A3E0" w14:textId="77777777" w:rsidR="008D7D9E" w:rsidRPr="00380B1D" w:rsidRDefault="008D7D9E" w:rsidP="008D7D9E">
            <w:pPr>
              <w:pStyle w:val="Paragraphedeliste"/>
              <w:bidi/>
              <w:ind w:left="36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12757">
              <w:rPr>
                <w:rFonts w:ascii="Amiri" w:hAnsi="Amiri" w:cs="Amiri"/>
                <w:position w:val="-26"/>
                <w:sz w:val="28"/>
                <w:szCs w:val="28"/>
                <w:lang w:bidi="ar-DZ"/>
              </w:rPr>
              <w:object w:dxaOrig="4020" w:dyaOrig="639" w14:anchorId="27B9569B">
                <v:shape id="_x0000_i1119" type="#_x0000_t75" style="width:201pt;height:33pt" o:ole="">
                  <v:imagedata r:id="rId168" o:title=""/>
                </v:shape>
                <o:OLEObject Type="Embed" ProgID="Equation.DSMT4" ShapeID="_x0000_i1119" DrawAspect="Content" ObjectID="_1800629506" r:id="rId169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....(3)</w:t>
            </w:r>
          </w:p>
          <w:p w14:paraId="39AF96AD" w14:textId="77777777" w:rsidR="008D7D9E" w:rsidRPr="00612757" w:rsidRDefault="008D7D9E" w:rsidP="008D7D9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12757">
              <w:rPr>
                <w:rFonts w:ascii="Amiri" w:hAnsi="Amiri" w:cs="Amiri" w:hint="cs"/>
                <w:sz w:val="28"/>
                <w:szCs w:val="28"/>
                <w:rtl/>
              </w:rPr>
              <w:t>نعوض (1) و (2) في (3) نجد:</w:t>
            </w:r>
          </w:p>
          <w:p w14:paraId="20343D92" w14:textId="77777777" w:rsidR="008D7D9E" w:rsidRDefault="008D7D9E" w:rsidP="008D7D9E">
            <w:pPr>
              <w:bidi/>
              <w:rPr>
                <w:rtl/>
              </w:rPr>
            </w:pPr>
            <w:r w:rsidRPr="00A712D3">
              <w:rPr>
                <w:kern w:val="2"/>
                <w:position w:val="-20"/>
                <w14:ligatures w14:val="standardContextual"/>
              </w:rPr>
              <w:object w:dxaOrig="4680" w:dyaOrig="520" w14:anchorId="0C3C3F45">
                <v:shape id="_x0000_i1120" type="#_x0000_t75" style="width:234.75pt;height:26.25pt" o:ole="">
                  <v:imagedata r:id="rId170" o:title=""/>
                </v:shape>
                <o:OLEObject Type="Embed" ProgID="Equation.DSMT4" ShapeID="_x0000_i1120" DrawAspect="Content" ObjectID="_1800629507" r:id="rId171"/>
              </w:object>
            </w:r>
          </w:p>
          <w:p w14:paraId="0F2AD1E6" w14:textId="77777777" w:rsidR="008D7D9E" w:rsidRPr="004F2241" w:rsidRDefault="008D7D9E" w:rsidP="008D7D9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AE3CCC">
              <w:rPr>
                <w:rFonts w:ascii="Amiri" w:hAnsi="Amiri" w:cs="Amiri"/>
                <w:sz w:val="28"/>
                <w:szCs w:val="28"/>
                <w:rtl/>
              </w:rPr>
              <w:t>ومنه:</w:t>
            </w:r>
            <w:r w:rsidRPr="00A712D3">
              <w:rPr>
                <w:kern w:val="2"/>
                <w:position w:val="-20"/>
                <w14:ligatures w14:val="standardContextual"/>
              </w:rPr>
              <w:object w:dxaOrig="3800" w:dyaOrig="520" w14:anchorId="7E53EE10">
                <v:shape id="_x0000_i1121" type="#_x0000_t75" style="width:189.75pt;height:26.25pt" o:ole="">
                  <v:imagedata r:id="rId172" o:title=""/>
                </v:shape>
                <o:OLEObject Type="Embed" ProgID="Equation.DSMT4" ShapeID="_x0000_i1121" DrawAspect="Content" ObjectID="_1800629508" r:id="rId173"/>
              </w:object>
            </w:r>
            <w:r>
              <w:rPr>
                <w:rFonts w:hint="cs"/>
                <w:rtl/>
              </w:rPr>
              <w:t xml:space="preserve"> </w:t>
            </w:r>
            <w:r>
              <w:br/>
            </w:r>
            <w:r w:rsidRPr="00AE3CCC">
              <w:rPr>
                <w:rFonts w:ascii="Amiri" w:hAnsi="Amiri" w:cs="Amiri"/>
                <w:sz w:val="28"/>
                <w:szCs w:val="28"/>
                <w:rtl/>
              </w:rPr>
              <w:t>ومنه:</w:t>
            </w:r>
            <w:r w:rsidRPr="00AE3CCC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A712D3">
              <w:rPr>
                <w:kern w:val="2"/>
                <w:position w:val="-20"/>
                <w14:ligatures w14:val="standardContextual"/>
              </w:rPr>
              <w:object w:dxaOrig="3800" w:dyaOrig="520" w14:anchorId="74E0DE42">
                <v:shape id="_x0000_i1122" type="#_x0000_t75" style="width:189.75pt;height:26.25pt" o:ole="">
                  <v:imagedata r:id="rId174" o:title=""/>
                </v:shape>
                <o:OLEObject Type="Embed" ProgID="Equation.DSMT4" ShapeID="_x0000_i1122" DrawAspect="Content" ObjectID="_1800629509" r:id="rId175"/>
              </w:object>
            </w:r>
          </w:p>
          <w:p w14:paraId="78C31F72" w14:textId="77777777" w:rsidR="008D7D9E" w:rsidRPr="00AE3CCC" w:rsidRDefault="008D7D9E" w:rsidP="008D7D9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AE3CCC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ومنه: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A712D3">
              <w:rPr>
                <w:kern w:val="2"/>
                <w:position w:val="-20"/>
                <w14:ligatures w14:val="standardContextual"/>
              </w:rPr>
              <w:object w:dxaOrig="3800" w:dyaOrig="520" w14:anchorId="71BB9351">
                <v:shape id="_x0000_i1123" type="#_x0000_t75" style="width:189.75pt;height:26.25pt" o:ole="">
                  <v:imagedata r:id="rId176" o:title=""/>
                </v:shape>
                <o:OLEObject Type="Embed" ProgID="Equation.DSMT4" ShapeID="_x0000_i1123" DrawAspect="Content" ObjectID="_1800629510" r:id="rId177"/>
              </w:object>
            </w:r>
            <w:r>
              <w:br/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AE3CCC">
              <w:rPr>
                <w:rFonts w:ascii="Amiri" w:hAnsi="Amiri" w:cs="Amiri"/>
                <w:sz w:val="28"/>
                <w:szCs w:val="28"/>
                <w:rtl/>
                <w:lang w:bidi="ar-DZ"/>
              </w:rPr>
              <w:t>إذا:</w:t>
            </w:r>
            <w:r w:rsidRPr="00AE3CCC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4F2241">
              <w:rPr>
                <w:kern w:val="2"/>
                <w:position w:val="-24"/>
                <w14:ligatures w14:val="standardContextual"/>
              </w:rPr>
              <w:object w:dxaOrig="2439" w:dyaOrig="600" w14:anchorId="440F88AE">
                <v:shape id="_x0000_i1124" type="#_x0000_t75" style="width:122.25pt;height:30pt" o:ole="">
                  <v:imagedata r:id="rId178" o:title=""/>
                </v:shape>
                <o:OLEObject Type="Embed" ProgID="Equation.DSMT4" ShapeID="_x0000_i1124" DrawAspect="Content" ObjectID="_1800629511" r:id="rId179"/>
              </w:object>
            </w:r>
          </w:p>
          <w:p w14:paraId="709A4FC6" w14:textId="77777777" w:rsidR="008D7D9E" w:rsidRDefault="008D7D9E" w:rsidP="008D7D9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135B6AEC" w14:textId="77777777" w:rsidR="008D7D9E" w:rsidRDefault="008D7D9E" w:rsidP="008D7D9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7BF8642" w14:textId="77777777" w:rsidR="008D7D9E" w:rsidRDefault="008D7D9E" w:rsidP="008D7D9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283B1D8E" w14:textId="77777777" w:rsidR="008D7D9E" w:rsidRDefault="008D7D9E" w:rsidP="008D7D9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413D697" w14:textId="77777777" w:rsidR="008D7D9E" w:rsidRDefault="008D7D9E" w:rsidP="008D7D9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AF34667" w14:textId="77777777" w:rsidR="008D7D9E" w:rsidRDefault="008D7D9E" w:rsidP="008D7D9E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F9543C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الزاوية المحيطية</w:t>
            </w:r>
          </w:p>
          <w:p w14:paraId="11E0D7C7" w14:textId="77777777" w:rsidR="008D7D9E" w:rsidRPr="00F9543C" w:rsidRDefault="008D7D9E" w:rsidP="008D7D9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9C2B898" w14:textId="77777777" w:rsidR="008D7D9E" w:rsidRPr="00F9543C" w:rsidRDefault="008D7D9E" w:rsidP="008D7D9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F9543C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420" w:dyaOrig="400" w14:anchorId="22FB579A">
                <v:shape id="_x0000_i1125" type="#_x0000_t75" style="width:21pt;height:20.25pt" o:ole="">
                  <v:imagedata r:id="rId180" o:title=""/>
                </v:shape>
                <o:OLEObject Type="Embed" ProgID="Equation.DSMT4" ShapeID="_x0000_i1125" DrawAspect="Content" ObjectID="_1800629512" r:id="rId181"/>
              </w:object>
            </w:r>
            <w:r w:rsidRPr="00F9543C">
              <w:rPr>
                <w:rFonts w:ascii="Amiri" w:hAnsi="Amiri" w:cs="Amiri"/>
                <w:sz w:val="28"/>
                <w:szCs w:val="28"/>
                <w:rtl/>
              </w:rPr>
              <w:t xml:space="preserve"> دائرة مثلثية مركزها</w:t>
            </w:r>
            <w:r w:rsidRPr="00F9543C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40" w:dyaOrig="279" w14:anchorId="1F5C6100">
                <v:shape id="_x0000_i1126" type="#_x0000_t75" style="width:12pt;height:14.25pt" o:ole="">
                  <v:imagedata r:id="rId182" o:title=""/>
                </v:shape>
                <o:OLEObject Type="Embed" ProgID="Equation.DSMT4" ShapeID="_x0000_i1126" DrawAspect="Content" ObjectID="_1800629513" r:id="rId183"/>
              </w:object>
            </w:r>
            <w:r w:rsidRPr="00F9543C">
              <w:rPr>
                <w:rFonts w:ascii="Amiri" w:hAnsi="Amiri" w:cs="Amiri"/>
                <w:sz w:val="28"/>
                <w:szCs w:val="28"/>
                <w:rtl/>
              </w:rPr>
              <w:t>.</w:t>
            </w:r>
            <w:r w:rsidRPr="00F9543C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240" w:dyaOrig="260" w14:anchorId="3601FD5D">
                <v:shape id="_x0000_i1127" type="#_x0000_t75" style="width:12pt;height:12.75pt" o:ole="">
                  <v:imagedata r:id="rId184" o:title=""/>
                </v:shape>
                <o:OLEObject Type="Embed" ProgID="Equation.DSMT4" ShapeID="_x0000_i1127" DrawAspect="Content" ObjectID="_1800629514" r:id="rId185"/>
              </w:object>
            </w:r>
            <w:r w:rsidRPr="00F9543C">
              <w:rPr>
                <w:rFonts w:ascii="Amiri" w:hAnsi="Amiri" w:cs="Amiri"/>
                <w:sz w:val="28"/>
                <w:szCs w:val="28"/>
                <w:rtl/>
              </w:rPr>
              <w:t>،</w:t>
            </w:r>
            <w:r w:rsidRPr="00F9543C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240" w:dyaOrig="260" w14:anchorId="0561B3C1">
                <v:shape id="_x0000_i1128" type="#_x0000_t75" style="width:12pt;height:12.75pt" o:ole="">
                  <v:imagedata r:id="rId186" o:title=""/>
                </v:shape>
                <o:OLEObject Type="Embed" ProgID="Equation.DSMT4" ShapeID="_x0000_i1128" DrawAspect="Content" ObjectID="_1800629515" r:id="rId187"/>
              </w:object>
            </w:r>
            <w:r w:rsidRPr="00F9543C">
              <w:rPr>
                <w:rFonts w:ascii="Amiri" w:hAnsi="Amiri" w:cs="Amiri"/>
                <w:sz w:val="28"/>
                <w:szCs w:val="28"/>
                <w:rtl/>
              </w:rPr>
              <w:t>و</w:t>
            </w:r>
            <w:r w:rsidRPr="00F9543C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320" w:dyaOrig="260" w14:anchorId="103993DC">
                <v:shape id="_x0000_i1129" type="#_x0000_t75" style="width:15.75pt;height:12.75pt" o:ole="">
                  <v:imagedata r:id="rId188" o:title=""/>
                </v:shape>
                <o:OLEObject Type="Embed" ProgID="Equation.DSMT4" ShapeID="_x0000_i1129" DrawAspect="Content" ObjectID="_1800629516" r:id="rId189"/>
              </w:object>
            </w:r>
            <w:r w:rsidRPr="00F9543C">
              <w:rPr>
                <w:rFonts w:ascii="Amiri" w:hAnsi="Amiri" w:cs="Amiri"/>
                <w:sz w:val="28"/>
                <w:szCs w:val="28"/>
                <w:rtl/>
              </w:rPr>
              <w:t xml:space="preserve"> ثلاث نقط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F9543C">
              <w:rPr>
                <w:rFonts w:ascii="Amiri" w:hAnsi="Amiri" w:cs="Amiri"/>
                <w:sz w:val="28"/>
                <w:szCs w:val="28"/>
                <w:rtl/>
              </w:rPr>
              <w:t>متمايزة مثنى مثنى من الدائرة</w:t>
            </w:r>
            <w:r w:rsidRPr="00F9543C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420" w:dyaOrig="400" w14:anchorId="0BEA20DD">
                <v:shape id="_x0000_i1130" type="#_x0000_t75" style="width:21pt;height:20.25pt" o:ole="">
                  <v:imagedata r:id="rId180" o:title=""/>
                </v:shape>
                <o:OLEObject Type="Embed" ProgID="Equation.DSMT4" ShapeID="_x0000_i1130" DrawAspect="Content" ObjectID="_1800629517" r:id="rId190"/>
              </w:object>
            </w:r>
            <w:r w:rsidRPr="00F9543C">
              <w:rPr>
                <w:rFonts w:ascii="Amiri" w:hAnsi="Amiri" w:cs="Amiri"/>
                <w:sz w:val="28"/>
                <w:szCs w:val="28"/>
                <w:rtl/>
              </w:rPr>
              <w:t xml:space="preserve">.الزاوية الموجهة </w:t>
            </w:r>
            <w:r w:rsidRPr="00F9543C">
              <w:rPr>
                <w:rFonts w:ascii="Amiri" w:hAnsi="Amiri" w:cs="Amiri"/>
                <w:kern w:val="2"/>
                <w:position w:val="-18"/>
                <w:sz w:val="28"/>
                <w:szCs w:val="28"/>
                <w14:ligatures w14:val="standardContextual"/>
              </w:rPr>
              <w:object w:dxaOrig="1040" w:dyaOrig="480" w14:anchorId="2FFB6BC5">
                <v:shape id="_x0000_i1131" type="#_x0000_t75" style="width:51.75pt;height:24pt" o:ole="">
                  <v:imagedata r:id="rId191" o:title=""/>
                </v:shape>
                <o:OLEObject Type="Embed" ProgID="Equation.DSMT4" ShapeID="_x0000_i1131" DrawAspect="Content" ObjectID="_1800629518" r:id="rId192"/>
              </w:object>
            </w:r>
            <w:r w:rsidRPr="00F9543C">
              <w:rPr>
                <w:rFonts w:ascii="Amiri" w:hAnsi="Amiri" w:cs="Amiri"/>
                <w:sz w:val="28"/>
                <w:szCs w:val="28"/>
                <w:rtl/>
              </w:rPr>
              <w:t xml:space="preserve"> تسمى زاوية محيطية.</w:t>
            </w:r>
          </w:p>
          <w:p w14:paraId="3E308E1D" w14:textId="77777777" w:rsidR="008D7D9E" w:rsidRDefault="008D7D9E" w:rsidP="008D7D9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F9543C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</w:p>
          <w:p w14:paraId="67C8C1C7" w14:textId="77777777" w:rsidR="008D7D9E" w:rsidRDefault="008D7D9E" w:rsidP="008D7D9E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F9543C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A249E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shd w:val="clear" w:color="auto" w:fill="FDE9D9" w:themeFill="accent6" w:themeFillTint="33"/>
                <w:rtl/>
              </w:rPr>
              <w:t>مبرهنة</w:t>
            </w:r>
            <w:r w:rsidRPr="00A249E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shd w:val="clear" w:color="auto" w:fill="FDE9D9" w:themeFill="accent6" w:themeFillTint="33"/>
                <w:rtl/>
              </w:rPr>
              <w:t>:</w:t>
            </w:r>
          </w:p>
          <w:p w14:paraId="1BBEE7EE" w14:textId="77777777" w:rsidR="008D7D9E" w:rsidRPr="00F9543C" w:rsidRDefault="008D7D9E" w:rsidP="008D7D9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b/>
                <w:bCs/>
                <w:noProof/>
                <w:sz w:val="28"/>
                <w:szCs w:val="28"/>
                <w:u w:val="single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3BC5AFAA" wp14:editId="29F0F00A">
                      <wp:simplePos x="0" y="0"/>
                      <wp:positionH relativeFrom="column">
                        <wp:posOffset>734385</wp:posOffset>
                      </wp:positionH>
                      <wp:positionV relativeFrom="paragraph">
                        <wp:posOffset>975271</wp:posOffset>
                      </wp:positionV>
                      <wp:extent cx="2402840" cy="2402959"/>
                      <wp:effectExtent l="0" t="0" r="16510" b="16510"/>
                      <wp:wrapNone/>
                      <wp:docPr id="127451417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2840" cy="240295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0FB672" w14:textId="77777777" w:rsidR="008D7D9E" w:rsidRDefault="008D7D9E" w:rsidP="008D7D9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29157DC" wp14:editId="4CE47A06">
                                        <wp:extent cx="2194560" cy="2244090"/>
                                        <wp:effectExtent l="0" t="0" r="0" b="3810"/>
                                        <wp:docPr id="21579728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56714889" name=""/>
                                                <pic:cNvPicPr/>
                                              </pic:nvPicPr>
                                              <pic:blipFill>
                                                <a:blip r:embed="rId19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94560" cy="22440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5AFAA" id="_x0000_s1032" style="position:absolute;left:0;text-align:left;margin-left:57.85pt;margin-top:76.8pt;width:189.2pt;height:189.2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" fillcolor="white [3201]" strokecolor="white [3212]" strokeweight="2pt">
                      <v:textbox>
                        <w:txbxContent>
                          <w:p w14:paraId="430FB672" w14:textId="77777777" w:rsidR="008D7D9E" w:rsidRDefault="008D7D9E" w:rsidP="008D7D9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9157DC" wp14:editId="4CE47A06">
                                  <wp:extent cx="2194560" cy="2244090"/>
                                  <wp:effectExtent l="0" t="0" r="0" b="3810"/>
                                  <wp:docPr id="21579728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56714889" name=""/>
                                          <pic:cNvPicPr/>
                                        </pic:nvPicPr>
                                        <pic:blipFill>
                                          <a:blip r:embed="rId19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4560" cy="2244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br/>
            </w:r>
            <w:r w:rsidRPr="00F9543C">
              <w:rPr>
                <w:rFonts w:ascii="Amiri" w:hAnsi="Amiri" w:cs="Amiri"/>
                <w:sz w:val="28"/>
                <w:szCs w:val="28"/>
                <w:rtl/>
              </w:rPr>
              <w:t>إذا كانت</w:t>
            </w:r>
            <w:r w:rsidRPr="00F9543C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240" w:dyaOrig="260" w14:anchorId="5B6221DB">
                <v:shape id="_x0000_i1132" type="#_x0000_t75" style="width:12pt;height:12.75pt" o:ole="">
                  <v:imagedata r:id="rId184" o:title=""/>
                </v:shape>
                <o:OLEObject Type="Embed" ProgID="Equation.DSMT4" ShapeID="_x0000_i1132" DrawAspect="Content" ObjectID="_1800629519" r:id="rId194"/>
              </w:object>
            </w:r>
            <w:r w:rsidRPr="00F9543C">
              <w:rPr>
                <w:rFonts w:ascii="Amiri" w:hAnsi="Amiri" w:cs="Amiri"/>
                <w:sz w:val="28"/>
                <w:szCs w:val="28"/>
                <w:rtl/>
              </w:rPr>
              <w:t>،</w:t>
            </w:r>
            <w:r w:rsidRPr="00F9543C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240" w:dyaOrig="260" w14:anchorId="5EB9BEBA">
                <v:shape id="_x0000_i1133" type="#_x0000_t75" style="width:12pt;height:12.75pt" o:ole="">
                  <v:imagedata r:id="rId186" o:title=""/>
                </v:shape>
                <o:OLEObject Type="Embed" ProgID="Equation.DSMT4" ShapeID="_x0000_i1133" DrawAspect="Content" ObjectID="_1800629520" r:id="rId195"/>
              </w:object>
            </w:r>
            <w:r w:rsidRPr="00F9543C">
              <w:rPr>
                <w:rFonts w:ascii="Amiri" w:hAnsi="Amiri" w:cs="Amiri"/>
                <w:sz w:val="28"/>
                <w:szCs w:val="28"/>
                <w:rtl/>
              </w:rPr>
              <w:t>و</w:t>
            </w:r>
            <w:r w:rsidRPr="00F9543C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320" w:dyaOrig="260" w14:anchorId="16D6BC31">
                <v:shape id="_x0000_i1134" type="#_x0000_t75" style="width:15.75pt;height:12.75pt" o:ole="">
                  <v:imagedata r:id="rId188" o:title=""/>
                </v:shape>
                <o:OLEObject Type="Embed" ProgID="Equation.DSMT4" ShapeID="_x0000_i1134" DrawAspect="Content" ObjectID="_1800629521" r:id="rId196"/>
              </w:object>
            </w:r>
            <w:r w:rsidRPr="00F9543C">
              <w:rPr>
                <w:rFonts w:ascii="Amiri" w:hAnsi="Amiri" w:cs="Amiri"/>
                <w:sz w:val="28"/>
                <w:szCs w:val="28"/>
                <w:rtl/>
              </w:rPr>
              <w:t>ثلاث نقط متمايزة مثنى مثنى من دائرة مثلثية</w:t>
            </w:r>
            <w:r w:rsidRPr="00F9543C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420" w:dyaOrig="400" w14:anchorId="46FE5661">
                <v:shape id="_x0000_i1135" type="#_x0000_t75" style="width:21pt;height:20.25pt" o:ole="">
                  <v:imagedata r:id="rId180" o:title=""/>
                </v:shape>
                <o:OLEObject Type="Embed" ProgID="Equation.DSMT4" ShapeID="_x0000_i1135" DrawAspect="Content" ObjectID="_1800629522" r:id="rId197"/>
              </w:object>
            </w:r>
            <w:r w:rsidRPr="00F9543C">
              <w:rPr>
                <w:rFonts w:ascii="Amiri" w:hAnsi="Amiri" w:cs="Amiri"/>
                <w:sz w:val="28"/>
                <w:szCs w:val="28"/>
                <w:rtl/>
              </w:rPr>
              <w:t xml:space="preserve"> مركزها</w:t>
            </w:r>
            <w:r w:rsidRPr="00F9543C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40" w:dyaOrig="279" w14:anchorId="26449205">
                <v:shape id="_x0000_i1136" type="#_x0000_t75" style="width:12pt;height:14.25pt" o:ole="">
                  <v:imagedata r:id="rId198" o:title=""/>
                </v:shape>
                <o:OLEObject Type="Embed" ProgID="Equation.DSMT4" ShapeID="_x0000_i1136" DrawAspect="Content" ObjectID="_1800629523" r:id="rId199"/>
              </w:object>
            </w:r>
            <w:r w:rsidRPr="00F9543C">
              <w:rPr>
                <w:rFonts w:ascii="Amiri" w:hAnsi="Amiri" w:cs="Amiri"/>
                <w:sz w:val="28"/>
                <w:szCs w:val="28"/>
                <w:rtl/>
              </w:rPr>
              <w:t xml:space="preserve"> وإذا كان</w:t>
            </w:r>
            <w:r w:rsidRPr="00F9543C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40" w:dyaOrig="220" w14:anchorId="2FA287EF">
                <v:shape id="_x0000_i1137" type="#_x0000_t75" style="width:12pt;height:11.25pt" o:ole="">
                  <v:imagedata r:id="rId200" o:title=""/>
                </v:shape>
                <o:OLEObject Type="Embed" ProgID="Equation.DSMT4" ShapeID="_x0000_i1137" DrawAspect="Content" ObjectID="_1800629524" r:id="rId201"/>
              </w:object>
            </w:r>
            <w:r w:rsidRPr="00F9543C">
              <w:rPr>
                <w:rFonts w:ascii="Amiri" w:hAnsi="Amiri" w:cs="Amiri"/>
                <w:sz w:val="28"/>
                <w:szCs w:val="28"/>
                <w:rtl/>
              </w:rPr>
              <w:t>قيسا للزاوية الموجهة</w:t>
            </w:r>
            <w:r w:rsidRPr="00F9543C">
              <w:rPr>
                <w:rFonts w:ascii="Amiri" w:hAnsi="Amiri" w:cs="Amiri"/>
                <w:kern w:val="2"/>
                <w:position w:val="-18"/>
                <w:sz w:val="28"/>
                <w:szCs w:val="28"/>
                <w14:ligatures w14:val="standardContextual"/>
              </w:rPr>
              <w:object w:dxaOrig="960" w:dyaOrig="480" w14:anchorId="0945A58F">
                <v:shape id="_x0000_i1138" type="#_x0000_t75" style="width:48pt;height:24pt" o:ole="">
                  <v:imagedata r:id="rId202" o:title=""/>
                </v:shape>
                <o:OLEObject Type="Embed" ProgID="Equation.DSMT4" ShapeID="_x0000_i1138" DrawAspect="Content" ObjectID="_1800629525" r:id="rId203"/>
              </w:object>
            </w:r>
            <w:r w:rsidRPr="00F9543C">
              <w:rPr>
                <w:rFonts w:ascii="Amiri" w:hAnsi="Amiri" w:cs="Amiri"/>
                <w:sz w:val="28"/>
                <w:szCs w:val="28"/>
                <w:rtl/>
              </w:rPr>
              <w:t xml:space="preserve">. فإن </w:t>
            </w:r>
            <w:r w:rsidRPr="00F9543C">
              <w:rPr>
                <w:rFonts w:ascii="Amiri" w:hAnsi="Amiri" w:cs="Amiri"/>
                <w:kern w:val="2"/>
                <w:position w:val="-24"/>
                <w:sz w:val="28"/>
                <w:szCs w:val="28"/>
                <w14:ligatures w14:val="standardContextual"/>
              </w:rPr>
              <w:object w:dxaOrig="279" w:dyaOrig="620" w14:anchorId="4FED083C">
                <v:shape id="_x0000_i1139" type="#_x0000_t75" style="width:14.25pt;height:30.75pt" o:ole="">
                  <v:imagedata r:id="rId204" o:title=""/>
                </v:shape>
                <o:OLEObject Type="Embed" ProgID="Equation.DSMT4" ShapeID="_x0000_i1139" DrawAspect="Content" ObjectID="_1800629526" r:id="rId205"/>
              </w:object>
            </w:r>
            <w:r w:rsidRPr="00F9543C">
              <w:rPr>
                <w:rFonts w:ascii="Amiri" w:hAnsi="Amiri" w:cs="Amiri"/>
                <w:sz w:val="28"/>
                <w:szCs w:val="28"/>
                <w:rtl/>
              </w:rPr>
              <w:t xml:space="preserve"> قيس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F9543C">
              <w:rPr>
                <w:rFonts w:ascii="Amiri" w:hAnsi="Amiri" w:cs="Amiri"/>
                <w:sz w:val="28"/>
                <w:szCs w:val="28"/>
                <w:rtl/>
              </w:rPr>
              <w:t xml:space="preserve">للزاوية </w:t>
            </w:r>
            <w:r w:rsidRPr="00F9543C">
              <w:rPr>
                <w:rFonts w:ascii="Amiri" w:hAnsi="Amiri" w:cs="Amiri"/>
                <w:kern w:val="2"/>
                <w:position w:val="-18"/>
                <w:sz w:val="28"/>
                <w:szCs w:val="28"/>
                <w14:ligatures w14:val="standardContextual"/>
              </w:rPr>
              <w:object w:dxaOrig="1040" w:dyaOrig="480" w14:anchorId="5361C2DB">
                <v:shape id="_x0000_i1140" type="#_x0000_t75" style="width:51.75pt;height:24pt" o:ole="">
                  <v:imagedata r:id="rId191" o:title=""/>
                </v:shape>
                <o:OLEObject Type="Embed" ProgID="Equation.DSMT4" ShapeID="_x0000_i1140" DrawAspect="Content" ObjectID="_1800629527" r:id="rId206"/>
              </w:object>
            </w:r>
            <w:r w:rsidRPr="00F9543C">
              <w:rPr>
                <w:rFonts w:ascii="Amiri" w:hAnsi="Amiri" w:cs="Amiri"/>
                <w:sz w:val="28"/>
                <w:szCs w:val="28"/>
                <w:rtl/>
              </w:rPr>
              <w:t xml:space="preserve">  .</w:t>
            </w:r>
          </w:p>
          <w:p w14:paraId="05D459E0" w14:textId="77777777" w:rsidR="008D7D9E" w:rsidRDefault="008D7D9E" w:rsidP="008D7D9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3E8893A2" w14:textId="77777777" w:rsidR="008D7D9E" w:rsidRDefault="008D7D9E" w:rsidP="008D7D9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18947C9B" w14:textId="77777777" w:rsidR="008D7D9E" w:rsidRDefault="008D7D9E" w:rsidP="008D7D9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137CF61E" w14:textId="77777777" w:rsidR="008D7D9E" w:rsidRDefault="008D7D9E" w:rsidP="008D7D9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3BFA8C07" w14:textId="77777777" w:rsidR="008D7D9E" w:rsidRDefault="008D7D9E" w:rsidP="008D7D9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15DACC0D" w14:textId="77777777" w:rsidR="008D7D9E" w:rsidRDefault="008D7D9E" w:rsidP="008D7D9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0BE3D5E2" w14:textId="77777777" w:rsidR="00FB1D90" w:rsidRDefault="00FB1D90" w:rsidP="00FB1D90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03250D9" w14:textId="77777777" w:rsidR="008D7D9E" w:rsidRDefault="008D7D9E" w:rsidP="008D7D9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17D214B" w14:textId="77777777" w:rsidR="008D7D9E" w:rsidRDefault="008D7D9E" w:rsidP="008D7D9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6EF66F4" w14:textId="77777777" w:rsidR="008D7D9E" w:rsidRDefault="008D7D9E" w:rsidP="008D7D9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7960C16" w14:textId="77777777" w:rsidR="008D7D9E" w:rsidRDefault="008D7D9E" w:rsidP="008D7D9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4FA1CA4" w14:textId="77777777" w:rsidR="008D7D9E" w:rsidRDefault="008D7D9E" w:rsidP="008D7D9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3F8E8B5" w14:textId="77777777" w:rsidR="008D7D9E" w:rsidRDefault="008D7D9E" w:rsidP="008D7D9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E475911" w14:textId="77777777" w:rsidR="008D7D9E" w:rsidRDefault="008D7D9E" w:rsidP="008D7D9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3B40C7D" w14:textId="77777777" w:rsidR="008D7D9E" w:rsidRDefault="008D7D9E" w:rsidP="008D7D9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367A210" w14:textId="77777777" w:rsidR="008D7D9E" w:rsidRDefault="008D7D9E" w:rsidP="008D7D9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8DBF235" w14:textId="77777777" w:rsidR="008D7D9E" w:rsidRPr="00792B9B" w:rsidRDefault="008D7D9E" w:rsidP="008D7D9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AC7629B" w14:textId="77777777" w:rsidR="00981E9C" w:rsidRDefault="00981E9C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27490E7" w14:textId="77777777" w:rsidR="008D7D9E" w:rsidRDefault="008D7D9E" w:rsidP="008D7D9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0A28947" w14:textId="77777777" w:rsidR="008D7D9E" w:rsidRDefault="008D7D9E" w:rsidP="008D7D9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E0852B8" w14:textId="77777777" w:rsidR="008D7D9E" w:rsidRDefault="008D7D9E" w:rsidP="008D7D9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A142CC1" w14:textId="77777777" w:rsidR="008D7D9E" w:rsidRDefault="008D7D9E" w:rsidP="008D7D9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F4A7B2D" w14:textId="77777777" w:rsidR="008D7D9E" w:rsidRDefault="008D7D9E" w:rsidP="008D7D9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A76ABDB" w14:textId="77777777" w:rsidR="008D7D9E" w:rsidRDefault="008D7D9E" w:rsidP="008D7D9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8C010E7" w14:textId="77777777" w:rsidR="008D7D9E" w:rsidRDefault="008D7D9E" w:rsidP="008D7D9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FEFE1C5" w14:textId="77777777" w:rsidR="008D7D9E" w:rsidRDefault="008D7D9E" w:rsidP="008D7D9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15E3427" w14:textId="77777777" w:rsidR="008D7D9E" w:rsidRPr="00792B9B" w:rsidRDefault="008D7D9E" w:rsidP="008D7D9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5603879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76B53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13637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DA92B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3B0D7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811ED2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8830C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C4685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E3728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AC685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2CF67B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F88A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EEC45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EEC4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FDD0D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427817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05E10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97694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AE42B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42980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D0640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99F54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644A83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8B5EA2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BA1491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B3BC7E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5301FE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804D6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266A6B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CD6A5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750217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DE0393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3BF95D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47E7B1" w14:textId="58326A21" w:rsidR="00981E9C" w:rsidRPr="00792B9B" w:rsidRDefault="00981E9C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1E5DB96D" w14:textId="77777777" w:rsidR="00FB1D90" w:rsidRDefault="00FB1D90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44C53E" wp14:editId="114FAEEC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974381820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D28F9" w14:textId="77777777" w:rsidR="00FB1D90" w:rsidRPr="00305590" w:rsidRDefault="00FB1D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03D9ABDB" w14:textId="6D812C37" w:rsidR="00FB1D90" w:rsidRPr="00305590" w:rsidRDefault="00FB1D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516AC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516AC0" w:rsidRPr="00FB07EF">
                              <w:rPr>
                                <w:rFonts w:ascii="Amiri" w:hAnsi="Amiri" w:cs="Amiri"/>
                                <w:sz w:val="26"/>
                                <w:szCs w:val="26"/>
                                <w:rtl/>
                              </w:rPr>
                              <w:t>توظيف دساتير التحويل المتعلقة بجيب تمام وبالجيب في حل مسائل مثلثية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44C53E" id="_x0000_s1033" style="position:absolute;left:0;text-align:left;margin-left:-46.15pt;margin-top:66.05pt;width:543pt;height:5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AaLSmnMCAABD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50BD28F9" w14:textId="77777777" w:rsidR="00FB1D90" w:rsidRPr="00305590" w:rsidRDefault="00FB1D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03D9ABDB" w14:textId="6D812C37" w:rsidR="00FB1D90" w:rsidRPr="00305590" w:rsidRDefault="00FB1D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516AC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516AC0" w:rsidRPr="00FB07EF">
                        <w:rPr>
                          <w:rFonts w:ascii="Amiri" w:hAnsi="Amiri" w:cs="Amiri"/>
                          <w:sz w:val="26"/>
                          <w:szCs w:val="26"/>
                          <w:rtl/>
                        </w:rPr>
                        <w:t>توظيف دساتير التحويل المتعلقة بجيب تمام وبالجيب في حل مسائل مثلثية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F65B37" wp14:editId="5E1631C2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7879598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013F4" w14:textId="736DF4A2" w:rsidR="00FB1D90" w:rsidRPr="00305590" w:rsidRDefault="00FB1D90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516AC0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02 ساعة</w:t>
                            </w:r>
                          </w:p>
                          <w:p w14:paraId="65BA25A5" w14:textId="77777777" w:rsidR="00FB1D90" w:rsidRDefault="00FB1D90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F65B37" id="_x0000_s1034" style="position:absolute;left:0;text-align:left;margin-left:-44.65pt;margin-top:.8pt;width:100.5pt;height:5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BPlE5NcgIAAEM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0B7013F4" w14:textId="736DF4A2" w:rsidR="00FB1D90" w:rsidRPr="00305590" w:rsidRDefault="00FB1D90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516AC0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02 ساعة</w:t>
                      </w:r>
                    </w:p>
                    <w:p w14:paraId="65BA25A5" w14:textId="77777777" w:rsidR="00FB1D90" w:rsidRDefault="00FB1D90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7FC515" wp14:editId="04B875CC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78328720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35B68" w14:textId="77777777" w:rsidR="00FB1D90" w:rsidRPr="00305590" w:rsidRDefault="00FB1D90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علوم تجريبية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7FC515" id="_x0000_s1035" style="position:absolute;left:0;text-align:left;margin-left:396.35pt;margin-top:-.7pt;width:100.5pt;height:62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ARjQRtcwIAAEM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76235B68" w14:textId="77777777" w:rsidR="00FB1D90" w:rsidRPr="00305590" w:rsidRDefault="00FB1D90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علوم تجريبية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8BCB4F" wp14:editId="15035205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36616870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D2A53" w14:textId="77777777" w:rsidR="00FB1D90" w:rsidRPr="00305590" w:rsidRDefault="00FB1D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الزوايا الموجهة وحساب المثلثات</w:t>
                            </w:r>
                          </w:p>
                          <w:p w14:paraId="099DB37B" w14:textId="43B05D22" w:rsidR="00FB1D90" w:rsidRPr="00305590" w:rsidRDefault="00516AC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16AC0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حساب المثلثات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8BCB4F" id="_x0000_s1036" style="position:absolute;left:0;text-align:left;margin-left:66.35pt;margin-top:1.55pt;width:323.25pt;height:58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" fillcolor="white [3201]" strokecolor="black [3213]" strokeweight="2pt">
                <v:textbox>
                  <w:txbxContent>
                    <w:p w14:paraId="738D2A53" w14:textId="77777777" w:rsidR="00FB1D90" w:rsidRPr="00305590" w:rsidRDefault="00FB1D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الزوايا الموجهة وحساب المثلثات</w:t>
                      </w:r>
                    </w:p>
                    <w:p w14:paraId="099DB37B" w14:textId="43B05D22" w:rsidR="00FB1D90" w:rsidRPr="00305590" w:rsidRDefault="00516AC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516AC0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حساب المثلثات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0C9F5635" w14:textId="77777777" w:rsidR="00FB1D90" w:rsidRPr="00792B9B" w:rsidRDefault="00FB1D90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FB1D90" w:rsidRPr="00792B9B" w14:paraId="5F02B446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57BADDEF" w14:textId="77777777" w:rsidR="00FB1D90" w:rsidRPr="00305590" w:rsidRDefault="00FB1D90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36E0F9E2" w14:textId="77777777" w:rsidR="00FB1D90" w:rsidRPr="00305590" w:rsidRDefault="00FB1D90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6FDF27B1" w14:textId="77777777" w:rsidR="00FB1D90" w:rsidRPr="00305590" w:rsidRDefault="00FB1D90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FB1D90" w:rsidRPr="00792B9B" w14:paraId="69626D4C" w14:textId="77777777" w:rsidTr="00305590">
        <w:tc>
          <w:tcPr>
            <w:tcW w:w="1278" w:type="dxa"/>
          </w:tcPr>
          <w:p w14:paraId="05CACEC1" w14:textId="77777777" w:rsidR="00FB1D90" w:rsidRDefault="00FB1D90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06A761D" w14:textId="77777777" w:rsidR="00FB1D90" w:rsidRDefault="00FB1D90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4212A0" w14:textId="77777777" w:rsidR="00FB1D90" w:rsidRDefault="00FB1D9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D140AB" w14:textId="77777777" w:rsidR="00FB1D90" w:rsidRDefault="00FB1D9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AAB0F8" w14:textId="77777777" w:rsidR="00FB1D90" w:rsidRDefault="00FB1D9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53F38E" w14:textId="77777777" w:rsidR="00FB1D90" w:rsidRDefault="00FB1D9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B38A25" w14:textId="77777777" w:rsidR="00FB1D90" w:rsidRDefault="00FB1D9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C77526" w14:textId="77777777" w:rsidR="00FB1D90" w:rsidRDefault="00FB1D9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E60620" w14:textId="77777777" w:rsidR="00FB1D90" w:rsidRDefault="00FB1D9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85D2DE" w14:textId="77777777" w:rsidR="00FB1D90" w:rsidRDefault="00FB1D9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F74EF1" w14:textId="77777777" w:rsidR="00FB1D90" w:rsidRDefault="00FB1D9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9C212F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DB1D34E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A0418E6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A3C06EC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BE25DA2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62ED7C9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E18FBE2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F83D9FB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04E3398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31E3E04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A3DD33B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0DD459D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3C49E4E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FA035B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A5F9EFE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631D17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25FB248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472D1A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19A1A15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E77716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DD07092" w14:textId="77777777" w:rsidR="00FB1D90" w:rsidRPr="00FB5A89" w:rsidRDefault="00FB1D90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607B41F7" w14:textId="77777777" w:rsidR="00FB1D90" w:rsidRPr="00792B9B" w:rsidRDefault="00FB1D90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27E11E9" w14:textId="77777777" w:rsidR="00E14EA3" w:rsidRPr="0007618B" w:rsidRDefault="00E14EA3" w:rsidP="00E14EA3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bookmarkStart w:id="0" w:name="_Hlk127568485"/>
            <w:r w:rsidRPr="0007618B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نشاط:</w:t>
            </w:r>
          </w:p>
          <w:p w14:paraId="63B631CB" w14:textId="06658CDA" w:rsidR="00E14EA3" w:rsidRPr="0007618B" w:rsidRDefault="00E14EA3" w:rsidP="00E14EA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sz w:val="28"/>
                <w:szCs w:val="28"/>
                <w:rtl/>
              </w:rPr>
              <w:br/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المستوي منسوب الى معلم متعامد ومتجانس مباشر </w:t>
            </w:r>
            <w:r w:rsidRPr="0007618B">
              <w:rPr>
                <w:rFonts w:ascii="Amiri" w:hAnsi="Amiri" w:cs="Amiri"/>
                <w:kern w:val="2"/>
                <w:position w:val="-18"/>
                <w:sz w:val="28"/>
                <w:szCs w:val="28"/>
                <w14:ligatures w14:val="standardContextual"/>
              </w:rPr>
              <w:object w:dxaOrig="800" w:dyaOrig="480" w14:anchorId="44CEAE18">
                <v:shape id="_x0000_i1141" type="#_x0000_t75" style="width:39pt;height:24pt" o:ole="">
                  <v:imagedata r:id="rId207" o:title=""/>
                </v:shape>
                <o:OLEObject Type="Embed" ProgID="Equation.DSMT4" ShapeID="_x0000_i1141" DrawAspect="Content" ObjectID="_1800629528" r:id="rId208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07618B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420" w:dyaOrig="400" w14:anchorId="47F9B60B">
                <v:shape id="_x0000_i1142" type="#_x0000_t75" style="width:21pt;height:20.25pt" o:ole="">
                  <v:imagedata r:id="rId209" o:title=""/>
                </v:shape>
                <o:OLEObject Type="Embed" ProgID="Equation.DSMT4" ShapeID="_x0000_i1142" DrawAspect="Content" ObjectID="_1800629529" r:id="rId210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دائرة مثلثية ولتكن </w:t>
            </w:r>
            <w:r w:rsidRPr="0007618B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320" w:dyaOrig="260" w14:anchorId="51C9B057">
                <v:shape id="_x0000_i1143" type="#_x0000_t75" style="width:15.75pt;height:12.75pt" o:ole="">
                  <v:imagedata r:id="rId211" o:title=""/>
                </v:shape>
                <o:OLEObject Type="Embed" ProgID="Equation.DSMT4" ShapeID="_x0000_i1143" DrawAspect="Content" ObjectID="_1800629530" r:id="rId212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نقطة من الدائرة </w:t>
            </w:r>
            <w:r w:rsidRPr="0007618B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420" w:dyaOrig="400" w14:anchorId="417EEC79">
                <v:shape id="_x0000_i1144" type="#_x0000_t75" style="width:21pt;height:20.25pt" o:ole="">
                  <v:imagedata r:id="rId209" o:title=""/>
                </v:shape>
                <o:OLEObject Type="Embed" ProgID="Equation.DSMT4" ShapeID="_x0000_i1144" DrawAspect="Content" ObjectID="_1800629531" r:id="rId213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صورة العدد الحقيقي </w:t>
            </w:r>
            <w:r w:rsidRPr="0007618B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220" w14:anchorId="3D42A2E4">
                <v:shape id="_x0000_i1145" type="#_x0000_t75" style="width:9.75pt;height:11.25pt" o:ole="">
                  <v:imagedata r:id="rId214" o:title=""/>
                </v:shape>
                <o:OLEObject Type="Embed" ProgID="Equation.DSMT4" ShapeID="_x0000_i1145" DrawAspect="Content" ObjectID="_1800629532" r:id="rId215"/>
              </w:object>
            </w:r>
          </w:p>
          <w:p w14:paraId="5FA127B7" w14:textId="77777777" w:rsidR="00E14EA3" w:rsidRPr="0007618B" w:rsidRDefault="00E14EA3" w:rsidP="00E14EA3">
            <w:pPr>
              <w:pStyle w:val="Paragraphedeliste"/>
              <w:numPr>
                <w:ilvl w:val="0"/>
                <w:numId w:val="26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07618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مثل على </w: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الدائرة </w:t>
            </w:r>
            <w:r w:rsidRPr="0007618B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406FE2DD">
                <v:shape id="_x0000_i1146" type="#_x0000_t75" style="width:21pt;height:20.25pt" o:ole="">
                  <v:imagedata r:id="rId209" o:title=""/>
                </v:shape>
                <o:OLEObject Type="Embed" ProgID="Equation.DSMT4" ShapeID="_x0000_i1146" DrawAspect="Content" ObjectID="_1800629533" r:id="rId216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النقط  </w:t>
            </w:r>
            <w:r w:rsidRPr="0007618B">
              <w:rPr>
                <w:rFonts w:ascii="Amiri" w:hAnsi="Amiri" w:cs="Amiri"/>
                <w:position w:val="-12"/>
                <w:sz w:val="28"/>
                <w:szCs w:val="28"/>
              </w:rPr>
              <w:object w:dxaOrig="360" w:dyaOrig="360" w14:anchorId="1F5F108E">
                <v:shape id="_x0000_i1147" type="#_x0000_t75" style="width:18.75pt;height:18.75pt" o:ole="">
                  <v:imagedata r:id="rId217" o:title=""/>
                </v:shape>
                <o:OLEObject Type="Embed" ProgID="Equation.DSMT4" ShapeID="_x0000_i1147" DrawAspect="Content" ObjectID="_1800629534" r:id="rId218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07618B">
              <w:rPr>
                <w:rFonts w:ascii="Amiri" w:hAnsi="Amiri" w:cs="Amiri"/>
                <w:position w:val="-12"/>
                <w:sz w:val="28"/>
                <w:szCs w:val="28"/>
              </w:rPr>
              <w:object w:dxaOrig="380" w:dyaOrig="360" w14:anchorId="1D0ACA04">
                <v:shape id="_x0000_i1148" type="#_x0000_t75" style="width:18.75pt;height:18.75pt" o:ole="">
                  <v:imagedata r:id="rId219" o:title=""/>
                </v:shape>
                <o:OLEObject Type="Embed" ProgID="Equation.DSMT4" ShapeID="_x0000_i1148" DrawAspect="Content" ObjectID="_1800629535" r:id="rId220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07618B">
              <w:rPr>
                <w:rFonts w:ascii="Amiri" w:hAnsi="Amiri" w:cs="Amiri"/>
                <w:position w:val="-12"/>
                <w:sz w:val="28"/>
                <w:szCs w:val="28"/>
              </w:rPr>
              <w:object w:dxaOrig="360" w:dyaOrig="360" w14:anchorId="41F4B84C">
                <v:shape id="_x0000_i1149" type="#_x0000_t75" style="width:18.75pt;height:18.75pt" o:ole="">
                  <v:imagedata r:id="rId221" o:title=""/>
                </v:shape>
                <o:OLEObject Type="Embed" ProgID="Equation.DSMT4" ShapeID="_x0000_i1149" DrawAspect="Content" ObjectID="_1800629536" r:id="rId222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،</w:t>
            </w:r>
            <w:r w:rsidRPr="0007618B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07618B">
              <w:rPr>
                <w:rFonts w:ascii="Amiri" w:hAnsi="Amiri" w:cs="Amiri"/>
                <w:position w:val="-12"/>
                <w:sz w:val="28"/>
                <w:szCs w:val="28"/>
              </w:rPr>
              <w:object w:dxaOrig="380" w:dyaOrig="360" w14:anchorId="644F01F7">
                <v:shape id="_x0000_i1150" type="#_x0000_t75" style="width:18.75pt;height:18.75pt" o:ole="">
                  <v:imagedata r:id="rId223" o:title=""/>
                </v:shape>
                <o:OLEObject Type="Embed" ProgID="Equation.DSMT4" ShapeID="_x0000_i1150" DrawAspect="Content" ObjectID="_1800629537" r:id="rId224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صور الأعداد الحقيقية </w:t>
            </w:r>
            <w:r w:rsidRPr="0007618B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220" w14:anchorId="460B5013">
                <v:shape id="_x0000_i1151" type="#_x0000_t75" style="width:27.75pt;height:11.25pt" o:ole="">
                  <v:imagedata r:id="rId225" o:title=""/>
                </v:shape>
                <o:OLEObject Type="Embed" ProgID="Equation.DSMT4" ShapeID="_x0000_i1151" DrawAspect="Content" ObjectID="_1800629538" r:id="rId226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07618B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240" w14:anchorId="3B0BBF98">
                <v:shape id="_x0000_i1152" type="#_x0000_t75" style="width:27.75pt;height:12pt" o:ole="">
                  <v:imagedata r:id="rId227" o:title=""/>
                </v:shape>
                <o:OLEObject Type="Embed" ProgID="Equation.DSMT4" ShapeID="_x0000_i1152" DrawAspect="Content" ObjectID="_1800629539" r:id="rId228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07618B">
              <w:rPr>
                <w:rFonts w:ascii="Amiri" w:hAnsi="Amiri" w:cs="Amiri"/>
                <w:position w:val="-6"/>
                <w:sz w:val="28"/>
                <w:szCs w:val="28"/>
              </w:rPr>
              <w:object w:dxaOrig="340" w:dyaOrig="220" w14:anchorId="4CC20A20">
                <v:shape id="_x0000_i1153" type="#_x0000_t75" style="width:17.25pt;height:11.25pt" o:ole="">
                  <v:imagedata r:id="rId229" o:title=""/>
                </v:shape>
                <o:OLEObject Type="Embed" ProgID="Equation.DSMT4" ShapeID="_x0000_i1153" DrawAspect="Content" ObjectID="_1800629540" r:id="rId230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07618B">
              <w:rPr>
                <w:rFonts w:ascii="Amiri" w:hAnsi="Amiri" w:cs="Amiri"/>
                <w:position w:val="-24"/>
                <w:sz w:val="28"/>
                <w:szCs w:val="28"/>
              </w:rPr>
              <w:object w:dxaOrig="600" w:dyaOrig="620" w14:anchorId="4B0B5AA5">
                <v:shape id="_x0000_i1154" type="#_x0000_t75" style="width:30pt;height:30.75pt" o:ole="">
                  <v:imagedata r:id="rId231" o:title=""/>
                </v:shape>
                <o:OLEObject Type="Embed" ProgID="Equation.DSMT4" ShapeID="_x0000_i1154" DrawAspect="Content" ObjectID="_1800629541" r:id="rId232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على الترتيب.</w:t>
            </w:r>
          </w:p>
          <w:p w14:paraId="447D71B2" w14:textId="77777777" w:rsidR="00E14EA3" w:rsidRPr="0007618B" w:rsidRDefault="00E14EA3" w:rsidP="00E14EA3">
            <w:pPr>
              <w:pStyle w:val="Paragraphedeliste"/>
              <w:numPr>
                <w:ilvl w:val="0"/>
                <w:numId w:val="26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07618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عين جيب تمام وجيب الأقياس السابقة بدلالة </w:t>
            </w:r>
            <w:r w:rsidRPr="0007618B">
              <w:rPr>
                <w:rFonts w:ascii="Amiri" w:hAnsi="Amiri" w:cs="Amiri"/>
                <w:position w:val="-6"/>
                <w:sz w:val="28"/>
                <w:szCs w:val="28"/>
              </w:rPr>
              <w:object w:dxaOrig="540" w:dyaOrig="220" w14:anchorId="0DA150CC">
                <v:shape id="_x0000_i1155" type="#_x0000_t75" style="width:27pt;height:11.25pt" o:ole="">
                  <v:imagedata r:id="rId233" o:title=""/>
                </v:shape>
                <o:OLEObject Type="Embed" ProgID="Equation.DSMT4" ShapeID="_x0000_i1155" DrawAspect="Content" ObjectID="_1800629542" r:id="rId234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07618B">
              <w:rPr>
                <w:rFonts w:ascii="Amiri" w:hAnsi="Amiri" w:cs="Amiri"/>
                <w:position w:val="-6"/>
                <w:sz w:val="28"/>
                <w:szCs w:val="28"/>
              </w:rPr>
              <w:object w:dxaOrig="520" w:dyaOrig="279" w14:anchorId="00A56852">
                <v:shape id="_x0000_i1156" type="#_x0000_t75" style="width:26.25pt;height:14.25pt" o:ole="">
                  <v:imagedata r:id="rId235" o:title=""/>
                </v:shape>
                <o:OLEObject Type="Embed" ProgID="Equation.DSMT4" ShapeID="_x0000_i1156" DrawAspect="Content" ObjectID="_1800629543" r:id="rId236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1B7F87D1" w14:textId="00D92ED6" w:rsidR="00E14EA3" w:rsidRPr="0007618B" w:rsidRDefault="00E14EA3" w:rsidP="00E14EA3">
            <w:pPr>
              <w:pStyle w:val="Paragraphedeliste"/>
              <w:numPr>
                <w:ilvl w:val="0"/>
                <w:numId w:val="26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07618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استنتج حسابيا: </w:t>
            </w:r>
            <w:r w:rsidRPr="0007618B">
              <w:rPr>
                <w:rFonts w:ascii="Amiri" w:hAnsi="Amiri" w:cs="Amiri"/>
                <w:position w:val="-28"/>
                <w:sz w:val="28"/>
                <w:szCs w:val="28"/>
              </w:rPr>
              <w:object w:dxaOrig="1240" w:dyaOrig="680" w14:anchorId="649FCCD5">
                <v:shape id="_x0000_i1157" type="#_x0000_t75" style="width:62.25pt;height:33.75pt" o:ole="">
                  <v:imagedata r:id="rId237" o:title=""/>
                </v:shape>
                <o:OLEObject Type="Embed" ProgID="Equation.DSMT4" ShapeID="_x0000_i1157" DrawAspect="Content" ObjectID="_1800629544" r:id="rId238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07618B">
              <w:rPr>
                <w:rFonts w:ascii="Amiri" w:hAnsi="Amiri" w:cs="Amiri"/>
                <w:position w:val="-28"/>
                <w:sz w:val="28"/>
                <w:szCs w:val="28"/>
              </w:rPr>
              <w:object w:dxaOrig="1200" w:dyaOrig="680" w14:anchorId="6181E650">
                <v:shape id="_x0000_i1158" type="#_x0000_t75" style="width:60pt;height:33.75pt" o:ole="">
                  <v:imagedata r:id="rId239" o:title=""/>
                </v:shape>
                <o:OLEObject Type="Embed" ProgID="Equation.DSMT4" ShapeID="_x0000_i1158" DrawAspect="Content" ObjectID="_1800629545" r:id="rId240"/>
              </w:object>
            </w:r>
            <w:r>
              <w:rPr>
                <w:rFonts w:ascii="Amiri" w:hAnsi="Amiri" w:cs="Amiri"/>
                <w:sz w:val="28"/>
                <w:szCs w:val="28"/>
                <w:rtl/>
              </w:rPr>
              <w:br/>
            </w:r>
          </w:p>
          <w:bookmarkEnd w:id="0"/>
          <w:p w14:paraId="068A21B7" w14:textId="77777777" w:rsidR="00E14EA3" w:rsidRPr="0007618B" w:rsidRDefault="00E14EA3" w:rsidP="00E14EA3">
            <w:pPr>
              <w:shd w:val="clear" w:color="auto" w:fill="FDE9D9" w:themeFill="accent6" w:themeFillTint="33"/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07618B">
              <w:rPr>
                <w:rFonts w:ascii="Amiri" w:hAnsi="Amiri" w:cs="Amiri"/>
                <w:color w:val="FF0000"/>
                <w:sz w:val="28"/>
                <w:szCs w:val="28"/>
                <w:rtl/>
              </w:rPr>
              <w:t>مناقشة النشاط</w:t>
            </w:r>
          </w:p>
          <w:p w14:paraId="73933F32" w14:textId="77777777" w:rsidR="00E14EA3" w:rsidRDefault="00E14EA3" w:rsidP="00E14EA3">
            <w:pPr>
              <w:pStyle w:val="Paragraphedeliste"/>
              <w:bidi/>
              <w:ind w:left="376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</w:p>
          <w:p w14:paraId="27BA057D" w14:textId="26E67E97" w:rsidR="00E14EA3" w:rsidRPr="0007618B" w:rsidRDefault="00E14EA3" w:rsidP="00E14EA3">
            <w:pPr>
              <w:pStyle w:val="Paragraphedeliste"/>
              <w:numPr>
                <w:ilvl w:val="0"/>
                <w:numId w:val="27"/>
              </w:numPr>
              <w:bidi/>
              <w:ind w:left="376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  <w:r w:rsidRPr="0007618B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التمثيل على الدائرة المثلثية:</w:t>
            </w:r>
          </w:p>
          <w:p w14:paraId="708127BF" w14:textId="66EE9435" w:rsidR="00E14EA3" w:rsidRDefault="00E14EA3" w:rsidP="00E14EA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07618B">
              <w:rPr>
                <w:rFonts w:ascii="Amiri" w:hAnsi="Amiri" w:cs="Amiri"/>
                <w:b/>
                <w:bCs/>
                <w:noProof/>
                <w:color w:val="FF0000"/>
                <w:sz w:val="28"/>
                <w:szCs w:val="28"/>
                <w:rtl/>
                <w:lang w:bidi="ar-DZ"/>
              </w:rPr>
              <w:drawing>
                <wp:inline distT="0" distB="0" distL="0" distR="0" wp14:anchorId="01629F56" wp14:editId="3F875389">
                  <wp:extent cx="3409950" cy="2856860"/>
                  <wp:effectExtent l="0" t="0" r="0" b="127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627" cy="2872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6853A" w14:textId="77777777" w:rsidR="00E14EA3" w:rsidRDefault="00E14EA3" w:rsidP="00E14EA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4DC5506F" w14:textId="77777777" w:rsidR="00E14EA3" w:rsidRDefault="00E14EA3" w:rsidP="00E14EA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402484D4" w14:textId="77777777" w:rsidR="00E14EA3" w:rsidRDefault="00E14EA3" w:rsidP="00E14EA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6738F5C4" w14:textId="77777777" w:rsidR="00E14EA3" w:rsidRPr="0007618B" w:rsidRDefault="00E14EA3" w:rsidP="00E14EA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25DEB5FC" w14:textId="77777777" w:rsidR="00E14EA3" w:rsidRPr="0007618B" w:rsidRDefault="00E14EA3" w:rsidP="00E14EA3">
            <w:pPr>
              <w:pStyle w:val="Paragraphedeliste"/>
              <w:numPr>
                <w:ilvl w:val="0"/>
                <w:numId w:val="27"/>
              </w:numPr>
              <w:shd w:val="clear" w:color="auto" w:fill="FDE9D9" w:themeFill="accent6" w:themeFillTint="33"/>
              <w:bidi/>
              <w:ind w:left="360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07618B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تعيين جيب تمام وجيب الأقياس السابقة بدلالة </w:t>
            </w:r>
            <w:r w:rsidRPr="0007618B">
              <w:rPr>
                <w:rFonts w:ascii="Amiri" w:hAnsi="Amiri" w:cs="Amiri"/>
                <w:color w:val="FF0000"/>
                <w:position w:val="-6"/>
                <w:sz w:val="28"/>
                <w:szCs w:val="28"/>
              </w:rPr>
              <w:object w:dxaOrig="540" w:dyaOrig="220" w14:anchorId="4F6D75AF">
                <v:shape id="_x0000_i1159" type="#_x0000_t75" style="width:27pt;height:11.25pt" o:ole="">
                  <v:imagedata r:id="rId242" o:title=""/>
                </v:shape>
                <o:OLEObject Type="Embed" ProgID="Equation.DSMT4" ShapeID="_x0000_i1159" DrawAspect="Content" ObjectID="_1800629546" r:id="rId243"/>
              </w:object>
            </w:r>
            <w:r w:rsidRPr="0007618B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و </w:t>
            </w:r>
            <w:r w:rsidRPr="0007618B">
              <w:rPr>
                <w:rFonts w:ascii="Amiri" w:hAnsi="Amiri" w:cs="Amiri"/>
                <w:color w:val="FF0000"/>
                <w:position w:val="-6"/>
                <w:sz w:val="28"/>
                <w:szCs w:val="28"/>
              </w:rPr>
              <w:object w:dxaOrig="520" w:dyaOrig="279" w14:anchorId="3548A69F">
                <v:shape id="_x0000_i1160" type="#_x0000_t75" style="width:26.25pt;height:14.25pt" o:ole="">
                  <v:imagedata r:id="rId244" o:title=""/>
                </v:shape>
                <o:OLEObject Type="Embed" ProgID="Equation.DSMT4" ShapeID="_x0000_i1160" DrawAspect="Content" ObjectID="_1800629547" r:id="rId245"/>
              </w:object>
            </w:r>
          </w:p>
          <w:p w14:paraId="21E7847F" w14:textId="77777777" w:rsidR="00E14EA3" w:rsidRDefault="00E14EA3" w:rsidP="00E14EA3">
            <w:pPr>
              <w:bidi/>
              <w:rPr>
                <w:rFonts w:ascii="Amiri" w:hAnsi="Amiri" w:cs="Amiri"/>
                <w:kern w:val="2"/>
                <w:sz w:val="28"/>
                <w:szCs w:val="28"/>
                <w:rtl/>
                <w14:ligatures w14:val="standardContextual"/>
              </w:rPr>
            </w:pPr>
          </w:p>
          <w:p w14:paraId="6BF85817" w14:textId="0F393D0B" w:rsidR="00E14EA3" w:rsidRPr="0007618B" w:rsidRDefault="00E14EA3" w:rsidP="00E14EA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07618B">
              <w:rPr>
                <w:rFonts w:ascii="Amiri" w:hAnsi="Amiri" w:cs="Amiri"/>
                <w:kern w:val="2"/>
                <w:position w:val="-12"/>
                <w:sz w:val="28"/>
                <w:szCs w:val="28"/>
                <w14:ligatures w14:val="standardContextual"/>
              </w:rPr>
              <w:object w:dxaOrig="360" w:dyaOrig="360" w14:anchorId="3F2CF8C1">
                <v:shape id="_x0000_i1161" type="#_x0000_t75" style="width:18.75pt;height:18.75pt" o:ole="">
                  <v:imagedata r:id="rId217" o:title=""/>
                </v:shape>
                <o:OLEObject Type="Embed" ProgID="Equation.DSMT4" ShapeID="_x0000_i1161" DrawAspect="Content" ObjectID="_1800629548" r:id="rId246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صورة </w:t>
            </w:r>
            <w:r w:rsidRPr="0007618B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560" w:dyaOrig="220" w14:anchorId="3B4FD988">
                <v:shape id="_x0000_i1162" type="#_x0000_t75" style="width:27.75pt;height:11.25pt" o:ole="">
                  <v:imagedata r:id="rId225" o:title=""/>
                </v:shape>
                <o:OLEObject Type="Embed" ProgID="Equation.DSMT4" ShapeID="_x0000_i1162" DrawAspect="Content" ObjectID="_1800629549" r:id="rId247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وجدنا:  </w:t>
            </w:r>
            <w:r w:rsidRPr="0007618B">
              <w:rPr>
                <w:rFonts w:ascii="Amiri" w:hAnsi="Amiri" w:cs="Amiri"/>
                <w:kern w:val="2"/>
                <w:position w:val="-30"/>
                <w:sz w:val="28"/>
                <w:szCs w:val="28"/>
                <w14:ligatures w14:val="standardContextual"/>
              </w:rPr>
              <w:object w:dxaOrig="2160" w:dyaOrig="720" w14:anchorId="015912F2">
                <v:shape id="_x0000_i1163" type="#_x0000_t75" style="width:108pt;height:36pt" o:ole="">
                  <v:imagedata r:id="rId248" o:title=""/>
                </v:shape>
                <o:OLEObject Type="Embed" ProgID="Equation.DSMT4" ShapeID="_x0000_i1163" DrawAspect="Content" ObjectID="_1800629550" r:id="rId249"/>
              </w:object>
            </w:r>
          </w:p>
          <w:p w14:paraId="31585880" w14:textId="6BB79676" w:rsidR="00E14EA3" w:rsidRPr="0007618B" w:rsidRDefault="00E14EA3" w:rsidP="00E14EA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kern w:val="2"/>
                <w:sz w:val="28"/>
                <w:szCs w:val="28"/>
                <w:rtl/>
                <w14:ligatures w14:val="standardContextual"/>
              </w:rPr>
              <w:br/>
            </w:r>
            <w:r w:rsidRPr="0007618B">
              <w:rPr>
                <w:rFonts w:ascii="Amiri" w:hAnsi="Amiri" w:cs="Amiri"/>
                <w:kern w:val="2"/>
                <w:position w:val="-12"/>
                <w:sz w:val="28"/>
                <w:szCs w:val="28"/>
                <w14:ligatures w14:val="standardContextual"/>
              </w:rPr>
              <w:object w:dxaOrig="380" w:dyaOrig="360" w14:anchorId="51388DE7">
                <v:shape id="_x0000_i1164" type="#_x0000_t75" style="width:18.75pt;height:18.75pt" o:ole="">
                  <v:imagedata r:id="rId219" o:title=""/>
                </v:shape>
                <o:OLEObject Type="Embed" ProgID="Equation.DSMT4" ShapeID="_x0000_i1164" DrawAspect="Content" ObjectID="_1800629551" r:id="rId250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صورة </w:t>
            </w:r>
            <w:r w:rsidRPr="0007618B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560" w:dyaOrig="240" w14:anchorId="01A8B568">
                <v:shape id="_x0000_i1165" type="#_x0000_t75" style="width:27.75pt;height:12pt" o:ole="">
                  <v:imagedata r:id="rId251" o:title=""/>
                </v:shape>
                <o:OLEObject Type="Embed" ProgID="Equation.DSMT4" ShapeID="_x0000_i1165" DrawAspect="Content" ObjectID="_1800629552" r:id="rId252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وجدنا:  </w:t>
            </w:r>
            <w:r w:rsidRPr="0007618B">
              <w:rPr>
                <w:rFonts w:ascii="Amiri" w:hAnsi="Amiri" w:cs="Amiri"/>
                <w:kern w:val="2"/>
                <w:position w:val="-30"/>
                <w:sz w:val="28"/>
                <w:szCs w:val="28"/>
                <w14:ligatures w14:val="standardContextual"/>
              </w:rPr>
              <w:object w:dxaOrig="2160" w:dyaOrig="720" w14:anchorId="40441798">
                <v:shape id="_x0000_i1166" type="#_x0000_t75" style="width:108pt;height:36pt" o:ole="">
                  <v:imagedata r:id="rId253" o:title=""/>
                </v:shape>
                <o:OLEObject Type="Embed" ProgID="Equation.DSMT4" ShapeID="_x0000_i1166" DrawAspect="Content" ObjectID="_1800629553" r:id="rId254"/>
              </w:object>
            </w:r>
          </w:p>
          <w:p w14:paraId="254800F1" w14:textId="77777777" w:rsidR="00E14EA3" w:rsidRPr="0007618B" w:rsidRDefault="00E14EA3" w:rsidP="00E14EA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5658DA3E" w14:textId="77777777" w:rsidR="00E14EA3" w:rsidRPr="0007618B" w:rsidRDefault="00E14EA3" w:rsidP="00E14EA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07618B">
              <w:rPr>
                <w:rFonts w:ascii="Amiri" w:hAnsi="Amiri" w:cs="Amiri"/>
                <w:kern w:val="2"/>
                <w:position w:val="-12"/>
                <w:sz w:val="28"/>
                <w:szCs w:val="28"/>
                <w14:ligatures w14:val="standardContextual"/>
              </w:rPr>
              <w:object w:dxaOrig="360" w:dyaOrig="360" w14:anchorId="0F4A00A2">
                <v:shape id="_x0000_i1167" type="#_x0000_t75" style="width:18.75pt;height:18.75pt" o:ole="">
                  <v:imagedata r:id="rId255" o:title=""/>
                </v:shape>
                <o:OLEObject Type="Embed" ProgID="Equation.DSMT4" ShapeID="_x0000_i1167" DrawAspect="Content" ObjectID="_1800629554" r:id="rId256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صورة </w:t>
            </w:r>
            <w:r w:rsidRPr="0007618B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340" w:dyaOrig="220" w14:anchorId="250700B3">
                <v:shape id="_x0000_i1168" type="#_x0000_t75" style="width:17.25pt;height:11.25pt" o:ole="">
                  <v:imagedata r:id="rId257" o:title=""/>
                </v:shape>
                <o:OLEObject Type="Embed" ProgID="Equation.DSMT4" ShapeID="_x0000_i1168" DrawAspect="Content" ObjectID="_1800629555" r:id="rId258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وجدنا:  </w:t>
            </w:r>
            <w:r w:rsidRPr="0007618B">
              <w:rPr>
                <w:rFonts w:ascii="Amiri" w:hAnsi="Amiri" w:cs="Amiri"/>
                <w:kern w:val="2"/>
                <w:position w:val="-30"/>
                <w:sz w:val="28"/>
                <w:szCs w:val="28"/>
                <w14:ligatures w14:val="standardContextual"/>
              </w:rPr>
              <w:object w:dxaOrig="1820" w:dyaOrig="720" w14:anchorId="18B28F33">
                <v:shape id="_x0000_i1169" type="#_x0000_t75" style="width:90pt;height:36pt" o:ole="">
                  <v:imagedata r:id="rId259" o:title=""/>
                </v:shape>
                <o:OLEObject Type="Embed" ProgID="Equation.DSMT4" ShapeID="_x0000_i1169" DrawAspect="Content" ObjectID="_1800629556" r:id="rId260"/>
              </w:object>
            </w:r>
          </w:p>
          <w:p w14:paraId="29B95B4F" w14:textId="77777777" w:rsidR="00E14EA3" w:rsidRDefault="00E14EA3" w:rsidP="00E14EA3">
            <w:pPr>
              <w:bidi/>
              <w:rPr>
                <w:rFonts w:ascii="Amiri" w:hAnsi="Amiri" w:cs="Amiri"/>
                <w:kern w:val="2"/>
                <w:sz w:val="28"/>
                <w:szCs w:val="28"/>
                <w:rtl/>
                <w14:ligatures w14:val="standardContextual"/>
              </w:rPr>
            </w:pPr>
            <w:r w:rsidRPr="0007618B">
              <w:rPr>
                <w:rFonts w:ascii="Amiri" w:hAnsi="Amiri" w:cs="Amiri"/>
                <w:kern w:val="2"/>
                <w:position w:val="-12"/>
                <w:sz w:val="28"/>
                <w:szCs w:val="28"/>
                <w14:ligatures w14:val="standardContextual"/>
              </w:rPr>
              <w:object w:dxaOrig="380" w:dyaOrig="360" w14:anchorId="152C4589">
                <v:shape id="_x0000_i1170" type="#_x0000_t75" style="width:18.75pt;height:18.75pt" o:ole="">
                  <v:imagedata r:id="rId261" o:title=""/>
                </v:shape>
                <o:OLEObject Type="Embed" ProgID="Equation.DSMT4" ShapeID="_x0000_i1170" DrawAspect="Content" ObjectID="_1800629557" r:id="rId262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صورة </w:t>
            </w:r>
            <w:r w:rsidRPr="0007618B">
              <w:rPr>
                <w:rFonts w:ascii="Amiri" w:hAnsi="Amiri" w:cs="Amiri"/>
                <w:kern w:val="2"/>
                <w:position w:val="-24"/>
                <w:sz w:val="28"/>
                <w:szCs w:val="28"/>
                <w14:ligatures w14:val="standardContextual"/>
              </w:rPr>
              <w:object w:dxaOrig="600" w:dyaOrig="620" w14:anchorId="5E746079">
                <v:shape id="_x0000_i1171" type="#_x0000_t75" style="width:30pt;height:30.75pt" o:ole="">
                  <v:imagedata r:id="rId263" o:title=""/>
                </v:shape>
                <o:OLEObject Type="Embed" ProgID="Equation.DSMT4" ShapeID="_x0000_i1171" DrawAspect="Content" ObjectID="_1800629558" r:id="rId264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وجدنا:  </w:t>
            </w:r>
            <w:r w:rsidRPr="0007618B">
              <w:rPr>
                <w:rFonts w:ascii="Amiri" w:hAnsi="Amiri" w:cs="Amiri"/>
                <w:kern w:val="2"/>
                <w:position w:val="-60"/>
                <w:sz w:val="28"/>
                <w:szCs w:val="28"/>
                <w14:ligatures w14:val="standardContextual"/>
              </w:rPr>
              <w:object w:dxaOrig="1980" w:dyaOrig="1320" w14:anchorId="31A5FBA4">
                <v:shape id="_x0000_i1172" type="#_x0000_t75" style="width:99pt;height:66pt" o:ole="">
                  <v:imagedata r:id="rId265" o:title=""/>
                </v:shape>
                <o:OLEObject Type="Embed" ProgID="Equation.DSMT4" ShapeID="_x0000_i1172" DrawAspect="Content" ObjectID="_1800629559" r:id="rId266"/>
              </w:object>
            </w:r>
          </w:p>
          <w:p w14:paraId="6EFDF8F0" w14:textId="77777777" w:rsidR="00E14EA3" w:rsidRPr="0007618B" w:rsidRDefault="00E14EA3" w:rsidP="00E14EA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46F0B6EC" w14:textId="77777777" w:rsidR="00E14EA3" w:rsidRPr="0007618B" w:rsidRDefault="00E14EA3" w:rsidP="00E14EA3">
            <w:pPr>
              <w:pStyle w:val="Paragraphedeliste"/>
              <w:numPr>
                <w:ilvl w:val="0"/>
                <w:numId w:val="27"/>
              </w:numPr>
              <w:shd w:val="clear" w:color="auto" w:fill="FDE9D9" w:themeFill="accent6" w:themeFillTint="33"/>
              <w:bidi/>
              <w:ind w:left="360"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07618B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الاستنتاج حسابيا: </w:t>
            </w:r>
            <w:r w:rsidRPr="0007618B">
              <w:rPr>
                <w:rFonts w:ascii="Amiri" w:hAnsi="Amiri" w:cs="Amiri"/>
                <w:color w:val="FF0000"/>
                <w:position w:val="-28"/>
                <w:sz w:val="28"/>
                <w:szCs w:val="28"/>
              </w:rPr>
              <w:object w:dxaOrig="1240" w:dyaOrig="680" w14:anchorId="47B39BD1">
                <v:shape id="_x0000_i1173" type="#_x0000_t75" style="width:62.25pt;height:33.75pt" o:ole="">
                  <v:imagedata r:id="rId267" o:title=""/>
                </v:shape>
                <o:OLEObject Type="Embed" ProgID="Equation.DSMT4" ShapeID="_x0000_i1173" DrawAspect="Content" ObjectID="_1800629560" r:id="rId268"/>
              </w:object>
            </w:r>
            <w:r w:rsidRPr="0007618B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و </w:t>
            </w:r>
            <w:r w:rsidRPr="0007618B">
              <w:rPr>
                <w:rFonts w:ascii="Amiri" w:hAnsi="Amiri" w:cs="Amiri"/>
                <w:color w:val="FF0000"/>
                <w:position w:val="-28"/>
                <w:sz w:val="28"/>
                <w:szCs w:val="28"/>
              </w:rPr>
              <w:object w:dxaOrig="1200" w:dyaOrig="680" w14:anchorId="506D8794">
                <v:shape id="_x0000_i1174" type="#_x0000_t75" style="width:60pt;height:33.75pt" o:ole="">
                  <v:imagedata r:id="rId269" o:title=""/>
                </v:shape>
                <o:OLEObject Type="Embed" ProgID="Equation.DSMT4" ShapeID="_x0000_i1174" DrawAspect="Content" ObjectID="_1800629561" r:id="rId270"/>
              </w:object>
            </w:r>
          </w:p>
          <w:p w14:paraId="6B7CFEC3" w14:textId="77777777" w:rsidR="00E14EA3" w:rsidRDefault="00E14EA3" w:rsidP="00E14EA3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BA651AE" w14:textId="2043FE3C" w:rsidR="00E14EA3" w:rsidRPr="0007618B" w:rsidRDefault="00E14EA3" w:rsidP="00E14EA3">
            <w:pPr>
              <w:pStyle w:val="Paragraphedeliste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07618B">
              <w:rPr>
                <w:rFonts w:ascii="Amiri" w:hAnsi="Amiri" w:cs="Amiri"/>
                <w:position w:val="-30"/>
                <w:sz w:val="28"/>
                <w:szCs w:val="28"/>
              </w:rPr>
              <w:object w:dxaOrig="5020" w:dyaOrig="720" w14:anchorId="14F70CC3">
                <v:shape id="_x0000_i1175" type="#_x0000_t75" style="width:251.25pt;height:36pt" o:ole="">
                  <v:imagedata r:id="rId271" o:title=""/>
                </v:shape>
                <o:OLEObject Type="Embed" ProgID="Equation.DSMT4" ShapeID="_x0000_i1175" DrawAspect="Content" ObjectID="_1800629562" r:id="rId272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>*</w:t>
            </w:r>
          </w:p>
          <w:p w14:paraId="569840CC" w14:textId="77777777" w:rsidR="00E14EA3" w:rsidRPr="0007618B" w:rsidRDefault="00E14EA3" w:rsidP="00E14EA3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نضع:  </w:t>
            </w:r>
            <w:r w:rsidRPr="0007618B">
              <w:rPr>
                <w:rFonts w:ascii="Amiri" w:hAnsi="Amiri" w:cs="Amiri"/>
                <w:kern w:val="2"/>
                <w:position w:val="-24"/>
                <w:sz w:val="28"/>
                <w:szCs w:val="28"/>
                <w14:ligatures w14:val="standardContextual"/>
              </w:rPr>
              <w:object w:dxaOrig="980" w:dyaOrig="620" w14:anchorId="64B16011">
                <v:shape id="_x0000_i1176" type="#_x0000_t75" style="width:48.75pt;height:30.75pt" o:ole="">
                  <v:imagedata r:id="rId273" o:title=""/>
                </v:shape>
                <o:OLEObject Type="Embed" ProgID="Equation.DSMT4" ShapeID="_x0000_i1176" DrawAspect="Content" ObjectID="_1800629563" r:id="rId274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وعليه:</w:t>
            </w:r>
            <w:r w:rsidRPr="0007618B">
              <w:rPr>
                <w:rFonts w:ascii="Amiri" w:hAnsi="Amiri" w:cs="Amiri"/>
                <w:kern w:val="2"/>
                <w:position w:val="-24"/>
                <w:sz w:val="28"/>
                <w:szCs w:val="28"/>
                <w14:ligatures w14:val="standardContextual"/>
              </w:rPr>
              <w:object w:dxaOrig="3560" w:dyaOrig="620" w14:anchorId="03BF541B">
                <v:shape id="_x0000_i1177" type="#_x0000_t75" style="width:177.75pt;height:30.75pt" o:ole="">
                  <v:imagedata r:id="rId275" o:title=""/>
                </v:shape>
                <o:OLEObject Type="Embed" ProgID="Equation.DSMT4" ShapeID="_x0000_i1177" DrawAspect="Content" ObjectID="_1800629564" r:id="rId276"/>
              </w:object>
            </w:r>
          </w:p>
          <w:p w14:paraId="29FAC1FB" w14:textId="77777777" w:rsidR="00E14EA3" w:rsidRPr="0007618B" w:rsidRDefault="00E14EA3" w:rsidP="00E14EA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7618B">
              <w:rPr>
                <w:rFonts w:ascii="Amiri" w:hAnsi="Amiri" w:cs="Amiri"/>
                <w:sz w:val="28"/>
                <w:szCs w:val="28"/>
                <w:rtl/>
              </w:rPr>
              <w:t>ومنه:</w:t>
            </w:r>
          </w:p>
          <w:p w14:paraId="13F074EE" w14:textId="77777777" w:rsidR="00E14EA3" w:rsidRPr="0007618B" w:rsidRDefault="00E14EA3" w:rsidP="00E14EA3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07618B">
              <w:rPr>
                <w:rFonts w:ascii="Amiri" w:hAnsi="Amiri" w:cs="Amiri"/>
                <w:kern w:val="2"/>
                <w:position w:val="-28"/>
                <w:sz w:val="28"/>
                <w:szCs w:val="28"/>
                <w14:ligatures w14:val="standardContextual"/>
              </w:rPr>
              <w:object w:dxaOrig="3600" w:dyaOrig="680" w14:anchorId="5E0A40CF">
                <v:shape id="_x0000_i1178" type="#_x0000_t75" style="width:180pt;height:33.75pt" o:ole="">
                  <v:imagedata r:id="rId277" o:title=""/>
                </v:shape>
                <o:OLEObject Type="Embed" ProgID="Equation.DSMT4" ShapeID="_x0000_i1178" DrawAspect="Content" ObjectID="_1800629565" r:id="rId278"/>
              </w:object>
            </w:r>
          </w:p>
          <w:p w14:paraId="0AC29186" w14:textId="77777777" w:rsidR="00E14EA3" w:rsidRPr="0007618B" w:rsidRDefault="00E14EA3" w:rsidP="00E14EA3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وعليه:  </w:t>
            </w:r>
            <w:r w:rsidRPr="0007618B">
              <w:rPr>
                <w:rFonts w:ascii="Amiri" w:hAnsi="Amiri" w:cs="Amiri"/>
                <w:kern w:val="2"/>
                <w:position w:val="-24"/>
                <w:sz w:val="28"/>
                <w:szCs w:val="28"/>
                <w14:ligatures w14:val="standardContextual"/>
              </w:rPr>
              <w:object w:dxaOrig="2020" w:dyaOrig="620" w14:anchorId="4A653D75">
                <v:shape id="_x0000_i1179" type="#_x0000_t75" style="width:101.25pt;height:30.75pt" o:ole="">
                  <v:imagedata r:id="rId279" o:title=""/>
                </v:shape>
                <o:OLEObject Type="Embed" ProgID="Equation.DSMT4" ShapeID="_x0000_i1179" DrawAspect="Content" ObjectID="_1800629566" r:id="rId280"/>
              </w:object>
            </w:r>
          </w:p>
          <w:p w14:paraId="65558AF5" w14:textId="77777777" w:rsidR="00E14EA3" w:rsidRPr="0007618B" w:rsidRDefault="00E14EA3" w:rsidP="00E14EA3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07618B">
              <w:rPr>
                <w:rFonts w:ascii="Amiri" w:hAnsi="Amiri" w:cs="Amiri"/>
                <w:position w:val="-30"/>
                <w:sz w:val="28"/>
                <w:szCs w:val="28"/>
              </w:rPr>
              <w:object w:dxaOrig="4860" w:dyaOrig="720" w14:anchorId="28F39FCD">
                <v:shape id="_x0000_i1180" type="#_x0000_t75" style="width:243pt;height:36pt" o:ole="">
                  <v:imagedata r:id="rId281" o:title=""/>
                </v:shape>
                <o:OLEObject Type="Embed" ProgID="Equation.DSMT4" ShapeID="_x0000_i1180" DrawAspect="Content" ObjectID="_1800629567" r:id="rId282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>*</w:t>
            </w:r>
          </w:p>
          <w:p w14:paraId="1DC0CB92" w14:textId="77777777" w:rsidR="00E14EA3" w:rsidRPr="0007618B" w:rsidRDefault="00E14EA3" w:rsidP="00E14EA3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نضع:  </w:t>
            </w:r>
            <w:r w:rsidRPr="0007618B">
              <w:rPr>
                <w:rFonts w:ascii="Amiri" w:hAnsi="Amiri" w:cs="Amiri"/>
                <w:kern w:val="2"/>
                <w:position w:val="-24"/>
                <w:sz w:val="28"/>
                <w:szCs w:val="28"/>
                <w14:ligatures w14:val="standardContextual"/>
              </w:rPr>
              <w:object w:dxaOrig="980" w:dyaOrig="620" w14:anchorId="25463D56">
                <v:shape id="_x0000_i1181" type="#_x0000_t75" style="width:48.75pt;height:30.75pt" o:ole="">
                  <v:imagedata r:id="rId273" o:title=""/>
                </v:shape>
                <o:OLEObject Type="Embed" ProgID="Equation.DSMT4" ShapeID="_x0000_i1181" DrawAspect="Content" ObjectID="_1800629568" r:id="rId283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084E6F77" w14:textId="77777777" w:rsidR="00E14EA3" w:rsidRPr="0007618B" w:rsidRDefault="00E14EA3" w:rsidP="00E14EA3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وعليه:  </w:t>
            </w:r>
            <w:r w:rsidRPr="0007618B">
              <w:rPr>
                <w:rFonts w:ascii="Amiri" w:hAnsi="Amiri" w:cs="Amiri"/>
                <w:kern w:val="2"/>
                <w:position w:val="-28"/>
                <w:sz w:val="28"/>
                <w:szCs w:val="28"/>
                <w14:ligatures w14:val="standardContextual"/>
              </w:rPr>
              <w:object w:dxaOrig="5340" w:dyaOrig="680" w14:anchorId="12ABD91F">
                <v:shape id="_x0000_i1182" type="#_x0000_t75" style="width:267pt;height:33.75pt" o:ole="">
                  <v:imagedata r:id="rId284" o:title=""/>
                </v:shape>
                <o:OLEObject Type="Embed" ProgID="Equation.DSMT4" ShapeID="_x0000_i1182" DrawAspect="Content" ObjectID="_1800629569" r:id="rId285"/>
              </w:object>
            </w:r>
          </w:p>
          <w:p w14:paraId="4416F063" w14:textId="77777777" w:rsidR="00E14EA3" w:rsidRDefault="00E14EA3" w:rsidP="00E14EA3">
            <w:pPr>
              <w:bidi/>
              <w:rPr>
                <w:rFonts w:ascii="Amiri" w:hAnsi="Amiri" w:cs="Amiri"/>
                <w:kern w:val="2"/>
                <w:sz w:val="28"/>
                <w:szCs w:val="28"/>
                <w:rtl/>
                <w14:ligatures w14:val="standardContextual"/>
              </w:rPr>
            </w:pP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وعليه: </w:t>
            </w:r>
            <w:r w:rsidRPr="0007618B">
              <w:rPr>
                <w:rFonts w:ascii="Amiri" w:hAnsi="Amiri" w:cs="Amiri"/>
                <w:kern w:val="2"/>
                <w:position w:val="-24"/>
                <w:sz w:val="28"/>
                <w:szCs w:val="28"/>
                <w14:ligatures w14:val="standardContextual"/>
              </w:rPr>
              <w:object w:dxaOrig="1860" w:dyaOrig="620" w14:anchorId="65B53BAC">
                <v:shape id="_x0000_i1183" type="#_x0000_t75" style="width:93pt;height:30.75pt" o:ole="">
                  <v:imagedata r:id="rId286" o:title=""/>
                </v:shape>
                <o:OLEObject Type="Embed" ProgID="Equation.DSMT4" ShapeID="_x0000_i1183" DrawAspect="Content" ObjectID="_1800629570" r:id="rId287"/>
              </w:object>
            </w:r>
          </w:p>
          <w:p w14:paraId="6C3CBE0C" w14:textId="77777777" w:rsidR="00E14EA3" w:rsidRDefault="00E14EA3" w:rsidP="00E14EA3">
            <w:pPr>
              <w:bidi/>
              <w:rPr>
                <w:rFonts w:ascii="Amiri" w:hAnsi="Amiri" w:cs="Amiri"/>
                <w:kern w:val="2"/>
                <w:sz w:val="28"/>
                <w:szCs w:val="28"/>
                <w:rtl/>
                <w14:ligatures w14:val="standardContextual"/>
              </w:rPr>
            </w:pPr>
          </w:p>
          <w:p w14:paraId="37F84DAE" w14:textId="77777777" w:rsidR="00E14EA3" w:rsidRDefault="00E14EA3" w:rsidP="00E14EA3">
            <w:pPr>
              <w:bidi/>
              <w:rPr>
                <w:rFonts w:ascii="Amiri" w:hAnsi="Amiri" w:cs="Amiri"/>
                <w:kern w:val="2"/>
                <w:sz w:val="28"/>
                <w:szCs w:val="28"/>
                <w:rtl/>
                <w14:ligatures w14:val="standardContextual"/>
              </w:rPr>
            </w:pPr>
          </w:p>
          <w:p w14:paraId="713A7FEA" w14:textId="77777777" w:rsidR="00E14EA3" w:rsidRDefault="00E14EA3" w:rsidP="00E14EA3">
            <w:pPr>
              <w:bidi/>
              <w:rPr>
                <w:rFonts w:ascii="Amiri" w:hAnsi="Amiri" w:cs="Amiri"/>
                <w:kern w:val="2"/>
                <w:sz w:val="28"/>
                <w:szCs w:val="28"/>
                <w:rtl/>
                <w14:ligatures w14:val="standardContextual"/>
              </w:rPr>
            </w:pPr>
          </w:p>
          <w:p w14:paraId="749C9A8D" w14:textId="77777777" w:rsidR="00E14EA3" w:rsidRDefault="00E14EA3" w:rsidP="00E14EA3">
            <w:pPr>
              <w:bidi/>
              <w:rPr>
                <w:rFonts w:ascii="Amiri" w:hAnsi="Amiri" w:cs="Amiri"/>
                <w:kern w:val="2"/>
                <w:sz w:val="28"/>
                <w:szCs w:val="28"/>
                <w:rtl/>
                <w14:ligatures w14:val="standardContextual"/>
              </w:rPr>
            </w:pPr>
          </w:p>
          <w:p w14:paraId="1ACDC5D0" w14:textId="77777777" w:rsidR="00E14EA3" w:rsidRPr="0007618B" w:rsidRDefault="00E14EA3" w:rsidP="00E14EA3">
            <w:pPr>
              <w:bidi/>
              <w:rPr>
                <w:rFonts w:ascii="Amiri" w:hAnsi="Amiri" w:cs="Amiri"/>
                <w:sz w:val="28"/>
                <w:szCs w:val="28"/>
              </w:rPr>
            </w:pPr>
          </w:p>
          <w:p w14:paraId="3F10DCBB" w14:textId="77777777" w:rsidR="00E14EA3" w:rsidRPr="0007618B" w:rsidRDefault="00E14EA3" w:rsidP="00E14EA3">
            <w:pPr>
              <w:pStyle w:val="Paragraphedeliste"/>
              <w:numPr>
                <w:ilvl w:val="0"/>
                <w:numId w:val="28"/>
              </w:num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07618B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جيب تمام وجيب الزوايا المرفقة.</w:t>
            </w:r>
          </w:p>
          <w:p w14:paraId="3FC0D347" w14:textId="77777777" w:rsidR="00E14EA3" w:rsidRDefault="00E14EA3" w:rsidP="00E14EA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6BA661A" w14:textId="69BE2C92" w:rsidR="00E14EA3" w:rsidRPr="0007618B" w:rsidRDefault="00E14EA3" w:rsidP="00E14EA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</w:rPr>
            </w:pPr>
            <w:r w:rsidRPr="0007618B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تعريف</w:t>
            </w:r>
            <w:r w:rsidRPr="0007618B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082469C1" w14:textId="006AA4E8" w:rsidR="00E14EA3" w:rsidRDefault="00E14EA3" w:rsidP="00E14EA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نسمي الزوايا المرفقة بزاوية موجهة حيث </w:t>
            </w:r>
            <w:r w:rsidRPr="0007618B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220" w14:anchorId="74BF2546">
                <v:shape id="_x0000_i1184" type="#_x0000_t75" style="width:9.75pt;height:11.25pt" o:ole="">
                  <v:imagedata r:id="rId288" o:title=""/>
                </v:shape>
                <o:OLEObject Type="Embed" ProgID="Equation.DSMT4" ShapeID="_x0000_i1184" DrawAspect="Content" ObjectID="_1800629571" r:id="rId289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قيس لها، الزوايا الموجهة التي أحد أقياسها:  </w:t>
            </w:r>
            <w:r w:rsidRPr="0007618B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340" w:dyaOrig="220" w14:anchorId="6405EEEE">
                <v:shape id="_x0000_i1185" type="#_x0000_t75" style="width:17.25pt;height:11.25pt" o:ole="">
                  <v:imagedata r:id="rId290" o:title=""/>
                </v:shape>
                <o:OLEObject Type="Embed" ProgID="Equation.DSMT4" ShapeID="_x0000_i1185" DrawAspect="Content" ObjectID="_1800629572" r:id="rId291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07618B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560" w:dyaOrig="220" w14:anchorId="52AC0E15">
                <v:shape id="_x0000_i1186" type="#_x0000_t75" style="width:27.75pt;height:11.25pt" o:ole="">
                  <v:imagedata r:id="rId292" o:title=""/>
                </v:shape>
                <o:OLEObject Type="Embed" ProgID="Equation.DSMT4" ShapeID="_x0000_i1186" DrawAspect="Content" ObjectID="_1800629573" r:id="rId293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07618B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560" w:dyaOrig="240" w14:anchorId="2DA50B81">
                <v:shape id="_x0000_i1187" type="#_x0000_t75" style="width:27.75pt;height:12pt" o:ole="">
                  <v:imagedata r:id="rId294" o:title=""/>
                </v:shape>
                <o:OLEObject Type="Embed" ProgID="Equation.DSMT4" ShapeID="_x0000_i1187" DrawAspect="Content" ObjectID="_1800629574" r:id="rId295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07618B">
              <w:rPr>
                <w:rFonts w:ascii="Amiri" w:hAnsi="Amiri" w:cs="Amiri"/>
                <w:kern w:val="2"/>
                <w:position w:val="-24"/>
                <w:sz w:val="28"/>
                <w:szCs w:val="28"/>
                <w14:ligatures w14:val="standardContextual"/>
              </w:rPr>
              <w:object w:dxaOrig="600" w:dyaOrig="620" w14:anchorId="2FB71F78">
                <v:shape id="_x0000_i1188" type="#_x0000_t75" style="width:30pt;height:30.75pt" o:ole="">
                  <v:imagedata r:id="rId296" o:title=""/>
                </v:shape>
                <o:OLEObject Type="Embed" ProgID="Equation.DSMT4" ShapeID="_x0000_i1188" DrawAspect="Content" ObjectID="_1800629575" r:id="rId297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07618B">
              <w:rPr>
                <w:rFonts w:ascii="Amiri" w:hAnsi="Amiri" w:cs="Amiri"/>
                <w:kern w:val="2"/>
                <w:position w:val="-24"/>
                <w:sz w:val="28"/>
                <w:szCs w:val="28"/>
                <w14:ligatures w14:val="standardContextual"/>
              </w:rPr>
              <w:object w:dxaOrig="600" w:dyaOrig="620" w14:anchorId="1F3EFCA3">
                <v:shape id="_x0000_i1189" type="#_x0000_t75" style="width:30pt;height:30.75pt" o:ole="">
                  <v:imagedata r:id="rId298" o:title=""/>
                </v:shape>
                <o:OLEObject Type="Embed" ProgID="Equation.DSMT4" ShapeID="_x0000_i1189" DrawAspect="Content" ObjectID="_1800629576" r:id="rId299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6E8EDC00" w14:textId="77777777" w:rsidR="00E14EA3" w:rsidRPr="0007618B" w:rsidRDefault="00E14EA3" w:rsidP="00E14EA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7F9B78C" w14:textId="77777777" w:rsidR="00E14EA3" w:rsidRPr="0007618B" w:rsidRDefault="00E14EA3" w:rsidP="00E14EA3">
            <w:pPr>
              <w:shd w:val="clear" w:color="auto" w:fill="FDE9D9" w:themeFill="accent6" w:themeFillTint="33"/>
              <w:tabs>
                <w:tab w:val="left" w:pos="3138"/>
              </w:tabs>
              <w:bidi/>
              <w:ind w:left="70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07618B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فيما يلي نأخذ </w:t>
            </w:r>
            <w:r w:rsidRPr="0007618B">
              <w:rPr>
                <w:rFonts w:ascii="Amiri" w:hAnsi="Amiri" w:cs="Amiri"/>
                <w:color w:val="FF0000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220" w14:anchorId="4E6EBBFA">
                <v:shape id="_x0000_i1190" type="#_x0000_t75" style="width:9.75pt;height:11.25pt" o:ole="">
                  <v:imagedata r:id="rId300" o:title=""/>
                </v:shape>
                <o:OLEObject Type="Embed" ProgID="Equation.DSMT4" ShapeID="_x0000_i1190" DrawAspect="Content" ObjectID="_1800629577" r:id="rId301"/>
              </w:object>
            </w:r>
            <w:r w:rsidRPr="0007618B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عددا حقيقيا و </w:t>
            </w:r>
            <w:r w:rsidRPr="0007618B">
              <w:rPr>
                <w:rFonts w:ascii="Amiri" w:hAnsi="Amiri" w:cs="Amiri"/>
                <w:color w:val="FF0000"/>
                <w:kern w:val="2"/>
                <w:position w:val="-4"/>
                <w:sz w:val="28"/>
                <w:szCs w:val="28"/>
                <w14:ligatures w14:val="standardContextual"/>
              </w:rPr>
              <w:object w:dxaOrig="320" w:dyaOrig="260" w14:anchorId="092E3998">
                <v:shape id="_x0000_i1191" type="#_x0000_t75" style="width:15.75pt;height:12.75pt" o:ole="">
                  <v:imagedata r:id="rId302" o:title=""/>
                </v:shape>
                <o:OLEObject Type="Embed" ProgID="Equation.DSMT4" ShapeID="_x0000_i1191" DrawAspect="Content" ObjectID="_1800629578" r:id="rId303"/>
              </w:object>
            </w:r>
            <w:r w:rsidRPr="0007618B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صورته على دائرة مثلثية المرفقة بالمعلم المتعامد والمتجانس</w:t>
            </w:r>
            <w:r w:rsidRPr="0007618B">
              <w:rPr>
                <w:rFonts w:ascii="Amiri" w:hAnsi="Amiri" w:cs="Amiri"/>
                <w:color w:val="FF0000"/>
                <w:kern w:val="2"/>
                <w:position w:val="-18"/>
                <w:sz w:val="28"/>
                <w:szCs w:val="28"/>
                <w14:ligatures w14:val="standardContextual"/>
              </w:rPr>
              <w:object w:dxaOrig="800" w:dyaOrig="480" w14:anchorId="4D64328B">
                <v:shape id="_x0000_i1192" type="#_x0000_t75" style="width:39pt;height:24pt" o:ole="">
                  <v:imagedata r:id="rId304" o:title=""/>
                </v:shape>
                <o:OLEObject Type="Embed" ProgID="Equation.DSMT4" ShapeID="_x0000_i1192" DrawAspect="Content" ObjectID="_1800629579" r:id="rId305"/>
              </w:object>
            </w:r>
            <w:r w:rsidRPr="0007618B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.   </w:t>
            </w:r>
          </w:p>
          <w:p w14:paraId="42037D08" w14:textId="77777777" w:rsidR="00E14EA3" w:rsidRPr="0007618B" w:rsidRDefault="00E14EA3" w:rsidP="00E14EA3">
            <w:pPr>
              <w:tabs>
                <w:tab w:val="left" w:pos="3138"/>
              </w:tabs>
              <w:bidi/>
              <w:rPr>
                <w:rFonts w:ascii="Amiri" w:hAnsi="Amiri" w:cs="Amiri"/>
                <w:bCs/>
                <w:i/>
                <w:sz w:val="28"/>
                <w:szCs w:val="28"/>
                <w:rtl/>
              </w:rPr>
            </w:pPr>
          </w:p>
          <w:p w14:paraId="1AE06976" w14:textId="77777777" w:rsidR="00E14EA3" w:rsidRPr="0007618B" w:rsidRDefault="00E14EA3" w:rsidP="00E14EA3">
            <w:pPr>
              <w:shd w:val="clear" w:color="auto" w:fill="FDE9D9" w:themeFill="accent6" w:themeFillTint="33"/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07618B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مبرهنة </w:t>
            </w:r>
            <w:r w:rsidRPr="0007618B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  <w:t>1</w:t>
            </w:r>
            <w:r w:rsidRPr="0007618B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Pr="0007618B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</w:p>
          <w:p w14:paraId="45001442" w14:textId="77777777" w:rsidR="00E14EA3" w:rsidRDefault="00E14EA3" w:rsidP="00E14EA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E3A8745" w14:textId="799ADC3D" w:rsidR="00E14EA3" w:rsidRPr="0007618B" w:rsidRDefault="00E14EA3" w:rsidP="00E14EA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من أجل كل عدد حقيقي </w:t>
            </w:r>
            <w:r w:rsidRPr="0007618B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220" w14:anchorId="17F3CC6D">
                <v:shape id="_x0000_i1193" type="#_x0000_t75" style="width:9.75pt;height:11.25pt" o:ole="">
                  <v:imagedata r:id="rId306" o:title=""/>
                </v:shape>
                <o:OLEObject Type="Embed" ProgID="Equation.DSMT4" ShapeID="_x0000_i1193" DrawAspect="Content" ObjectID="_1800629580" r:id="rId307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لدينا:</w:t>
            </w:r>
          </w:p>
          <w:p w14:paraId="16642CC6" w14:textId="77777777" w:rsidR="00E14EA3" w:rsidRPr="0007618B" w:rsidRDefault="00E14EA3" w:rsidP="00E14EA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7618B">
              <w:rPr>
                <w:rFonts w:ascii="Amiri" w:hAnsi="Amiri" w:cs="Amiri"/>
                <w:kern w:val="2"/>
                <w:position w:val="-30"/>
                <w:sz w:val="28"/>
                <w:szCs w:val="28"/>
                <w14:ligatures w14:val="standardContextual"/>
              </w:rPr>
              <w:object w:dxaOrig="2160" w:dyaOrig="720" w14:anchorId="7EF62179">
                <v:shape id="_x0000_i1194" type="#_x0000_t75" style="width:108pt;height:36pt" o:ole="">
                  <v:imagedata r:id="rId248" o:title=""/>
                </v:shape>
                <o:OLEObject Type="Embed" ProgID="Equation.DSMT4" ShapeID="_x0000_i1194" DrawAspect="Content" ObjectID="_1800629581" r:id="rId308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     ،             </w:t>
            </w:r>
            <w:r w:rsidRPr="0007618B">
              <w:rPr>
                <w:rFonts w:ascii="Amiri" w:hAnsi="Amiri" w:cs="Amiri"/>
                <w:kern w:val="2"/>
                <w:position w:val="-30"/>
                <w:sz w:val="28"/>
                <w:szCs w:val="28"/>
                <w14:ligatures w14:val="standardContextual"/>
              </w:rPr>
              <w:object w:dxaOrig="2160" w:dyaOrig="720" w14:anchorId="436F21C8">
                <v:shape id="_x0000_i1195" type="#_x0000_t75" style="width:108pt;height:36pt" o:ole="">
                  <v:imagedata r:id="rId253" o:title=""/>
                </v:shape>
                <o:OLEObject Type="Embed" ProgID="Equation.DSMT4" ShapeID="_x0000_i1195" DrawAspect="Content" ObjectID="_1800629582" r:id="rId309"/>
              </w:object>
            </w:r>
          </w:p>
          <w:p w14:paraId="1C165F14" w14:textId="77777777" w:rsidR="00E14EA3" w:rsidRPr="0007618B" w:rsidRDefault="00E14EA3" w:rsidP="00E14EA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7618B">
              <w:rPr>
                <w:rFonts w:ascii="Amiri" w:hAnsi="Amiri" w:cs="Amiri"/>
                <w:kern w:val="2"/>
                <w:position w:val="-60"/>
                <w:sz w:val="28"/>
                <w:szCs w:val="28"/>
                <w14:ligatures w14:val="standardContextual"/>
              </w:rPr>
              <w:object w:dxaOrig="2140" w:dyaOrig="1320" w14:anchorId="196FD531">
                <v:shape id="_x0000_i1196" type="#_x0000_t75" style="width:107.25pt;height:66pt" o:ole="">
                  <v:imagedata r:id="rId310" o:title=""/>
                </v:shape>
                <o:OLEObject Type="Embed" ProgID="Equation.DSMT4" ShapeID="_x0000_i1196" DrawAspect="Content" ObjectID="_1800629583" r:id="rId311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       </w:t>
            </w:r>
            <w:r w:rsidRPr="0007618B">
              <w:rPr>
                <w:rFonts w:ascii="Amiri" w:hAnsi="Amiri" w:cs="Amiri"/>
                <w:kern w:val="2"/>
                <w:position w:val="-30"/>
                <w:sz w:val="28"/>
                <w:szCs w:val="28"/>
                <w14:ligatures w14:val="standardContextual"/>
              </w:rPr>
              <w:object w:dxaOrig="1820" w:dyaOrig="720" w14:anchorId="725282FA">
                <v:shape id="_x0000_i1197" type="#_x0000_t75" style="width:90pt;height:36pt" o:ole="">
                  <v:imagedata r:id="rId259" o:title=""/>
                </v:shape>
                <o:OLEObject Type="Embed" ProgID="Equation.DSMT4" ShapeID="_x0000_i1197" DrawAspect="Content" ObjectID="_1800629584" r:id="rId312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             </w:t>
            </w:r>
            <w:r w:rsidRPr="0007618B">
              <w:rPr>
                <w:rFonts w:ascii="Amiri" w:hAnsi="Amiri" w:cs="Amiri"/>
                <w:kern w:val="2"/>
                <w:position w:val="-60"/>
                <w:sz w:val="28"/>
                <w:szCs w:val="28"/>
                <w14:ligatures w14:val="standardContextual"/>
              </w:rPr>
              <w:object w:dxaOrig="1980" w:dyaOrig="1320" w14:anchorId="6277AA47">
                <v:shape id="_x0000_i1198" type="#_x0000_t75" style="width:99pt;height:66pt" o:ole="">
                  <v:imagedata r:id="rId313" o:title=""/>
                </v:shape>
                <o:OLEObject Type="Embed" ProgID="Equation.DSMT4" ShapeID="_x0000_i1198" DrawAspect="Content" ObjectID="_1800629585" r:id="rId314"/>
              </w:object>
            </w:r>
          </w:p>
          <w:p w14:paraId="214A501E" w14:textId="77777777" w:rsidR="00E14EA3" w:rsidRPr="0007618B" w:rsidRDefault="00E14EA3" w:rsidP="00E14EA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7BA97113" w14:textId="18F9DD6B" w:rsidR="00E14EA3" w:rsidRPr="0007618B" w:rsidRDefault="00E14EA3" w:rsidP="00E14EA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07618B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</w:t>
            </w:r>
            <w:r w:rsidRPr="0007618B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01:</w:t>
            </w:r>
            <w:r w:rsidRPr="0007618B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br/>
            </w: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 xml:space="preserve">       </w:t>
            </w:r>
            <w:r w:rsidRPr="0007618B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07618B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ت 32 ص 229</w:t>
            </w:r>
          </w:p>
          <w:p w14:paraId="32599E91" w14:textId="7967AA36" w:rsidR="00E14EA3" w:rsidRPr="0007618B" w:rsidRDefault="00E14EA3" w:rsidP="00E14EA3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07618B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مثال02:</w:t>
            </w:r>
            <w:r w:rsidRPr="0007618B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>
              <w:rPr>
                <w:rFonts w:ascii="Amiri" w:hAnsi="Amiri" w:cs="Amiri"/>
                <w:color w:val="FF0000"/>
                <w:sz w:val="28"/>
                <w:szCs w:val="28"/>
                <w:rtl/>
              </w:rPr>
              <w:br/>
            </w: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       </w:t>
            </w:r>
            <w:r w:rsidRPr="0007618B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07618B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ت 36 ت 37 ص 229</w:t>
            </w:r>
          </w:p>
          <w:p w14:paraId="3324FFB0" w14:textId="77777777" w:rsidR="00E14EA3" w:rsidRPr="0007618B" w:rsidRDefault="00E14EA3" w:rsidP="00E14EA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D71C2B4" w14:textId="77777777" w:rsidR="00E14EA3" w:rsidRPr="0007618B" w:rsidRDefault="00E14EA3" w:rsidP="00E14EA3">
            <w:pPr>
              <w:shd w:val="clear" w:color="auto" w:fill="FDE9D9" w:themeFill="accent6" w:themeFillTint="33"/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07618B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تطبيق:</w:t>
            </w:r>
          </w:p>
          <w:p w14:paraId="00473CF9" w14:textId="77777777" w:rsidR="00E14EA3" w:rsidRPr="0007618B" w:rsidRDefault="00E14EA3" w:rsidP="00E14EA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7FADE2B" w14:textId="77777777" w:rsidR="00E14EA3" w:rsidRPr="0007618B" w:rsidRDefault="00E14EA3" w:rsidP="00E14EA3">
            <w:pPr>
              <w:pStyle w:val="Paragraphedeliste"/>
              <w:numPr>
                <w:ilvl w:val="0"/>
                <w:numId w:val="29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أحسب </w:t>
            </w:r>
            <w:r w:rsidRPr="0007618B">
              <w:rPr>
                <w:rFonts w:ascii="Amiri" w:hAnsi="Amiri" w:cs="Amiri"/>
                <w:position w:val="-24"/>
                <w:sz w:val="28"/>
                <w:szCs w:val="28"/>
              </w:rPr>
              <w:object w:dxaOrig="900" w:dyaOrig="620" w14:anchorId="23CC5091">
                <v:shape id="_x0000_i1199" type="#_x0000_t75" style="width:45pt;height:30.75pt" o:ole="">
                  <v:imagedata r:id="rId315" o:title=""/>
                </v:shape>
                <o:OLEObject Type="Embed" ProgID="Equation.DSMT4" ShapeID="_x0000_i1199" DrawAspect="Content" ObjectID="_1800629586" r:id="rId316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 و   </w:t>
            </w:r>
            <w:r w:rsidRPr="0007618B">
              <w:rPr>
                <w:rFonts w:ascii="Amiri" w:hAnsi="Amiri" w:cs="Amiri"/>
                <w:position w:val="-24"/>
                <w:sz w:val="28"/>
                <w:szCs w:val="28"/>
              </w:rPr>
              <w:object w:dxaOrig="859" w:dyaOrig="620" w14:anchorId="703B9E4B">
                <v:shape id="_x0000_i1200" type="#_x0000_t75" style="width:42.75pt;height:30.75pt" o:ole="">
                  <v:imagedata r:id="rId317" o:title=""/>
                </v:shape>
                <o:OLEObject Type="Embed" ProgID="Equation.DSMT4" ShapeID="_x0000_i1200" DrawAspect="Content" ObjectID="_1800629587" r:id="rId318"/>
              </w:object>
            </w:r>
          </w:p>
          <w:p w14:paraId="7E29FCEC" w14:textId="77777777" w:rsidR="00E14EA3" w:rsidRPr="00A72400" w:rsidRDefault="00E14EA3" w:rsidP="00E14EA3">
            <w:pPr>
              <w:pStyle w:val="Paragraphedeliste"/>
              <w:numPr>
                <w:ilvl w:val="0"/>
                <w:numId w:val="29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7618B">
              <w:rPr>
                <w:rFonts w:ascii="Amiri" w:hAnsi="Amiri" w:cs="Amiri"/>
                <w:sz w:val="28"/>
                <w:szCs w:val="28"/>
                <w:rtl/>
              </w:rPr>
              <w:t>بسط العبارات التالية:</w:t>
            </w:r>
          </w:p>
          <w:p w14:paraId="2BD8E824" w14:textId="3C01750B" w:rsidR="00E14EA3" w:rsidRPr="00A72400" w:rsidRDefault="00786E60" w:rsidP="00E14EA3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sz w:val="28"/>
                <w:szCs w:val="28"/>
              </w:rPr>
              <w:t xml:space="preserve">  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          </w:t>
            </w:r>
            <w:r w:rsidR="00E14EA3" w:rsidRPr="0007618B">
              <w:rPr>
                <w:rFonts w:ascii="Amiri" w:hAnsi="Amiri" w:cs="Amiri"/>
                <w:position w:val="-28"/>
                <w:sz w:val="28"/>
                <w:szCs w:val="28"/>
              </w:rPr>
              <w:object w:dxaOrig="4420" w:dyaOrig="680" w14:anchorId="3A34985C">
                <v:shape id="_x0000_i1201" type="#_x0000_t75" style="width:221.25pt;height:33.75pt" o:ole="">
                  <v:imagedata r:id="rId319" o:title=""/>
                </v:shape>
                <o:OLEObject Type="Embed" ProgID="Equation.DSMT4" ShapeID="_x0000_i1201" DrawAspect="Content" ObjectID="_1800629588" r:id="rId320"/>
              </w:object>
            </w:r>
          </w:p>
          <w:p w14:paraId="3B4E710A" w14:textId="77777777" w:rsidR="00E14EA3" w:rsidRDefault="00E14EA3" w:rsidP="00E14EA3">
            <w:pPr>
              <w:tabs>
                <w:tab w:val="left" w:pos="3138"/>
              </w:tabs>
              <w:bidi/>
              <w:ind w:left="70"/>
              <w:rPr>
                <w:rFonts w:ascii="Amiri" w:hAnsi="Amiri" w:cs="Amiri"/>
                <w:kern w:val="2"/>
                <w:sz w:val="28"/>
                <w:szCs w:val="28"/>
                <w:rtl/>
                <w14:ligatures w14:val="standardContextual"/>
              </w:rPr>
            </w:pPr>
            <w:r w:rsidRPr="0007618B">
              <w:rPr>
                <w:rFonts w:ascii="Amiri" w:hAnsi="Amiri" w:cs="Amiri"/>
                <w:kern w:val="2"/>
                <w:position w:val="-28"/>
                <w:sz w:val="28"/>
                <w:szCs w:val="28"/>
                <w14:ligatures w14:val="standardContextual"/>
              </w:rPr>
              <w:object w:dxaOrig="6399" w:dyaOrig="680" w14:anchorId="0EC5D7AB">
                <v:shape id="_x0000_i1202" type="#_x0000_t75" style="width:320.25pt;height:33.75pt" o:ole="">
                  <v:imagedata r:id="rId321" o:title=""/>
                </v:shape>
                <o:OLEObject Type="Embed" ProgID="Equation.DSMT4" ShapeID="_x0000_i1202" DrawAspect="Content" ObjectID="_1800629589" r:id="rId322"/>
              </w:object>
            </w:r>
          </w:p>
          <w:p w14:paraId="32B55761" w14:textId="77777777" w:rsidR="00E14EA3" w:rsidRDefault="00E14EA3" w:rsidP="00E14EA3">
            <w:pPr>
              <w:tabs>
                <w:tab w:val="left" w:pos="3138"/>
              </w:tabs>
              <w:bidi/>
              <w:ind w:left="70"/>
              <w:rPr>
                <w:rFonts w:ascii="Amiri" w:hAnsi="Amiri" w:cs="Amiri"/>
                <w:iCs/>
                <w:kern w:val="2"/>
                <w:sz w:val="28"/>
                <w:szCs w:val="28"/>
                <w:rtl/>
                <w:lang w:bidi="ar-DZ"/>
                <w14:ligatures w14:val="standardContextual"/>
              </w:rPr>
            </w:pPr>
          </w:p>
          <w:p w14:paraId="22AC0651" w14:textId="77777777" w:rsidR="00E14EA3" w:rsidRPr="00A72400" w:rsidRDefault="00E14EA3" w:rsidP="00E14EA3">
            <w:pPr>
              <w:tabs>
                <w:tab w:val="left" w:pos="3138"/>
              </w:tabs>
              <w:bidi/>
              <w:ind w:left="70"/>
              <w:rPr>
                <w:rFonts w:ascii="Amiri" w:hAnsi="Amiri" w:cs="Amiri"/>
                <w:bCs/>
                <w:iCs/>
                <w:color w:val="FF0000"/>
                <w:sz w:val="28"/>
                <w:szCs w:val="28"/>
                <w:rtl/>
                <w:lang w:bidi="ar-DZ"/>
              </w:rPr>
            </w:pPr>
          </w:p>
          <w:p w14:paraId="4B535CCE" w14:textId="77777777" w:rsidR="00E14EA3" w:rsidRPr="0007618B" w:rsidRDefault="00E14EA3" w:rsidP="00E14EA3">
            <w:pPr>
              <w:shd w:val="clear" w:color="auto" w:fill="FDE9D9" w:themeFill="accent6" w:themeFillTint="33"/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07618B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الحل:</w:t>
            </w:r>
          </w:p>
          <w:p w14:paraId="581C3250" w14:textId="77777777" w:rsidR="00E14EA3" w:rsidRPr="0007618B" w:rsidRDefault="00E14EA3" w:rsidP="00E14EA3">
            <w:pPr>
              <w:pStyle w:val="Paragraphedeliste"/>
              <w:numPr>
                <w:ilvl w:val="0"/>
                <w:numId w:val="30"/>
              </w:numPr>
              <w:bidi/>
              <w:rPr>
                <w:rFonts w:ascii="Amiri" w:hAnsi="Amiri" w:cs="Amiri"/>
                <w:color w:val="FF0000"/>
                <w:sz w:val="28"/>
                <w:szCs w:val="28"/>
              </w:rPr>
            </w:pPr>
            <w:r w:rsidRPr="0007618B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حساب </w:t>
            </w:r>
            <w:r w:rsidRPr="0007618B">
              <w:rPr>
                <w:rFonts w:ascii="Amiri" w:hAnsi="Amiri" w:cs="Amiri"/>
                <w:color w:val="FF0000"/>
                <w:position w:val="-24"/>
                <w:sz w:val="28"/>
                <w:szCs w:val="28"/>
              </w:rPr>
              <w:object w:dxaOrig="900" w:dyaOrig="620" w14:anchorId="56EF7138">
                <v:shape id="_x0000_i1203" type="#_x0000_t75" style="width:45pt;height:30.75pt" o:ole="">
                  <v:imagedata r:id="rId323" o:title=""/>
                </v:shape>
                <o:OLEObject Type="Embed" ProgID="Equation.DSMT4" ShapeID="_x0000_i1203" DrawAspect="Content" ObjectID="_1800629590" r:id="rId324"/>
              </w:object>
            </w:r>
            <w:r w:rsidRPr="0007618B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 و   </w:t>
            </w:r>
            <w:r w:rsidRPr="0007618B">
              <w:rPr>
                <w:rFonts w:ascii="Amiri" w:hAnsi="Amiri" w:cs="Amiri"/>
                <w:color w:val="FF0000"/>
                <w:position w:val="-24"/>
                <w:sz w:val="28"/>
                <w:szCs w:val="28"/>
              </w:rPr>
              <w:object w:dxaOrig="859" w:dyaOrig="620" w14:anchorId="3AD750BA">
                <v:shape id="_x0000_i1204" type="#_x0000_t75" style="width:42.75pt;height:30.75pt" o:ole="">
                  <v:imagedata r:id="rId325" o:title=""/>
                </v:shape>
                <o:OLEObject Type="Embed" ProgID="Equation.DSMT4" ShapeID="_x0000_i1204" DrawAspect="Content" ObjectID="_1800629591" r:id="rId326"/>
              </w:object>
            </w:r>
          </w:p>
          <w:p w14:paraId="4CC2FAFB" w14:textId="77777777" w:rsidR="00E14EA3" w:rsidRPr="0007618B" w:rsidRDefault="00E14EA3" w:rsidP="00E14EA3">
            <w:pPr>
              <w:pStyle w:val="Paragraphedeliste"/>
              <w:numPr>
                <w:ilvl w:val="0"/>
                <w:numId w:val="31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لدينا:   </w:t>
            </w:r>
            <w:r w:rsidRPr="0007618B">
              <w:rPr>
                <w:rFonts w:ascii="Amiri" w:hAnsi="Amiri" w:cs="Amiri"/>
                <w:position w:val="-24"/>
                <w:sz w:val="28"/>
                <w:szCs w:val="28"/>
              </w:rPr>
              <w:object w:dxaOrig="1280" w:dyaOrig="620" w14:anchorId="7140D22C">
                <v:shape id="_x0000_i1205" type="#_x0000_t75" style="width:63.75pt;height:30.75pt" o:ole="">
                  <v:imagedata r:id="rId327" o:title=""/>
                </v:shape>
                <o:OLEObject Type="Embed" ProgID="Equation.DSMT4" ShapeID="_x0000_i1205" DrawAspect="Content" ObjectID="_1800629592" r:id="rId328"/>
              </w:object>
            </w:r>
          </w:p>
          <w:p w14:paraId="6F2359CE" w14:textId="77777777" w:rsidR="00E14EA3" w:rsidRPr="0007618B" w:rsidRDefault="00E14EA3" w:rsidP="00E14EA3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7618B">
              <w:rPr>
                <w:rFonts w:ascii="Amiri" w:hAnsi="Amiri" w:cs="Amiri"/>
                <w:position w:val="-28"/>
                <w:sz w:val="28"/>
                <w:szCs w:val="28"/>
              </w:rPr>
              <w:object w:dxaOrig="3320" w:dyaOrig="680" w14:anchorId="5ECBE3AF">
                <v:shape id="_x0000_i1206" type="#_x0000_t75" style="width:165.75pt;height:33.75pt" o:ole="">
                  <v:imagedata r:id="rId329" o:title=""/>
                </v:shape>
                <o:OLEObject Type="Embed" ProgID="Equation.DSMT4" ShapeID="_x0000_i1206" DrawAspect="Content" ObjectID="_1800629593" r:id="rId330"/>
              </w:objec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 إ</w:t>
            </w:r>
            <w:r w:rsidRPr="0007618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ذا:  </w:t>
            </w:r>
            <w:r w:rsidRPr="0007618B">
              <w:rPr>
                <w:rFonts w:ascii="Amiri" w:hAnsi="Amiri" w:cs="Amiri"/>
                <w:position w:val="-24"/>
                <w:sz w:val="28"/>
                <w:szCs w:val="28"/>
              </w:rPr>
              <w:object w:dxaOrig="1620" w:dyaOrig="680" w14:anchorId="4EEA9A99">
                <v:shape id="_x0000_i1207" type="#_x0000_t75" style="width:81pt;height:33.75pt" o:ole="">
                  <v:imagedata r:id="rId331" o:title=""/>
                </v:shape>
                <o:OLEObject Type="Embed" ProgID="Equation.DSMT4" ShapeID="_x0000_i1207" DrawAspect="Content" ObjectID="_1800629594" r:id="rId332"/>
              </w:object>
            </w:r>
          </w:p>
          <w:p w14:paraId="3A391FE2" w14:textId="77777777" w:rsidR="00E14EA3" w:rsidRPr="0007618B" w:rsidRDefault="00E14EA3" w:rsidP="00E14EA3">
            <w:pPr>
              <w:pStyle w:val="Paragraphedeliste"/>
              <w:numPr>
                <w:ilvl w:val="0"/>
                <w:numId w:val="31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لدينا: </w:t>
            </w:r>
            <w:r w:rsidRPr="0007618B">
              <w:rPr>
                <w:rFonts w:ascii="Amiri" w:hAnsi="Amiri" w:cs="Amiri"/>
                <w:position w:val="-24"/>
                <w:sz w:val="28"/>
                <w:szCs w:val="28"/>
              </w:rPr>
              <w:object w:dxaOrig="3800" w:dyaOrig="620" w14:anchorId="1939BA3F">
                <v:shape id="_x0000_i1208" type="#_x0000_t75" style="width:189.75pt;height:30.75pt" o:ole="">
                  <v:imagedata r:id="rId333" o:title=""/>
                </v:shape>
                <o:OLEObject Type="Embed" ProgID="Equation.DSMT4" ShapeID="_x0000_i1208" DrawAspect="Content" ObjectID="_1800629595" r:id="rId334"/>
              </w:object>
            </w:r>
          </w:p>
          <w:p w14:paraId="3C88F83E" w14:textId="77777777" w:rsidR="00E14EA3" w:rsidRPr="0007618B" w:rsidRDefault="00E14EA3" w:rsidP="00E14EA3">
            <w:pPr>
              <w:pStyle w:val="Paragraphedeliste"/>
              <w:bidi/>
              <w:ind w:left="1080"/>
              <w:rPr>
                <w:rFonts w:ascii="Amiri" w:hAnsi="Amiri" w:cs="Amiri"/>
                <w:sz w:val="28"/>
                <w:szCs w:val="28"/>
                <w:rtl/>
              </w:rPr>
            </w:pP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ومنه:  </w:t>
            </w:r>
            <w:r w:rsidRPr="0007618B">
              <w:rPr>
                <w:rFonts w:ascii="Amiri" w:hAnsi="Amiri" w:cs="Amiri"/>
                <w:position w:val="-28"/>
                <w:sz w:val="28"/>
                <w:szCs w:val="28"/>
              </w:rPr>
              <w:object w:dxaOrig="3940" w:dyaOrig="720" w14:anchorId="56AAD47C">
                <v:shape id="_x0000_i1209" type="#_x0000_t75" style="width:197.25pt;height:36pt" o:ole="">
                  <v:imagedata r:id="rId335" o:title=""/>
                </v:shape>
                <o:OLEObject Type="Embed" ProgID="Equation.DSMT4" ShapeID="_x0000_i1209" DrawAspect="Content" ObjectID="_1800629596" r:id="rId336"/>
              </w:object>
            </w:r>
          </w:p>
          <w:p w14:paraId="6DA845E0" w14:textId="77777777" w:rsidR="00E14EA3" w:rsidRPr="0007618B" w:rsidRDefault="00E14EA3" w:rsidP="00E14EA3">
            <w:pPr>
              <w:pStyle w:val="Paragraphedeliste"/>
              <w:numPr>
                <w:ilvl w:val="0"/>
                <w:numId w:val="30"/>
              </w:numPr>
              <w:shd w:val="clear" w:color="auto" w:fill="FDE9D9" w:themeFill="accent6" w:themeFillTint="33"/>
              <w:bidi/>
              <w:ind w:left="360"/>
              <w:rPr>
                <w:rFonts w:ascii="Amiri" w:hAnsi="Amiri" w:cs="Amiri"/>
                <w:b/>
                <w:bCs/>
                <w:color w:val="FF0000"/>
                <w:sz w:val="28"/>
                <w:szCs w:val="28"/>
              </w:rPr>
            </w:pPr>
            <w:r w:rsidRPr="0007618B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تبسيط العبـــــــــــارات</w:t>
            </w:r>
          </w:p>
          <w:p w14:paraId="6B8D9D08" w14:textId="77777777" w:rsidR="00E14EA3" w:rsidRPr="0007618B" w:rsidRDefault="00E14EA3" w:rsidP="00E14EA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924BB1D" w14:textId="6AFCFC3C" w:rsidR="00E14EA3" w:rsidRPr="0007618B" w:rsidRDefault="00E14EA3" w:rsidP="00E14EA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7618B"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  <w:t>لدينا:</w:t>
            </w:r>
            <w:r w:rsidRPr="0007618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</w:t>
            </w:r>
            <w:r w:rsidRPr="0007618B">
              <w:rPr>
                <w:rFonts w:ascii="Amiri" w:hAnsi="Amiri" w:cs="Amiri"/>
                <w:kern w:val="2"/>
                <w:position w:val="-28"/>
                <w:sz w:val="28"/>
                <w:szCs w:val="28"/>
                <w14:ligatures w14:val="standardContextual"/>
              </w:rPr>
              <w:object w:dxaOrig="4420" w:dyaOrig="680" w14:anchorId="72A66B77">
                <v:shape id="_x0000_i1210" type="#_x0000_t75" style="width:221.25pt;height:33.75pt" o:ole="">
                  <v:imagedata r:id="rId319" o:title=""/>
                </v:shape>
                <o:OLEObject Type="Embed" ProgID="Equation.DSMT4" ShapeID="_x0000_i1210" DrawAspect="Content" ObjectID="_1800629597" r:id="rId337"/>
              </w:object>
            </w:r>
          </w:p>
          <w:p w14:paraId="6EF40E50" w14:textId="4D3E52D8" w:rsidR="00E14EA3" w:rsidRPr="0007618B" w:rsidRDefault="00E14EA3" w:rsidP="00E14EA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ومنه:  </w:t>
            </w:r>
            <w:r w:rsidRPr="0007618B">
              <w:rPr>
                <w:rFonts w:ascii="Amiri" w:hAnsi="Amiri" w:cs="Amiri"/>
                <w:kern w:val="2"/>
                <w:position w:val="-28"/>
                <w:sz w:val="28"/>
                <w:szCs w:val="28"/>
                <w14:ligatures w14:val="standardContextual"/>
              </w:rPr>
              <w:object w:dxaOrig="4140" w:dyaOrig="680" w14:anchorId="7575ACF0">
                <v:shape id="_x0000_i1211" type="#_x0000_t75" style="width:207pt;height:33.75pt" o:ole="">
                  <v:imagedata r:id="rId338" o:title=""/>
                </v:shape>
                <o:OLEObject Type="Embed" ProgID="Equation.DSMT4" ShapeID="_x0000_i1211" DrawAspect="Content" ObjectID="_1800629598" r:id="rId339"/>
              </w:object>
            </w:r>
          </w:p>
          <w:p w14:paraId="23D5F885" w14:textId="77777777" w:rsidR="00E14EA3" w:rsidRPr="0007618B" w:rsidRDefault="00E14EA3" w:rsidP="00E14EA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ومنه: </w:t>
            </w:r>
            <w:r w:rsidRPr="0007618B">
              <w:rPr>
                <w:rFonts w:ascii="Amiri" w:hAnsi="Amiri" w:cs="Amiri"/>
                <w:kern w:val="2"/>
                <w:position w:val="-28"/>
                <w:sz w:val="28"/>
                <w:szCs w:val="28"/>
                <w14:ligatures w14:val="standardContextual"/>
              </w:rPr>
              <w:object w:dxaOrig="4300" w:dyaOrig="680" w14:anchorId="3E786501">
                <v:shape id="_x0000_i1212" type="#_x0000_t75" style="width:215.25pt;height:33.75pt" o:ole="">
                  <v:imagedata r:id="rId340" o:title=""/>
                </v:shape>
                <o:OLEObject Type="Embed" ProgID="Equation.DSMT4" ShapeID="_x0000_i1212" DrawAspect="Content" ObjectID="_1800629599" r:id="rId341"/>
              </w:object>
            </w:r>
          </w:p>
          <w:p w14:paraId="7267E261" w14:textId="63761665" w:rsidR="00E14EA3" w:rsidRPr="0007618B" w:rsidRDefault="00E14EA3" w:rsidP="00E14EA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7618B">
              <w:rPr>
                <w:rFonts w:ascii="Amiri" w:hAnsi="Amiri" w:cs="Amiri"/>
                <w:sz w:val="28"/>
                <w:szCs w:val="28"/>
              </w:rPr>
              <w:t xml:space="preserve">    </w: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        </w:t>
            </w:r>
            <w:r w:rsidRPr="0007618B">
              <w:rPr>
                <w:rFonts w:ascii="Amiri" w:hAnsi="Amiri" w:cs="Amiri"/>
                <w:kern w:val="2"/>
                <w:position w:val="-28"/>
                <w:sz w:val="28"/>
                <w:szCs w:val="28"/>
                <w14:ligatures w14:val="standardContextual"/>
              </w:rPr>
              <w:object w:dxaOrig="4000" w:dyaOrig="680" w14:anchorId="2BC7ADE8">
                <v:shape id="_x0000_i1213" type="#_x0000_t75" style="width:200.25pt;height:33.75pt" o:ole="">
                  <v:imagedata r:id="rId342" o:title=""/>
                </v:shape>
                <o:OLEObject Type="Embed" ProgID="Equation.DSMT4" ShapeID="_x0000_i1213" DrawAspect="Content" ObjectID="_1800629600" r:id="rId343"/>
              </w:object>
            </w:r>
          </w:p>
          <w:p w14:paraId="2BF64DC9" w14:textId="44460518" w:rsidR="00E14EA3" w:rsidRPr="0007618B" w:rsidRDefault="00E14EA3" w:rsidP="00E14EA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           إ</w:t>
            </w:r>
            <w:r w:rsidRPr="0007618B">
              <w:rPr>
                <w:rFonts w:ascii="Amiri" w:hAnsi="Amiri" w:cs="Amiri"/>
                <w:sz w:val="28"/>
                <w:szCs w:val="28"/>
                <w:rtl/>
                <w:lang w:bidi="ar-DZ"/>
              </w:rPr>
              <w:t>ذا:</w: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    </w:t>
            </w:r>
            <w:r w:rsidRPr="0007618B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3260" w:dyaOrig="279" w14:anchorId="26676F41">
                <v:shape id="_x0000_i1214" type="#_x0000_t75" style="width:163.5pt;height:13.5pt" o:ole="">
                  <v:imagedata r:id="rId344" o:title=""/>
                </v:shape>
                <o:OLEObject Type="Embed" ProgID="Equation.DSMT4" ShapeID="_x0000_i1214" DrawAspect="Content" ObjectID="_1800629601" r:id="rId345"/>
              </w:object>
            </w:r>
          </w:p>
          <w:p w14:paraId="2312DC0E" w14:textId="77777777" w:rsidR="00E14EA3" w:rsidRPr="0007618B" w:rsidRDefault="00E14EA3" w:rsidP="00E14EA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لدينا: </w:t>
            </w:r>
            <w:r w:rsidRPr="0007618B">
              <w:rPr>
                <w:rFonts w:ascii="Amiri" w:hAnsi="Amiri" w:cs="Amiri"/>
                <w:kern w:val="2"/>
                <w:position w:val="-28"/>
                <w:sz w:val="28"/>
                <w:szCs w:val="28"/>
                <w14:ligatures w14:val="standardContextual"/>
              </w:rPr>
              <w:object w:dxaOrig="6399" w:dyaOrig="680" w14:anchorId="6923DF83">
                <v:shape id="_x0000_i1215" type="#_x0000_t75" style="width:320.25pt;height:33.75pt" o:ole="">
                  <v:imagedata r:id="rId321" o:title=""/>
                </v:shape>
                <o:OLEObject Type="Embed" ProgID="Equation.DSMT4" ShapeID="_x0000_i1215" DrawAspect="Content" ObjectID="_1800629602" r:id="rId346"/>
              </w:object>
            </w:r>
          </w:p>
          <w:p w14:paraId="2590DC3B" w14:textId="77777777" w:rsidR="00E14EA3" w:rsidRPr="0007618B" w:rsidRDefault="00E14EA3" w:rsidP="00E14EA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15D806D" w14:textId="77777777" w:rsidR="00E14EA3" w:rsidRPr="0007618B" w:rsidRDefault="00E14EA3" w:rsidP="00E14EA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ومنه: </w:t>
            </w:r>
            <w:r w:rsidRPr="0007618B">
              <w:rPr>
                <w:rFonts w:ascii="Amiri" w:hAnsi="Amiri" w:cs="Amiri"/>
                <w:kern w:val="2"/>
                <w:position w:val="-28"/>
                <w:sz w:val="28"/>
                <w:szCs w:val="28"/>
                <w14:ligatures w14:val="standardContextual"/>
              </w:rPr>
              <w:object w:dxaOrig="5960" w:dyaOrig="680" w14:anchorId="204288B2">
                <v:shape id="_x0000_i1216" type="#_x0000_t75" style="width:299.25pt;height:33.75pt" o:ole="">
                  <v:imagedata r:id="rId347" o:title=""/>
                </v:shape>
                <o:OLEObject Type="Embed" ProgID="Equation.DSMT4" ShapeID="_x0000_i1216" DrawAspect="Content" ObjectID="_1800629603" r:id="rId348"/>
              </w:object>
            </w:r>
          </w:p>
          <w:p w14:paraId="3B14A9E5" w14:textId="77777777" w:rsidR="00E14EA3" w:rsidRPr="0007618B" w:rsidRDefault="00E14EA3" w:rsidP="00E14EA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7618B">
              <w:rPr>
                <w:rFonts w:ascii="Amiri" w:hAnsi="Amiri" w:cs="Amiri"/>
                <w:sz w:val="28"/>
                <w:szCs w:val="28"/>
                <w:rtl/>
              </w:rPr>
              <w:t xml:space="preserve">ومنه: </w:t>
            </w:r>
            <w:r w:rsidRPr="0007618B">
              <w:rPr>
                <w:rFonts w:ascii="Amiri" w:hAnsi="Amiri" w:cs="Amiri"/>
                <w:kern w:val="2"/>
                <w:position w:val="-28"/>
                <w:sz w:val="28"/>
                <w:szCs w:val="28"/>
                <w14:ligatures w14:val="standardContextual"/>
              </w:rPr>
              <w:object w:dxaOrig="5140" w:dyaOrig="680" w14:anchorId="3382E1EB">
                <v:shape id="_x0000_i1217" type="#_x0000_t75" style="width:257.25pt;height:33.75pt" o:ole="">
                  <v:imagedata r:id="rId349" o:title=""/>
                </v:shape>
                <o:OLEObject Type="Embed" ProgID="Equation.DSMT4" ShapeID="_x0000_i1217" DrawAspect="Content" ObjectID="_1800629604" r:id="rId350"/>
              </w:object>
            </w:r>
          </w:p>
          <w:p w14:paraId="22C676EE" w14:textId="77777777" w:rsidR="00E14EA3" w:rsidRPr="0007618B" w:rsidRDefault="00E14EA3" w:rsidP="00E14EA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32CD5FE7" w14:textId="77777777" w:rsidR="00E14EA3" w:rsidRPr="0007618B" w:rsidRDefault="00E14EA3" w:rsidP="00E14EA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459C9430" wp14:editId="0ABE983B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331470</wp:posOffset>
                      </wp:positionV>
                      <wp:extent cx="2275205" cy="2136598"/>
                      <wp:effectExtent l="0" t="0" r="10795" b="16510"/>
                      <wp:wrapNone/>
                      <wp:docPr id="86325848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5205" cy="213659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4F0A0F" w14:textId="62BFAF4F" w:rsidR="00E14EA3" w:rsidRDefault="00E14EA3" w:rsidP="00E14EA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EB566C1" wp14:editId="4033DA06">
                                        <wp:extent cx="1974850" cy="2019300"/>
                                        <wp:effectExtent l="0" t="0" r="6350" b="0"/>
                                        <wp:docPr id="1339247767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39247767" name=""/>
                                                <pic:cNvPicPr/>
                                              </pic:nvPicPr>
                                              <pic:blipFill>
                                                <a:blip r:embed="rId19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74850" cy="2019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9C9430" id="_x0000_s1037" style="position:absolute;left:0;text-align:left;margin-left:-2.35pt;margin-top:26.1pt;width:179.15pt;height:168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" fillcolor="white [3201]" strokecolor="white [3212]" strokeweight="2pt">
                      <v:textbox>
                        <w:txbxContent>
                          <w:p w14:paraId="184F0A0F" w14:textId="62BFAF4F" w:rsidR="00E14EA3" w:rsidRDefault="00E14EA3" w:rsidP="00E14EA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B566C1" wp14:editId="4033DA06">
                                  <wp:extent cx="1974850" cy="2019300"/>
                                  <wp:effectExtent l="0" t="0" r="6350" b="0"/>
                                  <wp:docPr id="133924776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39247767" name=""/>
                                          <pic:cNvPicPr/>
                                        </pic:nvPicPr>
                                        <pic:blipFill>
                                          <a:blip r:embed="rId19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4850" cy="2019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7618B">
              <w:rPr>
                <w:rFonts w:ascii="Amiri" w:hAnsi="Amiri" w:cs="Amiri"/>
                <w:sz w:val="28"/>
                <w:szCs w:val="28"/>
                <w:rtl/>
              </w:rPr>
              <w:t>ومنه:</w:t>
            </w:r>
            <w:r w:rsidRPr="0007618B">
              <w:rPr>
                <w:rFonts w:ascii="Amiri" w:hAnsi="Amiri" w:cs="Amiri"/>
                <w:sz w:val="28"/>
                <w:szCs w:val="28"/>
              </w:rPr>
              <w:t xml:space="preserve">  </w:t>
            </w:r>
            <w:r w:rsidRPr="0007618B">
              <w:rPr>
                <w:rFonts w:ascii="Amiri" w:hAnsi="Amiri" w:cs="Amiri"/>
                <w:kern w:val="2"/>
                <w:position w:val="-28"/>
                <w:sz w:val="28"/>
                <w:szCs w:val="28"/>
                <w14:ligatures w14:val="standardContextual"/>
              </w:rPr>
              <w:object w:dxaOrig="4540" w:dyaOrig="680" w14:anchorId="3F21B243">
                <v:shape id="_x0000_i1218" type="#_x0000_t75" style="width:227.25pt;height:33.75pt" o:ole="">
                  <v:imagedata r:id="rId351" o:title=""/>
                </v:shape>
                <o:OLEObject Type="Embed" ProgID="Equation.DSMT4" ShapeID="_x0000_i1218" DrawAspect="Content" ObjectID="_1800629605" r:id="rId352"/>
              </w:object>
            </w:r>
          </w:p>
          <w:p w14:paraId="0BE4F9C9" w14:textId="77777777" w:rsidR="00E14EA3" w:rsidRPr="0007618B" w:rsidRDefault="00E14EA3" w:rsidP="00E14EA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6A4F57D4" w14:textId="77777777" w:rsidR="00E14EA3" w:rsidRPr="0007618B" w:rsidRDefault="00E14EA3" w:rsidP="00E14EA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7618B">
              <w:rPr>
                <w:rFonts w:ascii="Amiri" w:hAnsi="Amiri" w:cs="Amiri"/>
                <w:sz w:val="28"/>
                <w:szCs w:val="28"/>
                <w:rtl/>
              </w:rPr>
              <w:t>إ</w:t>
            </w:r>
            <w:r w:rsidRPr="0007618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ذا:  </w:t>
            </w:r>
            <w:r w:rsidRPr="0007618B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4120" w:dyaOrig="279" w14:anchorId="0AC08F88">
                <v:shape id="_x0000_i1219" type="#_x0000_t75" style="width:206.25pt;height:13.5pt" o:ole="">
                  <v:imagedata r:id="rId353" o:title=""/>
                </v:shape>
                <o:OLEObject Type="Embed" ProgID="Equation.DSMT4" ShapeID="_x0000_i1219" DrawAspect="Content" ObjectID="_1800629606" r:id="rId354"/>
              </w:object>
            </w:r>
          </w:p>
          <w:p w14:paraId="00E9489F" w14:textId="77777777" w:rsidR="00E14EA3" w:rsidRPr="0007618B" w:rsidRDefault="00E14EA3" w:rsidP="00E14EA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0939EC2" w14:textId="77777777" w:rsidR="00E14EA3" w:rsidRPr="0007618B" w:rsidRDefault="00E14EA3" w:rsidP="00E14EA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A3E254A" w14:textId="77777777" w:rsidR="00E14EA3" w:rsidRPr="0007618B" w:rsidRDefault="00E14EA3" w:rsidP="00E14EA3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D293854" w14:textId="77777777" w:rsidR="00E14EA3" w:rsidRPr="0007618B" w:rsidRDefault="00E14EA3" w:rsidP="00E14EA3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39E9205" w14:textId="77777777" w:rsidR="00FB1D90" w:rsidRPr="00792B9B" w:rsidRDefault="00FB1D90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2554BC3C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C60B5C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AE9FCA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34DA48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A6C417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BD6838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53F938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8CC11E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D98BC5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D3BF62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6202FF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19B5CC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601FB0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AC6ED7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250806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B18075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99DDC6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DDDA88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1578EF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CD4762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385D47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25F7577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2A15B2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8F21BD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0E127F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E86CDF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A5A5F1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DBDD01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BA29A8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DCF803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2346BC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5D6440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DBCFCE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BFE288" w14:textId="77777777" w:rsidR="00FB1D90" w:rsidRPr="00792B9B" w:rsidRDefault="00FB1D90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5EAE6A66" w14:textId="77777777" w:rsidR="00FB1D90" w:rsidRDefault="00FB1D90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333285" wp14:editId="5F2610E0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783409050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BBCA1" w14:textId="77777777" w:rsidR="00FB1D90" w:rsidRPr="00305590" w:rsidRDefault="00FB1D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50101A7E" w14:textId="02AF2FD4" w:rsidR="00FB1D90" w:rsidRPr="00305590" w:rsidRDefault="00FB1D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847EFE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847EFE" w:rsidRPr="00606942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</w:rPr>
                              <w:t>حل معادلات و متراجحات مثلثية بسيطة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333285" id="_x0000_s1038" style="position:absolute;left:0;text-align:left;margin-left:-46.15pt;margin-top:66.05pt;width:543pt;height:5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UljwGHMCAABE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11CBBCA1" w14:textId="77777777" w:rsidR="00FB1D90" w:rsidRPr="00305590" w:rsidRDefault="00FB1D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50101A7E" w14:textId="02AF2FD4" w:rsidR="00FB1D90" w:rsidRPr="00305590" w:rsidRDefault="00FB1D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847EFE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847EFE" w:rsidRPr="00606942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</w:rPr>
                        <w:t>حل معادلات و متراجحات مثلثية بسيطة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624541" wp14:editId="1F07AD53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1067085166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BCECA" w14:textId="51444643" w:rsidR="00FB1D90" w:rsidRPr="00305590" w:rsidRDefault="00FB1D90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847EFE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05 ساعات</w:t>
                            </w:r>
                          </w:p>
                          <w:p w14:paraId="7B48F49E" w14:textId="77777777" w:rsidR="00FB1D90" w:rsidRDefault="00FB1D90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24541" id="_x0000_s1039" style="position:absolute;left:0;text-align:left;margin-left:-44.65pt;margin-top:.8pt;width:100.5pt;height:5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B3AkUdcgIAAEQ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544BCECA" w14:textId="51444643" w:rsidR="00FB1D90" w:rsidRPr="00305590" w:rsidRDefault="00FB1D90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847EFE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05 ساعات</w:t>
                      </w:r>
                    </w:p>
                    <w:p w14:paraId="7B48F49E" w14:textId="77777777" w:rsidR="00FB1D90" w:rsidRDefault="00FB1D90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911369" wp14:editId="4CA256D8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81594596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BDCA8" w14:textId="77777777" w:rsidR="00FB1D90" w:rsidRPr="00305590" w:rsidRDefault="00FB1D90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علوم تجريبية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911369" id="_x0000_s1040" style="position:absolute;left:0;text-align:left;margin-left:396.35pt;margin-top:-.7pt;width:100.5pt;height:62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" fillcolor="white [3201]" strokecolor="black [3213]" strokeweight="2pt">
                <v:textbox>
                  <w:txbxContent>
                    <w:p w14:paraId="1F7BDCA8" w14:textId="77777777" w:rsidR="00FB1D90" w:rsidRPr="00305590" w:rsidRDefault="00FB1D90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علوم تجريبية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EA830D" wp14:editId="61B23062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838163494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48A0F" w14:textId="77777777" w:rsidR="00FB1D90" w:rsidRPr="00305590" w:rsidRDefault="00FB1D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الزوايا الموجهة وحساب المثلثات</w:t>
                            </w:r>
                          </w:p>
                          <w:p w14:paraId="7D216000" w14:textId="7E126DFB" w:rsidR="00FB1D90" w:rsidRPr="00305590" w:rsidRDefault="00FB1D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847EFE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847EFE" w:rsidRPr="00847EFE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معادلات ومتراجحات مثلثية بسيطة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EA830D" id="_x0000_s1041" style="position:absolute;left:0;text-align:left;margin-left:66.35pt;margin-top:1.55pt;width:323.25pt;height:58.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OKMbA3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64B48A0F" w14:textId="77777777" w:rsidR="00FB1D90" w:rsidRPr="00305590" w:rsidRDefault="00FB1D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الزوايا الموجهة وحساب المثلثات</w:t>
                      </w:r>
                    </w:p>
                    <w:p w14:paraId="7D216000" w14:textId="7E126DFB" w:rsidR="00FB1D90" w:rsidRPr="00305590" w:rsidRDefault="00FB1D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847EFE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847EFE" w:rsidRPr="00847EFE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معادلات ومتراجحات مثلثية بسيطة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6434B766" w14:textId="77777777" w:rsidR="00FB1D90" w:rsidRPr="00792B9B" w:rsidRDefault="00FB1D90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FB1D90" w:rsidRPr="00792B9B" w14:paraId="09F6DCCD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556CB6EB" w14:textId="77777777" w:rsidR="00FB1D90" w:rsidRPr="00305590" w:rsidRDefault="00FB1D90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46B240AB" w14:textId="77777777" w:rsidR="00FB1D90" w:rsidRPr="00305590" w:rsidRDefault="00FB1D90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3F67BE28" w14:textId="77777777" w:rsidR="00FB1D90" w:rsidRPr="00305590" w:rsidRDefault="00FB1D90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FB1D90" w:rsidRPr="00792B9B" w14:paraId="68E99CF0" w14:textId="77777777" w:rsidTr="00305590">
        <w:tc>
          <w:tcPr>
            <w:tcW w:w="1278" w:type="dxa"/>
          </w:tcPr>
          <w:p w14:paraId="5E8156E6" w14:textId="77777777" w:rsidR="00FB1D90" w:rsidRDefault="00FB1D90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2EF98C3" w14:textId="77777777" w:rsidR="00FB1D90" w:rsidRDefault="00FB1D90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C43732" w14:textId="77777777" w:rsidR="00FB1D90" w:rsidRDefault="00FB1D9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866881" w14:textId="77777777" w:rsidR="00FB1D90" w:rsidRDefault="00FB1D9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6419EB" w14:textId="77777777" w:rsidR="00FB1D90" w:rsidRDefault="00FB1D9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432C5A" w14:textId="77777777" w:rsidR="00FB1D90" w:rsidRDefault="00FB1D9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096CB0" w14:textId="77777777" w:rsidR="00FB1D90" w:rsidRDefault="00FB1D9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9B564F" w14:textId="77777777" w:rsidR="00FB1D90" w:rsidRDefault="00FB1D9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4ADB48" w14:textId="77777777" w:rsidR="00FB1D90" w:rsidRDefault="00FB1D9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CB370C" w14:textId="77777777" w:rsidR="00FB1D90" w:rsidRDefault="00FB1D9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0B6B52" w14:textId="77777777" w:rsidR="00FB1D90" w:rsidRDefault="00FB1D9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213030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0425D9A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D0DD7AE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717F611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D47CB6F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6543252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1B5B30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8633C0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A7C3B93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061C64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47C05B1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4F31736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CCE7080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6BE97F9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D8EB25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4C1D36B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AD875B4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D285F53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0DD9A0A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06B55E3" w14:textId="77777777" w:rsidR="00FB1D90" w:rsidRDefault="00FB1D9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0CAC0A8" w14:textId="77777777" w:rsidR="00FB1D90" w:rsidRPr="00FB5A89" w:rsidRDefault="00FB1D90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1D4DA2AF" w14:textId="77777777" w:rsidR="00FB1D90" w:rsidRPr="00792B9B" w:rsidRDefault="00FB1D90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5397442" w14:textId="77777777" w:rsidR="00847EFE" w:rsidRPr="00F86A22" w:rsidRDefault="00847EFE" w:rsidP="00847EFE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F86A2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شاط</w:t>
            </w:r>
          </w:p>
          <w:p w14:paraId="782DDCDE" w14:textId="77777777" w:rsidR="00847EFE" w:rsidRDefault="00847EFE" w:rsidP="00847EF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27F2923" w14:textId="77777777" w:rsidR="00847EFE" w:rsidRPr="00F86A22" w:rsidRDefault="00847EFE" w:rsidP="00847EFE">
            <w:pPr>
              <w:bidi/>
              <w:ind w:right="-851"/>
              <w:rPr>
                <w:rFonts w:ascii="Amiri" w:hAnsi="Amiri" w:cs="Amir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F86A22">
              <w:rPr>
                <w:rFonts w:ascii="Amiri" w:hAnsi="Amiri" w:cs="Amiri"/>
                <w:color w:val="000000" w:themeColor="text1"/>
                <w:sz w:val="28"/>
                <w:szCs w:val="28"/>
                <w:rtl/>
                <w:lang w:bidi="ar-DZ"/>
              </w:rPr>
              <w:t xml:space="preserve">حل في </w:t>
            </w:r>
            <w:r w:rsidRPr="00F86A22">
              <w:rPr>
                <w:rFonts w:ascii="Amiri" w:hAnsi="Amiri" w:cs="Amiri"/>
                <w:color w:val="000000" w:themeColor="text1"/>
                <w:kern w:val="2"/>
                <w:position w:val="-4"/>
                <w:sz w:val="28"/>
                <w:szCs w:val="28"/>
                <w:lang w:bidi="ar-DZ"/>
                <w14:ligatures w14:val="standardContextual"/>
              </w:rPr>
              <w:object w:dxaOrig="260" w:dyaOrig="260" w14:anchorId="6BBBCF6A">
                <v:shape id="_x0000_i1220" type="#_x0000_t75" style="width:12.75pt;height:12.75pt" o:ole="">
                  <v:imagedata r:id="rId355" o:title=""/>
                </v:shape>
                <o:OLEObject Type="Embed" ProgID="Equation.DSMT4" ShapeID="_x0000_i1220" DrawAspect="Content" ObjectID="_1800629607" r:id="rId356"/>
              </w:object>
            </w:r>
            <w:r w:rsidRPr="00F86A22">
              <w:rPr>
                <w:rFonts w:ascii="Amiri" w:hAnsi="Amiri" w:cs="Amiri"/>
                <w:color w:val="000000" w:themeColor="text1"/>
                <w:sz w:val="28"/>
                <w:szCs w:val="28"/>
                <w:rtl/>
                <w:lang w:bidi="ar-DZ"/>
              </w:rPr>
              <w:t xml:space="preserve"> المعادلة </w:t>
            </w:r>
            <w:r w:rsidRPr="00F86A22">
              <w:rPr>
                <w:rFonts w:ascii="Amiri" w:hAnsi="Amiri" w:cs="Amiri"/>
                <w:color w:val="000000" w:themeColor="text1"/>
                <w:kern w:val="2"/>
                <w:position w:val="-4"/>
                <w:sz w:val="28"/>
                <w:szCs w:val="28"/>
                <w:lang w:bidi="ar-DZ"/>
                <w14:ligatures w14:val="standardContextual"/>
              </w:rPr>
              <w:object w:dxaOrig="999" w:dyaOrig="240" w14:anchorId="1F110B99">
                <v:shape id="_x0000_i1221" type="#_x0000_t75" style="width:50.25pt;height:12pt" o:ole="">
                  <v:imagedata r:id="rId357" o:title=""/>
                </v:shape>
                <o:OLEObject Type="Embed" ProgID="Equation.DSMT4" ShapeID="_x0000_i1221" DrawAspect="Content" ObjectID="_1800629608" r:id="rId358"/>
              </w:object>
            </w:r>
            <w:r w:rsidRPr="00F86A22">
              <w:rPr>
                <w:rFonts w:ascii="Amiri" w:hAnsi="Amiri" w:cs="Amiri"/>
                <w:color w:val="000000" w:themeColor="text1"/>
                <w:position w:val="-4"/>
                <w:sz w:val="28"/>
                <w:szCs w:val="28"/>
                <w:rtl/>
                <w:lang w:bidi="ar-DZ"/>
              </w:rPr>
              <w:t>،</w:t>
            </w:r>
            <w:r w:rsidRPr="00F86A22">
              <w:rPr>
                <w:rFonts w:ascii="Amiri" w:hAnsi="Amiri" w:cs="Amiri"/>
                <w:color w:val="000000" w:themeColor="text1"/>
                <w:kern w:val="2"/>
                <w:position w:val="-4"/>
                <w:sz w:val="28"/>
                <w:szCs w:val="28"/>
                <w:lang w:bidi="ar-DZ"/>
                <w14:ligatures w14:val="standardContextual"/>
              </w:rPr>
              <w:object w:dxaOrig="980" w:dyaOrig="260" w14:anchorId="6BF6C153">
                <v:shape id="_x0000_i1222" type="#_x0000_t75" style="width:48.75pt;height:12.75pt" o:ole="">
                  <v:imagedata r:id="rId359" o:title=""/>
                </v:shape>
                <o:OLEObject Type="Embed" ProgID="Equation.DSMT4" ShapeID="_x0000_i1222" DrawAspect="Content" ObjectID="_1800629609" r:id="rId360"/>
              </w:object>
            </w:r>
            <w:r w:rsidRPr="00F86A22">
              <w:rPr>
                <w:rFonts w:ascii="Amiri" w:hAnsi="Amiri" w:cs="Amiri"/>
                <w:color w:val="000000" w:themeColor="text1"/>
                <w:position w:val="-4"/>
                <w:sz w:val="28"/>
                <w:szCs w:val="28"/>
                <w:rtl/>
                <w:lang w:bidi="ar-DZ"/>
              </w:rPr>
              <w:t>،</w:t>
            </w:r>
            <w:r w:rsidRPr="00F86A22">
              <w:rPr>
                <w:rFonts w:ascii="Amiri" w:hAnsi="Amiri" w:cs="Amiri"/>
                <w:color w:val="000000" w:themeColor="text1"/>
                <w:kern w:val="2"/>
                <w:position w:val="-4"/>
                <w:sz w:val="28"/>
                <w:szCs w:val="28"/>
                <w:lang w:bidi="ar-DZ"/>
                <w14:ligatures w14:val="standardContextual"/>
              </w:rPr>
              <w:object w:dxaOrig="1040" w:dyaOrig="240" w14:anchorId="746377B3">
                <v:shape id="_x0000_i1223" type="#_x0000_t75" style="width:52.5pt;height:12pt" o:ole="">
                  <v:imagedata r:id="rId361" o:title=""/>
                </v:shape>
                <o:OLEObject Type="Embed" ProgID="Equation.DSMT4" ShapeID="_x0000_i1223" DrawAspect="Content" ObjectID="_1800629610" r:id="rId362"/>
              </w:object>
            </w:r>
            <w:r w:rsidRPr="00F86A22">
              <w:rPr>
                <w:rFonts w:ascii="Amiri" w:hAnsi="Amiri" w:cs="Amiri"/>
                <w:color w:val="000000" w:themeColor="text1"/>
                <w:position w:val="-4"/>
                <w:sz w:val="28"/>
                <w:szCs w:val="28"/>
                <w:rtl/>
                <w:lang w:bidi="ar-DZ"/>
              </w:rPr>
              <w:t>،</w:t>
            </w:r>
            <w:r w:rsidRPr="00F86A22">
              <w:rPr>
                <w:rFonts w:ascii="Amiri" w:hAnsi="Amiri" w:cs="Amiri"/>
                <w:color w:val="000000" w:themeColor="text1"/>
                <w:kern w:val="2"/>
                <w:position w:val="-4"/>
                <w:sz w:val="28"/>
                <w:szCs w:val="28"/>
                <w:lang w:bidi="ar-DZ"/>
                <w14:ligatures w14:val="standardContextual"/>
              </w:rPr>
              <w:object w:dxaOrig="980" w:dyaOrig="260" w14:anchorId="26F3F342">
                <v:shape id="_x0000_i1224" type="#_x0000_t75" style="width:48.75pt;height:12.75pt" o:ole="">
                  <v:imagedata r:id="rId363" o:title=""/>
                </v:shape>
                <o:OLEObject Type="Embed" ProgID="Equation.DSMT4" ShapeID="_x0000_i1224" DrawAspect="Content" ObjectID="_1800629611" r:id="rId364"/>
              </w:object>
            </w:r>
            <w:r w:rsidRPr="00F86A22">
              <w:rPr>
                <w:rFonts w:ascii="Amiri" w:hAnsi="Amiri" w:cs="Amiri"/>
                <w:color w:val="000000" w:themeColor="text1"/>
                <w:position w:val="-4"/>
                <w:sz w:val="28"/>
                <w:szCs w:val="28"/>
                <w:rtl/>
                <w:lang w:bidi="ar-DZ"/>
              </w:rPr>
              <w:t>،</w:t>
            </w:r>
            <w:r w:rsidRPr="00F86A22">
              <w:rPr>
                <w:rFonts w:ascii="Amiri" w:hAnsi="Amiri" w:cs="Amiri"/>
                <w:color w:val="000000" w:themeColor="text1"/>
                <w:kern w:val="2"/>
                <w:position w:val="-4"/>
                <w:sz w:val="28"/>
                <w:szCs w:val="28"/>
                <w:lang w:bidi="ar-DZ"/>
                <w14:ligatures w14:val="standardContextual"/>
              </w:rPr>
              <w:object w:dxaOrig="940" w:dyaOrig="260" w14:anchorId="77C7EDBC">
                <v:shape id="_x0000_i1225" type="#_x0000_t75" style="width:47.25pt;height:12.75pt" o:ole="">
                  <v:imagedata r:id="rId365" o:title=""/>
                </v:shape>
                <o:OLEObject Type="Embed" ProgID="Equation.DSMT4" ShapeID="_x0000_i1225" DrawAspect="Content" ObjectID="_1800629612" r:id="rId366"/>
              </w:object>
            </w:r>
          </w:p>
          <w:p w14:paraId="3359DA30" w14:textId="77777777" w:rsidR="00847EFE" w:rsidRPr="00F86A22" w:rsidRDefault="00847EFE" w:rsidP="00847EFE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9143F4D" w14:textId="77777777" w:rsidR="00847EFE" w:rsidRDefault="00847EFE" w:rsidP="00847EFE">
            <w:pPr>
              <w:shd w:val="clear" w:color="auto" w:fill="FDE9D9" w:themeFill="accent6" w:themeFillTint="33"/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0048C6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عددين حقيقيين لهما نفس الجيب تمام </w:t>
            </w:r>
            <w:r w:rsidRPr="000048C6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ونفس</w:t>
            </w:r>
            <w:r w:rsidRPr="000048C6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الجيب:</w:t>
            </w:r>
            <w:r w:rsidRPr="000048C6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</w:p>
          <w:p w14:paraId="38CD3AF9" w14:textId="77777777" w:rsidR="00847EFE" w:rsidRPr="000048C6" w:rsidRDefault="00847EFE" w:rsidP="00847EF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345C3FAB" w14:textId="77777777" w:rsidR="00847EFE" w:rsidRPr="00F86A22" w:rsidRDefault="00847EFE" w:rsidP="00847EFE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  <w:r w:rsidRPr="00F86A22">
              <w:rPr>
                <w:rFonts w:ascii="Amiri" w:hAnsi="Amiri" w:cs="Amiri"/>
                <w:sz w:val="28"/>
                <w:szCs w:val="28"/>
                <w:rtl/>
              </w:rPr>
              <w:t>ليكن</w:t>
            </w:r>
            <w:r w:rsidRPr="00F86A22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220" w14:anchorId="4BF83F6E">
                <v:shape id="_x0000_i1226" type="#_x0000_t75" style="width:9.75pt;height:11.25pt" o:ole="">
                  <v:imagedata r:id="rId367" o:title=""/>
                </v:shape>
                <o:OLEObject Type="Embed" ProgID="Equation.DSMT4" ShapeID="_x0000_i1226" DrawAspect="Content" ObjectID="_1800629613" r:id="rId368"/>
              </w:object>
            </w:r>
            <w:r w:rsidRPr="00F86A22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F86A22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279" w14:anchorId="0DA63BCD">
                <v:shape id="_x0000_i1227" type="#_x0000_t75" style="width:9.75pt;height:14.25pt" o:ole="">
                  <v:imagedata r:id="rId369" o:title=""/>
                </v:shape>
                <o:OLEObject Type="Embed" ProgID="Equation.DSMT4" ShapeID="_x0000_i1227" DrawAspect="Content" ObjectID="_1800629614" r:id="rId370"/>
              </w:object>
            </w:r>
            <w:r w:rsidRPr="00F86A22">
              <w:rPr>
                <w:rFonts w:ascii="Amiri" w:hAnsi="Amiri" w:cs="Amiri"/>
                <w:sz w:val="28"/>
                <w:szCs w:val="28"/>
                <w:rtl/>
              </w:rPr>
              <w:t xml:space="preserve"> عددين حقيقيين.</w:t>
            </w:r>
          </w:p>
          <w:p w14:paraId="52035B76" w14:textId="77777777" w:rsidR="00847EFE" w:rsidRPr="000048C6" w:rsidRDefault="00847EFE" w:rsidP="00847EFE">
            <w:pPr>
              <w:pStyle w:val="Paragraphedeliste"/>
              <w:numPr>
                <w:ilvl w:val="0"/>
                <w:numId w:val="32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F86A22">
              <w:rPr>
                <w:position w:val="-6"/>
              </w:rPr>
              <w:object w:dxaOrig="1260" w:dyaOrig="279" w14:anchorId="3D50DCF9">
                <v:shape id="_x0000_i1228" type="#_x0000_t75" style="width:63pt;height:14.25pt" o:ole="">
                  <v:imagedata r:id="rId371" o:title=""/>
                </v:shape>
                <o:OLEObject Type="Embed" ProgID="Equation.DSMT4" ShapeID="_x0000_i1228" DrawAspect="Content" ObjectID="_1800629615" r:id="rId372"/>
              </w:object>
            </w:r>
            <w:r w:rsidRPr="000048C6">
              <w:rPr>
                <w:rFonts w:ascii="Amiri" w:hAnsi="Amiri" w:cs="Amiri"/>
                <w:sz w:val="28"/>
                <w:szCs w:val="28"/>
                <w:rtl/>
              </w:rPr>
              <w:t>معناه</w:t>
            </w:r>
            <w:r w:rsidRPr="00F86A22">
              <w:rPr>
                <w:position w:val="-6"/>
              </w:rPr>
              <w:object w:dxaOrig="1180" w:dyaOrig="279" w14:anchorId="623A0A75">
                <v:shape id="_x0000_i1229" type="#_x0000_t75" style="width:59.25pt;height:14.25pt" o:ole="">
                  <v:imagedata r:id="rId373" o:title=""/>
                </v:shape>
                <o:OLEObject Type="Embed" ProgID="Equation.DSMT4" ShapeID="_x0000_i1229" DrawAspect="Content" ObjectID="_1800629616" r:id="rId374"/>
              </w:object>
            </w:r>
            <w:r w:rsidRPr="000048C6">
              <w:rPr>
                <w:rFonts w:ascii="Amiri" w:hAnsi="Amiri" w:cs="Amiri"/>
                <w:sz w:val="28"/>
                <w:szCs w:val="28"/>
                <w:rtl/>
              </w:rPr>
              <w:t xml:space="preserve"> أو</w:t>
            </w:r>
            <w:r w:rsidRPr="00F86A22">
              <w:rPr>
                <w:position w:val="-6"/>
              </w:rPr>
              <w:object w:dxaOrig="1320" w:dyaOrig="279" w14:anchorId="67B007B6">
                <v:shape id="_x0000_i1230" type="#_x0000_t75" style="width:66pt;height:14.25pt" o:ole="">
                  <v:imagedata r:id="rId375" o:title=""/>
                </v:shape>
                <o:OLEObject Type="Embed" ProgID="Equation.DSMT4" ShapeID="_x0000_i1230" DrawAspect="Content" ObjectID="_1800629617" r:id="rId376"/>
              </w:object>
            </w:r>
            <w:r w:rsidRPr="000048C6">
              <w:rPr>
                <w:rFonts w:ascii="Amiri" w:hAnsi="Amiri" w:cs="Amiri"/>
                <w:sz w:val="28"/>
                <w:szCs w:val="28"/>
                <w:rtl/>
              </w:rPr>
              <w:t>مع</w:t>
            </w:r>
            <w:r w:rsidRPr="00F86A22">
              <w:rPr>
                <w:position w:val="-6"/>
              </w:rPr>
              <w:object w:dxaOrig="600" w:dyaOrig="279" w14:anchorId="6724CFD2">
                <v:shape id="_x0000_i1231" type="#_x0000_t75" style="width:30pt;height:14.25pt" o:ole="">
                  <v:imagedata r:id="rId377" o:title=""/>
                </v:shape>
                <o:OLEObject Type="Embed" ProgID="Equation.DSMT4" ShapeID="_x0000_i1231" DrawAspect="Content" ObjectID="_1800629618" r:id="rId378"/>
              </w:object>
            </w:r>
          </w:p>
          <w:p w14:paraId="65D89DA0" w14:textId="77777777" w:rsidR="00847EFE" w:rsidRDefault="00847EFE" w:rsidP="00847EFE">
            <w:pPr>
              <w:pStyle w:val="Paragraphedeliste"/>
              <w:numPr>
                <w:ilvl w:val="0"/>
                <w:numId w:val="32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F86A22">
              <w:rPr>
                <w:position w:val="-6"/>
              </w:rPr>
              <w:object w:dxaOrig="1180" w:dyaOrig="279" w14:anchorId="0A458B0D">
                <v:shape id="_x0000_i1232" type="#_x0000_t75" style="width:59.25pt;height:14.25pt" o:ole="">
                  <v:imagedata r:id="rId379" o:title=""/>
                </v:shape>
                <o:OLEObject Type="Embed" ProgID="Equation.DSMT4" ShapeID="_x0000_i1232" DrawAspect="Content" ObjectID="_1800629619" r:id="rId380"/>
              </w:object>
            </w:r>
            <w:r w:rsidRPr="000048C6">
              <w:rPr>
                <w:rFonts w:ascii="Amiri" w:hAnsi="Amiri" w:cs="Amiri"/>
                <w:sz w:val="28"/>
                <w:szCs w:val="28"/>
                <w:rtl/>
              </w:rPr>
              <w:t xml:space="preserve"> معناه</w:t>
            </w:r>
            <w:r w:rsidRPr="00F86A22">
              <w:rPr>
                <w:position w:val="-6"/>
              </w:rPr>
              <w:object w:dxaOrig="1180" w:dyaOrig="279" w14:anchorId="28F42A72">
                <v:shape id="_x0000_i1233" type="#_x0000_t75" style="width:59.25pt;height:14.25pt" o:ole="">
                  <v:imagedata r:id="rId373" o:title=""/>
                </v:shape>
                <o:OLEObject Type="Embed" ProgID="Equation.DSMT4" ShapeID="_x0000_i1233" DrawAspect="Content" ObjectID="_1800629620" r:id="rId381"/>
              </w:object>
            </w:r>
            <w:r w:rsidRPr="000048C6">
              <w:rPr>
                <w:rFonts w:ascii="Amiri" w:hAnsi="Amiri" w:cs="Amiri"/>
                <w:sz w:val="28"/>
                <w:szCs w:val="28"/>
                <w:rtl/>
              </w:rPr>
              <w:t>أو</w:t>
            </w:r>
            <w:r w:rsidRPr="00F86A22">
              <w:rPr>
                <w:position w:val="-6"/>
              </w:rPr>
              <w:object w:dxaOrig="1540" w:dyaOrig="279" w14:anchorId="3A0D1E26">
                <v:shape id="_x0000_i1234" type="#_x0000_t75" style="width:77.25pt;height:14.25pt" o:ole="">
                  <v:imagedata r:id="rId382" o:title=""/>
                </v:shape>
                <o:OLEObject Type="Embed" ProgID="Equation.DSMT4" ShapeID="_x0000_i1234" DrawAspect="Content" ObjectID="_1800629621" r:id="rId383"/>
              </w:object>
            </w:r>
            <w:r w:rsidRPr="000048C6">
              <w:rPr>
                <w:rFonts w:ascii="Amiri" w:hAnsi="Amiri" w:cs="Amiri"/>
                <w:sz w:val="28"/>
                <w:szCs w:val="28"/>
                <w:rtl/>
              </w:rPr>
              <w:t>مع</w:t>
            </w:r>
            <w:r w:rsidRPr="00F86A22">
              <w:rPr>
                <w:position w:val="-6"/>
              </w:rPr>
              <w:object w:dxaOrig="600" w:dyaOrig="279" w14:anchorId="244A5D44">
                <v:shape id="_x0000_i1235" type="#_x0000_t75" style="width:30pt;height:14.25pt" o:ole="">
                  <v:imagedata r:id="rId377" o:title=""/>
                </v:shape>
                <o:OLEObject Type="Embed" ProgID="Equation.DSMT4" ShapeID="_x0000_i1235" DrawAspect="Content" ObjectID="_1800629622" r:id="rId384"/>
              </w:object>
            </w:r>
          </w:p>
          <w:p w14:paraId="4223E236" w14:textId="77777777" w:rsidR="00847EFE" w:rsidRDefault="00847EFE" w:rsidP="00847EFE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C77D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المعادلات المثلثية الأساسية:</w:t>
            </w:r>
          </w:p>
          <w:p w14:paraId="75A9F859" w14:textId="77777777" w:rsidR="00847EFE" w:rsidRPr="00CC77D4" w:rsidRDefault="00847EFE" w:rsidP="00847EF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14A95A28" w14:textId="77777777" w:rsidR="00847EFE" w:rsidRPr="00CC77D4" w:rsidRDefault="00847EFE" w:rsidP="00847EF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CC77D4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w:r w:rsidRPr="0060694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shd w:val="clear" w:color="auto" w:fill="FDE9D9" w:themeFill="accent6" w:themeFillTint="33"/>
                <w:rtl/>
              </w:rPr>
              <w:t>المعادلات من الشكل</w:t>
            </w:r>
            <w:r w:rsidRPr="00606942">
              <w:rPr>
                <w:rFonts w:ascii="Amiri" w:hAnsi="Amiri" w:cs="Amiri"/>
                <w:color w:val="FF0000"/>
                <w:kern w:val="2"/>
                <w:position w:val="-6"/>
                <w:sz w:val="28"/>
                <w:szCs w:val="28"/>
                <w:shd w:val="clear" w:color="auto" w:fill="FDE9D9" w:themeFill="accent6" w:themeFillTint="33"/>
                <w14:ligatures w14:val="standardContextual"/>
              </w:rPr>
              <w:object w:dxaOrig="920" w:dyaOrig="220" w14:anchorId="53E8BBCA">
                <v:shape id="_x0000_i1236" type="#_x0000_t75" style="width:45.75pt;height:11.25pt" o:ole="">
                  <v:imagedata r:id="rId385" o:title=""/>
                </v:shape>
                <o:OLEObject Type="Embed" ProgID="Equation.DSMT4" ShapeID="_x0000_i1236" DrawAspect="Content" ObjectID="_1800629623" r:id="rId386"/>
              </w:object>
            </w:r>
            <w:r w:rsidRPr="00606942">
              <w:rPr>
                <w:rFonts w:ascii="Amiri" w:hAnsi="Amiri" w:cs="Amiri"/>
                <w:color w:val="FF0000"/>
                <w:sz w:val="28"/>
                <w:szCs w:val="28"/>
                <w:shd w:val="clear" w:color="auto" w:fill="FDE9D9" w:themeFill="accent6" w:themeFillTint="33"/>
                <w:rtl/>
              </w:rPr>
              <w:t xml:space="preserve">  حيث </w:t>
            </w:r>
            <w:r w:rsidRPr="00606942">
              <w:rPr>
                <w:rFonts w:ascii="Amiri" w:hAnsi="Amiri" w:cs="Amiri"/>
                <w:color w:val="FF0000"/>
                <w:kern w:val="2"/>
                <w:position w:val="-6"/>
                <w:sz w:val="28"/>
                <w:szCs w:val="28"/>
                <w:shd w:val="clear" w:color="auto" w:fill="FDE9D9" w:themeFill="accent6" w:themeFillTint="33"/>
                <w14:ligatures w14:val="standardContextual"/>
              </w:rPr>
              <w:object w:dxaOrig="200" w:dyaOrig="220" w14:anchorId="2279162B">
                <v:shape id="_x0000_i1237" type="#_x0000_t75" style="width:9.75pt;height:11.25pt" o:ole="">
                  <v:imagedata r:id="rId387" o:title=""/>
                </v:shape>
                <o:OLEObject Type="Embed" ProgID="Equation.DSMT4" ShapeID="_x0000_i1237" DrawAspect="Content" ObjectID="_1800629624" r:id="rId388"/>
              </w:object>
            </w:r>
            <w:r w:rsidRPr="00606942">
              <w:rPr>
                <w:rFonts w:ascii="Amiri" w:hAnsi="Amiri" w:cs="Amiri"/>
                <w:color w:val="FF0000"/>
                <w:sz w:val="28"/>
                <w:szCs w:val="28"/>
                <w:shd w:val="clear" w:color="auto" w:fill="FDE9D9" w:themeFill="accent6" w:themeFillTint="33"/>
                <w:rtl/>
              </w:rPr>
              <w:t xml:space="preserve"> عدد حقيقي.</w:t>
            </w:r>
            <w:r w:rsidRPr="00CC77D4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</w:p>
          <w:p w14:paraId="3FF472B1" w14:textId="77777777" w:rsidR="00847EFE" w:rsidRPr="00CC77D4" w:rsidRDefault="00847EFE" w:rsidP="00847EFE">
            <w:pPr>
              <w:pStyle w:val="Paragraphedeliste"/>
              <w:numPr>
                <w:ilvl w:val="0"/>
                <w:numId w:val="36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CC77D4">
              <w:rPr>
                <w:rFonts w:ascii="Amiri" w:hAnsi="Amiri" w:cs="Amiri"/>
                <w:sz w:val="28"/>
                <w:szCs w:val="28"/>
                <w:rtl/>
              </w:rPr>
              <w:t xml:space="preserve"> إذا كان </w:t>
            </w:r>
            <w:r w:rsidRPr="00CC77D4">
              <w:rPr>
                <w:position w:val="-6"/>
              </w:rPr>
              <w:object w:dxaOrig="680" w:dyaOrig="279" w14:anchorId="1A5424AC">
                <v:shape id="_x0000_i1238" type="#_x0000_t75" style="width:33.75pt;height:14.25pt" o:ole="">
                  <v:imagedata r:id="rId389" o:title=""/>
                </v:shape>
                <o:OLEObject Type="Embed" ProgID="Equation.DSMT4" ShapeID="_x0000_i1238" DrawAspect="Content" ObjectID="_1800629625" r:id="rId390"/>
              </w:object>
            </w:r>
            <w:r w:rsidRPr="00CC77D4">
              <w:rPr>
                <w:rFonts w:ascii="Amiri" w:hAnsi="Amiri" w:cs="Amiri"/>
                <w:sz w:val="28"/>
                <w:szCs w:val="28"/>
                <w:rtl/>
              </w:rPr>
              <w:t xml:space="preserve">  أو  </w:t>
            </w:r>
            <w:r w:rsidRPr="00CC77D4">
              <w:rPr>
                <w:position w:val="-6"/>
              </w:rPr>
              <w:object w:dxaOrig="520" w:dyaOrig="279" w14:anchorId="290FA50A">
                <v:shape id="_x0000_i1239" type="#_x0000_t75" style="width:26.25pt;height:14.25pt" o:ole="">
                  <v:imagedata r:id="rId391" o:title=""/>
                </v:shape>
                <o:OLEObject Type="Embed" ProgID="Equation.DSMT4" ShapeID="_x0000_i1239" DrawAspect="Content" ObjectID="_1800629626" r:id="rId392"/>
              </w:object>
            </w:r>
            <w:r w:rsidRPr="00CC77D4">
              <w:rPr>
                <w:rFonts w:ascii="Amiri" w:hAnsi="Amiri" w:cs="Amiri"/>
                <w:sz w:val="28"/>
                <w:szCs w:val="28"/>
                <w:rtl/>
              </w:rPr>
              <w:t xml:space="preserve"> المعادلة لا تقبل حلولا.</w:t>
            </w:r>
          </w:p>
          <w:p w14:paraId="1FE0D90E" w14:textId="77777777" w:rsidR="00847EFE" w:rsidRPr="00CC77D4" w:rsidRDefault="00847EFE" w:rsidP="00847EFE">
            <w:pPr>
              <w:pStyle w:val="Paragraphedeliste"/>
              <w:numPr>
                <w:ilvl w:val="0"/>
                <w:numId w:val="36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CC77D4">
              <w:rPr>
                <w:rFonts w:ascii="Amiri" w:hAnsi="Amiri" w:cs="Amiri"/>
                <w:sz w:val="28"/>
                <w:szCs w:val="28"/>
                <w:rtl/>
              </w:rPr>
              <w:t xml:space="preserve">إذا كان </w:t>
            </w:r>
            <w:r w:rsidRPr="00CC77D4">
              <w:rPr>
                <w:position w:val="-6"/>
              </w:rPr>
              <w:object w:dxaOrig="980" w:dyaOrig="279" w14:anchorId="583B4035">
                <v:shape id="_x0000_i1240" type="#_x0000_t75" style="width:48.75pt;height:14.25pt" o:ole="">
                  <v:imagedata r:id="rId393" o:title=""/>
                </v:shape>
                <o:OLEObject Type="Embed" ProgID="Equation.DSMT4" ShapeID="_x0000_i1240" DrawAspect="Content" ObjectID="_1800629627" r:id="rId394"/>
              </w:object>
            </w:r>
            <w:r w:rsidRPr="00CC77D4">
              <w:rPr>
                <w:rFonts w:ascii="Amiri" w:hAnsi="Amiri" w:cs="Amiri"/>
                <w:sz w:val="28"/>
                <w:szCs w:val="28"/>
                <w:rtl/>
              </w:rPr>
              <w:t xml:space="preserve"> يوجد عدد حقيقي</w:t>
            </w:r>
            <w:r w:rsidRPr="00CC77D4">
              <w:rPr>
                <w:position w:val="-6"/>
              </w:rPr>
              <w:object w:dxaOrig="180" w:dyaOrig="220" w14:anchorId="741B0758">
                <v:shape id="_x0000_i1241" type="#_x0000_t75" style="width:9pt;height:11.25pt" o:ole="">
                  <v:imagedata r:id="rId395" o:title=""/>
                </v:shape>
                <o:OLEObject Type="Embed" ProgID="Equation.DSMT4" ShapeID="_x0000_i1241" DrawAspect="Content" ObjectID="_1800629628" r:id="rId396"/>
              </w:object>
            </w:r>
            <w:r w:rsidRPr="00CC77D4">
              <w:rPr>
                <w:rFonts w:ascii="Amiri" w:hAnsi="Amiri" w:cs="Amiri"/>
                <w:sz w:val="28"/>
                <w:szCs w:val="28"/>
                <w:rtl/>
              </w:rPr>
              <w:t xml:space="preserve"> حيث</w:t>
            </w:r>
            <w:r w:rsidRPr="00CC77D4">
              <w:rPr>
                <w:position w:val="-6"/>
              </w:rPr>
              <w:object w:dxaOrig="900" w:dyaOrig="220" w14:anchorId="4BF5AFDB">
                <v:shape id="_x0000_i1242" type="#_x0000_t75" style="width:45pt;height:11.25pt" o:ole="">
                  <v:imagedata r:id="rId397" o:title=""/>
                </v:shape>
                <o:OLEObject Type="Embed" ProgID="Equation.DSMT4" ShapeID="_x0000_i1242" DrawAspect="Content" ObjectID="_1800629629" r:id="rId398"/>
              </w:object>
            </w:r>
            <w:r w:rsidRPr="00CC77D4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CC77D4">
              <w:rPr>
                <w:rFonts w:ascii="Amiri" w:hAnsi="Amiri" w:cs="Amiri" w:hint="cs"/>
                <w:sz w:val="28"/>
                <w:szCs w:val="28"/>
                <w:rtl/>
              </w:rPr>
              <w:t>والحلول</w:t>
            </w:r>
            <w:r w:rsidRPr="00CC77D4">
              <w:rPr>
                <w:rFonts w:ascii="Amiri" w:hAnsi="Amiri" w:cs="Amiri"/>
                <w:sz w:val="28"/>
                <w:szCs w:val="28"/>
                <w:rtl/>
              </w:rPr>
              <w:t xml:space="preserve"> هي</w:t>
            </w:r>
          </w:p>
          <w:p w14:paraId="0FF39F04" w14:textId="77777777" w:rsidR="00847EFE" w:rsidRPr="00CC77D4" w:rsidRDefault="00847EFE" w:rsidP="00847EF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CC77D4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          </w:t>
            </w:r>
            <w:r w:rsidRPr="00CC77D4">
              <w:rPr>
                <w:rFonts w:ascii="Amiri" w:hAnsi="Amiri" w:cs="Amiri"/>
                <w:sz w:val="28"/>
                <w:szCs w:val="28"/>
                <w:rtl/>
              </w:rPr>
              <w:t>[</w:t>
            </w:r>
            <w:r w:rsidRPr="00CC77D4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1160" w:dyaOrig="279" w14:anchorId="2B684C30">
                <v:shape id="_x0000_i1243" type="#_x0000_t75" style="width:57.75pt;height:14.25pt" o:ole="">
                  <v:imagedata r:id="rId399" o:title=""/>
                </v:shape>
                <o:OLEObject Type="Embed" ProgID="Equation.DSMT4" ShapeID="_x0000_i1243" DrawAspect="Content" ObjectID="_1800629630" r:id="rId400"/>
              </w:object>
            </w:r>
            <w:r w:rsidRPr="00CC77D4">
              <w:rPr>
                <w:rFonts w:ascii="Amiri" w:hAnsi="Amiri" w:cs="Amiri"/>
                <w:sz w:val="28"/>
                <w:szCs w:val="28"/>
                <w:rtl/>
              </w:rPr>
              <w:t xml:space="preserve"> أو </w:t>
            </w:r>
            <w:r w:rsidRPr="00CC77D4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1300" w:dyaOrig="279" w14:anchorId="5B3F88EE">
                <v:shape id="_x0000_i1244" type="#_x0000_t75" style="width:65.25pt;height:14.25pt" o:ole="">
                  <v:imagedata r:id="rId401" o:title=""/>
                </v:shape>
                <o:OLEObject Type="Embed" ProgID="Equation.DSMT4" ShapeID="_x0000_i1244" DrawAspect="Content" ObjectID="_1800629631" r:id="rId402"/>
              </w:object>
            </w:r>
            <w:r w:rsidRPr="00CC77D4">
              <w:rPr>
                <w:rFonts w:ascii="Amiri" w:hAnsi="Amiri" w:cs="Amiri"/>
                <w:sz w:val="28"/>
                <w:szCs w:val="28"/>
                <w:rtl/>
              </w:rPr>
              <w:t>].</w:t>
            </w:r>
          </w:p>
          <w:p w14:paraId="10282762" w14:textId="77777777" w:rsidR="00847EFE" w:rsidRPr="00CC77D4" w:rsidRDefault="00847EFE" w:rsidP="00847EFE">
            <w:pPr>
              <w:shd w:val="clear" w:color="auto" w:fill="FDE9D9" w:themeFill="accent6" w:themeFillTint="33"/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CC77D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المعادلات من الشكل</w:t>
            </w:r>
            <w:r w:rsidRPr="00CC77D4">
              <w:rPr>
                <w:rFonts w:ascii="Amiri" w:hAnsi="Amiri" w:cs="Amiri"/>
                <w:color w:val="FF0000"/>
                <w:kern w:val="2"/>
                <w:position w:val="-6"/>
                <w:sz w:val="28"/>
                <w:szCs w:val="28"/>
                <w14:ligatures w14:val="standardContextual"/>
              </w:rPr>
              <w:object w:dxaOrig="880" w:dyaOrig="279" w14:anchorId="2F74F4D8">
                <v:shape id="_x0000_i1245" type="#_x0000_t75" style="width:44.25pt;height:14.25pt" o:ole="">
                  <v:imagedata r:id="rId403" o:title=""/>
                </v:shape>
                <o:OLEObject Type="Embed" ProgID="Equation.DSMT4" ShapeID="_x0000_i1245" DrawAspect="Content" ObjectID="_1800629632" r:id="rId404"/>
              </w:object>
            </w:r>
            <w:r w:rsidRPr="00CC77D4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 حيث </w:t>
            </w:r>
            <w:r w:rsidRPr="00CC77D4">
              <w:rPr>
                <w:rFonts w:ascii="Amiri" w:hAnsi="Amiri" w:cs="Amiri"/>
                <w:color w:val="FF0000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220" w14:anchorId="34E1C8E7">
                <v:shape id="_x0000_i1246" type="#_x0000_t75" style="width:9.75pt;height:11.25pt" o:ole="">
                  <v:imagedata r:id="rId387" o:title=""/>
                </v:shape>
                <o:OLEObject Type="Embed" ProgID="Equation.DSMT4" ShapeID="_x0000_i1246" DrawAspect="Content" ObjectID="_1800629633" r:id="rId405"/>
              </w:object>
            </w:r>
            <w:r w:rsidRPr="00CC77D4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عدد حقيقي. </w:t>
            </w:r>
          </w:p>
          <w:p w14:paraId="6F7BA6A7" w14:textId="77777777" w:rsidR="00847EFE" w:rsidRPr="00CC77D4" w:rsidRDefault="00847EFE" w:rsidP="00847EFE">
            <w:pPr>
              <w:pStyle w:val="Paragraphedeliste"/>
              <w:numPr>
                <w:ilvl w:val="0"/>
                <w:numId w:val="37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CC77D4">
              <w:rPr>
                <w:rFonts w:ascii="Amiri" w:hAnsi="Amiri" w:cs="Amiri"/>
                <w:sz w:val="28"/>
                <w:szCs w:val="28"/>
                <w:rtl/>
              </w:rPr>
              <w:t xml:space="preserve"> إذا كان </w:t>
            </w:r>
            <w:r w:rsidRPr="00CC77D4">
              <w:rPr>
                <w:position w:val="-6"/>
              </w:rPr>
              <w:object w:dxaOrig="680" w:dyaOrig="279" w14:anchorId="54E515DE">
                <v:shape id="_x0000_i1247" type="#_x0000_t75" style="width:33.75pt;height:14.25pt" o:ole="">
                  <v:imagedata r:id="rId389" o:title=""/>
                </v:shape>
                <o:OLEObject Type="Embed" ProgID="Equation.DSMT4" ShapeID="_x0000_i1247" DrawAspect="Content" ObjectID="_1800629634" r:id="rId406"/>
              </w:object>
            </w:r>
            <w:r w:rsidRPr="00CC77D4">
              <w:rPr>
                <w:rFonts w:ascii="Amiri" w:hAnsi="Amiri" w:cs="Amiri"/>
                <w:sz w:val="28"/>
                <w:szCs w:val="28"/>
                <w:rtl/>
              </w:rPr>
              <w:t xml:space="preserve">  أو  </w:t>
            </w:r>
            <w:r w:rsidRPr="00CC77D4">
              <w:rPr>
                <w:position w:val="-6"/>
              </w:rPr>
              <w:object w:dxaOrig="520" w:dyaOrig="279" w14:anchorId="7384B837">
                <v:shape id="_x0000_i1248" type="#_x0000_t75" style="width:26.25pt;height:14.25pt" o:ole="">
                  <v:imagedata r:id="rId391" o:title=""/>
                </v:shape>
                <o:OLEObject Type="Embed" ProgID="Equation.DSMT4" ShapeID="_x0000_i1248" DrawAspect="Content" ObjectID="_1800629635" r:id="rId407"/>
              </w:object>
            </w:r>
            <w:r w:rsidRPr="00CC77D4">
              <w:rPr>
                <w:rFonts w:ascii="Amiri" w:hAnsi="Amiri" w:cs="Amiri"/>
                <w:sz w:val="28"/>
                <w:szCs w:val="28"/>
                <w:rtl/>
              </w:rPr>
              <w:t xml:space="preserve"> المعادلة لا تقبل حلولا.</w:t>
            </w:r>
          </w:p>
          <w:p w14:paraId="75B53C84" w14:textId="77777777" w:rsidR="00847EFE" w:rsidRDefault="00847EFE" w:rsidP="00847EFE">
            <w:pPr>
              <w:pStyle w:val="Paragraphedeliste"/>
              <w:numPr>
                <w:ilvl w:val="0"/>
                <w:numId w:val="37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CC77D4">
              <w:rPr>
                <w:rFonts w:ascii="Amiri" w:hAnsi="Amiri" w:cs="Amiri"/>
                <w:sz w:val="28"/>
                <w:szCs w:val="28"/>
                <w:rtl/>
              </w:rPr>
              <w:t xml:space="preserve">إذا كان </w:t>
            </w:r>
            <w:r w:rsidRPr="00CC77D4">
              <w:rPr>
                <w:position w:val="-6"/>
              </w:rPr>
              <w:object w:dxaOrig="980" w:dyaOrig="279" w14:anchorId="459C1CA0">
                <v:shape id="_x0000_i1249" type="#_x0000_t75" style="width:48.75pt;height:14.25pt" o:ole="">
                  <v:imagedata r:id="rId393" o:title=""/>
                </v:shape>
                <o:OLEObject Type="Embed" ProgID="Equation.DSMT4" ShapeID="_x0000_i1249" DrawAspect="Content" ObjectID="_1800629636" r:id="rId408"/>
              </w:object>
            </w:r>
            <w:r w:rsidRPr="00CC77D4">
              <w:rPr>
                <w:rFonts w:ascii="Amiri" w:hAnsi="Amiri" w:cs="Amiri"/>
                <w:sz w:val="28"/>
                <w:szCs w:val="28"/>
                <w:rtl/>
              </w:rPr>
              <w:t xml:space="preserve"> يوجد عدد حقيقي</w:t>
            </w:r>
            <w:r w:rsidRPr="00CC77D4">
              <w:rPr>
                <w:position w:val="-6"/>
              </w:rPr>
              <w:object w:dxaOrig="180" w:dyaOrig="220" w14:anchorId="11030FB4">
                <v:shape id="_x0000_i1250" type="#_x0000_t75" style="width:9pt;height:11.25pt" o:ole="">
                  <v:imagedata r:id="rId395" o:title=""/>
                </v:shape>
                <o:OLEObject Type="Embed" ProgID="Equation.DSMT4" ShapeID="_x0000_i1250" DrawAspect="Content" ObjectID="_1800629637" r:id="rId409"/>
              </w:object>
            </w:r>
            <w:r w:rsidRPr="00CC77D4">
              <w:rPr>
                <w:rFonts w:ascii="Amiri" w:hAnsi="Amiri" w:cs="Amiri"/>
                <w:sz w:val="28"/>
                <w:szCs w:val="28"/>
                <w:rtl/>
              </w:rPr>
              <w:t xml:space="preserve"> حيث</w:t>
            </w:r>
            <w:r w:rsidRPr="00CC77D4">
              <w:rPr>
                <w:position w:val="-6"/>
              </w:rPr>
              <w:object w:dxaOrig="859" w:dyaOrig="279" w14:anchorId="3D7E1D3F">
                <v:shape id="_x0000_i1251" type="#_x0000_t75" style="width:42.75pt;height:14.25pt" o:ole="">
                  <v:imagedata r:id="rId410" o:title=""/>
                </v:shape>
                <o:OLEObject Type="Embed" ProgID="Equation.DSMT4" ShapeID="_x0000_i1251" DrawAspect="Content" ObjectID="_1800629638" r:id="rId411"/>
              </w:object>
            </w:r>
            <w:r w:rsidRPr="00CC77D4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CC77D4">
              <w:rPr>
                <w:rFonts w:ascii="Amiri" w:hAnsi="Amiri" w:cs="Amiri" w:hint="cs"/>
                <w:sz w:val="28"/>
                <w:szCs w:val="28"/>
                <w:rtl/>
              </w:rPr>
              <w:t>والحلول</w:t>
            </w:r>
            <w:r w:rsidRPr="00CC77D4">
              <w:rPr>
                <w:rFonts w:ascii="Amiri" w:hAnsi="Amiri" w:cs="Amiri"/>
                <w:sz w:val="28"/>
                <w:szCs w:val="28"/>
                <w:rtl/>
              </w:rPr>
              <w:t xml:space="preserve"> هي</w:t>
            </w:r>
            <w:r>
              <w:rPr>
                <w:rFonts w:ascii="Amiri" w:hAnsi="Amiri" w:cs="Amiri"/>
                <w:sz w:val="28"/>
                <w:szCs w:val="28"/>
                <w:rtl/>
              </w:rPr>
              <w:br/>
            </w:r>
            <w:r w:rsidRPr="00CC77D4">
              <w:rPr>
                <w:rFonts w:ascii="Amiri" w:hAnsi="Amiri" w:cs="Amiri"/>
                <w:sz w:val="28"/>
                <w:szCs w:val="28"/>
                <w:rtl/>
              </w:rPr>
              <w:t xml:space="preserve"> [</w:t>
            </w:r>
            <w:r w:rsidRPr="00CC77D4">
              <w:rPr>
                <w:position w:val="-6"/>
              </w:rPr>
              <w:object w:dxaOrig="1160" w:dyaOrig="279" w14:anchorId="2A34BDD9">
                <v:shape id="_x0000_i1252" type="#_x0000_t75" style="width:57.75pt;height:14.25pt" o:ole="">
                  <v:imagedata r:id="rId399" o:title=""/>
                </v:shape>
                <o:OLEObject Type="Embed" ProgID="Equation.DSMT4" ShapeID="_x0000_i1252" DrawAspect="Content" ObjectID="_1800629639" r:id="rId412"/>
              </w:object>
            </w:r>
            <w:r w:rsidRPr="00CC77D4">
              <w:rPr>
                <w:rFonts w:ascii="Amiri" w:hAnsi="Amiri" w:cs="Amiri"/>
                <w:sz w:val="28"/>
                <w:szCs w:val="28"/>
                <w:rtl/>
              </w:rPr>
              <w:t xml:space="preserve"> أو </w:t>
            </w:r>
            <w:r w:rsidRPr="00CC77D4">
              <w:rPr>
                <w:position w:val="-6"/>
              </w:rPr>
              <w:object w:dxaOrig="1520" w:dyaOrig="279" w14:anchorId="4463FE01">
                <v:shape id="_x0000_i1253" type="#_x0000_t75" style="width:76.5pt;height:14.25pt" o:ole="">
                  <v:imagedata r:id="rId413" o:title=""/>
                </v:shape>
                <o:OLEObject Type="Embed" ProgID="Equation.DSMT4" ShapeID="_x0000_i1253" DrawAspect="Content" ObjectID="_1800629640" r:id="rId414"/>
              </w:object>
            </w:r>
            <w:r w:rsidRPr="00CC77D4">
              <w:rPr>
                <w:rFonts w:ascii="Amiri" w:hAnsi="Amiri" w:cs="Amiri"/>
                <w:sz w:val="28"/>
                <w:szCs w:val="28"/>
                <w:rtl/>
              </w:rPr>
              <w:t>].</w:t>
            </w:r>
          </w:p>
          <w:p w14:paraId="44DF8ADD" w14:textId="77777777" w:rsidR="00847EFE" w:rsidRDefault="00847EFE" w:rsidP="00847EF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EDF2450" w14:textId="77777777" w:rsidR="00847EFE" w:rsidRPr="004467AA" w:rsidRDefault="00847EFE" w:rsidP="00847EF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4467AA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مثال01:</w:t>
            </w:r>
            <w:r w:rsidRPr="004467AA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 ت56 ص 230</w:t>
            </w:r>
          </w:p>
          <w:p w14:paraId="6180FDB5" w14:textId="77777777" w:rsidR="00847EFE" w:rsidRPr="004467AA" w:rsidRDefault="00847EFE" w:rsidP="00847EF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2C91F121" w14:textId="77777777" w:rsidR="00847EFE" w:rsidRDefault="00847EFE" w:rsidP="00847EF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4467AA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مثال02:</w:t>
            </w:r>
            <w:r w:rsidRPr="004467AA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 ت 57 ص 230</w:t>
            </w:r>
          </w:p>
          <w:p w14:paraId="0E86A94F" w14:textId="77777777" w:rsidR="00786E60" w:rsidRDefault="00786E60" w:rsidP="00786E60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03A2A460" w14:textId="77777777" w:rsidR="00786E60" w:rsidRPr="004467AA" w:rsidRDefault="00786E60" w:rsidP="00786E60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75DC59CC" w14:textId="77777777" w:rsidR="00847EFE" w:rsidRDefault="00847EFE" w:rsidP="00847EF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16DED02" w14:textId="77777777" w:rsidR="00847EFE" w:rsidRDefault="00847EFE" w:rsidP="00847EFE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66BD1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متراجحات مثلثية بسيطة</w:t>
            </w:r>
          </w:p>
          <w:p w14:paraId="112A2FFC" w14:textId="77777777" w:rsidR="00847EFE" w:rsidRDefault="00847EFE" w:rsidP="00847EF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1A7F8A40" w14:textId="77777777" w:rsidR="00847EFE" w:rsidRDefault="00847EFE" w:rsidP="00847EFE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45AC6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دراسة </w:t>
            </w: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</w:t>
            </w:r>
          </w:p>
          <w:p w14:paraId="29E77977" w14:textId="77777777" w:rsidR="00847EFE" w:rsidRDefault="00847EFE" w:rsidP="00847EF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02B9742" w14:textId="77777777" w:rsidR="00847EFE" w:rsidRPr="00AE2FA6" w:rsidRDefault="00847EFE" w:rsidP="00847EFE">
            <w:pPr>
              <w:pStyle w:val="Paragraphedeliste"/>
              <w:numPr>
                <w:ilvl w:val="0"/>
                <w:numId w:val="35"/>
              </w:numPr>
              <w:bidi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AE2FA6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حل في المجال </w:t>
            </w:r>
            <w:r w:rsidRPr="00AE2FA6">
              <w:rPr>
                <w:position w:val="-4"/>
              </w:rPr>
              <w:object w:dxaOrig="180" w:dyaOrig="279" w14:anchorId="4B1453D7">
                <v:shape id="_x0000_i1254" type="#_x0000_t75" style="width:9pt;height:14.25pt" o:ole="">
                  <v:imagedata r:id="rId415" o:title=""/>
                </v:shape>
                <o:OLEObject Type="Embed" ProgID="Equation.DSMT4" ShapeID="_x0000_i1254" DrawAspect="Content" ObjectID="_1800629641" r:id="rId416"/>
              </w:object>
            </w:r>
            <w:r w:rsidRPr="00AE2FA6">
              <w:rPr>
                <w:position w:val="-14"/>
              </w:rPr>
              <w:object w:dxaOrig="760" w:dyaOrig="400" w14:anchorId="65E13306">
                <v:shape id="_x0000_i1255" type="#_x0000_t75" style="width:38.25pt;height:20.25pt" o:ole="">
                  <v:imagedata r:id="rId417" o:title=""/>
                </v:shape>
                <o:OLEObject Type="Embed" ProgID="Equation.DSMT4" ShapeID="_x0000_i1255" DrawAspect="Content" ObjectID="_1800629642" r:id="rId418"/>
              </w:object>
            </w:r>
            <w:r w:rsidRPr="00AE2FA6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المعادلات التالية:</w:t>
            </w:r>
          </w:p>
          <w:p w14:paraId="13568E54" w14:textId="77777777" w:rsidR="00847EFE" w:rsidRPr="00AE2FA6" w:rsidRDefault="00847EFE" w:rsidP="00847EF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AE2FA6">
              <w:rPr>
                <w:rFonts w:ascii="Amiri" w:hAnsi="Amiri" w:cs="Amiri" w:hint="cs"/>
                <w:b/>
                <w:bCs/>
                <w:sz w:val="28"/>
                <w:szCs w:val="28"/>
                <w:rtl/>
              </w:rPr>
              <w:t xml:space="preserve">    </w:t>
            </w:r>
            <w:r w:rsidRPr="00AE2FA6">
              <w:rPr>
                <w:rFonts w:ascii="Amiri" w:hAnsi="Amiri" w:cs="Amiri"/>
                <w:kern w:val="2"/>
                <w:position w:val="-24"/>
                <w:sz w:val="28"/>
                <w:szCs w:val="28"/>
                <w14:ligatures w14:val="standardContextual"/>
              </w:rPr>
              <w:object w:dxaOrig="999" w:dyaOrig="620" w14:anchorId="0B6F57CE">
                <v:shape id="_x0000_i1256" type="#_x0000_t75" style="width:50.25pt;height:30.75pt" o:ole="">
                  <v:imagedata r:id="rId419" o:title=""/>
                </v:shape>
                <o:OLEObject Type="Embed" ProgID="Equation.DSMT4" ShapeID="_x0000_i1256" DrawAspect="Content" ObjectID="_1800629643" r:id="rId420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،  </w:t>
            </w:r>
            <w:r w:rsidRPr="00AE2FA6">
              <w:rPr>
                <w:rFonts w:ascii="Amiri" w:hAnsi="Amiri" w:cs="Amiri"/>
                <w:kern w:val="2"/>
                <w:position w:val="-24"/>
                <w:sz w:val="28"/>
                <w:szCs w:val="28"/>
                <w:lang w:bidi="ar-DZ"/>
                <w14:ligatures w14:val="standardContextual"/>
              </w:rPr>
              <w:object w:dxaOrig="1120" w:dyaOrig="680" w14:anchorId="49883F85">
                <v:shape id="_x0000_i1257" type="#_x0000_t75" style="width:56.25pt;height:33.75pt" o:ole="">
                  <v:imagedata r:id="rId421" o:title=""/>
                </v:shape>
                <o:OLEObject Type="Embed" ProgID="Equation.DSMT4" ShapeID="_x0000_i1257" DrawAspect="Content" ObjectID="_1800629644" r:id="rId422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،  </w:t>
            </w:r>
            <w:r w:rsidRPr="00AE2FA6">
              <w:rPr>
                <w:rFonts w:ascii="Amiri" w:hAnsi="Amiri" w:cs="Amiri"/>
                <w:kern w:val="2"/>
                <w:position w:val="-24"/>
                <w:sz w:val="28"/>
                <w:szCs w:val="28"/>
                <w:lang w:bidi="ar-DZ"/>
                <w14:ligatures w14:val="standardContextual"/>
              </w:rPr>
              <w:object w:dxaOrig="1120" w:dyaOrig="680" w14:anchorId="0AF9A850">
                <v:shape id="_x0000_i1258" type="#_x0000_t75" style="width:56.25pt;height:33.75pt" o:ole="">
                  <v:imagedata r:id="rId423" o:title=""/>
                </v:shape>
                <o:OLEObject Type="Embed" ProgID="Equation.DSMT4" ShapeID="_x0000_i1258" DrawAspect="Content" ObjectID="_1800629645" r:id="rId424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،  </w:t>
            </w:r>
            <w:r w:rsidRPr="00AE2FA6">
              <w:rPr>
                <w:rFonts w:ascii="Amiri" w:hAnsi="Amiri" w:cs="Amiri"/>
                <w:kern w:val="2"/>
                <w:position w:val="-24"/>
                <w:sz w:val="28"/>
                <w:szCs w:val="28"/>
                <w:lang w:bidi="ar-DZ"/>
                <w14:ligatures w14:val="standardContextual"/>
              </w:rPr>
              <w:object w:dxaOrig="940" w:dyaOrig="620" w14:anchorId="26BAB41F">
                <v:shape id="_x0000_i1259" type="#_x0000_t75" style="width:47.25pt;height:30.75pt" o:ole="">
                  <v:imagedata r:id="rId425" o:title=""/>
                </v:shape>
                <o:OLEObject Type="Embed" ProgID="Equation.DSMT4" ShapeID="_x0000_i1259" DrawAspect="Content" ObjectID="_1800629646" r:id="rId426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، </w:t>
            </w:r>
            <w:r w:rsidRPr="00AE2FA6">
              <w:rPr>
                <w:rFonts w:ascii="Amiri" w:hAnsi="Amiri" w:cs="Amiri"/>
                <w:kern w:val="2"/>
                <w:position w:val="-24"/>
                <w:sz w:val="28"/>
                <w:szCs w:val="28"/>
                <w:lang w:bidi="ar-DZ"/>
                <w14:ligatures w14:val="standardContextual"/>
              </w:rPr>
              <w:object w:dxaOrig="1160" w:dyaOrig="680" w14:anchorId="639CBF6F">
                <v:shape id="_x0000_i1260" type="#_x0000_t75" style="width:57.75pt;height:33.75pt" o:ole="">
                  <v:imagedata r:id="rId427" o:title=""/>
                </v:shape>
                <o:OLEObject Type="Embed" ProgID="Equation.DSMT4" ShapeID="_x0000_i1260" DrawAspect="Content" ObjectID="_1800629647" r:id="rId428"/>
              </w:object>
            </w:r>
            <w:r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</w:r>
          </w:p>
          <w:p w14:paraId="7A9EEDB3" w14:textId="77777777" w:rsidR="00847EFE" w:rsidRPr="00AE2FA6" w:rsidRDefault="00847EFE" w:rsidP="00847EFE">
            <w:pPr>
              <w:pStyle w:val="Paragraphedeliste"/>
              <w:numPr>
                <w:ilvl w:val="0"/>
                <w:numId w:val="35"/>
              </w:numPr>
              <w:bidi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AE2FA6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حل في المجال </w:t>
            </w:r>
            <w:r w:rsidRPr="00AE2FA6">
              <w:rPr>
                <w:position w:val="-4"/>
              </w:rPr>
              <w:object w:dxaOrig="180" w:dyaOrig="279" w14:anchorId="0F68EBAE">
                <v:shape id="_x0000_i1261" type="#_x0000_t75" style="width:9pt;height:14.25pt" o:ole="">
                  <v:imagedata r:id="rId415" o:title=""/>
                </v:shape>
                <o:OLEObject Type="Embed" ProgID="Equation.DSMT4" ShapeID="_x0000_i1261" DrawAspect="Content" ObjectID="_1800629648" r:id="rId429"/>
              </w:object>
            </w:r>
            <w:r w:rsidRPr="00AE2FA6">
              <w:rPr>
                <w:position w:val="-14"/>
              </w:rPr>
              <w:object w:dxaOrig="760" w:dyaOrig="400" w14:anchorId="47262A55">
                <v:shape id="_x0000_i1262" type="#_x0000_t75" style="width:38.25pt;height:20.25pt" o:ole="">
                  <v:imagedata r:id="rId417" o:title=""/>
                </v:shape>
                <o:OLEObject Type="Embed" ProgID="Equation.DSMT4" ShapeID="_x0000_i1262" DrawAspect="Content" ObjectID="_1800629649" r:id="rId430"/>
              </w:object>
            </w:r>
            <w:r w:rsidRPr="00AE2FA6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الم</w: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تراجحات</w:t>
            </w:r>
            <w:r w:rsidRPr="00AE2FA6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التالية:</w:t>
            </w:r>
          </w:p>
          <w:p w14:paraId="3E11ED47" w14:textId="77777777" w:rsidR="00847EFE" w:rsidRDefault="00847EFE" w:rsidP="00847EF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50C8A35E" w14:textId="77777777" w:rsidR="00847EFE" w:rsidRDefault="00847EFE" w:rsidP="00847EF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AE2FA6">
              <w:rPr>
                <w:rFonts w:ascii="Amiri" w:hAnsi="Amiri" w:cs="Amiri"/>
                <w:kern w:val="2"/>
                <w:position w:val="-24"/>
                <w:sz w:val="28"/>
                <w:szCs w:val="28"/>
                <w14:ligatures w14:val="standardContextual"/>
              </w:rPr>
              <w:object w:dxaOrig="999" w:dyaOrig="620" w14:anchorId="1E32DA98">
                <v:shape id="_x0000_i1263" type="#_x0000_t75" style="width:50.25pt;height:30.75pt" o:ole="">
                  <v:imagedata r:id="rId431" o:title=""/>
                </v:shape>
                <o:OLEObject Type="Embed" ProgID="Equation.DSMT4" ShapeID="_x0000_i1263" DrawAspect="Content" ObjectID="_1800629650" r:id="rId432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،  </w:t>
            </w:r>
            <w:r w:rsidRPr="00AE2FA6">
              <w:rPr>
                <w:rFonts w:ascii="Amiri" w:hAnsi="Amiri" w:cs="Amiri"/>
                <w:kern w:val="2"/>
                <w:position w:val="-24"/>
                <w:sz w:val="28"/>
                <w:szCs w:val="28"/>
                <w:lang w:bidi="ar-DZ"/>
                <w14:ligatures w14:val="standardContextual"/>
              </w:rPr>
              <w:object w:dxaOrig="1120" w:dyaOrig="680" w14:anchorId="1FF8B949">
                <v:shape id="_x0000_i1264" type="#_x0000_t75" style="width:56.25pt;height:33.75pt" o:ole="">
                  <v:imagedata r:id="rId433" o:title=""/>
                </v:shape>
                <o:OLEObject Type="Embed" ProgID="Equation.DSMT4" ShapeID="_x0000_i1264" DrawAspect="Content" ObjectID="_1800629651" r:id="rId434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،  </w:t>
            </w:r>
            <w:r w:rsidRPr="00AE2FA6">
              <w:rPr>
                <w:rFonts w:ascii="Amiri" w:hAnsi="Amiri" w:cs="Amiri"/>
                <w:kern w:val="2"/>
                <w:position w:val="-24"/>
                <w:sz w:val="28"/>
                <w:szCs w:val="28"/>
                <w:lang w:bidi="ar-DZ"/>
                <w14:ligatures w14:val="standardContextual"/>
              </w:rPr>
              <w:object w:dxaOrig="1120" w:dyaOrig="680" w14:anchorId="23E8E49C">
                <v:shape id="_x0000_i1265" type="#_x0000_t75" style="width:56.25pt;height:33.75pt" o:ole="">
                  <v:imagedata r:id="rId435" o:title=""/>
                </v:shape>
                <o:OLEObject Type="Embed" ProgID="Equation.DSMT4" ShapeID="_x0000_i1265" DrawAspect="Content" ObjectID="_1800629652" r:id="rId436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،  </w:t>
            </w:r>
            <w:r w:rsidRPr="00AE2FA6">
              <w:rPr>
                <w:rFonts w:ascii="Amiri" w:hAnsi="Amiri" w:cs="Amiri"/>
                <w:kern w:val="2"/>
                <w:position w:val="-24"/>
                <w:sz w:val="28"/>
                <w:szCs w:val="28"/>
                <w:lang w:bidi="ar-DZ"/>
                <w14:ligatures w14:val="standardContextual"/>
              </w:rPr>
              <w:object w:dxaOrig="940" w:dyaOrig="620" w14:anchorId="38970C44">
                <v:shape id="_x0000_i1266" type="#_x0000_t75" style="width:47.25pt;height:30.75pt" o:ole="">
                  <v:imagedata r:id="rId437" o:title=""/>
                </v:shape>
                <o:OLEObject Type="Embed" ProgID="Equation.DSMT4" ShapeID="_x0000_i1266" DrawAspect="Content" ObjectID="_1800629653" r:id="rId438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، </w:t>
            </w:r>
            <w:r w:rsidRPr="00AE2FA6">
              <w:rPr>
                <w:rFonts w:ascii="Amiri" w:hAnsi="Amiri" w:cs="Amiri"/>
                <w:kern w:val="2"/>
                <w:position w:val="-24"/>
                <w:sz w:val="28"/>
                <w:szCs w:val="28"/>
                <w:lang w:bidi="ar-DZ"/>
                <w14:ligatures w14:val="standardContextual"/>
              </w:rPr>
              <w:object w:dxaOrig="1160" w:dyaOrig="680" w14:anchorId="15BE4D25">
                <v:shape id="_x0000_i1267" type="#_x0000_t75" style="width:57.75pt;height:33.75pt" o:ole="">
                  <v:imagedata r:id="rId439" o:title=""/>
                </v:shape>
                <o:OLEObject Type="Embed" ProgID="Equation.DSMT4" ShapeID="_x0000_i1267" DrawAspect="Content" ObjectID="_1800629654" r:id="rId440"/>
              </w:object>
            </w:r>
          </w:p>
          <w:p w14:paraId="3C30408A" w14:textId="77777777" w:rsidR="00847EFE" w:rsidRDefault="00847EFE" w:rsidP="00847EF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2228BD7C" w14:textId="77777777" w:rsidR="00847EFE" w:rsidRPr="00C57D5A" w:rsidRDefault="00847EFE" w:rsidP="00847EFE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C57D5A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الحل:</w:t>
            </w:r>
          </w:p>
          <w:p w14:paraId="0FF9FF3D" w14:textId="77777777" w:rsidR="00847EFE" w:rsidRDefault="00847EFE" w:rsidP="00847EFE">
            <w:pPr>
              <w:pStyle w:val="Paragraphedeliste"/>
              <w:numPr>
                <w:ilvl w:val="0"/>
                <w:numId w:val="33"/>
              </w:numPr>
              <w:bidi/>
              <w:ind w:left="360"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AE2FA6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حل </w: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المعادلات </w:t>
            </w:r>
            <w:r w:rsidRPr="00AE2FA6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في المجال </w:t>
            </w:r>
            <w:r w:rsidRPr="00AE2FA6">
              <w:rPr>
                <w:position w:val="-4"/>
              </w:rPr>
              <w:object w:dxaOrig="180" w:dyaOrig="279" w14:anchorId="40A24002">
                <v:shape id="_x0000_i1268" type="#_x0000_t75" style="width:9pt;height:14.25pt" o:ole="">
                  <v:imagedata r:id="rId415" o:title=""/>
                </v:shape>
                <o:OLEObject Type="Embed" ProgID="Equation.DSMT4" ShapeID="_x0000_i1268" DrawAspect="Content" ObjectID="_1800629655" r:id="rId441"/>
              </w:object>
            </w:r>
            <w:r w:rsidRPr="00AE2FA6">
              <w:rPr>
                <w:position w:val="-14"/>
              </w:rPr>
              <w:object w:dxaOrig="760" w:dyaOrig="400" w14:anchorId="2B7E7614">
                <v:shape id="_x0000_i1269" type="#_x0000_t75" style="width:38.25pt;height:20.25pt" o:ole="">
                  <v:imagedata r:id="rId417" o:title=""/>
                </v:shape>
                <o:OLEObject Type="Embed" ProgID="Equation.DSMT4" ShapeID="_x0000_i1269" DrawAspect="Content" ObjectID="_1800629656" r:id="rId442"/>
              </w:object>
            </w:r>
            <w:r w:rsidRPr="00AE2FA6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:</w:t>
            </w:r>
          </w:p>
          <w:p w14:paraId="04C17BB0" w14:textId="77777777" w:rsidR="00847EFE" w:rsidRPr="00D96A38" w:rsidRDefault="00847EFE" w:rsidP="00847EFE">
            <w:pPr>
              <w:bidi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-</w:t>
            </w:r>
            <w:r w:rsidRPr="00D96A3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لدينا: </w:t>
            </w:r>
            <w:r w:rsidRPr="00993BD3">
              <w:rPr>
                <w:kern w:val="2"/>
                <w:position w:val="-60"/>
                <w14:ligatures w14:val="standardContextual"/>
              </w:rPr>
              <w:object w:dxaOrig="1200" w:dyaOrig="1320" w14:anchorId="2D849F94">
                <v:shape id="_x0000_i1270" type="#_x0000_t75" style="width:60pt;height:66pt" o:ole="">
                  <v:imagedata r:id="rId443" o:title=""/>
                </v:shape>
                <o:OLEObject Type="Embed" ProgID="Equation.DSMT4" ShapeID="_x0000_i1270" DrawAspect="Content" ObjectID="_1800629657" r:id="rId444"/>
              </w:object>
            </w:r>
            <w:r w:rsidRPr="00D96A38"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D96A3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ومنه: </w:t>
            </w:r>
            <w:r w:rsidRPr="00993BD3">
              <w:rPr>
                <w:kern w:val="2"/>
                <w:position w:val="-24"/>
                <w:lang w:bidi="ar-DZ"/>
                <w14:ligatures w14:val="standardContextual"/>
              </w:rPr>
              <w:object w:dxaOrig="1440" w:dyaOrig="620" w14:anchorId="53EAC116">
                <v:shape id="_x0000_i1271" type="#_x0000_t75" style="width:1in;height:30.75pt" o:ole="">
                  <v:imagedata r:id="rId445" o:title=""/>
                </v:shape>
                <o:OLEObject Type="Embed" ProgID="Equation.DSMT4" ShapeID="_x0000_i1271" DrawAspect="Content" ObjectID="_1800629658" r:id="rId446"/>
              </w:object>
            </w:r>
            <w:r w:rsidRPr="00D96A3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ومنه: أو  </w:t>
            </w:r>
            <w:r w:rsidRPr="00993BD3">
              <w:rPr>
                <w:kern w:val="2"/>
                <w:position w:val="-60"/>
                <w:lang w:bidi="ar-DZ"/>
                <w14:ligatures w14:val="standardContextual"/>
              </w:rPr>
              <w:object w:dxaOrig="920" w:dyaOrig="1320" w14:anchorId="6FFE5E67">
                <v:shape id="_x0000_i1272" type="#_x0000_t75" style="width:45.75pt;height:66pt" o:ole="">
                  <v:imagedata r:id="rId447" o:title=""/>
                </v:shape>
                <o:OLEObject Type="Embed" ProgID="Equation.DSMT4" ShapeID="_x0000_i1272" DrawAspect="Content" ObjectID="_1800629659" r:id="rId448"/>
              </w:object>
            </w:r>
            <w:r w:rsidRPr="00D96A3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إذا: </w:t>
            </w:r>
            <w:r w:rsidRPr="00993BD3">
              <w:rPr>
                <w:kern w:val="2"/>
                <w:position w:val="-28"/>
                <w:lang w:bidi="ar-DZ"/>
                <w14:ligatures w14:val="standardContextual"/>
              </w:rPr>
              <w:object w:dxaOrig="1380" w:dyaOrig="680" w14:anchorId="0C788776">
                <v:shape id="_x0000_i1273" type="#_x0000_t75" style="width:69pt;height:33.75pt" o:ole="">
                  <v:imagedata r:id="rId449" o:title=""/>
                </v:shape>
                <o:OLEObject Type="Embed" ProgID="Equation.DSMT4" ShapeID="_x0000_i1273" DrawAspect="Content" ObjectID="_1800629660" r:id="rId450"/>
              </w:object>
            </w:r>
            <w:r w:rsidRPr="00D96A38">
              <w:rPr>
                <w:rFonts w:ascii="Amiri" w:hAnsi="Amiri" w:cs="Amiri"/>
                <w:sz w:val="28"/>
                <w:szCs w:val="28"/>
                <w:lang w:bidi="ar-DZ"/>
              </w:rPr>
              <w:br/>
            </w:r>
          </w:p>
          <w:p w14:paraId="0DB2CF14" w14:textId="07A6C1D1" w:rsidR="00847EFE" w:rsidRPr="00D96A38" w:rsidRDefault="00847EFE" w:rsidP="00847EFE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-</w:t>
            </w:r>
            <w:r w:rsidRPr="00D96A3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لدينا: </w:t>
            </w:r>
            <w:r w:rsidRPr="00993BD3">
              <w:rPr>
                <w:kern w:val="2"/>
                <w:position w:val="-64"/>
                <w:lang w:bidi="ar-DZ"/>
                <w14:ligatures w14:val="standardContextual"/>
              </w:rPr>
              <w:object w:dxaOrig="1300" w:dyaOrig="1400" w14:anchorId="06F17F08">
                <v:shape id="_x0000_i1274" type="#_x0000_t75" style="width:65.25pt;height:69.75pt" o:ole="">
                  <v:imagedata r:id="rId451" o:title=""/>
                </v:shape>
                <o:OLEObject Type="Embed" ProgID="Equation.DSMT4" ShapeID="_x0000_i1274" DrawAspect="Content" ObjectID="_1800629661" r:id="rId452"/>
              </w:object>
            </w:r>
            <w:r w:rsidRPr="00D96A3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ومنه: </w:t>
            </w:r>
            <w:r w:rsidRPr="00993BD3">
              <w:rPr>
                <w:kern w:val="2"/>
                <w:position w:val="-24"/>
                <w:lang w:bidi="ar-DZ"/>
                <w14:ligatures w14:val="standardContextual"/>
              </w:rPr>
              <w:object w:dxaOrig="1340" w:dyaOrig="620" w14:anchorId="79A2FC1E">
                <v:shape id="_x0000_i1275" type="#_x0000_t75" style="width:66.75pt;height:30.75pt" o:ole="">
                  <v:imagedata r:id="rId453" o:title=""/>
                </v:shape>
                <o:OLEObject Type="Embed" ProgID="Equation.DSMT4" ShapeID="_x0000_i1275" DrawAspect="Content" ObjectID="_1800629662" r:id="rId454"/>
              </w:object>
            </w:r>
            <w:r w:rsidR="00786E60" w:rsidRPr="00D96A3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ومنه: أ</w:t>
            </w:r>
            <w:r w:rsidR="00786E60" w:rsidRPr="00D96A38">
              <w:rPr>
                <w:rFonts w:ascii="Amiri" w:hAnsi="Amiri" w:cs="Amiri" w:hint="eastAsia"/>
                <w:sz w:val="28"/>
                <w:szCs w:val="28"/>
                <w:rtl/>
                <w:lang w:bidi="ar-DZ"/>
              </w:rPr>
              <w:t>و</w:t>
            </w:r>
            <w:r w:rsidRPr="00D96A3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993BD3">
              <w:rPr>
                <w:kern w:val="2"/>
                <w:position w:val="-60"/>
                <w:lang w:bidi="ar-DZ"/>
                <w14:ligatures w14:val="standardContextual"/>
              </w:rPr>
              <w:object w:dxaOrig="1680" w:dyaOrig="1320" w14:anchorId="7CAEFD29">
                <v:shape id="_x0000_i1276" type="#_x0000_t75" style="width:84pt;height:66pt" o:ole="">
                  <v:imagedata r:id="rId455" o:title=""/>
                </v:shape>
                <o:OLEObject Type="Embed" ProgID="Equation.DSMT4" ShapeID="_x0000_i1276" DrawAspect="Content" ObjectID="_1800629663" r:id="rId456"/>
              </w:object>
            </w:r>
            <w:r w:rsidRPr="00D96A3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إذا: </w:t>
            </w:r>
            <w:r w:rsidRPr="00993BD3">
              <w:rPr>
                <w:kern w:val="2"/>
                <w:position w:val="-28"/>
                <w:lang w:bidi="ar-DZ"/>
                <w14:ligatures w14:val="standardContextual"/>
              </w:rPr>
              <w:object w:dxaOrig="1320" w:dyaOrig="680" w14:anchorId="60330E3F">
                <v:shape id="_x0000_i1277" type="#_x0000_t75" style="width:66pt;height:33.75pt" o:ole="">
                  <v:imagedata r:id="rId457" o:title=""/>
                </v:shape>
                <o:OLEObject Type="Embed" ProgID="Equation.DSMT4" ShapeID="_x0000_i1277" DrawAspect="Content" ObjectID="_1800629664" r:id="rId458"/>
              </w:object>
            </w:r>
          </w:p>
          <w:p w14:paraId="1FBEF853" w14:textId="77777777" w:rsidR="00847EFE" w:rsidRPr="00993BD3" w:rsidRDefault="00847EFE" w:rsidP="00847EFE">
            <w:pPr>
              <w:pStyle w:val="Paragraphedeliste"/>
              <w:bidi/>
              <w:ind w:left="46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7C495B9E" w14:textId="77777777" w:rsidR="00847EFE" w:rsidRPr="00D96A38" w:rsidRDefault="00847EFE" w:rsidP="00847EF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-</w:t>
            </w:r>
            <w:r w:rsidRPr="00D96A3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لدينا:</w:t>
            </w:r>
            <w:r w:rsidRPr="00993BD3">
              <w:rPr>
                <w:kern w:val="2"/>
                <w:position w:val="-64"/>
                <w:lang w:bidi="ar-DZ"/>
                <w14:ligatures w14:val="standardContextual"/>
              </w:rPr>
              <w:object w:dxaOrig="1320" w:dyaOrig="1400" w14:anchorId="21B66693">
                <v:shape id="_x0000_i1278" type="#_x0000_t75" style="width:66pt;height:69.75pt" o:ole="">
                  <v:imagedata r:id="rId459" o:title=""/>
                </v:shape>
                <o:OLEObject Type="Embed" ProgID="Equation.DSMT4" ShapeID="_x0000_i1278" DrawAspect="Content" ObjectID="_1800629665" r:id="rId460"/>
              </w:object>
            </w:r>
            <w:r w:rsidRPr="00D96A3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ومنه: </w:t>
            </w:r>
            <w:r w:rsidRPr="00993BD3">
              <w:rPr>
                <w:kern w:val="2"/>
                <w:position w:val="-24"/>
                <w:lang w:bidi="ar-DZ"/>
                <w14:ligatures w14:val="standardContextual"/>
              </w:rPr>
              <w:object w:dxaOrig="1340" w:dyaOrig="620" w14:anchorId="6D89C727">
                <v:shape id="_x0000_i1279" type="#_x0000_t75" style="width:66.75pt;height:30.75pt" o:ole="">
                  <v:imagedata r:id="rId461" o:title=""/>
                </v:shape>
                <o:OLEObject Type="Embed" ProgID="Equation.DSMT4" ShapeID="_x0000_i1279" DrawAspect="Content" ObjectID="_1800629666" r:id="rId462"/>
              </w:object>
            </w:r>
            <w:r w:rsidRPr="00D96A3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ومنه: أو </w:t>
            </w:r>
            <w:r w:rsidRPr="00993BD3">
              <w:rPr>
                <w:kern w:val="2"/>
                <w:position w:val="-60"/>
                <w:lang w:bidi="ar-DZ"/>
                <w14:ligatures w14:val="standardContextual"/>
              </w:rPr>
              <w:object w:dxaOrig="1660" w:dyaOrig="1320" w14:anchorId="59AA1462">
                <v:shape id="_x0000_i1280" type="#_x0000_t75" style="width:83.25pt;height:66pt" o:ole="">
                  <v:imagedata r:id="rId463" o:title=""/>
                </v:shape>
                <o:OLEObject Type="Embed" ProgID="Equation.DSMT4" ShapeID="_x0000_i1280" DrawAspect="Content" ObjectID="_1800629667" r:id="rId464"/>
              </w:object>
            </w:r>
            <w:r w:rsidRPr="00D96A3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إذا: </w:t>
            </w:r>
            <w:r w:rsidRPr="00993BD3">
              <w:rPr>
                <w:kern w:val="2"/>
                <w:position w:val="-28"/>
                <w:lang w:bidi="ar-DZ"/>
                <w14:ligatures w14:val="standardContextual"/>
              </w:rPr>
              <w:object w:dxaOrig="1320" w:dyaOrig="680" w14:anchorId="6CDCDF1F">
                <v:shape id="_x0000_i1281" type="#_x0000_t75" style="width:66pt;height:33.75pt" o:ole="">
                  <v:imagedata r:id="rId465" o:title=""/>
                </v:shape>
                <o:OLEObject Type="Embed" ProgID="Equation.DSMT4" ShapeID="_x0000_i1281" DrawAspect="Content" ObjectID="_1800629668" r:id="rId466"/>
              </w:object>
            </w:r>
          </w:p>
          <w:p w14:paraId="254CC9F1" w14:textId="77777777" w:rsidR="00847EFE" w:rsidRDefault="00847EFE" w:rsidP="00847EF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0DEBDAAD" w14:textId="77777777" w:rsidR="00847EFE" w:rsidRPr="00D96A38" w:rsidRDefault="00847EFE" w:rsidP="00847EF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-</w:t>
            </w:r>
            <w:r w:rsidRPr="00D96A3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لدينا: </w:t>
            </w:r>
            <w:r w:rsidRPr="00FD291D">
              <w:rPr>
                <w:kern w:val="2"/>
                <w:position w:val="-64"/>
                <w14:ligatures w14:val="standardContextual"/>
              </w:rPr>
              <w:object w:dxaOrig="1359" w:dyaOrig="1400" w14:anchorId="70689B33">
                <v:shape id="_x0000_i1282" type="#_x0000_t75" style="width:67.5pt;height:69.75pt" o:ole="">
                  <v:imagedata r:id="rId467" o:title=""/>
                </v:shape>
                <o:OLEObject Type="Embed" ProgID="Equation.DSMT4" ShapeID="_x0000_i1282" DrawAspect="Content" ObjectID="_1800629669" r:id="rId468"/>
              </w:object>
            </w:r>
            <w:r w:rsidRPr="00D96A38"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D96A3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ومنه: </w:t>
            </w:r>
            <w:r w:rsidRPr="00993BD3">
              <w:rPr>
                <w:kern w:val="2"/>
                <w:position w:val="-24"/>
                <w:lang w:bidi="ar-DZ"/>
                <w14:ligatures w14:val="standardContextual"/>
              </w:rPr>
              <w:object w:dxaOrig="1440" w:dyaOrig="620" w14:anchorId="7816E5F1">
                <v:shape id="_x0000_i1283" type="#_x0000_t75" style="width:1in;height:30.75pt" o:ole="">
                  <v:imagedata r:id="rId469" o:title=""/>
                </v:shape>
                <o:OLEObject Type="Embed" ProgID="Equation.DSMT4" ShapeID="_x0000_i1283" DrawAspect="Content" ObjectID="_1800629670" r:id="rId470"/>
              </w:object>
            </w:r>
            <w:r w:rsidRPr="00D96A3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ومنه: أو  </w:t>
            </w:r>
            <w:r w:rsidRPr="00993BD3">
              <w:rPr>
                <w:kern w:val="2"/>
                <w:position w:val="-60"/>
                <w:lang w:bidi="ar-DZ"/>
                <w14:ligatures w14:val="standardContextual"/>
              </w:rPr>
              <w:object w:dxaOrig="920" w:dyaOrig="1320" w14:anchorId="2180367A">
                <v:shape id="_x0000_i1284" type="#_x0000_t75" style="width:45.75pt;height:66pt" o:ole="">
                  <v:imagedata r:id="rId471" o:title=""/>
                </v:shape>
                <o:OLEObject Type="Embed" ProgID="Equation.DSMT4" ShapeID="_x0000_i1284" DrawAspect="Content" ObjectID="_1800629671" r:id="rId472"/>
              </w:object>
            </w:r>
            <w:r w:rsidRPr="00D96A3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إذا: </w:t>
            </w:r>
            <w:r w:rsidRPr="00993BD3">
              <w:rPr>
                <w:kern w:val="2"/>
                <w:position w:val="-28"/>
                <w:lang w:bidi="ar-DZ"/>
                <w14:ligatures w14:val="standardContextual"/>
              </w:rPr>
              <w:object w:dxaOrig="1380" w:dyaOrig="680" w14:anchorId="4EB6BDC3">
                <v:shape id="_x0000_i1285" type="#_x0000_t75" style="width:69pt;height:33.75pt" o:ole="">
                  <v:imagedata r:id="rId473" o:title=""/>
                </v:shape>
                <o:OLEObject Type="Embed" ProgID="Equation.DSMT4" ShapeID="_x0000_i1285" DrawAspect="Content" ObjectID="_1800629672" r:id="rId474"/>
              </w:object>
            </w:r>
          </w:p>
          <w:p w14:paraId="2C30D433" w14:textId="77777777" w:rsidR="00847EFE" w:rsidRDefault="00847EFE" w:rsidP="00847EF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0AC30FE4" w14:textId="77777777" w:rsidR="00786E60" w:rsidRDefault="00786E60" w:rsidP="00786E60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1846D840" w14:textId="77777777" w:rsidR="00786E60" w:rsidRDefault="00786E60" w:rsidP="00786E60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46D3A58D" w14:textId="77777777" w:rsidR="00786E60" w:rsidRDefault="00786E60" w:rsidP="00786E60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8496897" w14:textId="77777777" w:rsidR="00847EFE" w:rsidRPr="00606942" w:rsidRDefault="00847EFE" w:rsidP="00847EFE">
            <w:pPr>
              <w:pStyle w:val="Paragraphedeliste"/>
              <w:numPr>
                <w:ilvl w:val="0"/>
                <w:numId w:val="33"/>
              </w:numPr>
              <w:shd w:val="clear" w:color="auto" w:fill="FDE9D9" w:themeFill="accent6" w:themeFillTint="33"/>
              <w:bidi/>
              <w:ind w:left="465"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606942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حل </w:t>
            </w:r>
            <w:r w:rsidRPr="00606942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المتراجحات</w:t>
            </w:r>
            <w:r w:rsidRPr="00606942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 في المجال</w:t>
            </w:r>
            <w:r w:rsidRPr="00AE2FA6">
              <w:rPr>
                <w:position w:val="-4"/>
              </w:rPr>
              <w:object w:dxaOrig="180" w:dyaOrig="279" w14:anchorId="539ABAB4">
                <v:shape id="_x0000_i1286" type="#_x0000_t75" style="width:9pt;height:14.25pt" o:ole="">
                  <v:imagedata r:id="rId415" o:title=""/>
                </v:shape>
                <o:OLEObject Type="Embed" ProgID="Equation.DSMT4" ShapeID="_x0000_i1286" DrawAspect="Content" ObjectID="_1800629673" r:id="rId475"/>
              </w:object>
            </w:r>
            <w:r w:rsidRPr="00AE2FA6">
              <w:rPr>
                <w:position w:val="-14"/>
              </w:rPr>
              <w:object w:dxaOrig="760" w:dyaOrig="400" w14:anchorId="71F97590">
                <v:shape id="_x0000_i1287" type="#_x0000_t75" style="width:38.25pt;height:20.25pt" o:ole="">
                  <v:imagedata r:id="rId417" o:title=""/>
                </v:shape>
                <o:OLEObject Type="Embed" ProgID="Equation.DSMT4" ShapeID="_x0000_i1287" DrawAspect="Content" ObjectID="_1800629674" r:id="rId476"/>
              </w:object>
            </w:r>
            <w:r w:rsidRPr="00606942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14:paraId="633E4E4E" w14:textId="77777777" w:rsidR="00847EFE" w:rsidRDefault="00847EFE" w:rsidP="00847EFE">
            <w:pPr>
              <w:pStyle w:val="Paragraphedeliste"/>
              <w:bidi/>
              <w:ind w:left="1080"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1575DE63" wp14:editId="65E1325C">
                      <wp:simplePos x="0" y="0"/>
                      <wp:positionH relativeFrom="column">
                        <wp:posOffset>128550</wp:posOffset>
                      </wp:positionH>
                      <wp:positionV relativeFrom="paragraph">
                        <wp:posOffset>245080</wp:posOffset>
                      </wp:positionV>
                      <wp:extent cx="2257425" cy="2162175"/>
                      <wp:effectExtent l="0" t="0" r="28575" b="28575"/>
                      <wp:wrapNone/>
                      <wp:docPr id="169987120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7425" cy="21621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0ABC69" w14:textId="77777777" w:rsidR="00847EFE" w:rsidRDefault="00847EFE" w:rsidP="00847EF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AEEDB12" wp14:editId="78571229">
                                        <wp:extent cx="2049145" cy="1862455"/>
                                        <wp:effectExtent l="0" t="0" r="8255" b="4445"/>
                                        <wp:docPr id="1204967993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04967993" name=""/>
                                                <pic:cNvPicPr/>
                                              </pic:nvPicPr>
                                              <pic:blipFill>
                                                <a:blip r:embed="rId47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49145" cy="18624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75DE63" id="_x0000_s1042" style="position:absolute;left:0;text-align:left;margin-left:10.1pt;margin-top:19.3pt;width:177.75pt;height:170.2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" fillcolor="white [3201]" strokecolor="white [3212]" strokeweight="2pt">
                      <v:textbox>
                        <w:txbxContent>
                          <w:p w14:paraId="650ABC69" w14:textId="77777777" w:rsidR="00847EFE" w:rsidRDefault="00847EFE" w:rsidP="00847EF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EEDB12" wp14:editId="78571229">
                                  <wp:extent cx="2049145" cy="1862455"/>
                                  <wp:effectExtent l="0" t="0" r="8255" b="4445"/>
                                  <wp:docPr id="120496799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4967993" name=""/>
                                          <pic:cNvPicPr/>
                                        </pic:nvPicPr>
                                        <pic:blipFill>
                                          <a:blip r:embed="rId47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9145" cy="1862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84F044A" w14:textId="77777777" w:rsidR="00847EFE" w:rsidRPr="00606942" w:rsidRDefault="00847EFE" w:rsidP="00847EFE">
            <w:pPr>
              <w:pStyle w:val="Paragraphedeliste"/>
              <w:bidi/>
              <w:ind w:left="1080"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</w:p>
          <w:p w14:paraId="3A6471AF" w14:textId="77777777" w:rsidR="00847EFE" w:rsidRDefault="00847EFE" w:rsidP="00847EFE">
            <w:pPr>
              <w:bidi/>
              <w:rPr>
                <w:rFonts w:ascii="Amiri" w:hAnsi="Amiri" w:cs="Amiri"/>
                <w:sz w:val="28"/>
                <w:szCs w:val="28"/>
              </w:rPr>
            </w:pPr>
            <w:r>
              <w:rPr>
                <w:rFonts w:hint="cs"/>
                <w:rtl/>
                <w:lang w:bidi="ar-DZ"/>
              </w:rPr>
              <w:t xml:space="preserve">- </w:t>
            </w:r>
            <w:r w:rsidRPr="00AE2FA6">
              <w:rPr>
                <w:kern w:val="2"/>
                <w:position w:val="-24"/>
                <w14:ligatures w14:val="standardContextual"/>
              </w:rPr>
              <w:object w:dxaOrig="999" w:dyaOrig="620" w14:anchorId="0A1FFDEA">
                <v:shape id="_x0000_i1288" type="#_x0000_t75" style="width:50.25pt;height:30.75pt" o:ole="">
                  <v:imagedata r:id="rId431" o:title=""/>
                </v:shape>
                <o:OLEObject Type="Embed" ProgID="Equation.DSMT4" ShapeID="_x0000_i1288" DrawAspect="Content" ObjectID="_1800629675" r:id="rId478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تعني: </w:t>
            </w:r>
          </w:p>
          <w:p w14:paraId="3A6A2882" w14:textId="77777777" w:rsidR="00847EFE" w:rsidRDefault="00847EFE" w:rsidP="00847EF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5A0C637" w14:textId="77777777" w:rsidR="00847EFE" w:rsidRPr="00467F07" w:rsidRDefault="00847EFE" w:rsidP="00847EF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lang w:bidi="ar-DZ"/>
              </w:rPr>
            </w:pPr>
            <w:r w:rsidRPr="00467F07">
              <w:rPr>
                <w:rFonts w:ascii="Amiri" w:hAnsi="Amiri" w:cs="Amiri"/>
                <w:b/>
                <w:bCs/>
                <w:kern w:val="2"/>
                <w:position w:val="-28"/>
                <w:sz w:val="28"/>
                <w:szCs w:val="28"/>
                <w:lang w:bidi="ar-DZ"/>
                <w14:ligatures w14:val="standardContextual"/>
              </w:rPr>
              <w:object w:dxaOrig="2340" w:dyaOrig="680" w14:anchorId="085CC35E">
                <v:shape id="_x0000_i1289" type="#_x0000_t75" style="width:117pt;height:34.5pt" o:ole="">
                  <v:imagedata r:id="rId479" o:title=""/>
                </v:shape>
                <o:OLEObject Type="Embed" ProgID="Equation.DSMT4" ShapeID="_x0000_i1289" DrawAspect="Content" ObjectID="_1800629676" r:id="rId480"/>
              </w:object>
            </w:r>
          </w:p>
          <w:p w14:paraId="53E0EE4B" w14:textId="77777777" w:rsidR="00847EFE" w:rsidRDefault="00847EFE" w:rsidP="00847EFE">
            <w:pPr>
              <w:pStyle w:val="Paragraphedeliste"/>
              <w:bidi/>
              <w:ind w:left="1080"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77228391" w14:textId="77777777" w:rsidR="00847EFE" w:rsidRPr="00467F07" w:rsidRDefault="00847EFE" w:rsidP="00847EFE">
            <w:pPr>
              <w:pStyle w:val="Paragraphedeliste"/>
              <w:bidi/>
              <w:ind w:left="108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021E4718" w14:textId="77777777" w:rsidR="00847EFE" w:rsidRDefault="00847EFE" w:rsidP="00847EF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5E9A091B" w14:textId="77777777" w:rsidR="00847EFE" w:rsidRPr="0075554B" w:rsidRDefault="00847EFE" w:rsidP="00847EFE">
            <w:pPr>
              <w:pStyle w:val="Paragraphedeliste"/>
              <w:numPr>
                <w:ilvl w:val="0"/>
                <w:numId w:val="34"/>
              </w:num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AE2FA6">
              <w:rPr>
                <w:position w:val="-24"/>
                <w:lang w:bidi="ar-DZ"/>
              </w:rPr>
              <w:object w:dxaOrig="1120" w:dyaOrig="680" w14:anchorId="69BF99F4">
                <v:shape id="_x0000_i1290" type="#_x0000_t75" style="width:56.25pt;height:33.75pt" o:ole="">
                  <v:imagedata r:id="rId433" o:title=""/>
                </v:shape>
                <o:OLEObject Type="Embed" ProgID="Equation.DSMT4" ShapeID="_x0000_i1290" DrawAspect="Content" ObjectID="_1800629677" r:id="rId481"/>
              </w:object>
            </w:r>
            <w:r w:rsidRPr="0075554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تعني:  </w:t>
            </w:r>
            <w:r w:rsidRPr="00467F07">
              <w:rPr>
                <w:b/>
                <w:bCs/>
                <w:position w:val="-28"/>
                <w:lang w:bidi="ar-DZ"/>
              </w:rPr>
              <w:object w:dxaOrig="2299" w:dyaOrig="680" w14:anchorId="7682174E">
                <v:shape id="_x0000_i1291" type="#_x0000_t75" style="width:114.75pt;height:34.5pt" o:ole="">
                  <v:imagedata r:id="rId482" o:title=""/>
                </v:shape>
                <o:OLEObject Type="Embed" ProgID="Equation.DSMT4" ShapeID="_x0000_i1291" DrawAspect="Content" ObjectID="_1800629678" r:id="rId483"/>
              </w:object>
            </w:r>
            <w:r w:rsidRPr="0075554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565C4327" w14:textId="77777777" w:rsidR="00847EFE" w:rsidRPr="004D7320" w:rsidRDefault="00847EFE" w:rsidP="00847EF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2C8900B1" w14:textId="77777777" w:rsidR="00847EFE" w:rsidRPr="0075554B" w:rsidRDefault="00847EFE" w:rsidP="00847EFE">
            <w:pPr>
              <w:pStyle w:val="Paragraphedeliste"/>
              <w:numPr>
                <w:ilvl w:val="0"/>
                <w:numId w:val="34"/>
              </w:num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AE2FA6">
              <w:rPr>
                <w:position w:val="-24"/>
                <w:lang w:bidi="ar-DZ"/>
              </w:rPr>
              <w:object w:dxaOrig="1120" w:dyaOrig="680" w14:anchorId="77C4FA3A">
                <v:shape id="_x0000_i1292" type="#_x0000_t75" style="width:56.25pt;height:33.75pt" o:ole="">
                  <v:imagedata r:id="rId435" o:title=""/>
                </v:shape>
                <o:OLEObject Type="Embed" ProgID="Equation.DSMT4" ShapeID="_x0000_i1292" DrawAspect="Content" ObjectID="_1800629679" r:id="rId484"/>
              </w:object>
            </w:r>
            <w:r w:rsidRPr="0075554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تعني:  </w:t>
            </w:r>
            <w:r w:rsidRPr="004363C2">
              <w:rPr>
                <w:position w:val="-28"/>
                <w:lang w:bidi="ar-DZ"/>
              </w:rPr>
              <w:object w:dxaOrig="2280" w:dyaOrig="680" w14:anchorId="5AC07CAD">
                <v:shape id="_x0000_i1293" type="#_x0000_t75" style="width:114pt;height:34.5pt" o:ole="">
                  <v:imagedata r:id="rId485" o:title=""/>
                </v:shape>
                <o:OLEObject Type="Embed" ProgID="Equation.DSMT4" ShapeID="_x0000_i1293" DrawAspect="Content" ObjectID="_1800629680" r:id="rId486"/>
              </w:object>
            </w:r>
          </w:p>
          <w:p w14:paraId="1EEC51C2" w14:textId="77777777" w:rsidR="00847EFE" w:rsidRDefault="00847EFE" w:rsidP="00847EF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6B092F94" w14:textId="77777777" w:rsidR="00847EFE" w:rsidRPr="0075554B" w:rsidRDefault="00847EFE" w:rsidP="00847EFE">
            <w:pPr>
              <w:pStyle w:val="Paragraphedeliste"/>
              <w:numPr>
                <w:ilvl w:val="0"/>
                <w:numId w:val="34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2FA6">
              <w:rPr>
                <w:position w:val="-24"/>
                <w:lang w:bidi="ar-DZ"/>
              </w:rPr>
              <w:object w:dxaOrig="940" w:dyaOrig="620" w14:anchorId="257BF18F">
                <v:shape id="_x0000_i1294" type="#_x0000_t75" style="width:47.25pt;height:30.75pt" o:ole="">
                  <v:imagedata r:id="rId437" o:title=""/>
                </v:shape>
                <o:OLEObject Type="Embed" ProgID="Equation.DSMT4" ShapeID="_x0000_i1294" DrawAspect="Content" ObjectID="_1800629681" r:id="rId487"/>
              </w:object>
            </w:r>
            <w:r w:rsidRPr="0075554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تعني:  </w:t>
            </w:r>
            <w:r w:rsidRPr="005603DC">
              <w:rPr>
                <w:position w:val="-28"/>
                <w:lang w:bidi="ar-DZ"/>
              </w:rPr>
              <w:object w:dxaOrig="1280" w:dyaOrig="680" w14:anchorId="1EEEC654">
                <v:shape id="_x0000_i1295" type="#_x0000_t75" style="width:63.75pt;height:34.5pt" o:ole="">
                  <v:imagedata r:id="rId488" o:title=""/>
                </v:shape>
                <o:OLEObject Type="Embed" ProgID="Equation.DSMT4" ShapeID="_x0000_i1295" DrawAspect="Content" ObjectID="_1800629682" r:id="rId489"/>
              </w:object>
            </w:r>
          </w:p>
          <w:p w14:paraId="5A733221" w14:textId="77777777" w:rsidR="00847EFE" w:rsidRDefault="00847EFE" w:rsidP="00847EF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10571573" w14:textId="77777777" w:rsidR="00847EFE" w:rsidRPr="0075554B" w:rsidRDefault="00847EFE" w:rsidP="00847EFE">
            <w:pPr>
              <w:pStyle w:val="Paragraphedeliste"/>
              <w:numPr>
                <w:ilvl w:val="0"/>
                <w:numId w:val="34"/>
              </w:numPr>
              <w:bidi/>
              <w:rPr>
                <w:rFonts w:ascii="Amiri" w:hAnsi="Amiri" w:cs="Amiri"/>
                <w:b/>
                <w:bCs/>
                <w:sz w:val="28"/>
                <w:szCs w:val="28"/>
                <w:lang w:bidi="ar-DZ"/>
              </w:rPr>
            </w:pPr>
            <w:r w:rsidRPr="005603DC">
              <w:rPr>
                <w:b/>
                <w:bCs/>
                <w:position w:val="-24"/>
                <w:lang w:bidi="ar-DZ"/>
              </w:rPr>
              <w:object w:dxaOrig="1160" w:dyaOrig="680" w14:anchorId="493B5404">
                <v:shape id="_x0000_i1296" type="#_x0000_t75" style="width:57.75pt;height:34.5pt" o:ole="">
                  <v:imagedata r:id="rId490" o:title=""/>
                </v:shape>
                <o:OLEObject Type="Embed" ProgID="Equation.DSMT4" ShapeID="_x0000_i1296" DrawAspect="Content" ObjectID="_1800629683" r:id="rId491"/>
              </w:object>
            </w:r>
            <w:r w:rsidRPr="0075554B">
              <w:rPr>
                <w:rFonts w:ascii="Amiri" w:hAnsi="Amiri" w:cs="Amir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75554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تعني:  </w:t>
            </w:r>
            <w:r w:rsidRPr="005603DC">
              <w:rPr>
                <w:position w:val="-28"/>
                <w:lang w:bidi="ar-DZ"/>
              </w:rPr>
              <w:object w:dxaOrig="1320" w:dyaOrig="680" w14:anchorId="0412EC95">
                <v:shape id="_x0000_i1297" type="#_x0000_t75" style="width:66pt;height:34.5pt" o:ole="">
                  <v:imagedata r:id="rId492" o:title=""/>
                </v:shape>
                <o:OLEObject Type="Embed" ProgID="Equation.DSMT4" ShapeID="_x0000_i1297" DrawAspect="Content" ObjectID="_1800629684" r:id="rId493"/>
              </w:object>
            </w:r>
          </w:p>
          <w:p w14:paraId="77DEA11C" w14:textId="77777777" w:rsidR="00847EFE" w:rsidRDefault="00847EFE" w:rsidP="00847EFE">
            <w:pPr>
              <w:pStyle w:val="Paragraphedeliste"/>
              <w:bidi/>
              <w:ind w:left="1080"/>
              <w:jc w:val="right"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noProof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B55EEAF" wp14:editId="7AB25B54">
                      <wp:simplePos x="0" y="0"/>
                      <wp:positionH relativeFrom="column">
                        <wp:posOffset>1616887</wp:posOffset>
                      </wp:positionH>
                      <wp:positionV relativeFrom="paragraph">
                        <wp:posOffset>258209</wp:posOffset>
                      </wp:positionV>
                      <wp:extent cx="1988185" cy="1967023"/>
                      <wp:effectExtent l="0" t="0" r="12065" b="14605"/>
                      <wp:wrapNone/>
                      <wp:docPr id="299602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8185" cy="196702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6099D1" w14:textId="77777777" w:rsidR="00847EFE" w:rsidRDefault="00847EFE" w:rsidP="00847EF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48FE36D" wp14:editId="5F149F8B">
                                        <wp:extent cx="1792605" cy="1843405"/>
                                        <wp:effectExtent l="0" t="0" r="0" b="4445"/>
                                        <wp:docPr id="366024156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66024156" name=""/>
                                                <pic:cNvPicPr/>
                                              </pic:nvPicPr>
                                              <pic:blipFill>
                                                <a:blip r:embed="rId19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92605" cy="18434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55EEAF" id="_x0000_s1043" style="position:absolute;left:0;text-align:left;margin-left:127.3pt;margin-top:20.35pt;width:156.55pt;height:154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" fillcolor="white [3201]" strokecolor="white [3212]" strokeweight="2pt">
                      <v:textbox>
                        <w:txbxContent>
                          <w:p w14:paraId="3F6099D1" w14:textId="77777777" w:rsidR="00847EFE" w:rsidRDefault="00847EFE" w:rsidP="00847EF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8FE36D" wp14:editId="5F149F8B">
                                  <wp:extent cx="1792605" cy="1843405"/>
                                  <wp:effectExtent l="0" t="0" r="0" b="4445"/>
                                  <wp:docPr id="366024156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6024156" name=""/>
                                          <pic:cNvPicPr/>
                                        </pic:nvPicPr>
                                        <pic:blipFill>
                                          <a:blip r:embed="rId19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2605" cy="1843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2D7A230" w14:textId="77777777" w:rsidR="00847EFE" w:rsidRDefault="00847EFE" w:rsidP="00847EFE">
            <w:pPr>
              <w:pStyle w:val="Paragraphedeliste"/>
              <w:bidi/>
              <w:ind w:left="1080"/>
              <w:jc w:val="right"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511D5668" w14:textId="77777777" w:rsidR="00FB1D90" w:rsidRDefault="00FB1D90" w:rsidP="008251D7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3070B350" w14:textId="77777777" w:rsidR="00786E60" w:rsidRDefault="00786E60" w:rsidP="00786E60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6B2CC924" w14:textId="77777777" w:rsidR="00786E60" w:rsidRDefault="00786E60" w:rsidP="00786E60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57D7AEF9" w14:textId="77777777" w:rsidR="00786E60" w:rsidRDefault="00786E60" w:rsidP="00786E60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765D9E21" w14:textId="77777777" w:rsidR="00786E60" w:rsidRDefault="00786E60" w:rsidP="00786E60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084A9162" w14:textId="77777777" w:rsidR="00786E60" w:rsidRDefault="00786E60" w:rsidP="00786E60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4475BF1E" w14:textId="77777777" w:rsidR="00786E60" w:rsidRDefault="00786E60" w:rsidP="00786E60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34BDEF0E" w14:textId="77777777" w:rsidR="00786E60" w:rsidRDefault="00786E60" w:rsidP="00786E60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1B9C6115" w14:textId="77777777" w:rsidR="00786E60" w:rsidRDefault="00786E60" w:rsidP="00786E60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4BF4C9E4" w14:textId="77777777" w:rsidR="00786E60" w:rsidRDefault="00786E60" w:rsidP="00786E60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163ACB48" w14:textId="77777777" w:rsidR="00786E60" w:rsidRDefault="00786E60" w:rsidP="00786E60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3F41302A" w14:textId="77777777" w:rsidR="00786E60" w:rsidRDefault="00786E60" w:rsidP="00786E60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4D167883" w14:textId="77777777" w:rsidR="00786E60" w:rsidRDefault="00786E60" w:rsidP="00786E60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4666C926" w14:textId="4A975DB4" w:rsidR="00786E60" w:rsidRPr="00792B9B" w:rsidRDefault="00786E60" w:rsidP="00786E60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703F8BC5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E20405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C10C9C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0D7983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FB834F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E95D0B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A345D7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BB1097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782F46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BA4FAB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8F38A6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7D16DD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E2FEF8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5C2C0A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123B1A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720227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C9645C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1C2797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27A398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BBF2F4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647AD7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C98237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955857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6ACBB6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15D13F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092658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10CA3F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2BA949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09F331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C375F1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90904A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FC5CC0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7EDA95" w14:textId="77777777" w:rsidR="00FB1D90" w:rsidRDefault="00FB1D9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94861A" w14:textId="77777777" w:rsidR="00FB1D90" w:rsidRPr="00792B9B" w:rsidRDefault="00FB1D90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0E145C0C" w14:textId="77777777" w:rsidR="00E60A10" w:rsidRPr="00792B9B" w:rsidRDefault="00E60A10" w:rsidP="00786E60">
      <w:pPr>
        <w:bidi/>
        <w:ind w:right="-851"/>
        <w:rPr>
          <w:rFonts w:cstheme="minorHAnsi"/>
          <w:sz w:val="28"/>
          <w:szCs w:val="28"/>
        </w:rPr>
      </w:pPr>
    </w:p>
    <w:sectPr w:rsidR="00E60A10" w:rsidRPr="00792B9B" w:rsidSect="00DA4F13">
      <w:headerReference w:type="default" r:id="rId494"/>
      <w:pgSz w:w="11906" w:h="16838"/>
      <w:pgMar w:top="284" w:right="1418" w:bottom="284" w:left="1418" w:header="27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4B43C" w14:textId="77777777" w:rsidR="00587A5B" w:rsidRDefault="00587A5B" w:rsidP="00DA4F13">
      <w:pPr>
        <w:spacing w:after="0" w:line="240" w:lineRule="auto"/>
      </w:pPr>
      <w:r>
        <w:separator/>
      </w:r>
    </w:p>
  </w:endnote>
  <w:endnote w:type="continuationSeparator" w:id="0">
    <w:p w14:paraId="610ABD67" w14:textId="77777777" w:rsidR="00587A5B" w:rsidRDefault="00587A5B" w:rsidP="00DA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EB0B6" w14:textId="77777777" w:rsidR="00587A5B" w:rsidRDefault="00587A5B" w:rsidP="00DA4F13">
      <w:pPr>
        <w:spacing w:after="0" w:line="240" w:lineRule="auto"/>
      </w:pPr>
      <w:r>
        <w:separator/>
      </w:r>
    </w:p>
  </w:footnote>
  <w:footnote w:type="continuationSeparator" w:id="0">
    <w:p w14:paraId="0E08A6BA" w14:textId="77777777" w:rsidR="00587A5B" w:rsidRDefault="00587A5B" w:rsidP="00DA4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93FF0" w14:textId="5295BABE" w:rsidR="00DA4F13" w:rsidRPr="00DA4F13" w:rsidRDefault="00DA4F13" w:rsidP="00DA4F13">
    <w:pPr>
      <w:pStyle w:val="En-tte"/>
      <w:jc w:val="center"/>
      <w:rPr>
        <w:rFonts w:ascii="Amiri" w:hAnsi="Amiri" w:cs="Amiri"/>
        <w:b/>
        <w:bCs/>
        <w:sz w:val="28"/>
        <w:szCs w:val="28"/>
        <w:rtl/>
        <w:lang w:bidi="ar-DZ"/>
      </w:rPr>
    </w:pP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7C62ED" wp14:editId="16AEF688">
              <wp:simplePos x="0" y="0"/>
              <wp:positionH relativeFrom="column">
                <wp:posOffset>3757295</wp:posOffset>
              </wp:positionH>
              <wp:positionV relativeFrom="paragraph">
                <wp:posOffset>-148589</wp:posOffset>
              </wp:positionV>
              <wp:extent cx="2800350" cy="361950"/>
              <wp:effectExtent l="0" t="0" r="19050" b="19050"/>
              <wp:wrapNone/>
              <wp:docPr id="489372436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0350" cy="3619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860F8" w14:textId="4F0890FC" w:rsidR="00DA4F13" w:rsidRPr="00DA4F13" w:rsidRDefault="00DA4F13" w:rsidP="00DA4F13">
                          <w:pPr>
                            <w:bidi/>
                            <w:spacing w:after="0" w:line="240" w:lineRule="auto"/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</w:pPr>
                          <w:r w:rsidRPr="00DA4F13">
                            <w:rPr>
                              <w:rFonts w:ascii="Amiri" w:hAnsi="Amiri" w:cs="Amiri" w:hint="cs"/>
                              <w:b/>
                              <w:bCs/>
                              <w:rtl/>
                              <w:lang w:bidi="ar-DZ"/>
                            </w:rPr>
                            <w:t>الأستاذة:</w:t>
                          </w:r>
                          <w:r w:rsidRPr="00DA4F13"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  <w:t xml:space="preserve"> مباركي فاطمة ثانوية الشلالة-البيض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C62ED" id="Rectangle 5" o:spid="_x0000_s1044" style="position:absolute;left:0;text-align:left;margin-left:295.85pt;margin-top:-11.7pt;width:220.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" fillcolor="white [3201]" strokecolor="white [3212]" strokeweight="2pt">
              <v:textbox>
                <w:txbxContent>
                  <w:p w14:paraId="159860F8" w14:textId="4F0890FC" w:rsidR="00DA4F13" w:rsidRPr="00DA4F13" w:rsidRDefault="00DA4F13" w:rsidP="00DA4F13">
                    <w:pPr>
                      <w:bidi/>
                      <w:spacing w:after="0" w:line="240" w:lineRule="auto"/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</w:pPr>
                    <w:r w:rsidRPr="00DA4F13">
                      <w:rPr>
                        <w:rFonts w:ascii="Amiri" w:hAnsi="Amiri" w:cs="Amiri" w:hint="cs"/>
                        <w:b/>
                        <w:bCs/>
                        <w:rtl/>
                        <w:lang w:bidi="ar-DZ"/>
                      </w:rPr>
                      <w:t>الأستاذة:</w:t>
                    </w:r>
                    <w:r w:rsidRPr="00DA4F13"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  <w:t xml:space="preserve"> مباركي فاطمة ثانوية الشلالة-البيض</w:t>
                    </w:r>
                  </w:p>
                </w:txbxContent>
              </v:textbox>
            </v:rect>
          </w:pict>
        </mc:Fallback>
      </mc:AlternateContent>
    </w: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8D564" wp14:editId="2EE9B75B">
              <wp:simplePos x="0" y="0"/>
              <wp:positionH relativeFrom="column">
                <wp:posOffset>-814705</wp:posOffset>
              </wp:positionH>
              <wp:positionV relativeFrom="paragraph">
                <wp:posOffset>-62865</wp:posOffset>
              </wp:positionV>
              <wp:extent cx="2428875" cy="295275"/>
              <wp:effectExtent l="0" t="0" r="28575" b="28575"/>
              <wp:wrapNone/>
              <wp:docPr id="1940239110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28875" cy="295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1B3E76" w14:textId="5E75E089" w:rsidR="00DA4F13" w:rsidRPr="00DA4F13" w:rsidRDefault="00DA4F13" w:rsidP="00DA4F1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t xml:space="preserve"> </w:t>
                          </w:r>
                          <w:r w:rsidRPr="00DA4F13">
                            <w:rPr>
                              <w:b/>
                              <w:bCs/>
                            </w:rPr>
                            <w:t>mebarki.math3</w:t>
                          </w:r>
                          <w:r w:rsidR="0013696A">
                            <w:rPr>
                              <w:rFonts w:hint="cs"/>
                              <w:b/>
                              <w:bCs/>
                              <w:rtl/>
                            </w:rPr>
                            <w:t>2</w:t>
                          </w:r>
                          <w:r w:rsidRPr="00DA4F13">
                            <w:rPr>
                              <w:b/>
                              <w:bCs/>
                            </w:rPr>
                            <w:t>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18D564" id="Rectangle 4" o:spid="_x0000_s1045" style="position:absolute;left:0;text-align:left;margin-left:-64.15pt;margin-top:-4.95pt;width:191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" fillcolor="white [3201]" strokecolor="white [3212]" strokeweight="2pt">
              <v:textbox>
                <w:txbxContent>
                  <w:p w14:paraId="661B3E76" w14:textId="5E75E089" w:rsidR="00DA4F13" w:rsidRPr="00DA4F13" w:rsidRDefault="00DA4F13" w:rsidP="00DA4F13">
                    <w:pPr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w:r w:rsidRPr="00DA4F13">
                      <w:rPr>
                        <w:b/>
                        <w:bCs/>
                      </w:rPr>
                      <w:t>mebarki.math3</w:t>
                    </w:r>
                    <w:r w:rsidR="0013696A">
                      <w:rPr>
                        <w:rFonts w:hint="cs"/>
                        <w:b/>
                        <w:bCs/>
                        <w:rtl/>
                      </w:rPr>
                      <w:t>2</w:t>
                    </w:r>
                    <w:r w:rsidRPr="00DA4F13">
                      <w:rPr>
                        <w:b/>
                        <w:bCs/>
                      </w:rPr>
                      <w:t>@gmail.com</w:t>
                    </w:r>
                  </w:p>
                </w:txbxContent>
              </v:textbox>
            </v:rect>
          </w:pict>
        </mc:Fallback>
      </mc:AlternateContent>
    </w:r>
    <w:r w:rsidR="0013696A">
      <w:rPr>
        <w:rFonts w:ascii="Amiri" w:hAnsi="Amiri" w:cs="Amiri" w:hint="cs"/>
        <w:b/>
        <w:bCs/>
        <w:sz w:val="28"/>
        <w:szCs w:val="28"/>
        <w:rtl/>
        <w:lang w:bidi="ar-DZ"/>
      </w:rPr>
      <w:t>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6E41"/>
    <w:multiLevelType w:val="hybridMultilevel"/>
    <w:tmpl w:val="AD4E3AC8"/>
    <w:lvl w:ilvl="0" w:tplc="09D8F26C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E3665"/>
    <w:multiLevelType w:val="hybridMultilevel"/>
    <w:tmpl w:val="6C36F286"/>
    <w:lvl w:ilvl="0" w:tplc="5E8EF2D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1" w:hanging="360"/>
      </w:pPr>
    </w:lvl>
    <w:lvl w:ilvl="2" w:tplc="040C001B" w:tentative="1">
      <w:start w:val="1"/>
      <w:numFmt w:val="lowerRoman"/>
      <w:lvlText w:val="%3."/>
      <w:lvlJc w:val="right"/>
      <w:pPr>
        <w:ind w:left="1911" w:hanging="180"/>
      </w:pPr>
    </w:lvl>
    <w:lvl w:ilvl="3" w:tplc="040C000F" w:tentative="1">
      <w:start w:val="1"/>
      <w:numFmt w:val="decimal"/>
      <w:lvlText w:val="%4."/>
      <w:lvlJc w:val="left"/>
      <w:pPr>
        <w:ind w:left="2631" w:hanging="360"/>
      </w:pPr>
    </w:lvl>
    <w:lvl w:ilvl="4" w:tplc="040C0019" w:tentative="1">
      <w:start w:val="1"/>
      <w:numFmt w:val="lowerLetter"/>
      <w:lvlText w:val="%5."/>
      <w:lvlJc w:val="left"/>
      <w:pPr>
        <w:ind w:left="3351" w:hanging="360"/>
      </w:pPr>
    </w:lvl>
    <w:lvl w:ilvl="5" w:tplc="040C001B" w:tentative="1">
      <w:start w:val="1"/>
      <w:numFmt w:val="lowerRoman"/>
      <w:lvlText w:val="%6."/>
      <w:lvlJc w:val="right"/>
      <w:pPr>
        <w:ind w:left="4071" w:hanging="180"/>
      </w:pPr>
    </w:lvl>
    <w:lvl w:ilvl="6" w:tplc="040C000F" w:tentative="1">
      <w:start w:val="1"/>
      <w:numFmt w:val="decimal"/>
      <w:lvlText w:val="%7."/>
      <w:lvlJc w:val="left"/>
      <w:pPr>
        <w:ind w:left="4791" w:hanging="360"/>
      </w:pPr>
    </w:lvl>
    <w:lvl w:ilvl="7" w:tplc="040C0019" w:tentative="1">
      <w:start w:val="1"/>
      <w:numFmt w:val="lowerLetter"/>
      <w:lvlText w:val="%8."/>
      <w:lvlJc w:val="left"/>
      <w:pPr>
        <w:ind w:left="5511" w:hanging="360"/>
      </w:pPr>
    </w:lvl>
    <w:lvl w:ilvl="8" w:tplc="040C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" w15:restartNumberingAfterBreak="0">
    <w:nsid w:val="05F06790"/>
    <w:multiLevelType w:val="hybridMultilevel"/>
    <w:tmpl w:val="587E71B2"/>
    <w:lvl w:ilvl="0" w:tplc="9452864A">
      <w:start w:val="1"/>
      <w:numFmt w:val="arabicAlpha"/>
      <w:lvlText w:val="%1-"/>
      <w:lvlJc w:val="left"/>
      <w:pPr>
        <w:ind w:left="1575" w:hanging="360"/>
      </w:pPr>
      <w:rPr>
        <w:rFonts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2295" w:hanging="360"/>
      </w:pPr>
    </w:lvl>
    <w:lvl w:ilvl="2" w:tplc="040C001B" w:tentative="1">
      <w:start w:val="1"/>
      <w:numFmt w:val="lowerRoman"/>
      <w:lvlText w:val="%3."/>
      <w:lvlJc w:val="right"/>
      <w:pPr>
        <w:ind w:left="3015" w:hanging="180"/>
      </w:pPr>
    </w:lvl>
    <w:lvl w:ilvl="3" w:tplc="040C000F" w:tentative="1">
      <w:start w:val="1"/>
      <w:numFmt w:val="decimal"/>
      <w:lvlText w:val="%4."/>
      <w:lvlJc w:val="left"/>
      <w:pPr>
        <w:ind w:left="3735" w:hanging="360"/>
      </w:pPr>
    </w:lvl>
    <w:lvl w:ilvl="4" w:tplc="040C0019" w:tentative="1">
      <w:start w:val="1"/>
      <w:numFmt w:val="lowerLetter"/>
      <w:lvlText w:val="%5."/>
      <w:lvlJc w:val="left"/>
      <w:pPr>
        <w:ind w:left="4455" w:hanging="360"/>
      </w:pPr>
    </w:lvl>
    <w:lvl w:ilvl="5" w:tplc="040C001B" w:tentative="1">
      <w:start w:val="1"/>
      <w:numFmt w:val="lowerRoman"/>
      <w:lvlText w:val="%6."/>
      <w:lvlJc w:val="right"/>
      <w:pPr>
        <w:ind w:left="5175" w:hanging="180"/>
      </w:pPr>
    </w:lvl>
    <w:lvl w:ilvl="6" w:tplc="040C000F" w:tentative="1">
      <w:start w:val="1"/>
      <w:numFmt w:val="decimal"/>
      <w:lvlText w:val="%7."/>
      <w:lvlJc w:val="left"/>
      <w:pPr>
        <w:ind w:left="5895" w:hanging="360"/>
      </w:pPr>
    </w:lvl>
    <w:lvl w:ilvl="7" w:tplc="040C0019" w:tentative="1">
      <w:start w:val="1"/>
      <w:numFmt w:val="lowerLetter"/>
      <w:lvlText w:val="%8."/>
      <w:lvlJc w:val="left"/>
      <w:pPr>
        <w:ind w:left="6615" w:hanging="360"/>
      </w:pPr>
    </w:lvl>
    <w:lvl w:ilvl="8" w:tplc="040C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" w15:restartNumberingAfterBreak="0">
    <w:nsid w:val="091D4AFC"/>
    <w:multiLevelType w:val="hybridMultilevel"/>
    <w:tmpl w:val="BCA2093A"/>
    <w:lvl w:ilvl="0" w:tplc="5B2C0626">
      <w:start w:val="1"/>
      <w:numFmt w:val="decimal"/>
      <w:lvlText w:val="%1)"/>
      <w:lvlJc w:val="left"/>
      <w:pPr>
        <w:tabs>
          <w:tab w:val="num" w:pos="2190"/>
        </w:tabs>
        <w:ind w:left="2190" w:hanging="360"/>
      </w:pPr>
      <w:rPr>
        <w:color w:val="FF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A33AE8"/>
    <w:multiLevelType w:val="hybridMultilevel"/>
    <w:tmpl w:val="72F824C8"/>
    <w:lvl w:ilvl="0" w:tplc="EF6A68C2">
      <w:start w:val="1"/>
      <w:numFmt w:val="decimal"/>
      <w:lvlText w:val="%1."/>
      <w:lvlJc w:val="left"/>
      <w:pPr>
        <w:ind w:left="525" w:hanging="360"/>
      </w:pPr>
      <w:rPr>
        <w:rFonts w:hint="default"/>
        <w:b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1245" w:hanging="360"/>
      </w:pPr>
    </w:lvl>
    <w:lvl w:ilvl="2" w:tplc="2000001B" w:tentative="1">
      <w:start w:val="1"/>
      <w:numFmt w:val="lowerRoman"/>
      <w:lvlText w:val="%3."/>
      <w:lvlJc w:val="right"/>
      <w:pPr>
        <w:ind w:left="1965" w:hanging="180"/>
      </w:pPr>
    </w:lvl>
    <w:lvl w:ilvl="3" w:tplc="2000000F" w:tentative="1">
      <w:start w:val="1"/>
      <w:numFmt w:val="decimal"/>
      <w:lvlText w:val="%4."/>
      <w:lvlJc w:val="left"/>
      <w:pPr>
        <w:ind w:left="2685" w:hanging="360"/>
      </w:pPr>
    </w:lvl>
    <w:lvl w:ilvl="4" w:tplc="20000019" w:tentative="1">
      <w:start w:val="1"/>
      <w:numFmt w:val="lowerLetter"/>
      <w:lvlText w:val="%5."/>
      <w:lvlJc w:val="left"/>
      <w:pPr>
        <w:ind w:left="3405" w:hanging="360"/>
      </w:pPr>
    </w:lvl>
    <w:lvl w:ilvl="5" w:tplc="2000001B" w:tentative="1">
      <w:start w:val="1"/>
      <w:numFmt w:val="lowerRoman"/>
      <w:lvlText w:val="%6."/>
      <w:lvlJc w:val="right"/>
      <w:pPr>
        <w:ind w:left="4125" w:hanging="180"/>
      </w:pPr>
    </w:lvl>
    <w:lvl w:ilvl="6" w:tplc="2000000F" w:tentative="1">
      <w:start w:val="1"/>
      <w:numFmt w:val="decimal"/>
      <w:lvlText w:val="%7."/>
      <w:lvlJc w:val="left"/>
      <w:pPr>
        <w:ind w:left="4845" w:hanging="360"/>
      </w:pPr>
    </w:lvl>
    <w:lvl w:ilvl="7" w:tplc="20000019" w:tentative="1">
      <w:start w:val="1"/>
      <w:numFmt w:val="lowerLetter"/>
      <w:lvlText w:val="%8."/>
      <w:lvlJc w:val="left"/>
      <w:pPr>
        <w:ind w:left="5565" w:hanging="360"/>
      </w:pPr>
    </w:lvl>
    <w:lvl w:ilvl="8" w:tplc="2000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 w15:restartNumberingAfterBreak="0">
    <w:nsid w:val="1469426E"/>
    <w:multiLevelType w:val="hybridMultilevel"/>
    <w:tmpl w:val="FE189622"/>
    <w:lvl w:ilvl="0" w:tplc="F1F62C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lang w:bidi="ar-DZ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C32A5"/>
    <w:multiLevelType w:val="hybridMultilevel"/>
    <w:tmpl w:val="499EC804"/>
    <w:lvl w:ilvl="0" w:tplc="CA92E23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25EC2"/>
    <w:multiLevelType w:val="hybridMultilevel"/>
    <w:tmpl w:val="C3FE930E"/>
    <w:lvl w:ilvl="0" w:tplc="DB90B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FE7BB2"/>
    <w:multiLevelType w:val="hybridMultilevel"/>
    <w:tmpl w:val="BE4AAAFC"/>
    <w:lvl w:ilvl="0" w:tplc="0EA8BF2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93DFE"/>
    <w:multiLevelType w:val="hybridMultilevel"/>
    <w:tmpl w:val="6368019C"/>
    <w:lvl w:ilvl="0" w:tplc="94C010FE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1D306AAA"/>
    <w:multiLevelType w:val="hybridMultilevel"/>
    <w:tmpl w:val="433A669A"/>
    <w:lvl w:ilvl="0" w:tplc="0B869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21179"/>
    <w:multiLevelType w:val="hybridMultilevel"/>
    <w:tmpl w:val="E138ADA4"/>
    <w:lvl w:ilvl="0" w:tplc="0792CB4C">
      <w:start w:val="2"/>
      <w:numFmt w:val="bullet"/>
      <w:lvlText w:val="-"/>
      <w:lvlJc w:val="left"/>
      <w:pPr>
        <w:ind w:left="720" w:hanging="360"/>
      </w:pPr>
      <w:rPr>
        <w:rFonts w:ascii="Amiri" w:eastAsiaTheme="minorHAnsi" w:hAnsi="Amiri" w:cs="Amiri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61722"/>
    <w:multiLevelType w:val="hybridMultilevel"/>
    <w:tmpl w:val="91C6FD86"/>
    <w:lvl w:ilvl="0" w:tplc="0DE437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/>
        <w:color w:val="auto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830FF"/>
    <w:multiLevelType w:val="hybridMultilevel"/>
    <w:tmpl w:val="71BA917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2900CE"/>
    <w:multiLevelType w:val="hybridMultilevel"/>
    <w:tmpl w:val="A07C6256"/>
    <w:lvl w:ilvl="0" w:tplc="D51AF4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FF00FF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A873FE7"/>
    <w:multiLevelType w:val="hybridMultilevel"/>
    <w:tmpl w:val="5640615A"/>
    <w:lvl w:ilvl="0" w:tplc="E92AAD42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2D665DBB"/>
    <w:multiLevelType w:val="hybridMultilevel"/>
    <w:tmpl w:val="B7748D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04145C"/>
    <w:multiLevelType w:val="hybridMultilevel"/>
    <w:tmpl w:val="4A32ACD8"/>
    <w:lvl w:ilvl="0" w:tplc="FCEA34F0">
      <w:numFmt w:val="bullet"/>
      <w:lvlText w:val="-"/>
      <w:lvlJc w:val="left"/>
      <w:pPr>
        <w:ind w:left="720" w:hanging="360"/>
      </w:pPr>
      <w:rPr>
        <w:rFonts w:ascii="Amiri" w:eastAsiaTheme="minorHAns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74434B"/>
    <w:multiLevelType w:val="hybridMultilevel"/>
    <w:tmpl w:val="A40CD968"/>
    <w:lvl w:ilvl="0" w:tplc="6A8E2426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CF65C3"/>
    <w:multiLevelType w:val="hybridMultilevel"/>
    <w:tmpl w:val="71BA917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43588E"/>
    <w:multiLevelType w:val="hybridMultilevel"/>
    <w:tmpl w:val="8BC45D42"/>
    <w:lvl w:ilvl="0" w:tplc="1F5C88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BF53B0"/>
    <w:multiLevelType w:val="hybridMultilevel"/>
    <w:tmpl w:val="550E76D4"/>
    <w:lvl w:ilvl="0" w:tplc="672EC5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73846"/>
    <w:multiLevelType w:val="hybridMultilevel"/>
    <w:tmpl w:val="71BA917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946665"/>
    <w:multiLevelType w:val="hybridMultilevel"/>
    <w:tmpl w:val="1054CA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F81E77"/>
    <w:multiLevelType w:val="hybridMultilevel"/>
    <w:tmpl w:val="6246B2EC"/>
    <w:lvl w:ilvl="0" w:tplc="AF5494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E3610"/>
    <w:multiLevelType w:val="hybridMultilevel"/>
    <w:tmpl w:val="6E482A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8134C7"/>
    <w:multiLevelType w:val="hybridMultilevel"/>
    <w:tmpl w:val="71BA917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2740CE"/>
    <w:multiLevelType w:val="hybridMultilevel"/>
    <w:tmpl w:val="F856ACD4"/>
    <w:lvl w:ilvl="0" w:tplc="1BBC6A4A">
      <w:start w:val="1"/>
      <w:numFmt w:val="decimal"/>
      <w:lvlText w:val="%1."/>
      <w:lvlJc w:val="left"/>
      <w:pPr>
        <w:ind w:left="534" w:hanging="360"/>
      </w:pPr>
      <w:rPr>
        <w:rFonts w:cstheme="minorHAns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254" w:hanging="360"/>
      </w:pPr>
    </w:lvl>
    <w:lvl w:ilvl="2" w:tplc="040C001B" w:tentative="1">
      <w:start w:val="1"/>
      <w:numFmt w:val="lowerRoman"/>
      <w:lvlText w:val="%3."/>
      <w:lvlJc w:val="right"/>
      <w:pPr>
        <w:ind w:left="1974" w:hanging="180"/>
      </w:pPr>
    </w:lvl>
    <w:lvl w:ilvl="3" w:tplc="040C000F" w:tentative="1">
      <w:start w:val="1"/>
      <w:numFmt w:val="decimal"/>
      <w:lvlText w:val="%4."/>
      <w:lvlJc w:val="left"/>
      <w:pPr>
        <w:ind w:left="2694" w:hanging="360"/>
      </w:pPr>
    </w:lvl>
    <w:lvl w:ilvl="4" w:tplc="040C0019" w:tentative="1">
      <w:start w:val="1"/>
      <w:numFmt w:val="lowerLetter"/>
      <w:lvlText w:val="%5."/>
      <w:lvlJc w:val="left"/>
      <w:pPr>
        <w:ind w:left="3414" w:hanging="360"/>
      </w:pPr>
    </w:lvl>
    <w:lvl w:ilvl="5" w:tplc="040C001B" w:tentative="1">
      <w:start w:val="1"/>
      <w:numFmt w:val="lowerRoman"/>
      <w:lvlText w:val="%6."/>
      <w:lvlJc w:val="right"/>
      <w:pPr>
        <w:ind w:left="4134" w:hanging="180"/>
      </w:pPr>
    </w:lvl>
    <w:lvl w:ilvl="6" w:tplc="040C000F" w:tentative="1">
      <w:start w:val="1"/>
      <w:numFmt w:val="decimal"/>
      <w:lvlText w:val="%7."/>
      <w:lvlJc w:val="left"/>
      <w:pPr>
        <w:ind w:left="4854" w:hanging="360"/>
      </w:pPr>
    </w:lvl>
    <w:lvl w:ilvl="7" w:tplc="040C0019" w:tentative="1">
      <w:start w:val="1"/>
      <w:numFmt w:val="lowerLetter"/>
      <w:lvlText w:val="%8."/>
      <w:lvlJc w:val="left"/>
      <w:pPr>
        <w:ind w:left="5574" w:hanging="360"/>
      </w:pPr>
    </w:lvl>
    <w:lvl w:ilvl="8" w:tplc="040C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28" w15:restartNumberingAfterBreak="0">
    <w:nsid w:val="5DFE2553"/>
    <w:multiLevelType w:val="hybridMultilevel"/>
    <w:tmpl w:val="71BA9170"/>
    <w:lvl w:ilvl="0" w:tplc="009CC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F403EB"/>
    <w:multiLevelType w:val="hybridMultilevel"/>
    <w:tmpl w:val="C3FE93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4A4792"/>
    <w:multiLevelType w:val="hybridMultilevel"/>
    <w:tmpl w:val="497804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F07B64"/>
    <w:multiLevelType w:val="hybridMultilevel"/>
    <w:tmpl w:val="949CCB1C"/>
    <w:lvl w:ilvl="0" w:tplc="65F022A6">
      <w:start w:val="1"/>
      <w:numFmt w:val="decimal"/>
      <w:lvlText w:val="%1."/>
      <w:lvlJc w:val="left"/>
      <w:pPr>
        <w:ind w:left="720" w:hanging="360"/>
      </w:pPr>
      <w:rPr>
        <w:rFonts w:cs="Simplified Arabic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9F66B6"/>
    <w:multiLevelType w:val="hybridMultilevel"/>
    <w:tmpl w:val="B26C902E"/>
    <w:lvl w:ilvl="0" w:tplc="F1FAA648">
      <w:numFmt w:val="bullet"/>
      <w:lvlText w:val="-"/>
      <w:lvlJc w:val="left"/>
      <w:pPr>
        <w:ind w:left="780" w:hanging="360"/>
      </w:pPr>
      <w:rPr>
        <w:rFonts w:ascii="Simplified Arabic" w:eastAsiaTheme="minorHAnsi" w:hAnsi="Simplified Arabic" w:cs="Simplified Arabic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6F764DA2"/>
    <w:multiLevelType w:val="hybridMultilevel"/>
    <w:tmpl w:val="A8985DE8"/>
    <w:lvl w:ilvl="0" w:tplc="5748C0A2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A43D8F"/>
    <w:multiLevelType w:val="hybridMultilevel"/>
    <w:tmpl w:val="D930A9AE"/>
    <w:lvl w:ilvl="0" w:tplc="04090005">
      <w:start w:val="1"/>
      <w:numFmt w:val="bullet"/>
      <w:lvlText w:val=""/>
      <w:lvlJc w:val="left"/>
      <w:pPr>
        <w:tabs>
          <w:tab w:val="num" w:pos="813"/>
        </w:tabs>
        <w:ind w:left="813" w:hanging="360"/>
      </w:pPr>
      <w:rPr>
        <w:rFonts w:ascii="Wingdings" w:hAnsi="Wingdings" w:hint="default"/>
      </w:rPr>
    </w:lvl>
    <w:lvl w:ilvl="1" w:tplc="F848A1BC">
      <w:start w:val="1"/>
      <w:numFmt w:val="bullet"/>
      <w:lvlText w:val=""/>
      <w:lvlJc w:val="left"/>
      <w:pPr>
        <w:tabs>
          <w:tab w:val="num" w:pos="1343"/>
        </w:tabs>
        <w:ind w:left="1343" w:hanging="17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3"/>
        </w:tabs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3"/>
        </w:tabs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3"/>
        </w:tabs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3"/>
        </w:tabs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3"/>
        </w:tabs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3"/>
        </w:tabs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3"/>
        </w:tabs>
        <w:ind w:left="6573" w:hanging="360"/>
      </w:pPr>
      <w:rPr>
        <w:rFonts w:ascii="Wingdings" w:hAnsi="Wingdings" w:hint="default"/>
      </w:rPr>
    </w:lvl>
  </w:abstractNum>
  <w:abstractNum w:abstractNumId="35" w15:restartNumberingAfterBreak="0">
    <w:nsid w:val="79A92600"/>
    <w:multiLevelType w:val="hybridMultilevel"/>
    <w:tmpl w:val="0E287CB6"/>
    <w:lvl w:ilvl="0" w:tplc="6002C61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C661813"/>
    <w:multiLevelType w:val="hybridMultilevel"/>
    <w:tmpl w:val="861C7BC2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F848A1BC">
      <w:start w:val="1"/>
      <w:numFmt w:val="bullet"/>
      <w:lvlText w:val=""/>
      <w:lvlJc w:val="left"/>
      <w:pPr>
        <w:tabs>
          <w:tab w:val="num" w:pos="2060"/>
        </w:tabs>
        <w:ind w:left="2060" w:hanging="17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num w:numId="1" w16cid:durableId="237180145">
    <w:abstractNumId w:val="9"/>
  </w:num>
  <w:num w:numId="2" w16cid:durableId="584461586">
    <w:abstractNumId w:val="24"/>
  </w:num>
  <w:num w:numId="3" w16cid:durableId="1002857701">
    <w:abstractNumId w:val="25"/>
  </w:num>
  <w:num w:numId="4" w16cid:durableId="1283268148">
    <w:abstractNumId w:val="2"/>
  </w:num>
  <w:num w:numId="5" w16cid:durableId="733623680">
    <w:abstractNumId w:val="34"/>
  </w:num>
  <w:num w:numId="6" w16cid:durableId="595670283">
    <w:abstractNumId w:val="5"/>
  </w:num>
  <w:num w:numId="7" w16cid:durableId="1097561516">
    <w:abstractNumId w:val="12"/>
  </w:num>
  <w:num w:numId="8" w16cid:durableId="2084717201">
    <w:abstractNumId w:val="1"/>
  </w:num>
  <w:num w:numId="9" w16cid:durableId="1965457287">
    <w:abstractNumId w:val="6"/>
  </w:num>
  <w:num w:numId="10" w16cid:durableId="176357642">
    <w:abstractNumId w:val="16"/>
  </w:num>
  <w:num w:numId="11" w16cid:durableId="1266764765">
    <w:abstractNumId w:val="21"/>
  </w:num>
  <w:num w:numId="12" w16cid:durableId="1455758284">
    <w:abstractNumId w:val="15"/>
  </w:num>
  <w:num w:numId="13" w16cid:durableId="1180659470">
    <w:abstractNumId w:val="36"/>
  </w:num>
  <w:num w:numId="14" w16cid:durableId="1315254488">
    <w:abstractNumId w:val="30"/>
  </w:num>
  <w:num w:numId="15" w16cid:durableId="188689573">
    <w:abstractNumId w:val="0"/>
  </w:num>
  <w:num w:numId="16" w16cid:durableId="2078237877">
    <w:abstractNumId w:val="23"/>
  </w:num>
  <w:num w:numId="17" w16cid:durableId="1534416411">
    <w:abstractNumId w:val="27"/>
  </w:num>
  <w:num w:numId="18" w16cid:durableId="1004698760">
    <w:abstractNumId w:val="31"/>
  </w:num>
  <w:num w:numId="19" w16cid:durableId="436559025">
    <w:abstractNumId w:val="14"/>
  </w:num>
  <w:num w:numId="20" w16cid:durableId="1593974168">
    <w:abstractNumId w:val="3"/>
  </w:num>
  <w:num w:numId="21" w16cid:durableId="961691805">
    <w:abstractNumId w:val="33"/>
  </w:num>
  <w:num w:numId="22" w16cid:durableId="387808142">
    <w:abstractNumId w:val="18"/>
  </w:num>
  <w:num w:numId="23" w16cid:durableId="25759628">
    <w:abstractNumId w:val="32"/>
  </w:num>
  <w:num w:numId="24" w16cid:durableId="1132014404">
    <w:abstractNumId w:val="17"/>
  </w:num>
  <w:num w:numId="25" w16cid:durableId="1248272252">
    <w:abstractNumId w:val="20"/>
  </w:num>
  <w:num w:numId="26" w16cid:durableId="1700423540">
    <w:abstractNumId w:val="8"/>
  </w:num>
  <w:num w:numId="27" w16cid:durableId="1751000453">
    <w:abstractNumId w:val="10"/>
  </w:num>
  <w:num w:numId="28" w16cid:durableId="289363152">
    <w:abstractNumId w:val="4"/>
  </w:num>
  <w:num w:numId="29" w16cid:durableId="1102260969">
    <w:abstractNumId w:val="7"/>
  </w:num>
  <w:num w:numId="30" w16cid:durableId="283200909">
    <w:abstractNumId w:val="29"/>
  </w:num>
  <w:num w:numId="31" w16cid:durableId="1010066486">
    <w:abstractNumId w:val="35"/>
  </w:num>
  <w:num w:numId="32" w16cid:durableId="658121809">
    <w:abstractNumId w:val="28"/>
  </w:num>
  <w:num w:numId="33" w16cid:durableId="428696594">
    <w:abstractNumId w:val="22"/>
  </w:num>
  <w:num w:numId="34" w16cid:durableId="1957564693">
    <w:abstractNumId w:val="11"/>
  </w:num>
  <w:num w:numId="35" w16cid:durableId="1592347823">
    <w:abstractNumId w:val="13"/>
  </w:num>
  <w:num w:numId="36" w16cid:durableId="1163817848">
    <w:abstractNumId w:val="19"/>
  </w:num>
  <w:num w:numId="37" w16cid:durableId="182308571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BE"/>
    <w:rsid w:val="00001CE9"/>
    <w:rsid w:val="00033564"/>
    <w:rsid w:val="00040C21"/>
    <w:rsid w:val="000448B3"/>
    <w:rsid w:val="0005485F"/>
    <w:rsid w:val="00080A18"/>
    <w:rsid w:val="000869A9"/>
    <w:rsid w:val="001101A3"/>
    <w:rsid w:val="001159FD"/>
    <w:rsid w:val="0012061E"/>
    <w:rsid w:val="0013696A"/>
    <w:rsid w:val="001A1E8F"/>
    <w:rsid w:val="001D0AFA"/>
    <w:rsid w:val="002250DD"/>
    <w:rsid w:val="002915CE"/>
    <w:rsid w:val="00301064"/>
    <w:rsid w:val="00305590"/>
    <w:rsid w:val="00347F55"/>
    <w:rsid w:val="003D4A9E"/>
    <w:rsid w:val="003D5BFF"/>
    <w:rsid w:val="003F1B6C"/>
    <w:rsid w:val="0042346F"/>
    <w:rsid w:val="0042747E"/>
    <w:rsid w:val="004653BE"/>
    <w:rsid w:val="0046792D"/>
    <w:rsid w:val="004C2F53"/>
    <w:rsid w:val="00516AC0"/>
    <w:rsid w:val="00560BBD"/>
    <w:rsid w:val="00587A5B"/>
    <w:rsid w:val="00645C77"/>
    <w:rsid w:val="0067691C"/>
    <w:rsid w:val="006858DB"/>
    <w:rsid w:val="006F5DCB"/>
    <w:rsid w:val="0072668B"/>
    <w:rsid w:val="00786E60"/>
    <w:rsid w:val="0079028E"/>
    <w:rsid w:val="00792B9B"/>
    <w:rsid w:val="00812F94"/>
    <w:rsid w:val="008251D7"/>
    <w:rsid w:val="00834B18"/>
    <w:rsid w:val="00847BBD"/>
    <w:rsid w:val="00847C30"/>
    <w:rsid w:val="00847EFE"/>
    <w:rsid w:val="00873428"/>
    <w:rsid w:val="00876C9D"/>
    <w:rsid w:val="008D7D9E"/>
    <w:rsid w:val="008F3252"/>
    <w:rsid w:val="0096214E"/>
    <w:rsid w:val="00981E9C"/>
    <w:rsid w:val="00A704EB"/>
    <w:rsid w:val="00AC4AAE"/>
    <w:rsid w:val="00AC74A8"/>
    <w:rsid w:val="00AD1A6A"/>
    <w:rsid w:val="00BC1043"/>
    <w:rsid w:val="00BE6698"/>
    <w:rsid w:val="00C2649B"/>
    <w:rsid w:val="00C419C2"/>
    <w:rsid w:val="00C448DD"/>
    <w:rsid w:val="00C81718"/>
    <w:rsid w:val="00CA3C1E"/>
    <w:rsid w:val="00CA4226"/>
    <w:rsid w:val="00CA5119"/>
    <w:rsid w:val="00D60CA1"/>
    <w:rsid w:val="00D7386E"/>
    <w:rsid w:val="00D935F4"/>
    <w:rsid w:val="00DA4F13"/>
    <w:rsid w:val="00DB6768"/>
    <w:rsid w:val="00DE1C99"/>
    <w:rsid w:val="00DF3C71"/>
    <w:rsid w:val="00E14EA3"/>
    <w:rsid w:val="00E60A10"/>
    <w:rsid w:val="00E943A5"/>
    <w:rsid w:val="00EA6A8F"/>
    <w:rsid w:val="00EC70C0"/>
    <w:rsid w:val="00ED3865"/>
    <w:rsid w:val="00F4222D"/>
    <w:rsid w:val="00F4301D"/>
    <w:rsid w:val="00F443AD"/>
    <w:rsid w:val="00F728A1"/>
    <w:rsid w:val="00FB1D90"/>
    <w:rsid w:val="00FB5A89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F"/>
  <w15:docId w15:val="{CD6DA768-87F2-4D59-87A4-98538F9F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60A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A704E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4E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4F13"/>
  </w:style>
  <w:style w:type="paragraph" w:styleId="Pieddepage">
    <w:name w:val="footer"/>
    <w:basedOn w:val="Normal"/>
    <w:link w:val="Pieddepag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F13"/>
  </w:style>
  <w:style w:type="paragraph" w:styleId="Paragraphedeliste">
    <w:name w:val="List Paragraph"/>
    <w:basedOn w:val="Normal"/>
    <w:uiPriority w:val="34"/>
    <w:qFormat/>
    <w:rsid w:val="008D7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5.bin"/><Relationship Id="rId299" Type="http://schemas.openxmlformats.org/officeDocument/2006/relationships/oleObject" Target="embeddings/oleObject165.bin"/><Relationship Id="rId21" Type="http://schemas.openxmlformats.org/officeDocument/2006/relationships/image" Target="media/image7.wmf"/><Relationship Id="rId63" Type="http://schemas.openxmlformats.org/officeDocument/2006/relationships/oleObject" Target="embeddings/oleObject33.bin"/><Relationship Id="rId159" Type="http://schemas.openxmlformats.org/officeDocument/2006/relationships/oleObject" Target="embeddings/oleObject90.bin"/><Relationship Id="rId324" Type="http://schemas.openxmlformats.org/officeDocument/2006/relationships/oleObject" Target="embeddings/oleObject179.bin"/><Relationship Id="rId366" Type="http://schemas.openxmlformats.org/officeDocument/2006/relationships/oleObject" Target="embeddings/oleObject201.bin"/><Relationship Id="rId170" Type="http://schemas.openxmlformats.org/officeDocument/2006/relationships/image" Target="media/image69.wmf"/><Relationship Id="rId226" Type="http://schemas.openxmlformats.org/officeDocument/2006/relationships/oleObject" Target="embeddings/oleObject127.bin"/><Relationship Id="rId433" Type="http://schemas.openxmlformats.org/officeDocument/2006/relationships/image" Target="media/image188.wmf"/><Relationship Id="rId268" Type="http://schemas.openxmlformats.org/officeDocument/2006/relationships/oleObject" Target="embeddings/oleObject149.bin"/><Relationship Id="rId475" Type="http://schemas.openxmlformats.org/officeDocument/2006/relationships/oleObject" Target="embeddings/oleObject262.bin"/><Relationship Id="rId32" Type="http://schemas.openxmlformats.org/officeDocument/2006/relationships/image" Target="media/image12.wmf"/><Relationship Id="rId74" Type="http://schemas.openxmlformats.org/officeDocument/2006/relationships/image" Target="media/image29.wmf"/><Relationship Id="rId128" Type="http://schemas.openxmlformats.org/officeDocument/2006/relationships/image" Target="media/image50.wmf"/><Relationship Id="rId335" Type="http://schemas.openxmlformats.org/officeDocument/2006/relationships/image" Target="media/image145.wmf"/><Relationship Id="rId377" Type="http://schemas.openxmlformats.org/officeDocument/2006/relationships/image" Target="media/image165.wmf"/><Relationship Id="rId5" Type="http://schemas.openxmlformats.org/officeDocument/2006/relationships/footnotes" Target="footnotes.xml"/><Relationship Id="rId181" Type="http://schemas.openxmlformats.org/officeDocument/2006/relationships/oleObject" Target="embeddings/oleObject101.bin"/><Relationship Id="rId237" Type="http://schemas.openxmlformats.org/officeDocument/2006/relationships/image" Target="media/image99.wmf"/><Relationship Id="rId402" Type="http://schemas.openxmlformats.org/officeDocument/2006/relationships/oleObject" Target="embeddings/oleObject220.bin"/><Relationship Id="rId279" Type="http://schemas.openxmlformats.org/officeDocument/2006/relationships/image" Target="media/image119.wmf"/><Relationship Id="rId444" Type="http://schemas.openxmlformats.org/officeDocument/2006/relationships/oleObject" Target="embeddings/oleObject246.bin"/><Relationship Id="rId486" Type="http://schemas.openxmlformats.org/officeDocument/2006/relationships/oleObject" Target="embeddings/oleObject269.bin"/><Relationship Id="rId43" Type="http://schemas.openxmlformats.org/officeDocument/2006/relationships/oleObject" Target="embeddings/oleObject21.bin"/><Relationship Id="rId139" Type="http://schemas.openxmlformats.org/officeDocument/2006/relationships/image" Target="media/image56.wmf"/><Relationship Id="rId290" Type="http://schemas.openxmlformats.org/officeDocument/2006/relationships/image" Target="media/image124.wmf"/><Relationship Id="rId304" Type="http://schemas.openxmlformats.org/officeDocument/2006/relationships/image" Target="media/image131.wmf"/><Relationship Id="rId346" Type="http://schemas.openxmlformats.org/officeDocument/2006/relationships/oleObject" Target="embeddings/oleObject191.bin"/><Relationship Id="rId388" Type="http://schemas.openxmlformats.org/officeDocument/2006/relationships/oleObject" Target="embeddings/oleObject213.bin"/><Relationship Id="rId85" Type="http://schemas.openxmlformats.org/officeDocument/2006/relationships/oleObject" Target="embeddings/oleObject45.bin"/><Relationship Id="rId150" Type="http://schemas.openxmlformats.org/officeDocument/2006/relationships/oleObject" Target="embeddings/oleObject83.bin"/><Relationship Id="rId192" Type="http://schemas.openxmlformats.org/officeDocument/2006/relationships/oleObject" Target="embeddings/oleObject107.bin"/><Relationship Id="rId206" Type="http://schemas.openxmlformats.org/officeDocument/2006/relationships/oleObject" Target="embeddings/oleObject116.bin"/><Relationship Id="rId413" Type="http://schemas.openxmlformats.org/officeDocument/2006/relationships/image" Target="media/image179.wmf"/><Relationship Id="rId248" Type="http://schemas.openxmlformats.org/officeDocument/2006/relationships/image" Target="media/image104.wmf"/><Relationship Id="rId455" Type="http://schemas.openxmlformats.org/officeDocument/2006/relationships/image" Target="media/image198.wmf"/><Relationship Id="rId12" Type="http://schemas.openxmlformats.org/officeDocument/2006/relationships/oleObject" Target="embeddings/oleObject3.bin"/><Relationship Id="rId108" Type="http://schemas.openxmlformats.org/officeDocument/2006/relationships/image" Target="media/image43.wmf"/><Relationship Id="rId315" Type="http://schemas.openxmlformats.org/officeDocument/2006/relationships/image" Target="media/image135.wmf"/><Relationship Id="rId357" Type="http://schemas.openxmlformats.org/officeDocument/2006/relationships/image" Target="media/image155.wmf"/><Relationship Id="rId54" Type="http://schemas.openxmlformats.org/officeDocument/2006/relationships/oleObject" Target="embeddings/oleObject27.bin"/><Relationship Id="rId96" Type="http://schemas.openxmlformats.org/officeDocument/2006/relationships/image" Target="media/image38.wmf"/><Relationship Id="rId161" Type="http://schemas.openxmlformats.org/officeDocument/2006/relationships/oleObject" Target="embeddings/oleObject91.bin"/><Relationship Id="rId217" Type="http://schemas.openxmlformats.org/officeDocument/2006/relationships/image" Target="media/image89.wmf"/><Relationship Id="rId399" Type="http://schemas.openxmlformats.org/officeDocument/2006/relationships/image" Target="media/image175.wmf"/><Relationship Id="rId259" Type="http://schemas.openxmlformats.org/officeDocument/2006/relationships/image" Target="media/image109.wmf"/><Relationship Id="rId424" Type="http://schemas.openxmlformats.org/officeDocument/2006/relationships/oleObject" Target="embeddings/oleObject234.bin"/><Relationship Id="rId466" Type="http://schemas.openxmlformats.org/officeDocument/2006/relationships/oleObject" Target="embeddings/oleObject257.bin"/><Relationship Id="rId23" Type="http://schemas.openxmlformats.org/officeDocument/2006/relationships/image" Target="media/image8.wmf"/><Relationship Id="rId119" Type="http://schemas.openxmlformats.org/officeDocument/2006/relationships/oleObject" Target="embeddings/oleObject67.bin"/><Relationship Id="rId270" Type="http://schemas.openxmlformats.org/officeDocument/2006/relationships/oleObject" Target="embeddings/oleObject150.bin"/><Relationship Id="rId326" Type="http://schemas.openxmlformats.org/officeDocument/2006/relationships/oleObject" Target="embeddings/oleObject180.bin"/><Relationship Id="rId65" Type="http://schemas.openxmlformats.org/officeDocument/2006/relationships/oleObject" Target="embeddings/oleObject35.bin"/><Relationship Id="rId130" Type="http://schemas.openxmlformats.org/officeDocument/2006/relationships/image" Target="media/image51.png"/><Relationship Id="rId368" Type="http://schemas.openxmlformats.org/officeDocument/2006/relationships/oleObject" Target="embeddings/oleObject202.bin"/><Relationship Id="rId172" Type="http://schemas.openxmlformats.org/officeDocument/2006/relationships/image" Target="media/image70.wmf"/><Relationship Id="rId228" Type="http://schemas.openxmlformats.org/officeDocument/2006/relationships/oleObject" Target="embeddings/oleObject128.bin"/><Relationship Id="rId435" Type="http://schemas.openxmlformats.org/officeDocument/2006/relationships/image" Target="media/image189.wmf"/><Relationship Id="rId477" Type="http://schemas.openxmlformats.org/officeDocument/2006/relationships/image" Target="media/image208.png"/><Relationship Id="rId281" Type="http://schemas.openxmlformats.org/officeDocument/2006/relationships/image" Target="media/image120.wmf"/><Relationship Id="rId337" Type="http://schemas.openxmlformats.org/officeDocument/2006/relationships/oleObject" Target="embeddings/oleObject186.bin"/><Relationship Id="rId34" Type="http://schemas.openxmlformats.org/officeDocument/2006/relationships/image" Target="media/image13.wmf"/><Relationship Id="rId76" Type="http://schemas.openxmlformats.org/officeDocument/2006/relationships/image" Target="media/image30.wmf"/><Relationship Id="rId141" Type="http://schemas.openxmlformats.org/officeDocument/2006/relationships/image" Target="media/image57.wmf"/><Relationship Id="rId379" Type="http://schemas.openxmlformats.org/officeDocument/2006/relationships/image" Target="media/image166.wmf"/><Relationship Id="rId7" Type="http://schemas.openxmlformats.org/officeDocument/2006/relationships/image" Target="media/image1.wmf"/><Relationship Id="rId183" Type="http://schemas.openxmlformats.org/officeDocument/2006/relationships/oleObject" Target="embeddings/oleObject102.bin"/><Relationship Id="rId239" Type="http://schemas.openxmlformats.org/officeDocument/2006/relationships/image" Target="media/image100.wmf"/><Relationship Id="rId390" Type="http://schemas.openxmlformats.org/officeDocument/2006/relationships/oleObject" Target="embeddings/oleObject214.bin"/><Relationship Id="rId404" Type="http://schemas.openxmlformats.org/officeDocument/2006/relationships/oleObject" Target="embeddings/oleObject221.bin"/><Relationship Id="rId446" Type="http://schemas.openxmlformats.org/officeDocument/2006/relationships/oleObject" Target="embeddings/oleObject247.bin"/><Relationship Id="rId250" Type="http://schemas.openxmlformats.org/officeDocument/2006/relationships/oleObject" Target="embeddings/oleObject140.bin"/><Relationship Id="rId271" Type="http://schemas.openxmlformats.org/officeDocument/2006/relationships/image" Target="media/image115.wmf"/><Relationship Id="rId292" Type="http://schemas.openxmlformats.org/officeDocument/2006/relationships/image" Target="media/image125.wmf"/><Relationship Id="rId306" Type="http://schemas.openxmlformats.org/officeDocument/2006/relationships/image" Target="media/image132.wmf"/><Relationship Id="rId488" Type="http://schemas.openxmlformats.org/officeDocument/2006/relationships/image" Target="media/image212.wmf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5.wmf"/><Relationship Id="rId87" Type="http://schemas.openxmlformats.org/officeDocument/2006/relationships/oleObject" Target="embeddings/oleObject46.bin"/><Relationship Id="rId110" Type="http://schemas.openxmlformats.org/officeDocument/2006/relationships/image" Target="media/image44.wmf"/><Relationship Id="rId131" Type="http://schemas.openxmlformats.org/officeDocument/2006/relationships/image" Target="media/image52.wmf"/><Relationship Id="rId327" Type="http://schemas.openxmlformats.org/officeDocument/2006/relationships/image" Target="media/image141.wmf"/><Relationship Id="rId348" Type="http://schemas.openxmlformats.org/officeDocument/2006/relationships/oleObject" Target="embeddings/oleObject192.bin"/><Relationship Id="rId369" Type="http://schemas.openxmlformats.org/officeDocument/2006/relationships/image" Target="media/image161.wmf"/><Relationship Id="rId152" Type="http://schemas.openxmlformats.org/officeDocument/2006/relationships/oleObject" Target="embeddings/oleObject85.bin"/><Relationship Id="rId173" Type="http://schemas.openxmlformats.org/officeDocument/2006/relationships/oleObject" Target="embeddings/oleObject97.bin"/><Relationship Id="rId194" Type="http://schemas.openxmlformats.org/officeDocument/2006/relationships/oleObject" Target="embeddings/oleObject108.bin"/><Relationship Id="rId208" Type="http://schemas.openxmlformats.org/officeDocument/2006/relationships/oleObject" Target="embeddings/oleObject117.bin"/><Relationship Id="rId229" Type="http://schemas.openxmlformats.org/officeDocument/2006/relationships/image" Target="media/image95.wmf"/><Relationship Id="rId380" Type="http://schemas.openxmlformats.org/officeDocument/2006/relationships/oleObject" Target="embeddings/oleObject208.bin"/><Relationship Id="rId415" Type="http://schemas.openxmlformats.org/officeDocument/2006/relationships/image" Target="media/image180.wmf"/><Relationship Id="rId436" Type="http://schemas.openxmlformats.org/officeDocument/2006/relationships/oleObject" Target="embeddings/oleObject241.bin"/><Relationship Id="rId457" Type="http://schemas.openxmlformats.org/officeDocument/2006/relationships/image" Target="media/image199.wmf"/><Relationship Id="rId240" Type="http://schemas.openxmlformats.org/officeDocument/2006/relationships/oleObject" Target="embeddings/oleObject134.bin"/><Relationship Id="rId261" Type="http://schemas.openxmlformats.org/officeDocument/2006/relationships/image" Target="media/image110.wmf"/><Relationship Id="rId478" Type="http://schemas.openxmlformats.org/officeDocument/2006/relationships/oleObject" Target="embeddings/oleObject264.bin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1.bin"/><Relationship Id="rId100" Type="http://schemas.openxmlformats.org/officeDocument/2006/relationships/image" Target="media/image40.wmf"/><Relationship Id="rId282" Type="http://schemas.openxmlformats.org/officeDocument/2006/relationships/oleObject" Target="embeddings/oleObject156.bin"/><Relationship Id="rId317" Type="http://schemas.openxmlformats.org/officeDocument/2006/relationships/image" Target="media/image136.wmf"/><Relationship Id="rId338" Type="http://schemas.openxmlformats.org/officeDocument/2006/relationships/image" Target="media/image146.wmf"/><Relationship Id="rId359" Type="http://schemas.openxmlformats.org/officeDocument/2006/relationships/image" Target="media/image156.wmf"/><Relationship Id="rId8" Type="http://schemas.openxmlformats.org/officeDocument/2006/relationships/oleObject" Target="embeddings/oleObject1.bin"/><Relationship Id="rId98" Type="http://schemas.openxmlformats.org/officeDocument/2006/relationships/image" Target="media/image39.wmf"/><Relationship Id="rId121" Type="http://schemas.openxmlformats.org/officeDocument/2006/relationships/oleObject" Target="embeddings/oleObject69.bin"/><Relationship Id="rId142" Type="http://schemas.openxmlformats.org/officeDocument/2006/relationships/oleObject" Target="embeddings/oleObject79.bin"/><Relationship Id="rId163" Type="http://schemas.openxmlformats.org/officeDocument/2006/relationships/oleObject" Target="embeddings/oleObject92.bin"/><Relationship Id="rId184" Type="http://schemas.openxmlformats.org/officeDocument/2006/relationships/image" Target="media/image76.wmf"/><Relationship Id="rId219" Type="http://schemas.openxmlformats.org/officeDocument/2006/relationships/image" Target="media/image90.wmf"/><Relationship Id="rId370" Type="http://schemas.openxmlformats.org/officeDocument/2006/relationships/oleObject" Target="embeddings/oleObject203.bin"/><Relationship Id="rId391" Type="http://schemas.openxmlformats.org/officeDocument/2006/relationships/image" Target="media/image171.wmf"/><Relationship Id="rId405" Type="http://schemas.openxmlformats.org/officeDocument/2006/relationships/oleObject" Target="embeddings/oleObject222.bin"/><Relationship Id="rId426" Type="http://schemas.openxmlformats.org/officeDocument/2006/relationships/oleObject" Target="embeddings/oleObject235.bin"/><Relationship Id="rId447" Type="http://schemas.openxmlformats.org/officeDocument/2006/relationships/image" Target="media/image194.wmf"/><Relationship Id="rId230" Type="http://schemas.openxmlformats.org/officeDocument/2006/relationships/oleObject" Target="embeddings/oleObject129.bin"/><Relationship Id="rId251" Type="http://schemas.openxmlformats.org/officeDocument/2006/relationships/image" Target="media/image105.wmf"/><Relationship Id="rId468" Type="http://schemas.openxmlformats.org/officeDocument/2006/relationships/oleObject" Target="embeddings/oleObject258.bin"/><Relationship Id="rId489" Type="http://schemas.openxmlformats.org/officeDocument/2006/relationships/oleObject" Target="embeddings/oleObject271.bin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6.bin"/><Relationship Id="rId272" Type="http://schemas.openxmlformats.org/officeDocument/2006/relationships/oleObject" Target="embeddings/oleObject151.bin"/><Relationship Id="rId293" Type="http://schemas.openxmlformats.org/officeDocument/2006/relationships/oleObject" Target="embeddings/oleObject162.bin"/><Relationship Id="rId307" Type="http://schemas.openxmlformats.org/officeDocument/2006/relationships/oleObject" Target="embeddings/oleObject169.bin"/><Relationship Id="rId328" Type="http://schemas.openxmlformats.org/officeDocument/2006/relationships/oleObject" Target="embeddings/oleObject181.bin"/><Relationship Id="rId349" Type="http://schemas.openxmlformats.org/officeDocument/2006/relationships/image" Target="media/image151.wmf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61.bin"/><Relationship Id="rId132" Type="http://schemas.openxmlformats.org/officeDocument/2006/relationships/oleObject" Target="embeddings/oleObject74.bin"/><Relationship Id="rId153" Type="http://schemas.openxmlformats.org/officeDocument/2006/relationships/oleObject" Target="embeddings/oleObject86.bin"/><Relationship Id="rId174" Type="http://schemas.openxmlformats.org/officeDocument/2006/relationships/image" Target="media/image71.wmf"/><Relationship Id="rId195" Type="http://schemas.openxmlformats.org/officeDocument/2006/relationships/oleObject" Target="embeddings/oleObject109.bin"/><Relationship Id="rId209" Type="http://schemas.openxmlformats.org/officeDocument/2006/relationships/image" Target="media/image86.wmf"/><Relationship Id="rId360" Type="http://schemas.openxmlformats.org/officeDocument/2006/relationships/oleObject" Target="embeddings/oleObject198.bin"/><Relationship Id="rId381" Type="http://schemas.openxmlformats.org/officeDocument/2006/relationships/oleObject" Target="embeddings/oleObject209.bin"/><Relationship Id="rId416" Type="http://schemas.openxmlformats.org/officeDocument/2006/relationships/oleObject" Target="embeddings/oleObject230.bin"/><Relationship Id="rId220" Type="http://schemas.openxmlformats.org/officeDocument/2006/relationships/oleObject" Target="embeddings/oleObject124.bin"/><Relationship Id="rId241" Type="http://schemas.openxmlformats.org/officeDocument/2006/relationships/image" Target="media/image101.png"/><Relationship Id="rId437" Type="http://schemas.openxmlformats.org/officeDocument/2006/relationships/image" Target="media/image190.wmf"/><Relationship Id="rId458" Type="http://schemas.openxmlformats.org/officeDocument/2006/relationships/oleObject" Target="embeddings/oleObject253.bin"/><Relationship Id="rId479" Type="http://schemas.openxmlformats.org/officeDocument/2006/relationships/image" Target="media/image209.wmf"/><Relationship Id="rId15" Type="http://schemas.openxmlformats.org/officeDocument/2006/relationships/image" Target="media/image4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3.wmf"/><Relationship Id="rId262" Type="http://schemas.openxmlformats.org/officeDocument/2006/relationships/oleObject" Target="embeddings/oleObject146.bin"/><Relationship Id="rId283" Type="http://schemas.openxmlformats.org/officeDocument/2006/relationships/oleObject" Target="embeddings/oleObject157.bin"/><Relationship Id="rId318" Type="http://schemas.openxmlformats.org/officeDocument/2006/relationships/oleObject" Target="embeddings/oleObject176.bin"/><Relationship Id="rId339" Type="http://schemas.openxmlformats.org/officeDocument/2006/relationships/oleObject" Target="embeddings/oleObject187.bin"/><Relationship Id="rId490" Type="http://schemas.openxmlformats.org/officeDocument/2006/relationships/image" Target="media/image213.wmf"/><Relationship Id="rId78" Type="http://schemas.openxmlformats.org/officeDocument/2006/relationships/image" Target="media/image31.wmf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image" Target="media/image47.wmf"/><Relationship Id="rId143" Type="http://schemas.openxmlformats.org/officeDocument/2006/relationships/image" Target="media/image58.wmf"/><Relationship Id="rId164" Type="http://schemas.openxmlformats.org/officeDocument/2006/relationships/image" Target="media/image66.wmf"/><Relationship Id="rId185" Type="http://schemas.openxmlformats.org/officeDocument/2006/relationships/oleObject" Target="embeddings/oleObject103.bin"/><Relationship Id="rId350" Type="http://schemas.openxmlformats.org/officeDocument/2006/relationships/oleObject" Target="embeddings/oleObject193.bin"/><Relationship Id="rId371" Type="http://schemas.openxmlformats.org/officeDocument/2006/relationships/image" Target="media/image162.wmf"/><Relationship Id="rId406" Type="http://schemas.openxmlformats.org/officeDocument/2006/relationships/oleObject" Target="embeddings/oleObject223.bin"/><Relationship Id="rId9" Type="http://schemas.openxmlformats.org/officeDocument/2006/relationships/image" Target="media/image2.wmf"/><Relationship Id="rId210" Type="http://schemas.openxmlformats.org/officeDocument/2006/relationships/oleObject" Target="embeddings/oleObject118.bin"/><Relationship Id="rId392" Type="http://schemas.openxmlformats.org/officeDocument/2006/relationships/oleObject" Target="embeddings/oleObject215.bin"/><Relationship Id="rId427" Type="http://schemas.openxmlformats.org/officeDocument/2006/relationships/image" Target="media/image186.wmf"/><Relationship Id="rId448" Type="http://schemas.openxmlformats.org/officeDocument/2006/relationships/oleObject" Target="embeddings/oleObject248.bin"/><Relationship Id="rId469" Type="http://schemas.openxmlformats.org/officeDocument/2006/relationships/image" Target="media/image205.wmf"/><Relationship Id="rId26" Type="http://schemas.openxmlformats.org/officeDocument/2006/relationships/image" Target="media/image9.wmf"/><Relationship Id="rId231" Type="http://schemas.openxmlformats.org/officeDocument/2006/relationships/image" Target="media/image96.wmf"/><Relationship Id="rId252" Type="http://schemas.openxmlformats.org/officeDocument/2006/relationships/oleObject" Target="embeddings/oleObject141.bin"/><Relationship Id="rId273" Type="http://schemas.openxmlformats.org/officeDocument/2006/relationships/image" Target="media/image116.wmf"/><Relationship Id="rId294" Type="http://schemas.openxmlformats.org/officeDocument/2006/relationships/image" Target="media/image126.wmf"/><Relationship Id="rId308" Type="http://schemas.openxmlformats.org/officeDocument/2006/relationships/oleObject" Target="embeddings/oleObject170.bin"/><Relationship Id="rId329" Type="http://schemas.openxmlformats.org/officeDocument/2006/relationships/image" Target="media/image142.wmf"/><Relationship Id="rId480" Type="http://schemas.openxmlformats.org/officeDocument/2006/relationships/oleObject" Target="embeddings/oleObject265.bin"/><Relationship Id="rId47" Type="http://schemas.openxmlformats.org/officeDocument/2006/relationships/image" Target="media/image18.wmf"/><Relationship Id="rId68" Type="http://schemas.openxmlformats.org/officeDocument/2006/relationships/image" Target="media/image26.wmf"/><Relationship Id="rId89" Type="http://schemas.openxmlformats.org/officeDocument/2006/relationships/oleObject" Target="embeddings/oleObject48.bin"/><Relationship Id="rId112" Type="http://schemas.openxmlformats.org/officeDocument/2006/relationships/image" Target="media/image45.wmf"/><Relationship Id="rId133" Type="http://schemas.openxmlformats.org/officeDocument/2006/relationships/image" Target="media/image53.wmf"/><Relationship Id="rId154" Type="http://schemas.openxmlformats.org/officeDocument/2006/relationships/image" Target="media/image62.png"/><Relationship Id="rId175" Type="http://schemas.openxmlformats.org/officeDocument/2006/relationships/oleObject" Target="embeddings/oleObject98.bin"/><Relationship Id="rId340" Type="http://schemas.openxmlformats.org/officeDocument/2006/relationships/image" Target="media/image147.wmf"/><Relationship Id="rId361" Type="http://schemas.openxmlformats.org/officeDocument/2006/relationships/image" Target="media/image157.wmf"/><Relationship Id="rId196" Type="http://schemas.openxmlformats.org/officeDocument/2006/relationships/oleObject" Target="embeddings/oleObject110.bin"/><Relationship Id="rId200" Type="http://schemas.openxmlformats.org/officeDocument/2006/relationships/image" Target="media/image82.wmf"/><Relationship Id="rId382" Type="http://schemas.openxmlformats.org/officeDocument/2006/relationships/image" Target="media/image167.wmf"/><Relationship Id="rId417" Type="http://schemas.openxmlformats.org/officeDocument/2006/relationships/image" Target="media/image181.wmf"/><Relationship Id="rId438" Type="http://schemas.openxmlformats.org/officeDocument/2006/relationships/oleObject" Target="embeddings/oleObject242.bin"/><Relationship Id="rId459" Type="http://schemas.openxmlformats.org/officeDocument/2006/relationships/image" Target="media/image200.wmf"/><Relationship Id="rId16" Type="http://schemas.openxmlformats.org/officeDocument/2006/relationships/oleObject" Target="embeddings/oleObject6.bin"/><Relationship Id="rId221" Type="http://schemas.openxmlformats.org/officeDocument/2006/relationships/image" Target="media/image91.wmf"/><Relationship Id="rId242" Type="http://schemas.openxmlformats.org/officeDocument/2006/relationships/image" Target="media/image102.wmf"/><Relationship Id="rId263" Type="http://schemas.openxmlformats.org/officeDocument/2006/relationships/image" Target="media/image111.wmf"/><Relationship Id="rId284" Type="http://schemas.openxmlformats.org/officeDocument/2006/relationships/image" Target="media/image121.wmf"/><Relationship Id="rId319" Type="http://schemas.openxmlformats.org/officeDocument/2006/relationships/image" Target="media/image137.wmf"/><Relationship Id="rId470" Type="http://schemas.openxmlformats.org/officeDocument/2006/relationships/oleObject" Target="embeddings/oleObject259.bin"/><Relationship Id="rId491" Type="http://schemas.openxmlformats.org/officeDocument/2006/relationships/oleObject" Target="embeddings/oleObject272.bin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2.bin"/><Relationship Id="rId102" Type="http://schemas.openxmlformats.org/officeDocument/2006/relationships/image" Target="media/image41.wmf"/><Relationship Id="rId123" Type="http://schemas.openxmlformats.org/officeDocument/2006/relationships/oleObject" Target="embeddings/oleObject70.bin"/><Relationship Id="rId144" Type="http://schemas.openxmlformats.org/officeDocument/2006/relationships/oleObject" Target="embeddings/oleObject80.bin"/><Relationship Id="rId330" Type="http://schemas.openxmlformats.org/officeDocument/2006/relationships/oleObject" Target="embeddings/oleObject182.bin"/><Relationship Id="rId90" Type="http://schemas.openxmlformats.org/officeDocument/2006/relationships/image" Target="media/image36.wmf"/><Relationship Id="rId165" Type="http://schemas.openxmlformats.org/officeDocument/2006/relationships/oleObject" Target="embeddings/oleObject93.bin"/><Relationship Id="rId186" Type="http://schemas.openxmlformats.org/officeDocument/2006/relationships/image" Target="media/image77.wmf"/><Relationship Id="rId351" Type="http://schemas.openxmlformats.org/officeDocument/2006/relationships/image" Target="media/image152.wmf"/><Relationship Id="rId372" Type="http://schemas.openxmlformats.org/officeDocument/2006/relationships/oleObject" Target="embeddings/oleObject204.bin"/><Relationship Id="rId393" Type="http://schemas.openxmlformats.org/officeDocument/2006/relationships/image" Target="media/image172.wmf"/><Relationship Id="rId407" Type="http://schemas.openxmlformats.org/officeDocument/2006/relationships/oleObject" Target="embeddings/oleObject224.bin"/><Relationship Id="rId428" Type="http://schemas.openxmlformats.org/officeDocument/2006/relationships/oleObject" Target="embeddings/oleObject236.bin"/><Relationship Id="rId449" Type="http://schemas.openxmlformats.org/officeDocument/2006/relationships/image" Target="media/image195.wmf"/><Relationship Id="rId211" Type="http://schemas.openxmlformats.org/officeDocument/2006/relationships/image" Target="media/image87.wmf"/><Relationship Id="rId232" Type="http://schemas.openxmlformats.org/officeDocument/2006/relationships/oleObject" Target="embeddings/oleObject130.bin"/><Relationship Id="rId253" Type="http://schemas.openxmlformats.org/officeDocument/2006/relationships/image" Target="media/image106.wmf"/><Relationship Id="rId274" Type="http://schemas.openxmlformats.org/officeDocument/2006/relationships/oleObject" Target="embeddings/oleObject152.bin"/><Relationship Id="rId295" Type="http://schemas.openxmlformats.org/officeDocument/2006/relationships/oleObject" Target="embeddings/oleObject163.bin"/><Relationship Id="rId309" Type="http://schemas.openxmlformats.org/officeDocument/2006/relationships/oleObject" Target="embeddings/oleObject171.bin"/><Relationship Id="rId460" Type="http://schemas.openxmlformats.org/officeDocument/2006/relationships/oleObject" Target="embeddings/oleObject254.bin"/><Relationship Id="rId481" Type="http://schemas.openxmlformats.org/officeDocument/2006/relationships/oleObject" Target="embeddings/oleObject266.bin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2.bin"/><Relationship Id="rId134" Type="http://schemas.openxmlformats.org/officeDocument/2006/relationships/oleObject" Target="embeddings/oleObject75.bin"/><Relationship Id="rId320" Type="http://schemas.openxmlformats.org/officeDocument/2006/relationships/oleObject" Target="embeddings/oleObject177.bin"/><Relationship Id="rId80" Type="http://schemas.openxmlformats.org/officeDocument/2006/relationships/image" Target="media/image32.wmf"/><Relationship Id="rId155" Type="http://schemas.openxmlformats.org/officeDocument/2006/relationships/image" Target="media/image63.wmf"/><Relationship Id="rId176" Type="http://schemas.openxmlformats.org/officeDocument/2006/relationships/image" Target="media/image72.wmf"/><Relationship Id="rId197" Type="http://schemas.openxmlformats.org/officeDocument/2006/relationships/oleObject" Target="embeddings/oleObject111.bin"/><Relationship Id="rId341" Type="http://schemas.openxmlformats.org/officeDocument/2006/relationships/oleObject" Target="embeddings/oleObject188.bin"/><Relationship Id="rId362" Type="http://schemas.openxmlformats.org/officeDocument/2006/relationships/oleObject" Target="embeddings/oleObject199.bin"/><Relationship Id="rId383" Type="http://schemas.openxmlformats.org/officeDocument/2006/relationships/oleObject" Target="embeddings/oleObject210.bin"/><Relationship Id="rId418" Type="http://schemas.openxmlformats.org/officeDocument/2006/relationships/oleObject" Target="embeddings/oleObject231.bin"/><Relationship Id="rId439" Type="http://schemas.openxmlformats.org/officeDocument/2006/relationships/image" Target="media/image191.wmf"/><Relationship Id="rId201" Type="http://schemas.openxmlformats.org/officeDocument/2006/relationships/oleObject" Target="embeddings/oleObject113.bin"/><Relationship Id="rId222" Type="http://schemas.openxmlformats.org/officeDocument/2006/relationships/oleObject" Target="embeddings/oleObject125.bin"/><Relationship Id="rId243" Type="http://schemas.openxmlformats.org/officeDocument/2006/relationships/oleObject" Target="embeddings/oleObject135.bin"/><Relationship Id="rId264" Type="http://schemas.openxmlformats.org/officeDocument/2006/relationships/oleObject" Target="embeddings/oleObject147.bin"/><Relationship Id="rId285" Type="http://schemas.openxmlformats.org/officeDocument/2006/relationships/oleObject" Target="embeddings/oleObject158.bin"/><Relationship Id="rId450" Type="http://schemas.openxmlformats.org/officeDocument/2006/relationships/oleObject" Target="embeddings/oleObject249.bin"/><Relationship Id="rId471" Type="http://schemas.openxmlformats.org/officeDocument/2006/relationships/image" Target="media/image206.wmf"/><Relationship Id="rId17" Type="http://schemas.openxmlformats.org/officeDocument/2006/relationships/image" Target="media/image5.wmf"/><Relationship Id="rId38" Type="http://schemas.openxmlformats.org/officeDocument/2006/relationships/image" Target="media/image14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6.bin"/><Relationship Id="rId124" Type="http://schemas.openxmlformats.org/officeDocument/2006/relationships/image" Target="media/image48.wmf"/><Relationship Id="rId310" Type="http://schemas.openxmlformats.org/officeDocument/2006/relationships/image" Target="media/image133.wmf"/><Relationship Id="rId492" Type="http://schemas.openxmlformats.org/officeDocument/2006/relationships/image" Target="media/image214.wmf"/><Relationship Id="rId70" Type="http://schemas.openxmlformats.org/officeDocument/2006/relationships/image" Target="media/image27.wmf"/><Relationship Id="rId91" Type="http://schemas.openxmlformats.org/officeDocument/2006/relationships/oleObject" Target="embeddings/oleObject49.bin"/><Relationship Id="rId145" Type="http://schemas.openxmlformats.org/officeDocument/2006/relationships/image" Target="media/image59.wmf"/><Relationship Id="rId166" Type="http://schemas.openxmlformats.org/officeDocument/2006/relationships/image" Target="media/image67.wmf"/><Relationship Id="rId187" Type="http://schemas.openxmlformats.org/officeDocument/2006/relationships/oleObject" Target="embeddings/oleObject104.bin"/><Relationship Id="rId331" Type="http://schemas.openxmlformats.org/officeDocument/2006/relationships/image" Target="media/image143.wmf"/><Relationship Id="rId352" Type="http://schemas.openxmlformats.org/officeDocument/2006/relationships/oleObject" Target="embeddings/oleObject194.bin"/><Relationship Id="rId373" Type="http://schemas.openxmlformats.org/officeDocument/2006/relationships/image" Target="media/image163.wmf"/><Relationship Id="rId394" Type="http://schemas.openxmlformats.org/officeDocument/2006/relationships/oleObject" Target="embeddings/oleObject216.bin"/><Relationship Id="rId408" Type="http://schemas.openxmlformats.org/officeDocument/2006/relationships/oleObject" Target="embeddings/oleObject225.bin"/><Relationship Id="rId429" Type="http://schemas.openxmlformats.org/officeDocument/2006/relationships/oleObject" Target="embeddings/oleObject237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9.bin"/><Relationship Id="rId233" Type="http://schemas.openxmlformats.org/officeDocument/2006/relationships/image" Target="media/image97.wmf"/><Relationship Id="rId254" Type="http://schemas.openxmlformats.org/officeDocument/2006/relationships/oleObject" Target="embeddings/oleObject142.bin"/><Relationship Id="rId440" Type="http://schemas.openxmlformats.org/officeDocument/2006/relationships/oleObject" Target="embeddings/oleObject243.bin"/><Relationship Id="rId28" Type="http://schemas.openxmlformats.org/officeDocument/2006/relationships/image" Target="media/image10.wmf"/><Relationship Id="rId49" Type="http://schemas.openxmlformats.org/officeDocument/2006/relationships/image" Target="media/image19.wmf"/><Relationship Id="rId114" Type="http://schemas.openxmlformats.org/officeDocument/2006/relationships/image" Target="media/image46.wmf"/><Relationship Id="rId275" Type="http://schemas.openxmlformats.org/officeDocument/2006/relationships/image" Target="media/image117.wmf"/><Relationship Id="rId296" Type="http://schemas.openxmlformats.org/officeDocument/2006/relationships/image" Target="media/image127.wmf"/><Relationship Id="rId300" Type="http://schemas.openxmlformats.org/officeDocument/2006/relationships/image" Target="media/image129.wmf"/><Relationship Id="rId461" Type="http://schemas.openxmlformats.org/officeDocument/2006/relationships/image" Target="media/image201.wmf"/><Relationship Id="rId482" Type="http://schemas.openxmlformats.org/officeDocument/2006/relationships/image" Target="media/image210.wmf"/><Relationship Id="rId60" Type="http://schemas.openxmlformats.org/officeDocument/2006/relationships/image" Target="media/image24.wmf"/><Relationship Id="rId81" Type="http://schemas.openxmlformats.org/officeDocument/2006/relationships/oleObject" Target="embeddings/oleObject43.bin"/><Relationship Id="rId135" Type="http://schemas.openxmlformats.org/officeDocument/2006/relationships/image" Target="media/image54.wmf"/><Relationship Id="rId156" Type="http://schemas.openxmlformats.org/officeDocument/2006/relationships/oleObject" Target="embeddings/oleObject87.bin"/><Relationship Id="rId177" Type="http://schemas.openxmlformats.org/officeDocument/2006/relationships/oleObject" Target="embeddings/oleObject99.bin"/><Relationship Id="rId198" Type="http://schemas.openxmlformats.org/officeDocument/2006/relationships/image" Target="media/image81.wmf"/><Relationship Id="rId321" Type="http://schemas.openxmlformats.org/officeDocument/2006/relationships/image" Target="media/image138.wmf"/><Relationship Id="rId342" Type="http://schemas.openxmlformats.org/officeDocument/2006/relationships/image" Target="media/image148.wmf"/><Relationship Id="rId363" Type="http://schemas.openxmlformats.org/officeDocument/2006/relationships/image" Target="media/image158.wmf"/><Relationship Id="rId384" Type="http://schemas.openxmlformats.org/officeDocument/2006/relationships/oleObject" Target="embeddings/oleObject211.bin"/><Relationship Id="rId419" Type="http://schemas.openxmlformats.org/officeDocument/2006/relationships/image" Target="media/image182.wmf"/><Relationship Id="rId202" Type="http://schemas.openxmlformats.org/officeDocument/2006/relationships/image" Target="media/image83.wmf"/><Relationship Id="rId223" Type="http://schemas.openxmlformats.org/officeDocument/2006/relationships/image" Target="media/image92.wmf"/><Relationship Id="rId244" Type="http://schemas.openxmlformats.org/officeDocument/2006/relationships/image" Target="media/image103.wmf"/><Relationship Id="rId430" Type="http://schemas.openxmlformats.org/officeDocument/2006/relationships/oleObject" Target="embeddings/oleObject238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265" Type="http://schemas.openxmlformats.org/officeDocument/2006/relationships/image" Target="media/image112.wmf"/><Relationship Id="rId286" Type="http://schemas.openxmlformats.org/officeDocument/2006/relationships/image" Target="media/image122.wmf"/><Relationship Id="rId451" Type="http://schemas.openxmlformats.org/officeDocument/2006/relationships/image" Target="media/image196.wmf"/><Relationship Id="rId472" Type="http://schemas.openxmlformats.org/officeDocument/2006/relationships/oleObject" Target="embeddings/oleObject260.bin"/><Relationship Id="rId493" Type="http://schemas.openxmlformats.org/officeDocument/2006/relationships/oleObject" Target="embeddings/oleObject273.bin"/><Relationship Id="rId50" Type="http://schemas.openxmlformats.org/officeDocument/2006/relationships/oleObject" Target="embeddings/oleObject25.bin"/><Relationship Id="rId104" Type="http://schemas.openxmlformats.org/officeDocument/2006/relationships/oleObject" Target="embeddings/oleObject57.bin"/><Relationship Id="rId125" Type="http://schemas.openxmlformats.org/officeDocument/2006/relationships/oleObject" Target="embeddings/oleObject71.bin"/><Relationship Id="rId146" Type="http://schemas.openxmlformats.org/officeDocument/2006/relationships/oleObject" Target="embeddings/oleObject81.bin"/><Relationship Id="rId167" Type="http://schemas.openxmlformats.org/officeDocument/2006/relationships/oleObject" Target="embeddings/oleObject94.bin"/><Relationship Id="rId188" Type="http://schemas.openxmlformats.org/officeDocument/2006/relationships/image" Target="media/image78.wmf"/><Relationship Id="rId311" Type="http://schemas.openxmlformats.org/officeDocument/2006/relationships/oleObject" Target="embeddings/oleObject172.bin"/><Relationship Id="rId332" Type="http://schemas.openxmlformats.org/officeDocument/2006/relationships/oleObject" Target="embeddings/oleObject183.bin"/><Relationship Id="rId353" Type="http://schemas.openxmlformats.org/officeDocument/2006/relationships/image" Target="media/image153.wmf"/><Relationship Id="rId374" Type="http://schemas.openxmlformats.org/officeDocument/2006/relationships/oleObject" Target="embeddings/oleObject205.bin"/><Relationship Id="rId395" Type="http://schemas.openxmlformats.org/officeDocument/2006/relationships/image" Target="media/image173.wmf"/><Relationship Id="rId409" Type="http://schemas.openxmlformats.org/officeDocument/2006/relationships/oleObject" Target="embeddings/oleObject226.bin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50.bin"/><Relationship Id="rId213" Type="http://schemas.openxmlformats.org/officeDocument/2006/relationships/oleObject" Target="embeddings/oleObject120.bin"/><Relationship Id="rId234" Type="http://schemas.openxmlformats.org/officeDocument/2006/relationships/oleObject" Target="embeddings/oleObject131.bin"/><Relationship Id="rId420" Type="http://schemas.openxmlformats.org/officeDocument/2006/relationships/oleObject" Target="embeddings/oleObject232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07.wmf"/><Relationship Id="rId276" Type="http://schemas.openxmlformats.org/officeDocument/2006/relationships/oleObject" Target="embeddings/oleObject153.bin"/><Relationship Id="rId297" Type="http://schemas.openxmlformats.org/officeDocument/2006/relationships/oleObject" Target="embeddings/oleObject164.bin"/><Relationship Id="rId441" Type="http://schemas.openxmlformats.org/officeDocument/2006/relationships/oleObject" Target="embeddings/oleObject244.bin"/><Relationship Id="rId462" Type="http://schemas.openxmlformats.org/officeDocument/2006/relationships/oleObject" Target="embeddings/oleObject255.bin"/><Relationship Id="rId483" Type="http://schemas.openxmlformats.org/officeDocument/2006/relationships/oleObject" Target="embeddings/oleObject267.bin"/><Relationship Id="rId40" Type="http://schemas.openxmlformats.org/officeDocument/2006/relationships/image" Target="media/image15.wmf"/><Relationship Id="rId115" Type="http://schemas.openxmlformats.org/officeDocument/2006/relationships/oleObject" Target="embeddings/oleObject63.bin"/><Relationship Id="rId136" Type="http://schemas.openxmlformats.org/officeDocument/2006/relationships/oleObject" Target="embeddings/oleObject76.bin"/><Relationship Id="rId157" Type="http://schemas.openxmlformats.org/officeDocument/2006/relationships/oleObject" Target="embeddings/oleObject88.bin"/><Relationship Id="rId178" Type="http://schemas.openxmlformats.org/officeDocument/2006/relationships/image" Target="media/image73.wmf"/><Relationship Id="rId301" Type="http://schemas.openxmlformats.org/officeDocument/2006/relationships/oleObject" Target="embeddings/oleObject166.bin"/><Relationship Id="rId322" Type="http://schemas.openxmlformats.org/officeDocument/2006/relationships/oleObject" Target="embeddings/oleObject178.bin"/><Relationship Id="rId343" Type="http://schemas.openxmlformats.org/officeDocument/2006/relationships/oleObject" Target="embeddings/oleObject189.bin"/><Relationship Id="rId364" Type="http://schemas.openxmlformats.org/officeDocument/2006/relationships/oleObject" Target="embeddings/oleObject200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3.wmf"/><Relationship Id="rId199" Type="http://schemas.openxmlformats.org/officeDocument/2006/relationships/oleObject" Target="embeddings/oleObject112.bin"/><Relationship Id="rId203" Type="http://schemas.openxmlformats.org/officeDocument/2006/relationships/oleObject" Target="embeddings/oleObject114.bin"/><Relationship Id="rId385" Type="http://schemas.openxmlformats.org/officeDocument/2006/relationships/image" Target="media/image168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26.bin"/><Relationship Id="rId245" Type="http://schemas.openxmlformats.org/officeDocument/2006/relationships/oleObject" Target="embeddings/oleObject136.bin"/><Relationship Id="rId266" Type="http://schemas.openxmlformats.org/officeDocument/2006/relationships/oleObject" Target="embeddings/oleObject148.bin"/><Relationship Id="rId287" Type="http://schemas.openxmlformats.org/officeDocument/2006/relationships/oleObject" Target="embeddings/oleObject159.bin"/><Relationship Id="rId410" Type="http://schemas.openxmlformats.org/officeDocument/2006/relationships/image" Target="media/image178.wmf"/><Relationship Id="rId431" Type="http://schemas.openxmlformats.org/officeDocument/2006/relationships/image" Target="media/image187.wmf"/><Relationship Id="rId452" Type="http://schemas.openxmlformats.org/officeDocument/2006/relationships/oleObject" Target="embeddings/oleObject250.bin"/><Relationship Id="rId473" Type="http://schemas.openxmlformats.org/officeDocument/2006/relationships/image" Target="media/image207.wmf"/><Relationship Id="rId494" Type="http://schemas.openxmlformats.org/officeDocument/2006/relationships/header" Target="header1.xml"/><Relationship Id="rId30" Type="http://schemas.openxmlformats.org/officeDocument/2006/relationships/image" Target="media/image11.wmf"/><Relationship Id="rId105" Type="http://schemas.openxmlformats.org/officeDocument/2006/relationships/image" Target="media/image42.wmf"/><Relationship Id="rId126" Type="http://schemas.openxmlformats.org/officeDocument/2006/relationships/image" Target="media/image49.wmf"/><Relationship Id="rId147" Type="http://schemas.openxmlformats.org/officeDocument/2006/relationships/image" Target="media/image60.wmf"/><Relationship Id="rId168" Type="http://schemas.openxmlformats.org/officeDocument/2006/relationships/image" Target="media/image68.wmf"/><Relationship Id="rId312" Type="http://schemas.openxmlformats.org/officeDocument/2006/relationships/oleObject" Target="embeddings/oleObject173.bin"/><Relationship Id="rId333" Type="http://schemas.openxmlformats.org/officeDocument/2006/relationships/image" Target="media/image144.wmf"/><Relationship Id="rId354" Type="http://schemas.openxmlformats.org/officeDocument/2006/relationships/oleObject" Target="embeddings/oleObject195.bin"/><Relationship Id="rId51" Type="http://schemas.openxmlformats.org/officeDocument/2006/relationships/image" Target="media/image20.wmf"/><Relationship Id="rId72" Type="http://schemas.openxmlformats.org/officeDocument/2006/relationships/image" Target="media/image28.wmf"/><Relationship Id="rId93" Type="http://schemas.openxmlformats.org/officeDocument/2006/relationships/oleObject" Target="embeddings/oleObject51.bin"/><Relationship Id="rId189" Type="http://schemas.openxmlformats.org/officeDocument/2006/relationships/oleObject" Target="embeddings/oleObject105.bin"/><Relationship Id="rId375" Type="http://schemas.openxmlformats.org/officeDocument/2006/relationships/image" Target="media/image164.wmf"/><Relationship Id="rId396" Type="http://schemas.openxmlformats.org/officeDocument/2006/relationships/oleObject" Target="embeddings/oleObject217.bin"/><Relationship Id="rId3" Type="http://schemas.openxmlformats.org/officeDocument/2006/relationships/settings" Target="settings.xml"/><Relationship Id="rId214" Type="http://schemas.openxmlformats.org/officeDocument/2006/relationships/image" Target="media/image88.wmf"/><Relationship Id="rId235" Type="http://schemas.openxmlformats.org/officeDocument/2006/relationships/image" Target="media/image98.wmf"/><Relationship Id="rId256" Type="http://schemas.openxmlformats.org/officeDocument/2006/relationships/oleObject" Target="embeddings/oleObject143.bin"/><Relationship Id="rId277" Type="http://schemas.openxmlformats.org/officeDocument/2006/relationships/image" Target="media/image118.wmf"/><Relationship Id="rId298" Type="http://schemas.openxmlformats.org/officeDocument/2006/relationships/image" Target="media/image128.wmf"/><Relationship Id="rId400" Type="http://schemas.openxmlformats.org/officeDocument/2006/relationships/oleObject" Target="embeddings/oleObject219.bin"/><Relationship Id="rId421" Type="http://schemas.openxmlformats.org/officeDocument/2006/relationships/image" Target="media/image183.wmf"/><Relationship Id="rId442" Type="http://schemas.openxmlformats.org/officeDocument/2006/relationships/oleObject" Target="embeddings/oleObject245.bin"/><Relationship Id="rId463" Type="http://schemas.openxmlformats.org/officeDocument/2006/relationships/image" Target="media/image202.wmf"/><Relationship Id="rId484" Type="http://schemas.openxmlformats.org/officeDocument/2006/relationships/oleObject" Target="embeddings/oleObject268.bin"/><Relationship Id="rId116" Type="http://schemas.openxmlformats.org/officeDocument/2006/relationships/oleObject" Target="embeddings/oleObject64.bin"/><Relationship Id="rId137" Type="http://schemas.openxmlformats.org/officeDocument/2006/relationships/image" Target="media/image55.wmf"/><Relationship Id="rId158" Type="http://schemas.openxmlformats.org/officeDocument/2006/relationships/oleObject" Target="embeddings/oleObject89.bin"/><Relationship Id="rId302" Type="http://schemas.openxmlformats.org/officeDocument/2006/relationships/image" Target="media/image130.wmf"/><Relationship Id="rId323" Type="http://schemas.openxmlformats.org/officeDocument/2006/relationships/image" Target="media/image139.wmf"/><Relationship Id="rId344" Type="http://schemas.openxmlformats.org/officeDocument/2006/relationships/image" Target="media/image149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4.bin"/><Relationship Id="rId179" Type="http://schemas.openxmlformats.org/officeDocument/2006/relationships/oleObject" Target="embeddings/oleObject100.bin"/><Relationship Id="rId365" Type="http://schemas.openxmlformats.org/officeDocument/2006/relationships/image" Target="media/image159.wmf"/><Relationship Id="rId386" Type="http://schemas.openxmlformats.org/officeDocument/2006/relationships/oleObject" Target="embeddings/oleObject212.bin"/><Relationship Id="rId190" Type="http://schemas.openxmlformats.org/officeDocument/2006/relationships/oleObject" Target="embeddings/oleObject106.bin"/><Relationship Id="rId204" Type="http://schemas.openxmlformats.org/officeDocument/2006/relationships/image" Target="media/image84.wmf"/><Relationship Id="rId225" Type="http://schemas.openxmlformats.org/officeDocument/2006/relationships/image" Target="media/image93.wmf"/><Relationship Id="rId246" Type="http://schemas.openxmlformats.org/officeDocument/2006/relationships/oleObject" Target="embeddings/oleObject137.bin"/><Relationship Id="rId267" Type="http://schemas.openxmlformats.org/officeDocument/2006/relationships/image" Target="media/image113.wmf"/><Relationship Id="rId288" Type="http://schemas.openxmlformats.org/officeDocument/2006/relationships/image" Target="media/image123.wmf"/><Relationship Id="rId411" Type="http://schemas.openxmlformats.org/officeDocument/2006/relationships/oleObject" Target="embeddings/oleObject227.bin"/><Relationship Id="rId432" Type="http://schemas.openxmlformats.org/officeDocument/2006/relationships/oleObject" Target="embeddings/oleObject239.bin"/><Relationship Id="rId453" Type="http://schemas.openxmlformats.org/officeDocument/2006/relationships/image" Target="media/image197.wmf"/><Relationship Id="rId474" Type="http://schemas.openxmlformats.org/officeDocument/2006/relationships/oleObject" Target="embeddings/oleObject261.bin"/><Relationship Id="rId106" Type="http://schemas.openxmlformats.org/officeDocument/2006/relationships/oleObject" Target="embeddings/oleObject58.bin"/><Relationship Id="rId127" Type="http://schemas.openxmlformats.org/officeDocument/2006/relationships/oleObject" Target="embeddings/oleObject72.bin"/><Relationship Id="rId313" Type="http://schemas.openxmlformats.org/officeDocument/2006/relationships/image" Target="media/image134.wmf"/><Relationship Id="rId495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9.bin"/><Relationship Id="rId94" Type="http://schemas.openxmlformats.org/officeDocument/2006/relationships/image" Target="media/image37.wmf"/><Relationship Id="rId148" Type="http://schemas.openxmlformats.org/officeDocument/2006/relationships/oleObject" Target="embeddings/oleObject82.bin"/><Relationship Id="rId169" Type="http://schemas.openxmlformats.org/officeDocument/2006/relationships/oleObject" Target="embeddings/oleObject95.bin"/><Relationship Id="rId334" Type="http://schemas.openxmlformats.org/officeDocument/2006/relationships/oleObject" Target="embeddings/oleObject184.bin"/><Relationship Id="rId355" Type="http://schemas.openxmlformats.org/officeDocument/2006/relationships/image" Target="media/image154.wmf"/><Relationship Id="rId376" Type="http://schemas.openxmlformats.org/officeDocument/2006/relationships/oleObject" Target="embeddings/oleObject206.bin"/><Relationship Id="rId397" Type="http://schemas.openxmlformats.org/officeDocument/2006/relationships/image" Target="media/image174.wmf"/><Relationship Id="rId4" Type="http://schemas.openxmlformats.org/officeDocument/2006/relationships/webSettings" Target="webSettings.xml"/><Relationship Id="rId180" Type="http://schemas.openxmlformats.org/officeDocument/2006/relationships/image" Target="media/image74.wmf"/><Relationship Id="rId215" Type="http://schemas.openxmlformats.org/officeDocument/2006/relationships/oleObject" Target="embeddings/oleObject121.bin"/><Relationship Id="rId236" Type="http://schemas.openxmlformats.org/officeDocument/2006/relationships/oleObject" Target="embeddings/oleObject132.bin"/><Relationship Id="rId257" Type="http://schemas.openxmlformats.org/officeDocument/2006/relationships/image" Target="media/image108.wmf"/><Relationship Id="rId278" Type="http://schemas.openxmlformats.org/officeDocument/2006/relationships/oleObject" Target="embeddings/oleObject154.bin"/><Relationship Id="rId401" Type="http://schemas.openxmlformats.org/officeDocument/2006/relationships/image" Target="media/image176.wmf"/><Relationship Id="rId422" Type="http://schemas.openxmlformats.org/officeDocument/2006/relationships/oleObject" Target="embeddings/oleObject233.bin"/><Relationship Id="rId443" Type="http://schemas.openxmlformats.org/officeDocument/2006/relationships/image" Target="media/image192.wmf"/><Relationship Id="rId464" Type="http://schemas.openxmlformats.org/officeDocument/2006/relationships/oleObject" Target="embeddings/oleObject256.bin"/><Relationship Id="rId303" Type="http://schemas.openxmlformats.org/officeDocument/2006/relationships/oleObject" Target="embeddings/oleObject167.bin"/><Relationship Id="rId485" Type="http://schemas.openxmlformats.org/officeDocument/2006/relationships/image" Target="media/image211.wmf"/><Relationship Id="rId42" Type="http://schemas.openxmlformats.org/officeDocument/2006/relationships/image" Target="media/image16.wmf"/><Relationship Id="rId84" Type="http://schemas.openxmlformats.org/officeDocument/2006/relationships/image" Target="media/image34.wmf"/><Relationship Id="rId138" Type="http://schemas.openxmlformats.org/officeDocument/2006/relationships/oleObject" Target="embeddings/oleObject77.bin"/><Relationship Id="rId345" Type="http://schemas.openxmlformats.org/officeDocument/2006/relationships/oleObject" Target="embeddings/oleObject190.bin"/><Relationship Id="rId387" Type="http://schemas.openxmlformats.org/officeDocument/2006/relationships/image" Target="media/image169.wmf"/><Relationship Id="rId191" Type="http://schemas.openxmlformats.org/officeDocument/2006/relationships/image" Target="media/image79.wmf"/><Relationship Id="rId205" Type="http://schemas.openxmlformats.org/officeDocument/2006/relationships/oleObject" Target="embeddings/oleObject115.bin"/><Relationship Id="rId247" Type="http://schemas.openxmlformats.org/officeDocument/2006/relationships/oleObject" Target="embeddings/oleObject138.bin"/><Relationship Id="rId412" Type="http://schemas.openxmlformats.org/officeDocument/2006/relationships/oleObject" Target="embeddings/oleObject228.bin"/><Relationship Id="rId107" Type="http://schemas.openxmlformats.org/officeDocument/2006/relationships/oleObject" Target="embeddings/oleObject59.bin"/><Relationship Id="rId289" Type="http://schemas.openxmlformats.org/officeDocument/2006/relationships/oleObject" Target="embeddings/oleObject160.bin"/><Relationship Id="rId454" Type="http://schemas.openxmlformats.org/officeDocument/2006/relationships/oleObject" Target="embeddings/oleObject251.bin"/><Relationship Id="rId496" Type="http://schemas.openxmlformats.org/officeDocument/2006/relationships/theme" Target="theme/theme1.xml"/><Relationship Id="rId11" Type="http://schemas.openxmlformats.org/officeDocument/2006/relationships/image" Target="media/image3.wmf"/><Relationship Id="rId53" Type="http://schemas.openxmlformats.org/officeDocument/2006/relationships/image" Target="media/image21.wmf"/><Relationship Id="rId149" Type="http://schemas.openxmlformats.org/officeDocument/2006/relationships/image" Target="media/image61.wmf"/><Relationship Id="rId314" Type="http://schemas.openxmlformats.org/officeDocument/2006/relationships/oleObject" Target="embeddings/oleObject174.bin"/><Relationship Id="rId356" Type="http://schemas.openxmlformats.org/officeDocument/2006/relationships/oleObject" Target="embeddings/oleObject196.bin"/><Relationship Id="rId398" Type="http://schemas.openxmlformats.org/officeDocument/2006/relationships/oleObject" Target="embeddings/oleObject218.bin"/><Relationship Id="rId95" Type="http://schemas.openxmlformats.org/officeDocument/2006/relationships/oleObject" Target="embeddings/oleObject52.bin"/><Relationship Id="rId160" Type="http://schemas.openxmlformats.org/officeDocument/2006/relationships/image" Target="media/image64.wmf"/><Relationship Id="rId216" Type="http://schemas.openxmlformats.org/officeDocument/2006/relationships/oleObject" Target="embeddings/oleObject122.bin"/><Relationship Id="rId423" Type="http://schemas.openxmlformats.org/officeDocument/2006/relationships/image" Target="media/image184.wmf"/><Relationship Id="rId258" Type="http://schemas.openxmlformats.org/officeDocument/2006/relationships/oleObject" Target="embeddings/oleObject144.bin"/><Relationship Id="rId465" Type="http://schemas.openxmlformats.org/officeDocument/2006/relationships/image" Target="media/image203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4.bin"/><Relationship Id="rId118" Type="http://schemas.openxmlformats.org/officeDocument/2006/relationships/oleObject" Target="embeddings/oleObject66.bin"/><Relationship Id="rId325" Type="http://schemas.openxmlformats.org/officeDocument/2006/relationships/image" Target="media/image140.wmf"/><Relationship Id="rId367" Type="http://schemas.openxmlformats.org/officeDocument/2006/relationships/image" Target="media/image160.wmf"/><Relationship Id="rId171" Type="http://schemas.openxmlformats.org/officeDocument/2006/relationships/oleObject" Target="embeddings/oleObject96.bin"/><Relationship Id="rId227" Type="http://schemas.openxmlformats.org/officeDocument/2006/relationships/image" Target="media/image94.wmf"/><Relationship Id="rId269" Type="http://schemas.openxmlformats.org/officeDocument/2006/relationships/image" Target="media/image114.wmf"/><Relationship Id="rId434" Type="http://schemas.openxmlformats.org/officeDocument/2006/relationships/oleObject" Target="embeddings/oleObject240.bin"/><Relationship Id="rId476" Type="http://schemas.openxmlformats.org/officeDocument/2006/relationships/oleObject" Target="embeddings/oleObject263.bin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73.bin"/><Relationship Id="rId280" Type="http://schemas.openxmlformats.org/officeDocument/2006/relationships/oleObject" Target="embeddings/oleObject155.bin"/><Relationship Id="rId336" Type="http://schemas.openxmlformats.org/officeDocument/2006/relationships/oleObject" Target="embeddings/oleObject185.bin"/><Relationship Id="rId75" Type="http://schemas.openxmlformats.org/officeDocument/2006/relationships/oleObject" Target="embeddings/oleObject40.bin"/><Relationship Id="rId140" Type="http://schemas.openxmlformats.org/officeDocument/2006/relationships/oleObject" Target="embeddings/oleObject78.bin"/><Relationship Id="rId182" Type="http://schemas.openxmlformats.org/officeDocument/2006/relationships/image" Target="media/image75.wmf"/><Relationship Id="rId378" Type="http://schemas.openxmlformats.org/officeDocument/2006/relationships/oleObject" Target="embeddings/oleObject207.bin"/><Relationship Id="rId403" Type="http://schemas.openxmlformats.org/officeDocument/2006/relationships/image" Target="media/image177.wmf"/><Relationship Id="rId6" Type="http://schemas.openxmlformats.org/officeDocument/2006/relationships/endnotes" Target="endnotes.xml"/><Relationship Id="rId238" Type="http://schemas.openxmlformats.org/officeDocument/2006/relationships/oleObject" Target="embeddings/oleObject133.bin"/><Relationship Id="rId445" Type="http://schemas.openxmlformats.org/officeDocument/2006/relationships/image" Target="media/image193.wmf"/><Relationship Id="rId487" Type="http://schemas.openxmlformats.org/officeDocument/2006/relationships/oleObject" Target="embeddings/oleObject270.bin"/><Relationship Id="rId291" Type="http://schemas.openxmlformats.org/officeDocument/2006/relationships/oleObject" Target="embeddings/oleObject161.bin"/><Relationship Id="rId305" Type="http://schemas.openxmlformats.org/officeDocument/2006/relationships/oleObject" Target="embeddings/oleObject168.bin"/><Relationship Id="rId347" Type="http://schemas.openxmlformats.org/officeDocument/2006/relationships/image" Target="media/image150.wmf"/><Relationship Id="rId44" Type="http://schemas.openxmlformats.org/officeDocument/2006/relationships/image" Target="media/image17.wmf"/><Relationship Id="rId86" Type="http://schemas.openxmlformats.org/officeDocument/2006/relationships/image" Target="media/image35.wmf"/><Relationship Id="rId151" Type="http://schemas.openxmlformats.org/officeDocument/2006/relationships/oleObject" Target="embeddings/oleObject84.bin"/><Relationship Id="rId389" Type="http://schemas.openxmlformats.org/officeDocument/2006/relationships/image" Target="media/image170.wmf"/><Relationship Id="rId193" Type="http://schemas.openxmlformats.org/officeDocument/2006/relationships/image" Target="media/image80.png"/><Relationship Id="rId207" Type="http://schemas.openxmlformats.org/officeDocument/2006/relationships/image" Target="media/image85.wmf"/><Relationship Id="rId249" Type="http://schemas.openxmlformats.org/officeDocument/2006/relationships/oleObject" Target="embeddings/oleObject139.bin"/><Relationship Id="rId414" Type="http://schemas.openxmlformats.org/officeDocument/2006/relationships/oleObject" Target="embeddings/oleObject229.bin"/><Relationship Id="rId456" Type="http://schemas.openxmlformats.org/officeDocument/2006/relationships/oleObject" Target="embeddings/oleObject252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60.bin"/><Relationship Id="rId260" Type="http://schemas.openxmlformats.org/officeDocument/2006/relationships/oleObject" Target="embeddings/oleObject145.bin"/><Relationship Id="rId316" Type="http://schemas.openxmlformats.org/officeDocument/2006/relationships/oleObject" Target="embeddings/oleObject175.bin"/><Relationship Id="rId55" Type="http://schemas.openxmlformats.org/officeDocument/2006/relationships/image" Target="media/image22.wmf"/><Relationship Id="rId97" Type="http://schemas.openxmlformats.org/officeDocument/2006/relationships/oleObject" Target="embeddings/oleObject53.bin"/><Relationship Id="rId120" Type="http://schemas.openxmlformats.org/officeDocument/2006/relationships/oleObject" Target="embeddings/oleObject68.bin"/><Relationship Id="rId358" Type="http://schemas.openxmlformats.org/officeDocument/2006/relationships/oleObject" Target="embeddings/oleObject197.bin"/><Relationship Id="rId162" Type="http://schemas.openxmlformats.org/officeDocument/2006/relationships/image" Target="media/image65.wmf"/><Relationship Id="rId218" Type="http://schemas.openxmlformats.org/officeDocument/2006/relationships/oleObject" Target="embeddings/oleObject123.bin"/><Relationship Id="rId425" Type="http://schemas.openxmlformats.org/officeDocument/2006/relationships/image" Target="media/image185.wmf"/><Relationship Id="rId467" Type="http://schemas.openxmlformats.org/officeDocument/2006/relationships/image" Target="media/image20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مذكرة.dotx</Template>
  <TotalTime>46</TotalTime>
  <Pages>11</Pages>
  <Words>1801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m_cad</dc:creator>
  <cp:lastModifiedBy>m_cad</cp:lastModifiedBy>
  <cp:revision>15</cp:revision>
  <dcterms:created xsi:type="dcterms:W3CDTF">2024-10-11T20:42:00Z</dcterms:created>
  <dcterms:modified xsi:type="dcterms:W3CDTF">2025-02-09T16:55:00Z</dcterms:modified>
</cp:coreProperties>
</file>