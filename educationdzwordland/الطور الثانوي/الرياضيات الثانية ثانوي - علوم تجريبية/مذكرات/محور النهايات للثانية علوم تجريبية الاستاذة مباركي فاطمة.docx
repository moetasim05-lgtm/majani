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7848E659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950D69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50D69" w:rsidRPr="00950D69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نهاية حقيقية عند الصفر</w:t>
                            </w:r>
                            <w:r w:rsidR="00950D69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-حساب صور عدد حقيقي بدالة</w:t>
                            </w:r>
                          </w:p>
                          <w:p w14:paraId="0B1A36EA" w14:textId="4195F6A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950D69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50D69" w:rsidRPr="005E66A2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نهاية غير منتهية أو منتهية عند مالانهاية-المستقيم المقارب الأفقي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7848E659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950D69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950D69" w:rsidRPr="00950D69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نهاية حقيقية عند الصفر</w:t>
                      </w:r>
                      <w:r w:rsidR="00950D69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-حساب صور عدد حقيقي بدالة</w:t>
                      </w:r>
                    </w:p>
                    <w:p w14:paraId="0B1A36EA" w14:textId="4195F6A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950D69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950D69" w:rsidRPr="005E66A2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نهاية غير منتهية أو منتهية عند مالانهاية-المستقيم المقارب الأفقي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7BFBFC41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6F2B0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7BFBFC41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6F2B0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24DA1AA9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1F63E7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24DA1AA9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1F63E7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3A4E5C3C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1F63E7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</w:t>
                            </w:r>
                          </w:p>
                          <w:p w14:paraId="689BBFB2" w14:textId="6EA2B3DE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950D69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50D69" w:rsidRPr="00950D69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نهاية دالة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3A4E5C3C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1F63E7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</w:t>
                      </w:r>
                    </w:p>
                    <w:p w14:paraId="689BBFB2" w14:textId="6EA2B3DE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950D69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950D69" w:rsidRPr="00950D69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نهاية دالة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995"/>
        <w:gridCol w:w="8713"/>
        <w:gridCol w:w="1104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D24484">
        <w:trPr>
          <w:trHeight w:val="11618"/>
        </w:trPr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2AC5D" w14:textId="77777777" w:rsidR="006F2B00" w:rsidRDefault="006F2B00" w:rsidP="00F334B5">
            <w:pPr>
              <w:shd w:val="clear" w:color="auto" w:fill="D1FBD3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0726F6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نهاية دالة عند مالا نهــــــــــاية</w:t>
            </w:r>
          </w:p>
          <w:p w14:paraId="09EB1BD1" w14:textId="77777777" w:rsidR="006F2B00" w:rsidRDefault="006F2B00" w:rsidP="006F2B00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نشاط 03 ص 110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(بتصرف)</w:t>
            </w:r>
          </w:p>
          <w:p w14:paraId="1B96E4F7" w14:textId="77777777" w:rsidR="006F2B00" w:rsidRPr="00CB6261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نعتبر الدالة </w:t>
            </w:r>
            <w:r w:rsidRPr="00CB6261">
              <w:rPr>
                <w:rFonts w:ascii="Amiri" w:hAnsi="Amiri" w:cs="Amiri"/>
                <w:position w:val="-4"/>
                <w:sz w:val="28"/>
                <w:szCs w:val="28"/>
              </w:rPr>
              <w:t xml:space="preserve"> </w:t>
            </w:r>
            <w:r w:rsidRPr="00CB6261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12E6C7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11.25pt" o:ole="">
                  <v:imagedata r:id="rId7" o:title=""/>
                </v:shape>
                <o:OLEObject Type="Embed" ProgID="Equation.DSMT4" ShapeID="_x0000_i1025" DrawAspect="Content" ObjectID="_1798820163" r:id="rId8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المعرفة على </w:t>
            </w:r>
            <w:r w:rsidRPr="00CB6261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3A771F25">
                <v:shape id="_x0000_i1026" type="#_x0000_t75" style="width:9pt;height:11.25pt" o:ole="">
                  <v:imagedata r:id="rId9" o:title=""/>
                </v:shape>
                <o:OLEObject Type="Embed" ProgID="Equation.DSMT4" ShapeID="_x0000_i1026" DrawAspect="Content" ObjectID="_1798820164" r:id="rId10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  كما </w:t>
            </w:r>
            <w:r w:rsidRPr="00CB6261">
              <w:rPr>
                <w:rFonts w:ascii="Amiri" w:hAnsi="Amiri" w:cs="Amiri" w:hint="cs"/>
                <w:sz w:val="28"/>
                <w:szCs w:val="28"/>
                <w:rtl/>
              </w:rPr>
              <w:t>يلي:</w: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B6261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1060" w:dyaOrig="360" w14:anchorId="06F2A510">
                <v:shape id="_x0000_i1027" type="#_x0000_t75" style="width:38.25pt;height:15.75pt" o:ole="">
                  <v:imagedata r:id="rId11" o:title=""/>
                </v:shape>
                <o:OLEObject Type="Embed" ProgID="Equation.DSMT4" ShapeID="_x0000_i1027" DrawAspect="Content" ObjectID="_1798820165" r:id="rId12"/>
              </w:object>
            </w:r>
          </w:p>
          <w:p w14:paraId="06DA8883" w14:textId="77777777" w:rsidR="006F2B00" w:rsidRPr="00D018CC" w:rsidRDefault="006F2B00" w:rsidP="006F2B00">
            <w:pPr>
              <w:pStyle w:val="Paragraphedeliste"/>
              <w:numPr>
                <w:ilvl w:val="0"/>
                <w:numId w:val="24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تشكيل جدول التغيرات </w:t>
            </w:r>
          </w:p>
          <w:p w14:paraId="08B3C696" w14:textId="77777777" w:rsidR="006F2B00" w:rsidRPr="00CB6261" w:rsidRDefault="006F2B00" w:rsidP="006F2B00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الدالة </w:t>
            </w:r>
            <w:r w:rsidRPr="00CB6261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25B30964">
                <v:shape id="_x0000_i1028" type="#_x0000_t75" style="width:8.25pt;height:11.25pt" o:ole="">
                  <v:imagedata r:id="rId7" o:title=""/>
                </v:shape>
                <o:OLEObject Type="Embed" ProgID="Equation.DSMT4" ShapeID="_x0000_i1028" DrawAspect="Content" ObjectID="_1798820166" r:id="rId13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 قابلة </w:t>
            </w:r>
            <w:r w:rsidRPr="00CB6261">
              <w:rPr>
                <w:rFonts w:ascii="Amiri" w:hAnsi="Amiri" w:cs="Amiri" w:hint="cs"/>
                <w:sz w:val="28"/>
                <w:szCs w:val="28"/>
                <w:rtl/>
              </w:rPr>
              <w:t>للاشتقاق</w: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CB6261">
              <w:rPr>
                <w:rFonts w:ascii="Amiri" w:hAnsi="Amiri" w:cs="Amiri" w:hint="cs"/>
                <w:sz w:val="28"/>
                <w:szCs w:val="28"/>
                <w:rtl/>
              </w:rPr>
              <w:t>ولدينا</w: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B6261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1140" w:dyaOrig="320" w14:anchorId="607C0C1B">
                <v:shape id="_x0000_i1029" type="#_x0000_t75" style="width:40.5pt;height:13.5pt" o:ole="">
                  <v:imagedata r:id="rId14" o:title=""/>
                </v:shape>
                <o:OLEObject Type="Embed" ProgID="Equation.DSMT4" ShapeID="_x0000_i1029" DrawAspect="Content" ObjectID="_1798820167" r:id="rId15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3D6166C" w14:textId="77777777" w:rsidR="006F2B00" w:rsidRDefault="006F2B00" w:rsidP="006F2B00">
            <w:pPr>
              <w:bidi/>
              <w:ind w:left="360"/>
              <w:rPr>
                <w:rFonts w:ascii="Amiri" w:hAnsi="Amiri" w:cs="Amiri"/>
                <w:position w:val="-4"/>
                <w:sz w:val="28"/>
                <w:szCs w:val="28"/>
                <w:rtl/>
                <w:lang w:bidi="ar-DZ"/>
              </w:rPr>
            </w:pP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الدالة </w:t>
            </w:r>
            <w:r w:rsidRPr="00CB6261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11E94C4A">
                <v:shape id="_x0000_i1030" type="#_x0000_t75" style="width:8.25pt;height:11.25pt" o:ole="">
                  <v:imagedata r:id="rId7" o:title=""/>
                </v:shape>
                <o:OLEObject Type="Embed" ProgID="Equation.DSMT4" ShapeID="_x0000_i1030" DrawAspect="Content" ObjectID="_1798820168" r:id="rId16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متناقصة تماما على المجال </w:t>
            </w:r>
            <w:r w:rsidRPr="00CB6261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880" w:dyaOrig="400" w14:anchorId="3E207C9D">
                <v:shape id="_x0000_i1031" type="#_x0000_t75" style="width:31.5pt;height:17.25pt" o:ole="">
                  <v:imagedata r:id="rId17" o:title=""/>
                </v:shape>
                <o:OLEObject Type="Embed" ProgID="Equation.DSMT4" ShapeID="_x0000_i1031" DrawAspect="Content" ObjectID="_1798820169" r:id="rId18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B6261">
              <w:rPr>
                <w:rFonts w:ascii="Amiri" w:hAnsi="Amiri" w:cs="Amiri" w:hint="cs"/>
                <w:sz w:val="28"/>
                <w:szCs w:val="28"/>
                <w:rtl/>
              </w:rPr>
              <w:t>ومتزايدة</w: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تماما على المجال </w:t>
            </w:r>
            <w:r w:rsidRPr="00CB6261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1100" w:dyaOrig="400" w14:anchorId="7F5962AE">
                <v:shape id="_x0000_i1032" type="#_x0000_t75" style="width:39pt;height:17.25pt" o:ole="">
                  <v:imagedata r:id="rId19" o:title=""/>
                </v:shape>
                <o:OLEObject Type="Embed" ProgID="Equation.DSMT4" ShapeID="_x0000_i1032" DrawAspect="Content" ObjectID="_1798820170" r:id="rId20"/>
              </w:object>
            </w:r>
          </w:p>
          <w:p w14:paraId="77271455" w14:textId="77777777" w:rsidR="006F2B00" w:rsidRPr="00CB6261" w:rsidRDefault="006F2B00" w:rsidP="006F2B00">
            <w:pPr>
              <w:bidi/>
              <w:ind w:left="360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6BB229FA" wp14:editId="2D015714">
                  <wp:extent cx="1504762" cy="1123810"/>
                  <wp:effectExtent l="0" t="0" r="635" b="635"/>
                  <wp:docPr id="74297053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9705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3FEAF" w14:textId="77777777" w:rsidR="006F2B00" w:rsidRPr="00D018CC" w:rsidRDefault="006F2B00" w:rsidP="006F2B00">
            <w:pPr>
              <w:pStyle w:val="Paragraphedeliste"/>
              <w:numPr>
                <w:ilvl w:val="0"/>
                <w:numId w:val="24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إكمال جدول القيم:</w:t>
            </w:r>
          </w:p>
          <w:tbl>
            <w:tblPr>
              <w:tblStyle w:val="Grilledutableau"/>
              <w:bidiVisual/>
              <w:tblW w:w="0" w:type="auto"/>
              <w:tblInd w:w="577" w:type="dxa"/>
              <w:tblLook w:val="04A0" w:firstRow="1" w:lastRow="0" w:firstColumn="1" w:lastColumn="0" w:noHBand="0" w:noVBand="1"/>
            </w:tblPr>
            <w:tblGrid>
              <w:gridCol w:w="868"/>
              <w:gridCol w:w="850"/>
              <w:gridCol w:w="742"/>
              <w:gridCol w:w="836"/>
              <w:gridCol w:w="718"/>
              <w:gridCol w:w="624"/>
              <w:gridCol w:w="608"/>
              <w:gridCol w:w="624"/>
              <w:gridCol w:w="622"/>
              <w:gridCol w:w="647"/>
            </w:tblGrid>
            <w:tr w:rsidR="006F2B00" w14:paraId="250127EC" w14:textId="77777777" w:rsidTr="00BF4DEA">
              <w:tc>
                <w:tcPr>
                  <w:tcW w:w="868" w:type="dxa"/>
                </w:tcPr>
                <w:p w14:paraId="188E5884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320" w14:anchorId="232BB0A3">
                      <v:shape id="_x0000_i1033" type="#_x0000_t75" style="width:26.25pt;height:15.75pt" o:ole="">
                        <v:imagedata r:id="rId22" o:title=""/>
                      </v:shape>
                      <o:OLEObject Type="Embed" ProgID="Equation.DSMT4" ShapeID="_x0000_i1033" DrawAspect="Content" ObjectID="_1798820171" r:id="rId23"/>
                    </w:object>
                  </w:r>
                </w:p>
              </w:tc>
              <w:tc>
                <w:tcPr>
                  <w:tcW w:w="850" w:type="dxa"/>
                </w:tcPr>
                <w:p w14:paraId="27E68ABC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320" w14:anchorId="5E2427C4">
                      <v:shape id="_x0000_i1034" type="#_x0000_t75" style="width:26.25pt;height:15.75pt" o:ole="">
                        <v:imagedata r:id="rId24" o:title=""/>
                      </v:shape>
                      <o:OLEObject Type="Embed" ProgID="Equation.DSMT4" ShapeID="_x0000_i1034" DrawAspect="Content" ObjectID="_1798820172" r:id="rId25"/>
                    </w:object>
                  </w:r>
                </w:p>
              </w:tc>
              <w:tc>
                <w:tcPr>
                  <w:tcW w:w="736" w:type="dxa"/>
                </w:tcPr>
                <w:p w14:paraId="52650C69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320" w14:anchorId="2C168024">
                      <v:shape id="_x0000_i1035" type="#_x0000_t75" style="width:26.25pt;height:15.75pt" o:ole="">
                        <v:imagedata r:id="rId26" o:title=""/>
                      </v:shape>
                      <o:OLEObject Type="Embed" ProgID="Equation.DSMT4" ShapeID="_x0000_i1035" DrawAspect="Content" ObjectID="_1798820173" r:id="rId27"/>
                    </w:object>
                  </w:r>
                </w:p>
              </w:tc>
              <w:tc>
                <w:tcPr>
                  <w:tcW w:w="836" w:type="dxa"/>
                </w:tcPr>
                <w:p w14:paraId="099A083E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40" w:dyaOrig="279" w14:anchorId="763EBB2B">
                      <v:shape id="_x0000_i1036" type="#_x0000_t75" style="width:21.75pt;height:14.25pt" o:ole="">
                        <v:imagedata r:id="rId28" o:title=""/>
                      </v:shape>
                      <o:OLEObject Type="Embed" ProgID="Equation.DSMT4" ShapeID="_x0000_i1036" DrawAspect="Content" ObjectID="_1798820174" r:id="rId29"/>
                    </w:object>
                  </w:r>
                </w:p>
              </w:tc>
              <w:tc>
                <w:tcPr>
                  <w:tcW w:w="718" w:type="dxa"/>
                  <w:shd w:val="clear" w:color="auto" w:fill="FBD4B4" w:themeFill="accent6" w:themeFillTint="66"/>
                </w:tcPr>
                <w:p w14:paraId="753ADBCE" w14:textId="77777777" w:rsidR="006F2B00" w:rsidRPr="00AD52D3" w:rsidRDefault="006F2B00" w:rsidP="006F2B00">
                  <w:pPr>
                    <w:bidi/>
                    <w:rPr>
                      <w:rFonts w:ascii="Amiri" w:hAnsi="Amiri" w:cs="Amiri"/>
                      <w:color w:val="D9D9D9" w:themeColor="background1" w:themeShade="D9"/>
                      <w:sz w:val="28"/>
                      <w:szCs w:val="28"/>
                      <w:highlight w:val="yellow"/>
                      <w:rtl/>
                    </w:rPr>
                  </w:pPr>
                </w:p>
              </w:tc>
              <w:tc>
                <w:tcPr>
                  <w:tcW w:w="624" w:type="dxa"/>
                </w:tcPr>
                <w:p w14:paraId="6E0F7142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5F9F5582">
                      <v:shape id="_x0000_i1037" type="#_x0000_t75" style="width:18.75pt;height:15.75pt" o:ole="">
                        <v:imagedata r:id="rId30" o:title=""/>
                      </v:shape>
                      <o:OLEObject Type="Embed" ProgID="Equation.DSMT4" ShapeID="_x0000_i1037" DrawAspect="Content" ObjectID="_1798820175" r:id="rId31"/>
                    </w:object>
                  </w:r>
                </w:p>
              </w:tc>
              <w:tc>
                <w:tcPr>
                  <w:tcW w:w="608" w:type="dxa"/>
                </w:tcPr>
                <w:p w14:paraId="6178E1E4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7EA043D9">
                      <v:shape id="_x0000_i1038" type="#_x0000_t75" style="width:18.75pt;height:15.75pt" o:ole="">
                        <v:imagedata r:id="rId32" o:title=""/>
                      </v:shape>
                      <o:OLEObject Type="Embed" ProgID="Equation.DSMT4" ShapeID="_x0000_i1038" DrawAspect="Content" ObjectID="_1798820176" r:id="rId33"/>
                    </w:object>
                  </w:r>
                </w:p>
              </w:tc>
              <w:tc>
                <w:tcPr>
                  <w:tcW w:w="624" w:type="dxa"/>
                </w:tcPr>
                <w:p w14:paraId="757EDDD6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6557E40D">
                      <v:shape id="_x0000_i1039" type="#_x0000_t75" style="width:18.75pt;height:15.75pt" o:ole="">
                        <v:imagedata r:id="rId34" o:title=""/>
                      </v:shape>
                      <o:OLEObject Type="Embed" ProgID="Equation.DSMT4" ShapeID="_x0000_i1039" DrawAspect="Content" ObjectID="_1798820177" r:id="rId35"/>
                    </w:object>
                  </w:r>
                </w:p>
              </w:tc>
              <w:tc>
                <w:tcPr>
                  <w:tcW w:w="622" w:type="dxa"/>
                </w:tcPr>
                <w:p w14:paraId="1F115E2B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279" w:dyaOrig="279" w14:anchorId="77D4A940">
                      <v:shape id="_x0000_i1040" type="#_x0000_t75" style="width:14.25pt;height:14.25pt" o:ole="">
                        <v:imagedata r:id="rId36" o:title=""/>
                      </v:shape>
                      <o:OLEObject Type="Embed" ProgID="Equation.DSMT4" ShapeID="_x0000_i1040" DrawAspect="Content" ObjectID="_1798820178" r:id="rId37"/>
                    </w:object>
                  </w:r>
                </w:p>
              </w:tc>
              <w:tc>
                <w:tcPr>
                  <w:tcW w:w="647" w:type="dxa"/>
                </w:tcPr>
                <w:p w14:paraId="7856622C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200" w:dyaOrig="220" w14:anchorId="346DF6FC">
                      <v:shape id="_x0000_i1041" type="#_x0000_t75" style="width:9.75pt;height:11.25pt" o:ole="">
                        <v:imagedata r:id="rId38" o:title=""/>
                      </v:shape>
                      <o:OLEObject Type="Embed" ProgID="Equation.DSMT4" ShapeID="_x0000_i1041" DrawAspect="Content" ObjectID="_1798820179" r:id="rId39"/>
                    </w:object>
                  </w:r>
                </w:p>
              </w:tc>
            </w:tr>
            <w:tr w:rsidR="006F2B00" w14:paraId="7D7191FB" w14:textId="77777777" w:rsidTr="00BF4DEA">
              <w:tc>
                <w:tcPr>
                  <w:tcW w:w="868" w:type="dxa"/>
                </w:tcPr>
                <w:p w14:paraId="38655EFA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79A8E966">
                      <v:shape id="_x0000_i1042" type="#_x0000_t75" style="width:18.75pt;height:15.75pt" o:ole="">
                        <v:imagedata r:id="rId40" o:title=""/>
                      </v:shape>
                      <o:OLEObject Type="Embed" ProgID="Equation.DSMT4" ShapeID="_x0000_i1042" DrawAspect="Content" ObjectID="_1798820180" r:id="rId41"/>
                    </w:object>
                  </w:r>
                </w:p>
              </w:tc>
              <w:tc>
                <w:tcPr>
                  <w:tcW w:w="850" w:type="dxa"/>
                </w:tcPr>
                <w:p w14:paraId="23F97949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600EF5AC">
                      <v:shape id="_x0000_i1043" type="#_x0000_t75" style="width:18.75pt;height:15.75pt" o:ole="">
                        <v:imagedata r:id="rId42" o:title=""/>
                      </v:shape>
                      <o:OLEObject Type="Embed" ProgID="Equation.DSMT4" ShapeID="_x0000_i1043" DrawAspect="Content" ObjectID="_1798820181" r:id="rId43"/>
                    </w:object>
                  </w:r>
                </w:p>
              </w:tc>
              <w:tc>
                <w:tcPr>
                  <w:tcW w:w="736" w:type="dxa"/>
                </w:tcPr>
                <w:p w14:paraId="34AE9E8A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38F3BEFF">
                      <v:shape id="_x0000_i1044" type="#_x0000_t75" style="width:18.75pt;height:15.75pt" o:ole="">
                        <v:imagedata r:id="rId30" o:title=""/>
                      </v:shape>
                      <o:OLEObject Type="Embed" ProgID="Equation.DSMT4" ShapeID="_x0000_i1044" DrawAspect="Content" ObjectID="_1798820182" r:id="rId44"/>
                    </w:object>
                  </w:r>
                </w:p>
              </w:tc>
              <w:tc>
                <w:tcPr>
                  <w:tcW w:w="836" w:type="dxa"/>
                </w:tcPr>
                <w:p w14:paraId="2A04F6BD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79F30B9C">
                      <v:shape id="_x0000_i1045" type="#_x0000_t75" style="width:18.75pt;height:15.75pt" o:ole="">
                        <v:imagedata r:id="rId34" o:title=""/>
                      </v:shape>
                      <o:OLEObject Type="Embed" ProgID="Equation.DSMT4" ShapeID="_x0000_i1045" DrawAspect="Content" ObjectID="_1798820183" r:id="rId45"/>
                    </w:object>
                  </w:r>
                </w:p>
              </w:tc>
              <w:tc>
                <w:tcPr>
                  <w:tcW w:w="718" w:type="dxa"/>
                  <w:shd w:val="clear" w:color="auto" w:fill="FBD4B4" w:themeFill="accent6" w:themeFillTint="66"/>
                </w:tcPr>
                <w:p w14:paraId="1B7A8C00" w14:textId="77777777" w:rsidR="006F2B00" w:rsidRPr="00AD52D3" w:rsidRDefault="006F2B00" w:rsidP="006F2B00">
                  <w:pPr>
                    <w:bidi/>
                    <w:rPr>
                      <w:rFonts w:ascii="Amiri" w:hAnsi="Amiri" w:cs="Amiri"/>
                      <w:color w:val="D9D9D9" w:themeColor="background1" w:themeShade="D9"/>
                      <w:sz w:val="28"/>
                      <w:szCs w:val="28"/>
                      <w:highlight w:val="yellow"/>
                      <w:rtl/>
                    </w:rPr>
                  </w:pPr>
                </w:p>
              </w:tc>
              <w:tc>
                <w:tcPr>
                  <w:tcW w:w="624" w:type="dxa"/>
                </w:tcPr>
                <w:p w14:paraId="47599F96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7C114ABE">
                      <v:shape id="_x0000_i1046" type="#_x0000_t75" style="width:18.75pt;height:15.75pt" o:ole="">
                        <v:imagedata r:id="rId40" o:title=""/>
                      </v:shape>
                      <o:OLEObject Type="Embed" ProgID="Equation.DSMT4" ShapeID="_x0000_i1046" DrawAspect="Content" ObjectID="_1798820184" r:id="rId46"/>
                    </w:object>
                  </w:r>
                </w:p>
              </w:tc>
              <w:tc>
                <w:tcPr>
                  <w:tcW w:w="608" w:type="dxa"/>
                </w:tcPr>
                <w:p w14:paraId="544C1130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3E6D4A98">
                      <v:shape id="_x0000_i1047" type="#_x0000_t75" style="width:18.75pt;height:15.75pt" o:ole="">
                        <v:imagedata r:id="rId42" o:title=""/>
                      </v:shape>
                      <o:OLEObject Type="Embed" ProgID="Equation.DSMT4" ShapeID="_x0000_i1047" DrawAspect="Content" ObjectID="_1798820185" r:id="rId47"/>
                    </w:object>
                  </w:r>
                </w:p>
              </w:tc>
              <w:tc>
                <w:tcPr>
                  <w:tcW w:w="624" w:type="dxa"/>
                </w:tcPr>
                <w:p w14:paraId="053C3429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01D36E88">
                      <v:shape id="_x0000_i1048" type="#_x0000_t75" style="width:18.75pt;height:15.75pt" o:ole="">
                        <v:imagedata r:id="rId30" o:title=""/>
                      </v:shape>
                      <o:OLEObject Type="Embed" ProgID="Equation.DSMT4" ShapeID="_x0000_i1048" DrawAspect="Content" ObjectID="_1798820186" r:id="rId48"/>
                    </w:object>
                  </w:r>
                </w:p>
              </w:tc>
              <w:tc>
                <w:tcPr>
                  <w:tcW w:w="622" w:type="dxa"/>
                </w:tcPr>
                <w:p w14:paraId="71A9B493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27440B8F">
                      <v:shape id="_x0000_i1049" type="#_x0000_t75" style="width:18.75pt;height:15.75pt" o:ole="">
                        <v:imagedata r:id="rId34" o:title=""/>
                      </v:shape>
                      <o:OLEObject Type="Embed" ProgID="Equation.DSMT4" ShapeID="_x0000_i1049" DrawAspect="Content" ObjectID="_1798820187" r:id="rId49"/>
                    </w:object>
                  </w:r>
                </w:p>
              </w:tc>
              <w:tc>
                <w:tcPr>
                  <w:tcW w:w="647" w:type="dxa"/>
                </w:tcPr>
                <w:p w14:paraId="168167A3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CB6261">
                    <w:rPr>
                      <w:rFonts w:ascii="Amiri" w:hAnsi="Amiri" w:cs="Amiri"/>
                      <w:kern w:val="2"/>
                      <w:position w:val="-10"/>
                      <w:sz w:val="28"/>
                      <w:szCs w:val="28"/>
                      <w14:ligatures w14:val="standardContextual"/>
                    </w:rPr>
                    <w:object w:dxaOrig="560" w:dyaOrig="320" w14:anchorId="787C309C">
                      <v:shape id="_x0000_i1050" type="#_x0000_t75" style="width:20.25pt;height:13.5pt" o:ole="">
                        <v:imagedata r:id="rId50" o:title=""/>
                      </v:shape>
                      <o:OLEObject Type="Embed" ProgID="Equation.DSMT4" ShapeID="_x0000_i1050" DrawAspect="Content" ObjectID="_1798820188" r:id="rId51"/>
                    </w:object>
                  </w:r>
                </w:p>
              </w:tc>
            </w:tr>
          </w:tbl>
          <w:p w14:paraId="08FA4C1D" w14:textId="77777777" w:rsidR="006F2B00" w:rsidRPr="00D018CC" w:rsidRDefault="006F2B00" w:rsidP="006F2B00">
            <w:pPr>
              <w:pStyle w:val="Paragraphedeliste"/>
              <w:numPr>
                <w:ilvl w:val="0"/>
                <w:numId w:val="24"/>
              </w:numPr>
              <w:bidi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نلاحظ أن</w:t>
            </w:r>
            <w:r w:rsidRPr="00D018CC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: </w:t>
            </w:r>
            <w:r w:rsidRPr="006C5E5F">
              <w:rPr>
                <w:position w:val="-10"/>
              </w:rPr>
              <w:object w:dxaOrig="499" w:dyaOrig="320" w14:anchorId="4F61C256">
                <v:shape id="_x0000_i1051" type="#_x0000_t75" style="width:24.75pt;height:15.75pt" o:ole="">
                  <v:imagedata r:id="rId52" o:title=""/>
                </v:shape>
                <o:OLEObject Type="Embed" ProgID="Equation.DSMT4" ShapeID="_x0000_i1051" DrawAspect="Content" ObjectID="_1798820189" r:id="rId53"/>
              </w:object>
            </w:r>
            <w:r w:rsidRPr="00D018CC">
              <w:rPr>
                <w:rFonts w:ascii="Amiri" w:hAnsi="Amiri" w:cs="Amiri"/>
                <w:sz w:val="28"/>
                <w:szCs w:val="28"/>
                <w:rtl/>
              </w:rPr>
              <w:t xml:space="preserve"> تأخذ قيما كبيرة جد</w:t>
            </w:r>
            <w:r w:rsidRPr="00D018CC">
              <w:rPr>
                <w:rFonts w:ascii="Amiri" w:hAnsi="Amiri" w:cs="Amiri" w:hint="cs"/>
                <w:sz w:val="28"/>
                <w:szCs w:val="28"/>
                <w:rtl/>
              </w:rPr>
              <w:t>ا</w:t>
            </w:r>
            <w:r w:rsidRPr="00D018CC">
              <w:rPr>
                <w:rFonts w:ascii="Amiri" w:hAnsi="Amiri" w:cs="Amiri"/>
                <w:sz w:val="28"/>
                <w:szCs w:val="28"/>
                <w:rtl/>
              </w:rPr>
              <w:t xml:space="preserve">كلما أخذ </w:t>
            </w:r>
            <w:r w:rsidRPr="004C69BF">
              <w:rPr>
                <w:position w:val="-14"/>
                <w:szCs w:val="36"/>
              </w:rPr>
              <w:object w:dxaOrig="279" w:dyaOrig="400" w14:anchorId="74694C35">
                <v:shape id="_x0000_i1052" type="#_x0000_t75" style="width:14.25pt;height:20.25pt" o:ole="">
                  <v:imagedata r:id="rId54" o:title=""/>
                </v:shape>
                <o:OLEObject Type="Embed" ProgID="Equation.DSMT4" ShapeID="_x0000_i1052" DrawAspect="Content" ObjectID="_1798820190" r:id="rId55"/>
              </w:object>
            </w:r>
            <w:r w:rsidRPr="00D018CC">
              <w:rPr>
                <w:rFonts w:ascii="Amiri" w:hAnsi="Amiri" w:cs="Amiri"/>
                <w:sz w:val="28"/>
                <w:szCs w:val="28"/>
                <w:rtl/>
              </w:rPr>
              <w:t xml:space="preserve"> قيما كبيرة أكثر فأكثر </w:t>
            </w:r>
          </w:p>
          <w:p w14:paraId="0546A6D1" w14:textId="77777777" w:rsidR="006F2B00" w:rsidRDefault="006F2B00" w:rsidP="006F2B00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نقول في هذه الحالة أنه نهاية </w:t>
            </w:r>
            <w:r w:rsidRPr="00CB6261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069D8DD6">
                <v:shape id="_x0000_i1053" type="#_x0000_t75" style="width:13.5pt;height:12.75pt" o:ole="">
                  <v:imagedata r:id="rId56" o:title=""/>
                </v:shape>
                <o:OLEObject Type="Embed" ProgID="Equation.DSMT4" ShapeID="_x0000_i1053" DrawAspect="Content" ObjectID="_1798820191" r:id="rId57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هي </w:t>
            </w:r>
            <w:r w:rsidRPr="00CB6261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20" w14:anchorId="6556F287">
                <v:shape id="_x0000_i1054" type="#_x0000_t75" style="width:21.75pt;height:11.25pt" o:ole="">
                  <v:imagedata r:id="rId58" o:title=""/>
                </v:shape>
                <o:OLEObject Type="Embed" ProgID="Equation.DSMT4" ShapeID="_x0000_i1054" DrawAspect="Content" ObjectID="_1798820192" r:id="rId59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عندما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ت</w: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>ؤول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4C69BF">
              <w:rPr>
                <w:rFonts w:ascii="Amiri" w:hAnsi="Amiri" w:cs="Amiri"/>
                <w:kern w:val="2"/>
                <w:position w:val="-14"/>
                <w:sz w:val="28"/>
                <w:szCs w:val="36"/>
                <w14:ligatures w14:val="standardContextual"/>
              </w:rPr>
              <w:object w:dxaOrig="279" w:dyaOrig="400" w14:anchorId="53A31031">
                <v:shape id="_x0000_i1055" type="#_x0000_t75" style="width:14.25pt;height:20.25pt" o:ole="">
                  <v:imagedata r:id="rId54" o:title=""/>
                </v:shape>
                <o:OLEObject Type="Embed" ProgID="Equation.DSMT4" ShapeID="_x0000_i1055" DrawAspect="Content" ObjectID="_1798820193" r:id="rId60"/>
              </w:object>
            </w:r>
            <w:r>
              <w:rPr>
                <w:rFonts w:ascii="Amiri" w:hAnsi="Amiri" w:cs="Amiri" w:hint="cs"/>
                <w:position w:val="-4"/>
                <w:sz w:val="28"/>
                <w:szCs w:val="36"/>
                <w:rtl/>
                <w:lang w:bidi="ar-DZ"/>
              </w:rPr>
              <w:t xml:space="preserve"> </w: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إلى </w:t>
            </w:r>
            <w:r w:rsidRPr="00CB6261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20" w14:anchorId="31B0F7E6">
                <v:shape id="_x0000_i1056" type="#_x0000_t75" style="width:21.75pt;height:11.25pt" o:ole="">
                  <v:imagedata r:id="rId58" o:title=""/>
                </v:shape>
                <o:OLEObject Type="Embed" ProgID="Equation.DSMT4" ShapeID="_x0000_i1056" DrawAspect="Content" ObjectID="_1798820194" r:id="rId61"/>
              </w:object>
            </w:r>
            <w:r w:rsidRPr="00CB6261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B6261">
              <w:rPr>
                <w:rFonts w:ascii="Amiri" w:hAnsi="Amiri" w:cs="Amiri" w:hint="cs"/>
                <w:sz w:val="28"/>
                <w:szCs w:val="28"/>
                <w:rtl/>
              </w:rPr>
              <w:t>ونكتب: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</w:p>
          <w:p w14:paraId="027A4ED6" w14:textId="77777777" w:rsidR="006F2B00" w:rsidRPr="00CB6261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575E5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520" w:dyaOrig="480" w14:anchorId="6D23130F">
                <v:shape id="_x0000_i1057" type="#_x0000_t75" style="width:76.5pt;height:24pt" o:ole="">
                  <v:imagedata r:id="rId62" o:title=""/>
                </v:shape>
                <o:OLEObject Type="Embed" ProgID="Equation.DSMT4" ShapeID="_x0000_i1057" DrawAspect="Content" ObjectID="_1798820195" r:id="rId63"/>
              </w:object>
            </w:r>
            <w:r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 xml:space="preserve"> أو نكتب:  </w:t>
            </w:r>
            <w:r w:rsidRPr="00A114F7">
              <w:rPr>
                <w:rFonts w:ascii="Amiri" w:hAnsi="Amiri" w:cs="Amiri"/>
                <w:kern w:val="2"/>
                <w:position w:val="-20"/>
                <w:sz w:val="28"/>
                <w:szCs w:val="28"/>
                <w14:ligatures w14:val="standardContextual"/>
              </w:rPr>
              <w:object w:dxaOrig="1480" w:dyaOrig="440" w14:anchorId="759F24DA">
                <v:shape id="_x0000_i1058" type="#_x0000_t75" style="width:74.25pt;height:21.75pt" o:ole="">
                  <v:imagedata r:id="rId64" o:title=""/>
                </v:shape>
                <o:OLEObject Type="Embed" ProgID="Equation.DSMT4" ShapeID="_x0000_i1058" DrawAspect="Content" ObjectID="_1798820196" r:id="rId65"/>
              </w:object>
            </w:r>
            <w:r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 xml:space="preserve"> ، </w:t>
            </w:r>
            <w:r w:rsidRPr="00A114F7">
              <w:rPr>
                <w:rFonts w:ascii="Amiri" w:hAnsi="Amiri" w:cs="Amiri"/>
                <w:kern w:val="2"/>
                <w:position w:val="-20"/>
                <w:sz w:val="28"/>
                <w:szCs w:val="28"/>
                <w14:ligatures w14:val="standardContextual"/>
              </w:rPr>
              <w:object w:dxaOrig="1480" w:dyaOrig="440" w14:anchorId="7555A984">
                <v:shape id="_x0000_i1059" type="#_x0000_t75" style="width:74.25pt;height:21.75pt" o:ole="">
                  <v:imagedata r:id="rId66" o:title=""/>
                </v:shape>
                <o:OLEObject Type="Embed" ProgID="Equation.DSMT4" ShapeID="_x0000_i1059" DrawAspect="Content" ObjectID="_1798820197" r:id="rId67"/>
              </w:object>
            </w:r>
          </w:p>
          <w:p w14:paraId="292F0FFB" w14:textId="77777777" w:rsidR="006F2B00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018CC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4. </w:t>
            </w:r>
            <w:r w:rsidRPr="00D018C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بين أنه من أجل كل عدد حقيقي موجب تماما</w:t>
            </w:r>
            <w:r w:rsidRPr="00D018CC">
              <w:rPr>
                <w:rFonts w:ascii="Amiri" w:hAnsi="Amiri" w:cs="Amiri"/>
                <w:color w:val="FF0000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72552390">
                <v:shape id="_x0000_i1060" type="#_x0000_t75" style="width:12pt;height:12.75pt" o:ole="">
                  <v:imagedata r:id="rId68" o:title=""/>
                </v:shape>
                <o:OLEObject Type="Embed" ProgID="Equation.DSMT4" ShapeID="_x0000_i1060" DrawAspect="Content" ObjectID="_1798820198" r:id="rId69"/>
              </w:object>
            </w: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يوجد عدد حقيقي موجب تماما </w:t>
            </w:r>
            <w:r w:rsidRPr="00D018CC">
              <w:rPr>
                <w:rFonts w:ascii="Amiri" w:hAnsi="Amiri" w:cs="Amiri"/>
                <w:color w:val="FF0000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474239D5">
                <v:shape id="_x0000_i1061" type="#_x0000_t75" style="width:12pt;height:12.75pt" o:ole="">
                  <v:imagedata r:id="rId70" o:title=""/>
                </v:shape>
                <o:OLEObject Type="Embed" ProgID="Equation.DSMT4" ShapeID="_x0000_i1061" DrawAspect="Content" ObjectID="_1798820199" r:id="rId71"/>
              </w:object>
            </w: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بحيث: إذا كان </w:t>
            </w:r>
            <w:r w:rsidRPr="00D018CC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600" w:dyaOrig="279" w14:anchorId="52B17738">
                <v:shape id="_x0000_i1062" type="#_x0000_t75" style="width:30pt;height:14.25pt" o:ole="">
                  <v:imagedata r:id="rId72" o:title=""/>
                </v:shape>
                <o:OLEObject Type="Embed" ProgID="Equation.DSMT4" ShapeID="_x0000_i1062" DrawAspect="Content" ObjectID="_1798820200" r:id="rId73"/>
              </w:object>
            </w: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يكون </w:t>
            </w:r>
            <w:r w:rsidRPr="00D018CC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900" w:dyaOrig="320" w14:anchorId="7D378D2F">
                <v:shape id="_x0000_i1063" type="#_x0000_t75" style="width:45pt;height:15.75pt" o:ole="">
                  <v:imagedata r:id="rId74" o:title=""/>
                </v:shape>
                <o:OLEObject Type="Embed" ProgID="Equation.DSMT4" ShapeID="_x0000_i1063" DrawAspect="Content" ObjectID="_1798820201" r:id="rId75"/>
              </w:object>
            </w: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 و     إذا كان </w:t>
            </w:r>
            <w:r w:rsidRPr="00D018CC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740" w:dyaOrig="279" w14:anchorId="57304F37">
                <v:shape id="_x0000_i1064" type="#_x0000_t75" style="width:36.75pt;height:14.25pt" o:ole="">
                  <v:imagedata r:id="rId76" o:title=""/>
                </v:shape>
                <o:OLEObject Type="Embed" ProgID="Equation.DSMT4" ShapeID="_x0000_i1064" DrawAspect="Content" ObjectID="_1798820202" r:id="rId77"/>
              </w:object>
            </w:r>
            <w:r w:rsidRPr="00D018CC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يكون </w:t>
            </w:r>
            <w:r w:rsidRPr="00D018CC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900" w:dyaOrig="320" w14:anchorId="735BD6A8">
                <v:shape id="_x0000_i1065" type="#_x0000_t75" style="width:45pt;height:15.75pt" o:ole="">
                  <v:imagedata r:id="rId78" o:title=""/>
                </v:shape>
                <o:OLEObject Type="Embed" ProgID="Equation.DSMT4" ShapeID="_x0000_i1065" DrawAspect="Content" ObjectID="_1798820203" r:id="rId79"/>
              </w:object>
            </w:r>
          </w:p>
          <w:p w14:paraId="0D84D86C" w14:textId="77777777" w:rsidR="006F2B00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لدينا: </w:t>
            </w:r>
            <w:r w:rsidRPr="00454F6A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900" w:dyaOrig="320" w14:anchorId="2546D788">
                <v:shape id="_x0000_i1066" type="#_x0000_t75" style="width:45pt;height:15.75pt" o:ole="">
                  <v:imagedata r:id="rId80" o:title=""/>
                </v:shape>
                <o:OLEObject Type="Embed" ProgID="Equation.DSMT4" ShapeID="_x0000_i1066" DrawAspect="Content" ObjectID="_1798820204" r:id="rId8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تعني: </w:t>
            </w:r>
            <w:r w:rsidRPr="00454F6A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700" w:dyaOrig="320" w14:anchorId="29C7307C">
                <v:shape id="_x0000_i1067" type="#_x0000_t75" style="width:35.25pt;height:15.75pt" o:ole="">
                  <v:imagedata r:id="rId82" o:title=""/>
                </v:shape>
                <o:OLEObject Type="Embed" ProgID="Equation.DSMT4" ShapeID="_x0000_i1067" DrawAspect="Content" ObjectID="_1798820205" r:id="rId8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454F6A">
              <w:rPr>
                <w:rFonts w:ascii="Amiri" w:hAnsi="Amiri" w:cs="Amiri"/>
                <w:kern w:val="2"/>
                <w:position w:val="-8"/>
                <w:sz w:val="28"/>
                <w:szCs w:val="28"/>
                <w14:ligatures w14:val="standardContextual"/>
              </w:rPr>
              <w:object w:dxaOrig="1060" w:dyaOrig="400" w14:anchorId="599BC1BD">
                <v:shape id="_x0000_i1068" type="#_x0000_t75" style="width:53.25pt;height:20.25pt" o:ole="">
                  <v:imagedata r:id="rId84" o:title=""/>
                </v:shape>
                <o:OLEObject Type="Embed" ProgID="Equation.DSMT4" ShapeID="_x0000_i1068" DrawAspect="Content" ObjectID="_1798820206" r:id="rId8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ومنه: </w:t>
            </w:r>
            <w:r w:rsidRPr="00454F6A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859" w:dyaOrig="420" w14:anchorId="47644E72">
                <v:shape id="_x0000_i1069" type="#_x0000_t75" style="width:42.75pt;height:21pt" o:ole="">
                  <v:imagedata r:id="rId86" o:title=""/>
                </v:shape>
                <o:OLEObject Type="Embed" ProgID="Equation.DSMT4" ShapeID="_x0000_i1069" DrawAspect="Content" ObjectID="_1798820207" r:id="rId87"/>
              </w:object>
            </w:r>
          </w:p>
          <w:p w14:paraId="3C6F4F3F" w14:textId="77777777" w:rsidR="006F2B00" w:rsidRDefault="006F2B00" w:rsidP="006F2B00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إذا: </w:t>
            </w:r>
            <w:r w:rsidRPr="00454F6A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780" w:dyaOrig="340" w14:anchorId="6E223CA2">
                <v:shape id="_x0000_i1070" type="#_x0000_t75" style="width:39pt;height:17.25pt" o:ole="">
                  <v:imagedata r:id="rId88" o:title=""/>
                </v:shape>
                <o:OLEObject Type="Embed" ProgID="Equation.DSMT4" ShapeID="_x0000_i1070" DrawAspect="Content" ObjectID="_1798820208" r:id="rId8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 </w:t>
            </w:r>
            <w:r w:rsidRPr="00454F6A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920" w:dyaOrig="340" w14:anchorId="327D0F29">
                <v:shape id="_x0000_i1071" type="#_x0000_t75" style="width:45.75pt;height:17.25pt" o:ole="">
                  <v:imagedata r:id="rId90" o:title=""/>
                </v:shape>
                <o:OLEObject Type="Embed" ProgID="Equation.DSMT4" ShapeID="_x0000_i1071" DrawAspect="Content" ObjectID="_1798820209" r:id="rId9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إذا:</w:t>
            </w:r>
            <w:r w:rsidRPr="00454F6A">
              <w:rPr>
                <w:rFonts w:ascii="Amiri" w:hAnsi="Amiri" w:cs="Amiri"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2720" w:dyaOrig="480" w14:anchorId="02BB5890">
                <v:shape id="_x0000_i1072" type="#_x0000_t75" style="width:135.75pt;height:24pt" o:ole="">
                  <v:imagedata r:id="rId92" o:title=""/>
                </v:shape>
                <o:OLEObject Type="Embed" ProgID="Equation.DSMT4" ShapeID="_x0000_i1072" DrawAspect="Content" ObjectID="_1798820210" r:id="rId93"/>
              </w:object>
            </w:r>
          </w:p>
          <w:p w14:paraId="153FFD94" w14:textId="77777777" w:rsidR="006F2B00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بوضع:  </w:t>
            </w:r>
            <w:r w:rsidRPr="009B3DB8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820" w:dyaOrig="340" w14:anchorId="6841366C">
                <v:shape id="_x0000_i1073" type="#_x0000_t75" style="width:41.25pt;height:17.25pt" o:ole="">
                  <v:imagedata r:id="rId94" o:title=""/>
                </v:shape>
                <o:OLEObject Type="Embed" ProgID="Equation.DSMT4" ShapeID="_x0000_i1073" DrawAspect="Content" ObjectID="_1798820211" r:id="rId9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نجد:</w:t>
            </w:r>
          </w:p>
          <w:p w14:paraId="52EFDA80" w14:textId="77777777" w:rsidR="006F2B00" w:rsidRPr="009B3DB8" w:rsidRDefault="006F2B00" w:rsidP="006F2B00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B3DB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إذا كان </w:t>
            </w:r>
            <w:r w:rsidRPr="00454F6A">
              <w:rPr>
                <w:position w:val="-6"/>
                <w:lang w:bidi="ar-DZ"/>
              </w:rPr>
              <w:object w:dxaOrig="780" w:dyaOrig="340" w14:anchorId="28D1AA39">
                <v:shape id="_x0000_i1074" type="#_x0000_t75" style="width:39pt;height:17.25pt" o:ole="">
                  <v:imagedata r:id="rId88" o:title=""/>
                </v:shape>
                <o:OLEObject Type="Embed" ProgID="Equation.DSMT4" ShapeID="_x0000_i1074" DrawAspect="Content" ObjectID="_1798820212" r:id="rId96"/>
              </w:object>
            </w:r>
            <w:r w:rsidRPr="009B3DB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أي </w:t>
            </w:r>
            <w:r w:rsidRPr="00454F6A">
              <w:rPr>
                <w:position w:val="-6"/>
                <w:lang w:bidi="ar-DZ"/>
              </w:rPr>
              <w:object w:dxaOrig="600" w:dyaOrig="279" w14:anchorId="0E7C2726">
                <v:shape id="_x0000_i1075" type="#_x0000_t75" style="width:30pt;height:14.25pt" o:ole="">
                  <v:imagedata r:id="rId97" o:title=""/>
                </v:shape>
                <o:OLEObject Type="Embed" ProgID="Equation.DSMT4" ShapeID="_x0000_i1075" DrawAspect="Content" ObjectID="_1798820213" r:id="rId98"/>
              </w:object>
            </w:r>
            <w:r w:rsidRPr="009B3DB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يكون: </w:t>
            </w:r>
            <w:r w:rsidRPr="00D018CC">
              <w:rPr>
                <w:color w:val="FF0000"/>
                <w:position w:val="-10"/>
              </w:rPr>
              <w:object w:dxaOrig="900" w:dyaOrig="320" w14:anchorId="4BF6997F">
                <v:shape id="_x0000_i1076" type="#_x0000_t75" style="width:45pt;height:15.75pt" o:ole="">
                  <v:imagedata r:id="rId99" o:title=""/>
                </v:shape>
                <o:OLEObject Type="Embed" ProgID="Equation.DSMT4" ShapeID="_x0000_i1076" DrawAspect="Content" ObjectID="_1798820214" r:id="rId100"/>
              </w:object>
            </w:r>
          </w:p>
          <w:p w14:paraId="0C6E3FE7" w14:textId="581991F0" w:rsidR="00F334B5" w:rsidRDefault="006F2B00" w:rsidP="00D24484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B3DB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إذا كان </w:t>
            </w:r>
            <w:r w:rsidRPr="00454F6A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20" w:dyaOrig="340" w14:anchorId="4E6B7BEC">
                <v:shape id="_x0000_i1077" type="#_x0000_t75" style="width:45.75pt;height:17.25pt" o:ole="">
                  <v:imagedata r:id="rId90" o:title=""/>
                </v:shape>
                <o:OLEObject Type="Embed" ProgID="Equation.DSMT4" ShapeID="_x0000_i1077" DrawAspect="Content" ObjectID="_1798820215" r:id="rId101"/>
              </w:object>
            </w:r>
            <w:r w:rsidRPr="009B3DB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أي </w:t>
            </w:r>
            <w:r w:rsidRPr="00454F6A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740" w:dyaOrig="279" w14:anchorId="0C7DDDF6">
                <v:shape id="_x0000_i1078" type="#_x0000_t75" style="width:36.75pt;height:14.25pt" o:ole="">
                  <v:imagedata r:id="rId102" o:title=""/>
                </v:shape>
                <o:OLEObject Type="Embed" ProgID="Equation.DSMT4" ShapeID="_x0000_i1078" DrawAspect="Content" ObjectID="_1798820216" r:id="rId103"/>
              </w:object>
            </w:r>
            <w:r w:rsidRPr="009B3DB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يكون: </w:t>
            </w:r>
            <w:r w:rsidRPr="00D018CC">
              <w:rPr>
                <w:color w:val="FF0000"/>
                <w:position w:val="-10"/>
              </w:rPr>
              <w:object w:dxaOrig="900" w:dyaOrig="320" w14:anchorId="53B8D5F2">
                <v:shape id="_x0000_i1079" type="#_x0000_t75" style="width:45pt;height:15.75pt" o:ole="">
                  <v:imagedata r:id="rId99" o:title=""/>
                </v:shape>
                <o:OLEObject Type="Embed" ProgID="Equation.DSMT4" ShapeID="_x0000_i1079" DrawAspect="Content" ObjectID="_1798820217" r:id="rId104"/>
              </w:object>
            </w:r>
            <w:r w:rsidR="00D24484" w:rsidRPr="00D24484">
              <w:rPr>
                <w:rFonts w:ascii="Amiri" w:hAnsi="Amiri" w:cs="Amiri"/>
                <w:sz w:val="28"/>
                <w:szCs w:val="28"/>
                <w:rtl/>
                <w:lang w:bidi="ar-DZ"/>
              </w:rPr>
              <w:tab/>
            </w:r>
          </w:p>
          <w:p w14:paraId="45F060D7" w14:textId="77777777" w:rsidR="00D24484" w:rsidRPr="00D24484" w:rsidRDefault="00D24484" w:rsidP="00D2448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2FA69AD0" w14:textId="77777777" w:rsidR="006F2B00" w:rsidRDefault="006F2B00" w:rsidP="00F334B5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50F16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نشاط 04 ص111</w:t>
            </w:r>
          </w:p>
          <w:p w14:paraId="258DEC64" w14:textId="77777777" w:rsidR="006F2B00" w:rsidRPr="000D5A69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D5A6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نعتبر الدالة </w:t>
            </w:r>
            <w:r w:rsidRPr="000D5A69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74F48BDD">
                <v:shape id="_x0000_i1080" type="#_x0000_t75" style="width:11.25pt;height:13.5pt" o:ole="">
                  <v:imagedata r:id="rId105" o:title=""/>
                </v:shape>
                <o:OLEObject Type="Embed" ProgID="Equation.DSMT4" ShapeID="_x0000_i1080" DrawAspect="Content" ObjectID="_1798820218" r:id="rId106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المعرفة على </w:t>
            </w:r>
            <w:r w:rsidRPr="000D5A6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80" w:dyaOrig="400" w14:anchorId="64A68D27">
                <v:shape id="_x0000_i1081" type="#_x0000_t75" style="width:44.25pt;height:19.5pt" o:ole="">
                  <v:imagedata r:id="rId107" o:title=""/>
                </v:shape>
                <o:OLEObject Type="Embed" ProgID="Equation.DSMT4" ShapeID="_x0000_i1081" DrawAspect="Content" ObjectID="_1798820219" r:id="rId108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 بـ: </w:t>
            </w:r>
            <w:r w:rsidRPr="000D5A69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300" w:dyaOrig="620" w14:anchorId="6481F259">
                <v:shape id="_x0000_i1082" type="#_x0000_t75" style="width:73.5pt;height:30.75pt" o:ole="">
                  <v:imagedata r:id="rId109" o:title=""/>
                </v:shape>
                <o:OLEObject Type="Embed" ProgID="Equation.DSMT4" ShapeID="_x0000_i1082" DrawAspect="Content" ObjectID="_1798820220" r:id="rId110"/>
              </w:object>
            </w:r>
          </w:p>
          <w:p w14:paraId="50B26F1A" w14:textId="77777777" w:rsidR="006F2B00" w:rsidRPr="000D5A69" w:rsidRDefault="006F2B00" w:rsidP="006F2B00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D5A69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1/ تبيين </w:t>
            </w:r>
            <w:r w:rsidRPr="000D5A69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أن:</w:t>
            </w:r>
            <w:r w:rsidRPr="000D5A69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0D5A69">
              <w:rPr>
                <w:rFonts w:ascii="Amiri" w:hAnsi="Amiri" w:cs="Amiri"/>
                <w:color w:val="FF0000"/>
                <w:kern w:val="2"/>
                <w:position w:val="-24"/>
                <w:sz w:val="28"/>
                <w:szCs w:val="28"/>
                <w14:ligatures w14:val="standardContextual"/>
              </w:rPr>
              <w:object w:dxaOrig="1240" w:dyaOrig="620" w14:anchorId="683B30B9">
                <v:shape id="_x0000_i1083" type="#_x0000_t75" style="width:70.5pt;height:30.75pt" o:ole="">
                  <v:imagedata r:id="rId111" o:title=""/>
                </v:shape>
                <o:OLEObject Type="Embed" ProgID="Equation.DSMT4" ShapeID="_x0000_i1083" DrawAspect="Content" ObjectID="_1798820221" r:id="rId112"/>
              </w:object>
            </w:r>
            <w:r w:rsidRPr="000D5A69">
              <w:rPr>
                <w:rFonts w:ascii="Amiri" w:hAnsi="Amiri" w:cs="Amiri"/>
                <w:color w:val="FF0000"/>
                <w:position w:val="-4"/>
                <w:sz w:val="28"/>
                <w:szCs w:val="28"/>
                <w:rtl/>
              </w:rPr>
              <w:t xml:space="preserve">  حيث </w:t>
            </w:r>
            <w:r w:rsidRPr="000D5A69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41C914BB">
                <v:shape id="_x0000_i1084" type="#_x0000_t75" style="width:11.25pt;height:11.25pt" o:ole="">
                  <v:imagedata r:id="rId113" o:title=""/>
                </v:shape>
                <o:OLEObject Type="Embed" ProgID="Equation.DSMT4" ShapeID="_x0000_i1084" DrawAspect="Content" ObjectID="_1798820222" r:id="rId114"/>
              </w:object>
            </w:r>
            <w:r w:rsidRPr="000D5A69">
              <w:rPr>
                <w:rFonts w:ascii="Amiri" w:hAnsi="Amiri" w:cs="Amiri"/>
                <w:color w:val="FF0000"/>
                <w:position w:val="-4"/>
                <w:sz w:val="28"/>
                <w:szCs w:val="28"/>
                <w:rtl/>
              </w:rPr>
              <w:t>و</w:t>
            </w:r>
            <w:r w:rsidRPr="000D5A69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5A2D1682">
                <v:shape id="_x0000_i1085" type="#_x0000_t75" style="width:11.25pt;height:13.5pt" o:ole="">
                  <v:imagedata r:id="rId115" o:title=""/>
                </v:shape>
                <o:OLEObject Type="Embed" ProgID="Equation.DSMT4" ShapeID="_x0000_i1085" DrawAspect="Content" ObjectID="_1798820223" r:id="rId116"/>
              </w:object>
            </w:r>
            <w:r w:rsidRPr="000D5A69">
              <w:rPr>
                <w:rFonts w:ascii="Amiri" w:hAnsi="Amiri" w:cs="Amiri"/>
                <w:color w:val="FF0000"/>
                <w:position w:val="-4"/>
                <w:sz w:val="28"/>
                <w:szCs w:val="28"/>
                <w:rtl/>
              </w:rPr>
              <w:t xml:space="preserve"> عددان حقيقيان يطلب تعيينهما </w:t>
            </w:r>
          </w:p>
          <w:p w14:paraId="685D09D1" w14:textId="77777777" w:rsidR="006F2B00" w:rsidRPr="000D5A69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D5A69">
              <w:rPr>
                <w:rFonts w:ascii="Amiri" w:hAnsi="Amiri" w:cs="Amiri" w:hint="cs"/>
                <w:sz w:val="28"/>
                <w:szCs w:val="28"/>
                <w:rtl/>
              </w:rPr>
              <w:t>لدينا:</w:t>
            </w:r>
            <w:r w:rsidRPr="000D5A6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D5A69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2940" w:dyaOrig="620" w14:anchorId="0EC56B7F">
                <v:shape id="_x0000_i1086" type="#_x0000_t75" style="width:166.5pt;height:30.75pt" o:ole="">
                  <v:imagedata r:id="rId117" o:title=""/>
                </v:shape>
                <o:OLEObject Type="Embed" ProgID="Equation.DSMT4" ShapeID="_x0000_i1086" DrawAspect="Content" ObjectID="_1798820224" r:id="rId118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 ومنه بالمطابقة </w:t>
            </w:r>
            <w:r w:rsidRPr="000D5A69"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>نجد:</w: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</w:t>
            </w:r>
            <w:r w:rsidRPr="000D5A69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279" w14:anchorId="46B99AB0">
                <v:shape id="_x0000_i1087" type="#_x0000_t75" style="width:31.5pt;height:13.5pt" o:ole="">
                  <v:imagedata r:id="rId119" o:title=""/>
                </v:shape>
                <o:OLEObject Type="Embed" ProgID="Equation.DSMT4" ShapeID="_x0000_i1087" DrawAspect="Content" ObjectID="_1798820225" r:id="rId120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  و</w:t>
            </w:r>
            <w:r w:rsidRPr="000D5A69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499" w:dyaOrig="279" w14:anchorId="59702A94">
                <v:shape id="_x0000_i1088" type="#_x0000_t75" style="width:28.5pt;height:13.5pt" o:ole="">
                  <v:imagedata r:id="rId121" o:title=""/>
                </v:shape>
                <o:OLEObject Type="Embed" ProgID="Equation.DSMT4" ShapeID="_x0000_i1088" DrawAspect="Content" ObjectID="_1798820226" r:id="rId122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</w:t>
            </w:r>
          </w:p>
          <w:p w14:paraId="544E7ACE" w14:textId="77777777" w:rsidR="006F2B00" w:rsidRPr="00F45258" w:rsidRDefault="006F2B00" w:rsidP="006F2B00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4525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2/ الدالة </w:t>
            </w:r>
            <w:r w:rsidRPr="00F45258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3F1E4509">
                <v:shape id="_x0000_i1089" type="#_x0000_t75" style="width:11.25pt;height:13.5pt" o:ole="">
                  <v:imagedata r:id="rId123" o:title=""/>
                </v:shape>
                <o:OLEObject Type="Embed" ProgID="Equation.DSMT4" ShapeID="_x0000_i1089" DrawAspect="Content" ObjectID="_1798820227" r:id="rId124"/>
              </w:object>
            </w:r>
            <w:r w:rsidRPr="00F45258">
              <w:rPr>
                <w:rFonts w:ascii="Amiri" w:hAnsi="Amiri" w:cs="Amiri"/>
                <w:color w:val="FF0000"/>
                <w:position w:val="-4"/>
                <w:sz w:val="28"/>
                <w:szCs w:val="28"/>
                <w:rtl/>
              </w:rPr>
              <w:t xml:space="preserve"> قابلة </w:t>
            </w:r>
            <w:r w:rsidRPr="00F45258">
              <w:rPr>
                <w:rFonts w:ascii="Amiri" w:hAnsi="Amiri" w:cs="Amiri" w:hint="cs"/>
                <w:color w:val="FF0000"/>
                <w:position w:val="-4"/>
                <w:sz w:val="28"/>
                <w:szCs w:val="28"/>
                <w:rtl/>
              </w:rPr>
              <w:t>للاشتقاق</w:t>
            </w:r>
            <w:r w:rsidRPr="00F45258">
              <w:rPr>
                <w:rFonts w:ascii="Amiri" w:hAnsi="Amiri" w:cs="Amiri"/>
                <w:color w:val="FF0000"/>
                <w:position w:val="-4"/>
                <w:sz w:val="28"/>
                <w:szCs w:val="28"/>
                <w:rtl/>
              </w:rPr>
              <w:t xml:space="preserve"> على</w:t>
            </w:r>
            <w:r w:rsidRPr="00F45258">
              <w:rPr>
                <w:rFonts w:ascii="Amiri" w:hAnsi="Amiri" w:cs="Amiri"/>
                <w:color w:val="FF0000"/>
                <w:kern w:val="2"/>
                <w:position w:val="-14"/>
                <w:sz w:val="28"/>
                <w:szCs w:val="28"/>
                <w14:ligatures w14:val="standardContextual"/>
              </w:rPr>
              <w:object w:dxaOrig="780" w:dyaOrig="400" w14:anchorId="074B38E0">
                <v:shape id="_x0000_i1090" type="#_x0000_t75" style="width:44.25pt;height:19.5pt" o:ole="">
                  <v:imagedata r:id="rId125" o:title=""/>
                </v:shape>
                <o:OLEObject Type="Embed" ProgID="Equation.DSMT4" ShapeID="_x0000_i1090" DrawAspect="Content" ObjectID="_1798820228" r:id="rId126"/>
              </w:object>
            </w:r>
            <w:r w:rsidRPr="00F45258">
              <w:rPr>
                <w:rFonts w:ascii="Amiri" w:hAnsi="Amiri" w:cs="Amiri"/>
                <w:color w:val="FF0000"/>
                <w:position w:val="-4"/>
                <w:sz w:val="28"/>
                <w:szCs w:val="28"/>
                <w:rtl/>
              </w:rPr>
              <w:t xml:space="preserve"> </w:t>
            </w:r>
            <w:r w:rsidRPr="00F45258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ولدينا:</w:t>
            </w:r>
            <w:r w:rsidRPr="00F45258">
              <w:rPr>
                <w:rFonts w:ascii="Amiri" w:hAnsi="Amiri" w:cs="Amiri"/>
                <w:color w:val="FF0000"/>
                <w:position w:val="-4"/>
                <w:sz w:val="28"/>
                <w:szCs w:val="28"/>
              </w:rPr>
              <w:t xml:space="preserve"> </w:t>
            </w:r>
            <w:r w:rsidRPr="00F45258">
              <w:rPr>
                <w:rFonts w:ascii="Amiri" w:hAnsi="Amiri" w:cs="Amiri"/>
                <w:color w:val="FF0000"/>
                <w:kern w:val="2"/>
                <w:position w:val="-24"/>
                <w:sz w:val="28"/>
                <w:szCs w:val="28"/>
                <w14:ligatures w14:val="standardContextual"/>
              </w:rPr>
              <w:object w:dxaOrig="1219" w:dyaOrig="620" w14:anchorId="6BD18B3E">
                <v:shape id="_x0000_i1091" type="#_x0000_t75" style="width:69pt;height:30.75pt" o:ole="">
                  <v:imagedata r:id="rId127" o:title=""/>
                </v:shape>
                <o:OLEObject Type="Embed" ProgID="Equation.DSMT4" ShapeID="_x0000_i1091" DrawAspect="Content" ObjectID="_1798820229" r:id="rId128"/>
              </w:object>
            </w:r>
          </w:p>
          <w:p w14:paraId="61CA0F8B" w14:textId="77777777" w:rsidR="006F2B00" w:rsidRPr="000D5A69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7766C77" wp14:editId="052BCEAD">
                      <wp:simplePos x="0" y="0"/>
                      <wp:positionH relativeFrom="column">
                        <wp:posOffset>35471</wp:posOffset>
                      </wp:positionH>
                      <wp:positionV relativeFrom="paragraph">
                        <wp:posOffset>488537</wp:posOffset>
                      </wp:positionV>
                      <wp:extent cx="1669312" cy="1551925"/>
                      <wp:effectExtent l="0" t="0" r="26670" b="10795"/>
                      <wp:wrapNone/>
                      <wp:docPr id="107685420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312" cy="155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11ED8" w14:textId="77777777" w:rsidR="006F2B00" w:rsidRDefault="006F2B00" w:rsidP="006F2B0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9620AA" wp14:editId="286FF925">
                                        <wp:extent cx="1447165" cy="1447165"/>
                                        <wp:effectExtent l="0" t="0" r="635" b="635"/>
                                        <wp:docPr id="56849489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68494895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7165" cy="14471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66C77" id="Rectangle 2" o:spid="_x0000_s1030" style="position:absolute;left:0;text-align:left;margin-left:2.8pt;margin-top:38.45pt;width:131.45pt;height:122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" fillcolor="white [3201]" strokecolor="white [3212]" strokeweight="2pt">
                      <v:textbox>
                        <w:txbxContent>
                          <w:p w14:paraId="7DC11ED8" w14:textId="77777777" w:rsidR="006F2B00" w:rsidRDefault="006F2B00" w:rsidP="006F2B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620AA" wp14:editId="286FF925">
                                  <wp:extent cx="1447165" cy="1447165"/>
                                  <wp:effectExtent l="0" t="0" r="635" b="635"/>
                                  <wp:docPr id="56849489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8494895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165" cy="144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5A69">
              <w:rPr>
                <w:rFonts w:ascii="Amiri" w:hAnsi="Amiri" w:cs="Amiri"/>
                <w:sz w:val="28"/>
                <w:szCs w:val="28"/>
                <w:rtl/>
              </w:rPr>
              <w:t xml:space="preserve">نلاحظ أنه من أجل كل </w:t>
            </w:r>
            <w:r w:rsidRPr="000D5A69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60D7A742">
                <v:shape id="_x0000_i1092" type="#_x0000_t75" style="width:11.25pt;height:11.25pt" o:ole="">
                  <v:imagedata r:id="rId130" o:title=""/>
                </v:shape>
                <o:OLEObject Type="Embed" ProgID="Equation.DSMT4" ShapeID="_x0000_i1092" DrawAspect="Content" ObjectID="_1798820230" r:id="rId131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من </w:t>
            </w:r>
            <w:r w:rsidRPr="000D5A6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80" w:dyaOrig="400" w14:anchorId="4C3871CE">
                <v:shape id="_x0000_i1093" type="#_x0000_t75" style="width:44.25pt;height:19.5pt" o:ole="">
                  <v:imagedata r:id="rId107" o:title=""/>
                </v:shape>
                <o:OLEObject Type="Embed" ProgID="Equation.DSMT4" ShapeID="_x0000_i1093" DrawAspect="Content" ObjectID="_1798820231" r:id="rId132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 : </w:t>
            </w:r>
            <w:r w:rsidRPr="000D5A69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920" w:dyaOrig="320" w14:anchorId="2C72DC14">
                <v:shape id="_x0000_i1094" type="#_x0000_t75" style="width:51.75pt;height:15.75pt" o:ole="">
                  <v:imagedata r:id="rId133" o:title=""/>
                </v:shape>
                <o:OLEObject Type="Embed" ProgID="Equation.DSMT4" ShapeID="_x0000_i1094" DrawAspect="Content" ObjectID="_1798820232" r:id="rId134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 ومنه الدالة </w:t>
            </w:r>
            <w:r w:rsidRPr="000D5A69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4D71C8DA">
                <v:shape id="_x0000_i1095" type="#_x0000_t75" style="width:11.25pt;height:13.5pt" o:ole="">
                  <v:imagedata r:id="rId105" o:title=""/>
                </v:shape>
                <o:OLEObject Type="Embed" ProgID="Equation.DSMT4" ShapeID="_x0000_i1095" DrawAspect="Content" ObjectID="_1798820233" r:id="rId135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 متناقصة تماما على كل من </w:t>
            </w:r>
            <w:r w:rsidRPr="000D5A69">
              <w:rPr>
                <w:rFonts w:ascii="Amiri" w:hAnsi="Amiri" w:cs="Amiri"/>
                <w:sz w:val="28"/>
                <w:szCs w:val="28"/>
                <w:rtl/>
              </w:rPr>
              <w:t xml:space="preserve">المجالين </w:t>
            </w:r>
            <w:r w:rsidRPr="000D5A6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40" w:dyaOrig="400" w14:anchorId="21332804">
                <v:shape id="_x0000_i1096" type="#_x0000_t75" style="width:42pt;height:19.5pt" o:ole="">
                  <v:imagedata r:id="rId136" o:title=""/>
                </v:shape>
                <o:OLEObject Type="Embed" ProgID="Equation.DSMT4" ShapeID="_x0000_i1096" DrawAspect="Content" ObjectID="_1798820234" r:id="rId137"/>
              </w:object>
            </w:r>
            <w:r w:rsidRPr="000D5A69">
              <w:rPr>
                <w:rFonts w:ascii="Amiri" w:hAnsi="Amiri" w:cs="Amiri"/>
                <w:sz w:val="28"/>
                <w:szCs w:val="28"/>
                <w:rtl/>
              </w:rPr>
              <w:t xml:space="preserve">  و</w:t>
            </w:r>
            <w:r w:rsidRPr="000D5A6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40" w:dyaOrig="400" w14:anchorId="4292EC9B">
                <v:shape id="_x0000_i1097" type="#_x0000_t75" style="width:42pt;height:19.5pt" o:ole="">
                  <v:imagedata r:id="rId138" o:title=""/>
                </v:shape>
                <o:OLEObject Type="Embed" ProgID="Equation.DSMT4" ShapeID="_x0000_i1097" DrawAspect="Content" ObjectID="_1798820235" r:id="rId139"/>
              </w:object>
            </w:r>
            <w:r w:rsidRPr="000D5A69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</w:p>
          <w:p w14:paraId="1FC3381E" w14:textId="77777777" w:rsidR="006F2B00" w:rsidRPr="00F45258" w:rsidRDefault="006F2B00" w:rsidP="006F2B00">
            <w:pPr>
              <w:numPr>
                <w:ilvl w:val="0"/>
                <w:numId w:val="26"/>
              </w:num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4525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جدول تغيرات الدالة </w:t>
            </w:r>
            <w:r w:rsidRPr="00F45258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198BD745">
                <v:shape id="_x0000_i1098" type="#_x0000_t75" style="width:11.25pt;height:13.5pt" o:ole="">
                  <v:imagedata r:id="rId140" o:title=""/>
                </v:shape>
                <o:OLEObject Type="Embed" ProgID="Equation.DSMT4" ShapeID="_x0000_i1098" DrawAspect="Content" ObjectID="_1798820236" r:id="rId141"/>
              </w:object>
            </w:r>
          </w:p>
          <w:p w14:paraId="1F4C8A9A" w14:textId="77777777" w:rsidR="006F2B00" w:rsidRPr="000D5A69" w:rsidRDefault="006F2B00" w:rsidP="006F2B00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7CA47439" wp14:editId="4C0BA372">
                  <wp:extent cx="1827842" cy="989965"/>
                  <wp:effectExtent l="0" t="0" r="1270" b="635"/>
                  <wp:docPr id="15401208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120890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85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DF628" w14:textId="77777777" w:rsidR="006F2B00" w:rsidRDefault="006F2B00" w:rsidP="006F2B00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B3119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3</w:t>
            </w:r>
            <w:r w:rsidRPr="000B3119">
              <w:rPr>
                <w:rFonts w:ascii="Amiri" w:hAnsi="Amiri" w:cs="Amiri"/>
                <w:color w:val="FF0000"/>
                <w:sz w:val="28"/>
                <w:szCs w:val="28"/>
                <w:rtl/>
              </w:rPr>
              <w:t>/ إكمال الجدول: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12"/>
              <w:gridCol w:w="1056"/>
              <w:gridCol w:w="816"/>
              <w:gridCol w:w="592"/>
              <w:gridCol w:w="222"/>
              <w:gridCol w:w="1282"/>
              <w:gridCol w:w="1041"/>
              <w:gridCol w:w="802"/>
              <w:gridCol w:w="652"/>
              <w:gridCol w:w="712"/>
            </w:tblGrid>
            <w:tr w:rsidR="006F2B00" w14:paraId="4DF2B40B" w14:textId="77777777" w:rsidTr="00BF4DEA">
              <w:tc>
                <w:tcPr>
                  <w:tcW w:w="897" w:type="dxa"/>
                </w:tcPr>
                <w:p w14:paraId="53894FEC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24CE2731">
                      <v:shape id="_x0000_i1099" type="#_x0000_t75" style="width:18.75pt;height:15.75pt" o:ole="">
                        <v:imagedata r:id="rId143" o:title=""/>
                      </v:shape>
                      <o:OLEObject Type="Embed" ProgID="Equation.DSMT4" ShapeID="_x0000_i1099" DrawAspect="Content" ObjectID="_1798820237" r:id="rId144"/>
                    </w:object>
                  </w:r>
                </w:p>
              </w:tc>
              <w:tc>
                <w:tcPr>
                  <w:tcW w:w="897" w:type="dxa"/>
                </w:tcPr>
                <w:p w14:paraId="55CBE015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13C25453">
                      <v:shape id="_x0000_i1100" type="#_x0000_t75" style="width:18.75pt;height:15.75pt" o:ole="">
                        <v:imagedata r:id="rId145" o:title=""/>
                      </v:shape>
                      <o:OLEObject Type="Embed" ProgID="Equation.DSMT4" ShapeID="_x0000_i1100" DrawAspect="Content" ObjectID="_1798820238" r:id="rId146"/>
                    </w:object>
                  </w:r>
                </w:p>
              </w:tc>
              <w:tc>
                <w:tcPr>
                  <w:tcW w:w="896" w:type="dxa"/>
                </w:tcPr>
                <w:p w14:paraId="09606D2F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320" w14:anchorId="2129BF9B">
                      <v:shape id="_x0000_i1101" type="#_x0000_t75" style="width:18.75pt;height:15.75pt" o:ole="">
                        <v:imagedata r:id="rId147" o:title=""/>
                      </v:shape>
                      <o:OLEObject Type="Embed" ProgID="Equation.DSMT4" ShapeID="_x0000_i1101" DrawAspect="Content" ObjectID="_1798820239" r:id="rId148"/>
                    </w:object>
                  </w:r>
                </w:p>
              </w:tc>
              <w:tc>
                <w:tcPr>
                  <w:tcW w:w="896" w:type="dxa"/>
                </w:tcPr>
                <w:p w14:paraId="53495899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279" w:dyaOrig="279" w14:anchorId="59A873C6">
                      <v:shape id="_x0000_i1102" type="#_x0000_t75" style="width:14.25pt;height:14.25pt" o:ole="">
                        <v:imagedata r:id="rId149" o:title=""/>
                      </v:shape>
                      <o:OLEObject Type="Embed" ProgID="Equation.DSMT4" ShapeID="_x0000_i1102" DrawAspect="Content" ObjectID="_1798820240" r:id="rId150"/>
                    </w:object>
                  </w:r>
                </w:p>
              </w:tc>
              <w:tc>
                <w:tcPr>
                  <w:tcW w:w="896" w:type="dxa"/>
                  <w:shd w:val="clear" w:color="auto" w:fill="FBD4B4" w:themeFill="accent6" w:themeFillTint="66"/>
                </w:tcPr>
                <w:p w14:paraId="3FD8CC16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96" w:type="dxa"/>
                </w:tcPr>
                <w:p w14:paraId="7B1A2E0C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320" w14:anchorId="2E6E644C">
                      <v:shape id="_x0000_i1103" type="#_x0000_t75" style="width:26.25pt;height:15.75pt" o:ole="">
                        <v:imagedata r:id="rId151" o:title=""/>
                      </v:shape>
                      <o:OLEObject Type="Embed" ProgID="Equation.DSMT4" ShapeID="_x0000_i1103" DrawAspect="Content" ObjectID="_1798820241" r:id="rId152"/>
                    </w:object>
                  </w:r>
                </w:p>
              </w:tc>
              <w:tc>
                <w:tcPr>
                  <w:tcW w:w="896" w:type="dxa"/>
                </w:tcPr>
                <w:p w14:paraId="36657C32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320" w14:anchorId="5C0A8AA1">
                      <v:shape id="_x0000_i1104" type="#_x0000_t75" style="width:26.25pt;height:15.75pt" o:ole="">
                        <v:imagedata r:id="rId153" o:title=""/>
                      </v:shape>
                      <o:OLEObject Type="Embed" ProgID="Equation.DSMT4" ShapeID="_x0000_i1104" DrawAspect="Content" ObjectID="_1798820242" r:id="rId154"/>
                    </w:object>
                  </w:r>
                </w:p>
              </w:tc>
              <w:tc>
                <w:tcPr>
                  <w:tcW w:w="896" w:type="dxa"/>
                </w:tcPr>
                <w:p w14:paraId="6E5A4B20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320" w14:anchorId="1B752638">
                      <v:shape id="_x0000_i1105" type="#_x0000_t75" style="width:26.25pt;height:15.75pt" o:ole="">
                        <v:imagedata r:id="rId155" o:title=""/>
                      </v:shape>
                      <o:OLEObject Type="Embed" ProgID="Equation.DSMT4" ShapeID="_x0000_i1105" DrawAspect="Content" ObjectID="_1798820243" r:id="rId156"/>
                    </w:object>
                  </w:r>
                </w:p>
              </w:tc>
              <w:tc>
                <w:tcPr>
                  <w:tcW w:w="896" w:type="dxa"/>
                </w:tcPr>
                <w:p w14:paraId="1900F6F9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40" w:dyaOrig="279" w14:anchorId="7848031D">
                      <v:shape id="_x0000_i1106" type="#_x0000_t75" style="width:21.75pt;height:14.25pt" o:ole="">
                        <v:imagedata r:id="rId157" o:title=""/>
                      </v:shape>
                      <o:OLEObject Type="Embed" ProgID="Equation.DSMT4" ShapeID="_x0000_i1106" DrawAspect="Content" ObjectID="_1798820244" r:id="rId158"/>
                    </w:object>
                  </w:r>
                </w:p>
              </w:tc>
              <w:tc>
                <w:tcPr>
                  <w:tcW w:w="896" w:type="dxa"/>
                </w:tcPr>
                <w:p w14:paraId="550F7B1C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200" w:dyaOrig="220" w14:anchorId="7DAC6864">
                      <v:shape id="_x0000_i1107" type="#_x0000_t75" style="width:9.75pt;height:11.25pt" o:ole="">
                        <v:imagedata r:id="rId159" o:title=""/>
                      </v:shape>
                      <o:OLEObject Type="Embed" ProgID="Equation.DSMT4" ShapeID="_x0000_i1107" DrawAspect="Content" ObjectID="_1798820245" r:id="rId160"/>
                    </w:object>
                  </w:r>
                </w:p>
              </w:tc>
            </w:tr>
            <w:tr w:rsidR="006F2B00" w14:paraId="19591948" w14:textId="77777777" w:rsidTr="00BF4DEA">
              <w:tc>
                <w:tcPr>
                  <w:tcW w:w="897" w:type="dxa"/>
                </w:tcPr>
                <w:p w14:paraId="72F1DFC9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1080" w:dyaOrig="279" w14:anchorId="5A2DC414">
                      <v:shape id="_x0000_i1108" type="#_x0000_t75" style="width:54.75pt;height:14.25pt" o:ole="">
                        <v:imagedata r:id="rId161" o:title=""/>
                      </v:shape>
                      <o:OLEObject Type="Embed" ProgID="Equation.DSMT4" ShapeID="_x0000_i1108" DrawAspect="Content" ObjectID="_1798820246" r:id="rId162"/>
                    </w:object>
                  </w:r>
                </w:p>
              </w:tc>
              <w:tc>
                <w:tcPr>
                  <w:tcW w:w="897" w:type="dxa"/>
                </w:tcPr>
                <w:p w14:paraId="44232166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840" w:dyaOrig="279" w14:anchorId="28C827EE">
                      <v:shape id="_x0000_i1109" type="#_x0000_t75" style="width:42pt;height:14.25pt" o:ole="">
                        <v:imagedata r:id="rId163" o:title=""/>
                      </v:shape>
                      <o:OLEObject Type="Embed" ProgID="Equation.DSMT4" ShapeID="_x0000_i1109" DrawAspect="Content" ObjectID="_1798820247" r:id="rId164"/>
                    </w:object>
                  </w:r>
                </w:p>
              </w:tc>
              <w:tc>
                <w:tcPr>
                  <w:tcW w:w="896" w:type="dxa"/>
                </w:tcPr>
                <w:p w14:paraId="12C517CE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600" w:dyaOrig="279" w14:anchorId="21B0A82F">
                      <v:shape id="_x0000_i1110" type="#_x0000_t75" style="width:30pt;height:14.25pt" o:ole="">
                        <v:imagedata r:id="rId165" o:title=""/>
                      </v:shape>
                      <o:OLEObject Type="Embed" ProgID="Equation.DSMT4" ShapeID="_x0000_i1110" DrawAspect="Content" ObjectID="_1798820248" r:id="rId166"/>
                    </w:object>
                  </w:r>
                </w:p>
              </w:tc>
              <w:tc>
                <w:tcPr>
                  <w:tcW w:w="896" w:type="dxa"/>
                </w:tcPr>
                <w:p w14:paraId="2E2EF3D5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60" w:dyaOrig="279" w14:anchorId="1130DAEF">
                      <v:shape id="_x0000_i1111" type="#_x0000_t75" style="width:18.75pt;height:14.25pt" o:ole="">
                        <v:imagedata r:id="rId167" o:title=""/>
                      </v:shape>
                      <o:OLEObject Type="Embed" ProgID="Equation.DSMT4" ShapeID="_x0000_i1111" DrawAspect="Content" ObjectID="_1798820249" r:id="rId168"/>
                    </w:object>
                  </w:r>
                </w:p>
              </w:tc>
              <w:tc>
                <w:tcPr>
                  <w:tcW w:w="896" w:type="dxa"/>
                  <w:shd w:val="clear" w:color="auto" w:fill="FBD4B4" w:themeFill="accent6" w:themeFillTint="66"/>
                </w:tcPr>
                <w:p w14:paraId="5A4CFC7B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96" w:type="dxa"/>
                </w:tcPr>
                <w:p w14:paraId="567EED2C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1060" w:dyaOrig="279" w14:anchorId="1A4BBDB8">
                      <v:shape id="_x0000_i1112" type="#_x0000_t75" style="width:53.25pt;height:14.25pt" o:ole="">
                        <v:imagedata r:id="rId169" o:title=""/>
                      </v:shape>
                      <o:OLEObject Type="Embed" ProgID="Equation.DSMT4" ShapeID="_x0000_i1112" DrawAspect="Content" ObjectID="_1798820250" r:id="rId170"/>
                    </w:object>
                  </w:r>
                </w:p>
              </w:tc>
              <w:tc>
                <w:tcPr>
                  <w:tcW w:w="896" w:type="dxa"/>
                </w:tcPr>
                <w:p w14:paraId="5E5D9FCD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820" w:dyaOrig="279" w14:anchorId="66BA0CD7">
                      <v:shape id="_x0000_i1113" type="#_x0000_t75" style="width:41.25pt;height:14.25pt" o:ole="">
                        <v:imagedata r:id="rId171" o:title=""/>
                      </v:shape>
                      <o:OLEObject Type="Embed" ProgID="Equation.DSMT4" ShapeID="_x0000_i1113" DrawAspect="Content" ObjectID="_1798820251" r:id="rId172"/>
                    </w:object>
                  </w:r>
                </w:p>
              </w:tc>
              <w:tc>
                <w:tcPr>
                  <w:tcW w:w="896" w:type="dxa"/>
                </w:tcPr>
                <w:p w14:paraId="48C86E1D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80" w:dyaOrig="279" w14:anchorId="0A8B7B83">
                      <v:shape id="_x0000_i1114" type="#_x0000_t75" style="width:29.25pt;height:14.25pt" o:ole="">
                        <v:imagedata r:id="rId173" o:title=""/>
                      </v:shape>
                      <o:OLEObject Type="Embed" ProgID="Equation.DSMT4" ShapeID="_x0000_i1114" DrawAspect="Content" ObjectID="_1798820252" r:id="rId174"/>
                    </w:object>
                  </w:r>
                </w:p>
              </w:tc>
              <w:tc>
                <w:tcPr>
                  <w:tcW w:w="896" w:type="dxa"/>
                </w:tcPr>
                <w:p w14:paraId="4C3524ED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340" w:dyaOrig="279" w14:anchorId="240DF72E">
                      <v:shape id="_x0000_i1115" type="#_x0000_t75" style="width:17.25pt;height:14.25pt" o:ole="">
                        <v:imagedata r:id="rId175" o:title=""/>
                      </v:shape>
                      <o:OLEObject Type="Embed" ProgID="Equation.DSMT4" ShapeID="_x0000_i1115" DrawAspect="Content" ObjectID="_1798820253" r:id="rId176"/>
                    </w:object>
                  </w:r>
                </w:p>
              </w:tc>
              <w:tc>
                <w:tcPr>
                  <w:tcW w:w="896" w:type="dxa"/>
                </w:tcPr>
                <w:p w14:paraId="2DD6827F" w14:textId="77777777" w:rsidR="006F2B00" w:rsidRDefault="006F2B00" w:rsidP="006F2B0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62076">
                    <w:rPr>
                      <w:rFonts w:ascii="Amiri" w:hAnsi="Amiri" w:cs="Amiri"/>
                      <w:color w:val="FF0000"/>
                      <w:kern w:val="2"/>
                      <w:position w:val="-10"/>
                      <w:sz w:val="28"/>
                      <w:szCs w:val="28"/>
                      <w14:ligatures w14:val="standardContextual"/>
                    </w:rPr>
                    <w:object w:dxaOrig="499" w:dyaOrig="320" w14:anchorId="46D06817">
                      <v:shape id="_x0000_i1116" type="#_x0000_t75" style="width:24.75pt;height:15.75pt" o:ole="">
                        <v:imagedata r:id="rId177" o:title=""/>
                      </v:shape>
                      <o:OLEObject Type="Embed" ProgID="Equation.DSMT4" ShapeID="_x0000_i1116" DrawAspect="Content" ObjectID="_1798820254" r:id="rId178"/>
                    </w:object>
                  </w:r>
                </w:p>
              </w:tc>
            </w:tr>
          </w:tbl>
          <w:p w14:paraId="0A2B9C27" w14:textId="77777777" w:rsidR="006F2B00" w:rsidRPr="000D5A69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D277C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ED277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/</w:t>
            </w:r>
            <w:r w:rsidRPr="000D5A6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نلاحظ من الجدول </w:t>
            </w:r>
            <w:r w:rsidRPr="000D5A6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الثاني أنه</w:t>
            </w:r>
            <w:r w:rsidRPr="000D5A6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كلما أخذت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D277C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200" w:dyaOrig="220" w14:anchorId="44362607">
                <v:shape id="_x0000_i1117" type="#_x0000_t75" style="width:9.75pt;height:11.25pt" o:ole="">
                  <v:imagedata r:id="rId179" o:title=""/>
                </v:shape>
                <o:OLEObject Type="Embed" ProgID="Equation.DSMT4" ShapeID="_x0000_i1117" DrawAspect="Content" ObjectID="_1798820255" r:id="rId180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قيما موجبة كبيرة أكثر فأكثر فإن </w:t>
            </w:r>
            <w:r w:rsidRPr="00ED277C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499" w:dyaOrig="320" w14:anchorId="6C5DB50E">
                <v:shape id="_x0000_i1118" type="#_x0000_t75" style="width:24.75pt;height:15.75pt" o:ole="">
                  <v:imagedata r:id="rId181" o:title=""/>
                </v:shape>
                <o:OLEObject Type="Embed" ProgID="Equation.DSMT4" ShapeID="_x0000_i1118" DrawAspect="Content" ObjectID="_1798820256" r:id="rId182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  تقترب من العدد 2</w:t>
            </w:r>
          </w:p>
          <w:p w14:paraId="46123219" w14:textId="77777777" w:rsidR="006F2B00" w:rsidRPr="000D5A69" w:rsidRDefault="006F2B00" w:rsidP="006F2B00">
            <w:pPr>
              <w:bidi/>
              <w:ind w:firstLine="235"/>
              <w:rPr>
                <w:rFonts w:ascii="Amiri" w:hAnsi="Amiri" w:cs="Amiri"/>
                <w:sz w:val="28"/>
                <w:szCs w:val="28"/>
                <w:rtl/>
              </w:rPr>
            </w:pPr>
            <w:r w:rsidRPr="000D5A69">
              <w:rPr>
                <w:rFonts w:ascii="Amiri" w:hAnsi="Amiri" w:cs="Amiri" w:hint="cs"/>
                <w:sz w:val="28"/>
                <w:szCs w:val="28"/>
                <w:rtl/>
              </w:rPr>
              <w:t>ونقول</w:t>
            </w:r>
            <w:r w:rsidRPr="000D5A69">
              <w:rPr>
                <w:rFonts w:ascii="Amiri" w:hAnsi="Amiri" w:cs="Amiri"/>
                <w:sz w:val="28"/>
                <w:szCs w:val="28"/>
                <w:rtl/>
              </w:rPr>
              <w:t xml:space="preserve"> في هذه الحالة أن نهاية </w:t>
            </w:r>
            <w:r w:rsidRPr="000D5A69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61F7C41C">
                <v:shape id="_x0000_i1119" type="#_x0000_t75" style="width:11.25pt;height:13.5pt" o:ole="">
                  <v:imagedata r:id="rId105" o:title=""/>
                </v:shape>
                <o:OLEObject Type="Embed" ProgID="Equation.DSMT4" ShapeID="_x0000_i1119" DrawAspect="Content" ObjectID="_1798820257" r:id="rId183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هي 2 عند </w:t>
            </w:r>
            <w:r w:rsidRPr="000D5A69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20" w14:anchorId="792B40E8">
                <v:shape id="_x0000_i1120" type="#_x0000_t75" style="width:21.75pt;height:11.25pt" o:ole="">
                  <v:imagedata r:id="rId184" o:title=""/>
                </v:shape>
                <o:OLEObject Type="Embed" ProgID="Equation.DSMT4" ShapeID="_x0000_i1120" DrawAspect="Content" ObjectID="_1798820258" r:id="rId185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</w:t>
            </w:r>
            <w:r w:rsidRPr="000D5A69"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>ونكتب:</w:t>
            </w:r>
            <w:r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 xml:space="preserve"> </w:t>
            </w:r>
            <w:r w:rsidRPr="00ED277C">
              <w:rPr>
                <w:rFonts w:ascii="Amiri" w:hAnsi="Amiri" w:cs="Amiri"/>
                <w:kern w:val="2"/>
                <w:position w:val="-20"/>
                <w:sz w:val="28"/>
                <w:szCs w:val="28"/>
                <w14:ligatures w14:val="standardContextual"/>
              </w:rPr>
              <w:object w:dxaOrig="1280" w:dyaOrig="440" w14:anchorId="0B660337">
                <v:shape id="_x0000_i1121" type="#_x0000_t75" style="width:63.75pt;height:21.75pt" o:ole="">
                  <v:imagedata r:id="rId186" o:title=""/>
                </v:shape>
                <o:OLEObject Type="Embed" ProgID="Equation.DSMT4" ShapeID="_x0000_i1121" DrawAspect="Content" ObjectID="_1798820259" r:id="rId187"/>
              </w:object>
            </w:r>
            <w:r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 xml:space="preserve">   </w: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</w:t>
            </w:r>
          </w:p>
          <w:p w14:paraId="4318D02F" w14:textId="77777777" w:rsidR="006F2B00" w:rsidRPr="00ED277C" w:rsidRDefault="006F2B00" w:rsidP="006F2B00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D277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نلاحظ من الجدول الأول   أنه كلما أخذت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D277C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279" w:dyaOrig="400" w14:anchorId="6395FD11">
                <v:shape id="_x0000_i1122" type="#_x0000_t75" style="width:14.25pt;height:20.25pt" o:ole="">
                  <v:imagedata r:id="rId188" o:title=""/>
                </v:shape>
                <o:OLEObject Type="Embed" ProgID="Equation.DSMT4" ShapeID="_x0000_i1122" DrawAspect="Content" ObjectID="_1798820260" r:id="rId18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D277C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0C1A55D6">
                <v:shape id="_x0000_i1123" type="#_x0000_t75" style="width:36.75pt;height:20.25pt" o:ole="">
                  <v:imagedata r:id="rId190" o:title=""/>
                </v:shape>
                <o:OLEObject Type="Embed" ProgID="Equation.DSMT4" ShapeID="_x0000_i1123" DrawAspect="Content" ObjectID="_1798820261" r:id="rId191"/>
              </w:object>
            </w:r>
            <w:r w:rsidRPr="00ED277C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قيما موجبة كبيرة أكثر فأكثر فإن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ED277C">
              <w:rPr>
                <w:rFonts w:ascii="Amiri" w:hAnsi="Amiri" w:cs="Amiri"/>
                <w:position w:val="-10"/>
                <w:sz w:val="28"/>
                <w:szCs w:val="28"/>
              </w:rPr>
              <w:object w:dxaOrig="499" w:dyaOrig="320" w14:anchorId="695BB25B">
                <v:shape id="_x0000_i1124" type="#_x0000_t75" style="width:24.75pt;height:15.75pt" o:ole="">
                  <v:imagedata r:id="rId192" o:title=""/>
                </v:shape>
                <o:OLEObject Type="Embed" ProgID="Equation.DSMT4" ShapeID="_x0000_i1124" DrawAspect="Content" ObjectID="_1798820262" r:id="rId193"/>
              </w:object>
            </w:r>
            <w:r w:rsidRPr="00ED277C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  تقترب من العدد 2</w:t>
            </w:r>
          </w:p>
          <w:p w14:paraId="29F77284" w14:textId="77777777" w:rsidR="006F2B00" w:rsidRDefault="006F2B00" w:rsidP="006F2B00">
            <w:pPr>
              <w:bidi/>
              <w:ind w:firstLine="235"/>
              <w:rPr>
                <w:rFonts w:ascii="Amiri" w:hAnsi="Amiri" w:cs="Amiri"/>
                <w:position w:val="-4"/>
                <w:sz w:val="28"/>
                <w:szCs w:val="28"/>
                <w:rtl/>
              </w:rPr>
            </w:pPr>
            <w:r w:rsidRPr="000D5A69">
              <w:rPr>
                <w:rFonts w:ascii="Amiri" w:hAnsi="Amiri" w:cs="Amiri" w:hint="cs"/>
                <w:sz w:val="28"/>
                <w:szCs w:val="28"/>
                <w:rtl/>
              </w:rPr>
              <w:t>ونقول</w:t>
            </w:r>
            <w:r w:rsidRPr="000D5A69">
              <w:rPr>
                <w:rFonts w:ascii="Amiri" w:hAnsi="Amiri" w:cs="Amiri"/>
                <w:sz w:val="28"/>
                <w:szCs w:val="28"/>
                <w:rtl/>
              </w:rPr>
              <w:t xml:space="preserve"> في هذه الحالة أن نهاية </w:t>
            </w:r>
            <w:r w:rsidRPr="000D5A69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7DD62F10">
                <v:shape id="_x0000_i1125" type="#_x0000_t75" style="width:11.25pt;height:13.5pt" o:ole="">
                  <v:imagedata r:id="rId105" o:title=""/>
                </v:shape>
                <o:OLEObject Type="Embed" ProgID="Equation.DSMT4" ShapeID="_x0000_i1125" DrawAspect="Content" ObjectID="_1798820263" r:id="rId194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هي 2 عند </w:t>
            </w:r>
            <w:r w:rsidRPr="000D5A69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00" w14:anchorId="1CD86922">
                <v:shape id="_x0000_i1126" type="#_x0000_t75" style="width:21.75pt;height:9.75pt" o:ole="">
                  <v:imagedata r:id="rId195" o:title=""/>
                </v:shape>
                <o:OLEObject Type="Embed" ProgID="Equation.DSMT4" ShapeID="_x0000_i1126" DrawAspect="Content" ObjectID="_1798820264" r:id="rId196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</w:t>
            </w:r>
            <w:r w:rsidRPr="000D5A69"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>ونكتب:</w:t>
            </w:r>
            <w:r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 xml:space="preserve"> </w:t>
            </w:r>
            <w:r w:rsidRPr="00ED277C">
              <w:rPr>
                <w:rFonts w:ascii="Amiri" w:hAnsi="Amiri" w:cs="Amiri"/>
                <w:kern w:val="2"/>
                <w:position w:val="-20"/>
                <w:sz w:val="28"/>
                <w:szCs w:val="28"/>
                <w14:ligatures w14:val="standardContextual"/>
              </w:rPr>
              <w:object w:dxaOrig="1280" w:dyaOrig="440" w14:anchorId="3545FB9E">
                <v:shape id="_x0000_i1127" type="#_x0000_t75" style="width:63.75pt;height:21.75pt" o:ole="">
                  <v:imagedata r:id="rId197" o:title=""/>
                </v:shape>
                <o:OLEObject Type="Embed" ProgID="Equation.DSMT4" ShapeID="_x0000_i1127" DrawAspect="Content" ObjectID="_1798820265" r:id="rId198"/>
              </w:object>
            </w:r>
            <w:r w:rsidRPr="000D5A69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</w:t>
            </w:r>
          </w:p>
          <w:p w14:paraId="14F10AD2" w14:textId="77777777" w:rsidR="006F2B00" w:rsidRDefault="006F2B00" w:rsidP="006F2B00">
            <w:pPr>
              <w:bidi/>
              <w:ind w:firstLine="235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8D6A6B">
              <w:rPr>
                <w:rFonts w:ascii="Amiri" w:hAnsi="Amiri" w:cs="Amiri" w:hint="cs"/>
                <w:color w:val="FF0000"/>
                <w:position w:val="-4"/>
                <w:sz w:val="28"/>
                <w:szCs w:val="28"/>
                <w:rtl/>
              </w:rPr>
              <w:t xml:space="preserve">5/تمثيل المنحنى </w:t>
            </w:r>
            <w:r w:rsidRPr="008D6A6B">
              <w:rPr>
                <w:rFonts w:ascii="Amiri" w:hAnsi="Amiri" w:cs="Amiri"/>
                <w:color w:val="FF0000"/>
                <w:kern w:val="2"/>
                <w:position w:val="-14"/>
                <w:sz w:val="28"/>
                <w:szCs w:val="28"/>
                <w14:ligatures w14:val="standardContextual"/>
              </w:rPr>
              <w:object w:dxaOrig="520" w:dyaOrig="400" w14:anchorId="58D2B410">
                <v:shape id="_x0000_i1128" type="#_x0000_t75" style="width:26.25pt;height:20.25pt" o:ole="">
                  <v:imagedata r:id="rId199" o:title=""/>
                </v:shape>
                <o:OLEObject Type="Embed" ProgID="Equation.DSMT4" ShapeID="_x0000_i1128" DrawAspect="Content" ObjectID="_1798820266" r:id="rId200"/>
              </w:object>
            </w:r>
          </w:p>
          <w:p w14:paraId="66AD4DAE" w14:textId="2ACAC611" w:rsidR="006F2B00" w:rsidRDefault="006F2B00" w:rsidP="00D24484">
            <w:pPr>
              <w:pStyle w:val="Paragraphedeliste"/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noProof/>
                <w:color w:val="FF0000"/>
                <w:position w:val="-4"/>
                <w:sz w:val="28"/>
                <w:szCs w:val="28"/>
                <w:rtl/>
                <w:lang w:val="ar-S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58A2640" wp14:editId="4FEA5D49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338928</wp:posOffset>
                      </wp:positionV>
                      <wp:extent cx="2285365" cy="1509395"/>
                      <wp:effectExtent l="0" t="0" r="19685" b="14605"/>
                      <wp:wrapNone/>
                      <wp:docPr id="167610574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5365" cy="15093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D6B497" w14:textId="77777777" w:rsidR="006F2B00" w:rsidRDefault="006F2B00" w:rsidP="006F2B00">
                                  <w:pPr>
                                    <w:jc w:val="center"/>
                                  </w:pPr>
                                  <w:r w:rsidRPr="00D43122">
                                    <w:rPr>
                                      <w:rFonts w:ascii="Amiri" w:hAnsi="Amiri" w:cs="Ami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نسمي المستقيم ذي المعادلة: </w:t>
                                  </w:r>
                                  <w:r w:rsidRPr="00D43122">
                                    <w:rPr>
                                      <w:rFonts w:ascii="Amiri" w:hAnsi="Amiri" w:cs="Amiri"/>
                                      <w:kern w:val="2"/>
                                      <w:position w:val="-10"/>
                                      <w:sz w:val="28"/>
                                      <w:szCs w:val="28"/>
                                      <w:lang w:bidi="ar-DZ"/>
                                      <w14:ligatures w14:val="standardContextual"/>
                                    </w:rPr>
                                    <w:object w:dxaOrig="580" w:dyaOrig="320" w14:anchorId="6AB5BCAE">
                                      <v:shape id="_x0000_i1130" type="#_x0000_t75" style="width:29.25pt;height:15.75pt" o:ole="">
                                        <v:imagedata r:id="rId201" o:title=""/>
                                      </v:shape>
                                      <o:OLEObject Type="Embed" ProgID="Equation.DSMT4" ShapeID="_x0000_i1130" DrawAspect="Content" ObjectID="_1798820746" r:id="rId202"/>
                                    </w:object>
                                  </w:r>
                                  <w:r w:rsidRPr="00D43122">
                                    <w:rPr>
                                      <w:rFonts w:ascii="Amiri" w:hAnsi="Amiri" w:cs="Ami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مستقيم مقارب </w:t>
                                  </w:r>
                                  <w:r>
                                    <w:rPr>
                                      <w:rFonts w:ascii="Amiri" w:hAnsi="Amiri" w:cs="Ami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موازي لمحور الفواصل</w:t>
                                  </w:r>
                                  <w:r w:rsidRPr="00D43122">
                                    <w:rPr>
                                      <w:rFonts w:ascii="Amiri" w:hAnsi="Amiri" w:cs="Ami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للمنحنى </w:t>
                                  </w:r>
                                  <w:r w:rsidRPr="00D43122">
                                    <w:rPr>
                                      <w:rFonts w:ascii="Amiri" w:hAnsi="Amiri" w:cs="Amiri"/>
                                      <w:kern w:val="2"/>
                                      <w:position w:val="-14"/>
                                      <w:sz w:val="28"/>
                                      <w:szCs w:val="28"/>
                                      <w14:ligatures w14:val="standardContextual"/>
                                    </w:rPr>
                                    <w:object w:dxaOrig="520" w:dyaOrig="400" w14:anchorId="591460E9">
                                      <v:shape id="_x0000_i1132" type="#_x0000_t75" style="width:26.25pt;height:20.25pt" o:ole="">
                                        <v:imagedata r:id="rId203" o:title=""/>
                                      </v:shape>
                                      <o:OLEObject Type="Embed" ProgID="Equation.DSMT4" ShapeID="_x0000_i1132" DrawAspect="Content" ObjectID="_1798820747" r:id="rId20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A2640" id="Rectangle 1" o:spid="_x0000_s1031" style="position:absolute;left:0;text-align:left;margin-left:-.55pt;margin-top:26.7pt;width:179.95pt;height:118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" fillcolor="white [3201]" strokecolor="white [3212]" strokeweight="2pt">
                      <v:textbox>
                        <w:txbxContent>
                          <w:p w14:paraId="7DD6B497" w14:textId="77777777" w:rsidR="006F2B00" w:rsidRDefault="006F2B00" w:rsidP="006F2B00">
                            <w:pPr>
                              <w:jc w:val="center"/>
                            </w:pPr>
                            <w:r w:rsidRPr="00D43122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نسمي المستقيم ذي المعادلة: </w:t>
                            </w:r>
                            <w:r w:rsidRPr="00D43122">
                              <w:rPr>
                                <w:rFonts w:ascii="Amiri" w:hAnsi="Amiri" w:cs="Amiri"/>
                                <w:kern w:val="2"/>
                                <w:position w:val="-10"/>
                                <w:sz w:val="28"/>
                                <w:szCs w:val="28"/>
                                <w:lang w:bidi="ar-DZ"/>
                                <w14:ligatures w14:val="standardContextual"/>
                              </w:rPr>
                              <w:object w:dxaOrig="580" w:dyaOrig="320" w14:anchorId="6AB5BCAE">
                                <v:shape id="_x0000_i1130" type="#_x0000_t75" style="width:29.25pt;height:15.75pt" o:ole="">
                                  <v:imagedata r:id="rId201" o:title=""/>
                                </v:shape>
                                <o:OLEObject Type="Embed" ProgID="Equation.DSMT4" ShapeID="_x0000_i1130" DrawAspect="Content" ObjectID="_1798820746" r:id="rId205"/>
                              </w:object>
                            </w:r>
                            <w:r w:rsidRPr="00D43122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مستقيم مقارب </w:t>
                            </w:r>
                            <w:r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موازي لمحور الفواصل</w:t>
                            </w:r>
                            <w:r w:rsidRPr="00D43122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للمنحنى </w:t>
                            </w:r>
                            <w:r w:rsidRPr="00D43122">
                              <w:rPr>
                                <w:rFonts w:ascii="Amiri" w:hAnsi="Amiri" w:cs="Amiri"/>
                                <w:kern w:val="2"/>
                                <w:position w:val="-14"/>
                                <w:sz w:val="28"/>
                                <w:szCs w:val="28"/>
                                <w14:ligatures w14:val="standardContextual"/>
                              </w:rPr>
                              <w:object w:dxaOrig="520" w:dyaOrig="400" w14:anchorId="591460E9">
                                <v:shape id="_x0000_i1132" type="#_x0000_t75" style="width:26.25pt;height:20.25pt" o:ole="">
                                  <v:imagedata r:id="rId203" o:title=""/>
                                </v:shape>
                                <o:OLEObject Type="Embed" ProgID="Equation.DSMT4" ShapeID="_x0000_i1132" DrawAspect="Content" ObjectID="_1798820747" r:id="rId206"/>
                              </w:objec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5A69">
              <w:rPr>
                <w:rFonts w:ascii="Amiri" w:hAnsi="Amiri" w:cs="Amiri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D09930E" wp14:editId="235B829D">
                      <wp:simplePos x="0" y="0"/>
                      <wp:positionH relativeFrom="column">
                        <wp:posOffset>3030855</wp:posOffset>
                      </wp:positionH>
                      <wp:positionV relativeFrom="paragraph">
                        <wp:posOffset>452120</wp:posOffset>
                      </wp:positionV>
                      <wp:extent cx="368935" cy="353695"/>
                      <wp:effectExtent l="0" t="0" r="3810" b="2540"/>
                      <wp:wrapNone/>
                      <wp:docPr id="30532577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935" cy="35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2D8D7D" w14:textId="77777777" w:rsidR="006F2B00" w:rsidRDefault="006F2B00" w:rsidP="006F2B00">
                                  <w:r w:rsidRPr="005D3E12">
                                    <w:rPr>
                                      <w:rFonts w:cs="Arabic Transparent"/>
                                      <w:kern w:val="2"/>
                                      <w:position w:val="-14"/>
                                      <w14:ligatures w14:val="standardContextual"/>
                                    </w:rPr>
                                    <w:object w:dxaOrig="520" w:dyaOrig="400" w14:anchorId="5C722CCD">
                                      <v:shape id="_x0000_i1134" type="#_x0000_t75" style="width:16.5pt;height:15pt" o:ole="">
                                        <v:imagedata r:id="rId207" o:title=""/>
                                      </v:shape>
                                      <o:OLEObject Type="Embed" ProgID="Equation.DSMT4" ShapeID="_x0000_i1134" DrawAspect="Content" ObjectID="_1798820748" r:id="rId20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9930E" id="Rectangle 5" o:spid="_x0000_s1032" style="position:absolute;left:0;text-align:left;margin-left:238.65pt;margin-top:35.6pt;width:29.05pt;height:27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" filled="f" stroked="f">
                      <v:textbox>
                        <w:txbxContent>
                          <w:p w14:paraId="232D8D7D" w14:textId="77777777" w:rsidR="006F2B00" w:rsidRDefault="006F2B00" w:rsidP="006F2B00">
                            <w:r w:rsidRPr="005D3E12">
                              <w:rPr>
                                <w:rFonts w:cs="Arabic Transparent"/>
                                <w:kern w:val="2"/>
                                <w:position w:val="-14"/>
                                <w14:ligatures w14:val="standardContextual"/>
                              </w:rPr>
                              <w:object w:dxaOrig="520" w:dyaOrig="400" w14:anchorId="5C722CCD">
                                <v:shape id="_x0000_i1134" type="#_x0000_t75" style="width:16.5pt;height:15pt" o:ole="">
                                  <v:imagedata r:id="rId207" o:title=""/>
                                </v:shape>
                                <o:OLEObject Type="Embed" ProgID="Equation.DSMT4" ShapeID="_x0000_i1134" DrawAspect="Content" ObjectID="_1798820748" r:id="rId209"/>
                              </w:objec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5A69">
              <w:rPr>
                <w:rFonts w:ascii="Amiri" w:hAnsi="Amiri" w:cs="Amiri"/>
                <w:noProof/>
                <w:sz w:val="28"/>
                <w:szCs w:val="28"/>
              </w:rPr>
              <w:drawing>
                <wp:inline distT="0" distB="0" distL="0" distR="0" wp14:anchorId="08AE84B3" wp14:editId="2A257B54">
                  <wp:extent cx="2705100" cy="2400300"/>
                  <wp:effectExtent l="0" t="0" r="0" b="0"/>
                  <wp:docPr id="40356613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C9E42" w14:textId="77777777" w:rsidR="00D24484" w:rsidRPr="00D24484" w:rsidRDefault="00D24484" w:rsidP="00D24484">
            <w:pPr>
              <w:pStyle w:val="Paragraphedeliste"/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189FBEE" w14:textId="77777777" w:rsidR="006F2B00" w:rsidRPr="006E7226" w:rsidRDefault="006F2B00" w:rsidP="00F334B5">
            <w:pPr>
              <w:shd w:val="clear" w:color="auto" w:fill="D1FBD3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E722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6E722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6E722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4592ACA2" w14:textId="77777777" w:rsidR="006F2B00" w:rsidRPr="006E7226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E7226">
              <w:rPr>
                <w:rFonts w:ascii="Amiri" w:hAnsi="Amiri" w:cs="Amiri"/>
                <w:sz w:val="28"/>
                <w:szCs w:val="28"/>
                <w:rtl/>
              </w:rPr>
              <w:t xml:space="preserve"> نقبل دون برهان النتائج </w:t>
            </w:r>
            <w:r w:rsidRPr="006E7226">
              <w:rPr>
                <w:rFonts w:ascii="Amiri" w:hAnsi="Amiri" w:cs="Amiri" w:hint="cs"/>
                <w:sz w:val="28"/>
                <w:szCs w:val="28"/>
                <w:rtl/>
              </w:rPr>
              <w:t>التالية:</w:t>
            </w:r>
            <w:r w:rsidRPr="006E7226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400" w:dyaOrig="620" w14:anchorId="2652B796">
                <v:shape id="_x0000_i1135" type="#_x0000_t75" style="width:69.75pt;height:30.75pt" o:ole="">
                  <v:imagedata r:id="rId211" o:title=""/>
                </v:shape>
                <o:OLEObject Type="Embed" ProgID="Equation.DSMT4" ShapeID="_x0000_i1135" DrawAspect="Content" ObjectID="_1798820267" r:id="rId212"/>
              </w:object>
            </w:r>
            <w:r w:rsidRPr="006E7226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6E7226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400" w:dyaOrig="620" w14:anchorId="4E59ACF0">
                <v:shape id="_x0000_i1136" type="#_x0000_t75" style="width:69.75pt;height:30.75pt" o:ole="">
                  <v:imagedata r:id="rId213" o:title=""/>
                </v:shape>
                <o:OLEObject Type="Embed" ProgID="Equation.DSMT4" ShapeID="_x0000_i1136" DrawAspect="Content" ObjectID="_1798820268" r:id="rId214"/>
              </w:object>
            </w:r>
            <w:r w:rsidRPr="006E7226">
              <w:rPr>
                <w:rFonts w:ascii="Amiri" w:hAnsi="Amiri" w:cs="Amiri"/>
                <w:sz w:val="28"/>
                <w:szCs w:val="28"/>
                <w:rtl/>
              </w:rPr>
              <w:t xml:space="preserve"> حيث </w:t>
            </w:r>
            <w:r w:rsidRPr="006E7226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614C5CE9">
                <v:shape id="_x0000_i1137" type="#_x0000_t75" style="width:9.75pt;height:11.25pt" o:ole="">
                  <v:imagedata r:id="rId215" o:title=""/>
                </v:shape>
                <o:OLEObject Type="Embed" ProgID="Equation.DSMT4" ShapeID="_x0000_i1137" DrawAspect="Content" ObjectID="_1798820269" r:id="rId216"/>
              </w:object>
            </w:r>
            <w:r w:rsidRPr="006E7226">
              <w:rPr>
                <w:rFonts w:ascii="Amiri" w:hAnsi="Amiri" w:cs="Amiri"/>
                <w:sz w:val="28"/>
                <w:szCs w:val="28"/>
                <w:rtl/>
              </w:rPr>
              <w:t xml:space="preserve"> عدد حقيقي.</w:t>
            </w:r>
          </w:p>
          <w:p w14:paraId="26F58E28" w14:textId="77777777" w:rsidR="006F2B00" w:rsidRDefault="006F2B00" w:rsidP="006F2B0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355B5D10" w14:textId="77777777" w:rsidR="006F2B00" w:rsidRDefault="006F2B00" w:rsidP="006F2B0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0D0E0210" w14:textId="77777777" w:rsidR="006F2B00" w:rsidRPr="001A6BAA" w:rsidRDefault="006F2B00" w:rsidP="006F2B00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1A6BAA">
              <w:rPr>
                <w:rFonts w:ascii="Amiri" w:hAnsi="Amiri" w:cs="Amiri"/>
                <w:color w:val="FF0000"/>
                <w:kern w:val="2"/>
                <w:position w:val="-28"/>
                <w:sz w:val="28"/>
                <w:szCs w:val="28"/>
                <w14:ligatures w14:val="standardContextual"/>
              </w:rPr>
              <w:object w:dxaOrig="1700" w:dyaOrig="680" w14:anchorId="49953BCC">
                <v:shape id="_x0000_i1138" type="#_x0000_t75" style="width:84.75pt;height:33.75pt" o:ole="">
                  <v:imagedata r:id="rId217" o:title=""/>
                </v:shape>
                <o:OLEObject Type="Embed" ProgID="Equation.DSMT4" ShapeID="_x0000_i1138" DrawAspect="Content" ObjectID="_1798820270" r:id="rId218"/>
              </w:objec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  ،    </w:t>
            </w:r>
            <w:r w:rsidRPr="001A6BAA">
              <w:rPr>
                <w:rFonts w:ascii="Amiri" w:hAnsi="Amiri" w:cs="Amiri"/>
                <w:color w:val="FF0000"/>
                <w:kern w:val="2"/>
                <w:position w:val="-28"/>
                <w:sz w:val="28"/>
                <w:szCs w:val="28"/>
                <w:lang w:bidi="ar-DZ"/>
                <w14:ligatures w14:val="standardContextual"/>
              </w:rPr>
              <w:object w:dxaOrig="1579" w:dyaOrig="680" w14:anchorId="7D23E330">
                <v:shape id="_x0000_i1139" type="#_x0000_t75" style="width:78.75pt;height:33.75pt" o:ole="">
                  <v:imagedata r:id="rId219" o:title=""/>
                </v:shape>
                <o:OLEObject Type="Embed" ProgID="Equation.DSMT4" ShapeID="_x0000_i1139" DrawAspect="Content" ObjectID="_1798820271" r:id="rId220"/>
              </w:object>
            </w:r>
          </w:p>
          <w:p w14:paraId="6D71CBB8" w14:textId="77777777" w:rsidR="006F2B00" w:rsidRDefault="006F2B00" w:rsidP="006F2B0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41A13C9E" w14:textId="77777777" w:rsidR="006F2B00" w:rsidRDefault="006F2B00" w:rsidP="00F334B5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4E193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المستقيم المقارب الموازي لمحور الفواصل</w:t>
            </w:r>
          </w:p>
          <w:p w14:paraId="619F4D17" w14:textId="77777777" w:rsidR="006F2B00" w:rsidRDefault="006F2B00" w:rsidP="006F2B0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75D6770" w14:textId="77777777" w:rsidR="006F2B00" w:rsidRPr="002B09A2" w:rsidRDefault="006F2B00" w:rsidP="006F2B0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B09A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155605BD" w14:textId="77777777" w:rsidR="006F2B00" w:rsidRPr="002B09A2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ليكن </w:t>
            </w:r>
            <w:r w:rsidRPr="002B09A2">
              <w:rPr>
                <w:rFonts w:ascii="Amiri" w:hAnsi="Amiri" w:cs="Amiri"/>
                <w:kern w:val="2"/>
                <w:position w:val="-16"/>
                <w:sz w:val="28"/>
                <w:szCs w:val="28"/>
                <w14:ligatures w14:val="standardContextual"/>
              </w:rPr>
              <w:object w:dxaOrig="540" w:dyaOrig="440" w14:anchorId="64CF9FB9">
                <v:shape id="_x0000_i1140" type="#_x0000_t75" style="width:27pt;height:21.75pt" o:ole="">
                  <v:imagedata r:id="rId221" o:title=""/>
                </v:shape>
                <o:OLEObject Type="Embed" ProgID="Equation.DSMT4" ShapeID="_x0000_i1140" DrawAspect="Content" ObjectID="_1798820272" r:id="rId222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التمثيل البياني لدالة </w:t>
            </w:r>
            <w:r w:rsidRPr="002B09A2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320" w14:anchorId="0C2F5CA5">
                <v:shape id="_x0000_i1141" type="#_x0000_t75" style="width:12pt;height:15.75pt" o:ole="">
                  <v:imagedata r:id="rId223" o:title=""/>
                </v:shape>
                <o:OLEObject Type="Embed" ProgID="Equation.DSMT4" ShapeID="_x0000_i1141" DrawAspect="Content" ObjectID="_1798820273" r:id="rId224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في معلم </w:t>
            </w:r>
            <w:r w:rsidRPr="002B09A2">
              <w:rPr>
                <w:rFonts w:ascii="Amiri" w:hAnsi="Amiri" w:cs="Amiri" w:hint="cs"/>
                <w:sz w:val="28"/>
                <w:szCs w:val="28"/>
                <w:rtl/>
              </w:rPr>
              <w:t>وليكن</w: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B09A2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1001D0A7">
                <v:shape id="_x0000_i1142" type="#_x0000_t75" style="width:9.75pt;height:14.25pt" o:ole="">
                  <v:imagedata r:id="rId225" o:title=""/>
                </v:shape>
                <o:OLEObject Type="Embed" ProgID="Equation.DSMT4" ShapeID="_x0000_i1142" DrawAspect="Content" ObjectID="_1798820274" r:id="rId226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عدد حقيقي.  </w:t>
            </w:r>
          </w:p>
          <w:p w14:paraId="2026D32B" w14:textId="77777777" w:rsidR="006F2B00" w:rsidRPr="002B09A2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القول </w:t>
            </w:r>
            <w:r w:rsidRPr="002B09A2">
              <w:rPr>
                <w:rFonts w:ascii="Amiri" w:hAnsi="Amiri" w:cs="Amiri" w:hint="cs"/>
                <w:sz w:val="28"/>
                <w:szCs w:val="28"/>
                <w:rtl/>
              </w:rPr>
              <w:t>إن</w: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المستقيم الموازي لمحور الفواصل ذو المعادلة </w:t>
            </w:r>
            <w:r w:rsidRPr="002B09A2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560" w:dyaOrig="320" w14:anchorId="30AE5EAD">
                <v:shape id="_x0000_i1143" type="#_x0000_t75" style="width:27.75pt;height:15.75pt" o:ole="">
                  <v:imagedata r:id="rId227" o:title=""/>
                </v:shape>
                <o:OLEObject Type="Embed" ProgID="Equation.DSMT4" ShapeID="_x0000_i1143" DrawAspect="Content" ObjectID="_1798820275" r:id="rId228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مستقيم مقارب للمنحني</w:t>
            </w:r>
            <w:r w:rsidRPr="002B09A2">
              <w:rPr>
                <w:rFonts w:ascii="Amiri" w:hAnsi="Amiri" w:cs="Amiri"/>
                <w:kern w:val="2"/>
                <w:position w:val="-16"/>
                <w:sz w:val="28"/>
                <w:szCs w:val="28"/>
                <w14:ligatures w14:val="standardContextual"/>
              </w:rPr>
              <w:object w:dxaOrig="540" w:dyaOrig="440" w14:anchorId="2C72DBAE">
                <v:shape id="_x0000_i1144" type="#_x0000_t75" style="width:27pt;height:21.75pt" o:ole="">
                  <v:imagedata r:id="rId221" o:title=""/>
                </v:shape>
                <o:OLEObject Type="Embed" ProgID="Equation.DSMT4" ShapeID="_x0000_i1144" DrawAspect="Content" ObjectID="_1798820276" r:id="rId229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2B09A2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20" w14:anchorId="4D626AF7">
                <v:shape id="_x0000_i1145" type="#_x0000_t75" style="width:18.75pt;height:11.25pt" o:ole="">
                  <v:imagedata r:id="rId230" o:title=""/>
                </v:shape>
                <o:OLEObject Type="Embed" ProgID="Equation.DSMT4" ShapeID="_x0000_i1145" DrawAspect="Content" ObjectID="_1798820277" r:id="rId231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B09A2">
              <w:rPr>
                <w:rFonts w:ascii="Amiri" w:hAnsi="Amiri" w:cs="Amiri" w:hint="cs"/>
                <w:sz w:val="28"/>
                <w:szCs w:val="28"/>
                <w:rtl/>
              </w:rPr>
              <w:t>(على</w: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الترتيب عند </w:t>
            </w:r>
            <w:r w:rsidRPr="002B09A2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00" w14:anchorId="53AE6DE1">
                <v:shape id="_x0000_i1146" type="#_x0000_t75" style="width:18.75pt;height:9.75pt" o:ole="">
                  <v:imagedata r:id="rId232" o:title=""/>
                </v:shape>
                <o:OLEObject Type="Embed" ProgID="Equation.DSMT4" ShapeID="_x0000_i1146" DrawAspect="Content" ObjectID="_1798820278" r:id="rId233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) يعني أن </w:t>
            </w:r>
            <w:r w:rsidRPr="002B09A2">
              <w:rPr>
                <w:rFonts w:ascii="Amiri" w:hAnsi="Amiri" w:cs="Amiri"/>
                <w:kern w:val="2"/>
                <w:position w:val="-20"/>
                <w:sz w:val="28"/>
                <w:szCs w:val="28"/>
                <w14:ligatures w14:val="standardContextual"/>
              </w:rPr>
              <w:object w:dxaOrig="1320" w:dyaOrig="440" w14:anchorId="65BA3D02">
                <v:shape id="_x0000_i1147" type="#_x0000_t75" style="width:66pt;height:21.75pt" o:ole="">
                  <v:imagedata r:id="rId234" o:title=""/>
                </v:shape>
                <o:OLEObject Type="Embed" ProgID="Equation.DSMT4" ShapeID="_x0000_i1147" DrawAspect="Content" ObjectID="_1798820279" r:id="rId235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B09A2">
              <w:rPr>
                <w:rFonts w:ascii="Amiri" w:hAnsi="Amiri" w:cs="Amiri" w:hint="cs"/>
                <w:sz w:val="28"/>
                <w:szCs w:val="28"/>
                <w:rtl/>
              </w:rPr>
              <w:t>(على</w: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الترتيب </w:t>
            </w:r>
            <w:r w:rsidRPr="002B09A2">
              <w:rPr>
                <w:rFonts w:ascii="Amiri" w:hAnsi="Amiri" w:cs="Amiri"/>
                <w:kern w:val="2"/>
                <w:position w:val="-20"/>
                <w:sz w:val="28"/>
                <w:szCs w:val="28"/>
                <w14:ligatures w14:val="standardContextual"/>
              </w:rPr>
              <w:object w:dxaOrig="1320" w:dyaOrig="440" w14:anchorId="34C361A0">
                <v:shape id="_x0000_i1148" type="#_x0000_t75" style="width:66pt;height:21.75pt" o:ole="">
                  <v:imagedata r:id="rId236" o:title=""/>
                </v:shape>
                <o:OLEObject Type="Embed" ProgID="Equation.DSMT4" ShapeID="_x0000_i1148" DrawAspect="Content" ObjectID="_1798820280" r:id="rId237"/>
              </w:object>
            </w:r>
            <w:r w:rsidRPr="002B09A2">
              <w:rPr>
                <w:rFonts w:ascii="Amiri" w:hAnsi="Amiri" w:cs="Amiri"/>
                <w:sz w:val="28"/>
                <w:szCs w:val="28"/>
                <w:rtl/>
              </w:rPr>
              <w:t xml:space="preserve"> )</w:t>
            </w:r>
          </w:p>
          <w:p w14:paraId="0C7FD23F" w14:textId="77777777" w:rsidR="006F2B00" w:rsidRDefault="006F2B00" w:rsidP="006F2B0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EB16227" w14:textId="77777777" w:rsidR="006F2B00" w:rsidRPr="00877AA7" w:rsidRDefault="006F2B00" w:rsidP="00F334B5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مثال: ت43ص136</w:t>
            </w:r>
          </w:p>
          <w:p w14:paraId="160F2C8A" w14:textId="77777777" w:rsidR="006F2B00" w:rsidRPr="00877AA7" w:rsidRDefault="006F2B00" w:rsidP="006F2B00">
            <w:pPr>
              <w:bidi/>
              <w:rPr>
                <w:rFonts w:ascii="Amiri" w:hAnsi="Amiri" w:cs="Amiri"/>
                <w:color w:val="0000FF"/>
                <w:sz w:val="28"/>
                <w:szCs w:val="28"/>
                <w:rtl/>
              </w:rPr>
            </w:pPr>
            <w:r w:rsidRPr="00877AA7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240" w:dyaOrig="320" w14:anchorId="4685002E">
                <v:shape id="_x0000_i1149" type="#_x0000_t75" style="width:12pt;height:16.5pt" o:ole="">
                  <v:imagedata r:id="rId238" o:title=""/>
                </v:shape>
                <o:OLEObject Type="Embed" ProgID="Equation.DSMT4" ShapeID="_x0000_i1149" DrawAspect="Content" ObjectID="_1798820281" r:id="rId239"/>
              </w:object>
            </w:r>
            <w:r w:rsidRPr="00877AA7">
              <w:rPr>
                <w:rFonts w:ascii="Amiri" w:hAnsi="Amiri" w:cs="Amiri"/>
                <w:sz w:val="28"/>
                <w:szCs w:val="28"/>
                <w:rtl/>
              </w:rPr>
              <w:t xml:space="preserve"> دالة عددية معرفة على </w:t>
            </w:r>
            <w:r w:rsidRPr="00877AA7">
              <w:rPr>
                <w:rFonts w:ascii="Amiri" w:hAnsi="Amiri" w:cs="Amiri"/>
                <w:kern w:val="2"/>
                <w:position w:val="-14"/>
                <w:sz w:val="28"/>
                <w:szCs w:val="28"/>
                <w:rtl/>
                <w14:ligatures w14:val="standardContextual"/>
              </w:rPr>
              <w:object w:dxaOrig="1579" w:dyaOrig="400" w14:anchorId="7764C25E">
                <v:shape id="_x0000_i1150" type="#_x0000_t75" style="width:78.75pt;height:20.25pt" o:ole="">
                  <v:imagedata r:id="rId240" o:title=""/>
                </v:shape>
                <o:OLEObject Type="Embed" ProgID="Equation.DSMT4" ShapeID="_x0000_i1150" DrawAspect="Content" ObjectID="_1798820282" r:id="rId241"/>
              </w:object>
            </w:r>
            <w:r w:rsidRPr="00877AA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77AA7">
              <w:rPr>
                <w:rFonts w:ascii="Amiri" w:hAnsi="Amiri" w:cs="Amiri" w:hint="cs"/>
                <w:sz w:val="28"/>
                <w:szCs w:val="28"/>
                <w:rtl/>
              </w:rPr>
              <w:t>بالعبارة:</w:t>
            </w:r>
            <w:r>
              <w:rPr>
                <w:rFonts w:ascii="Amiri" w:hAnsi="Amiri" w:cs="Amiri" w:hint="cs"/>
                <w:color w:val="0000FF"/>
                <w:sz w:val="28"/>
                <w:szCs w:val="28"/>
                <w:rtl/>
              </w:rPr>
              <w:t xml:space="preserve"> </w:t>
            </w:r>
            <w:r w:rsidRPr="000D3730">
              <w:rPr>
                <w:rFonts w:cs="Simplified Arabic"/>
                <w:kern w:val="2"/>
                <w:position w:val="-24"/>
                <w:rtl/>
                <w14:ligatures w14:val="standardContextual"/>
              </w:rPr>
              <w:object w:dxaOrig="1540" w:dyaOrig="620" w14:anchorId="6F81924C">
                <v:shape id="_x0000_i1151" type="#_x0000_t75" style="width:77.25pt;height:30.75pt" o:ole="">
                  <v:imagedata r:id="rId242" o:title=""/>
                </v:shape>
                <o:OLEObject Type="Embed" ProgID="Equation.DSMT4" ShapeID="_x0000_i1151" DrawAspect="Content" ObjectID="_1798820283" r:id="rId243"/>
              </w:object>
            </w:r>
          </w:p>
          <w:p w14:paraId="5F2C70B7" w14:textId="77777777" w:rsidR="006F2B00" w:rsidRDefault="006F2B00" w:rsidP="006F2B00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DA2028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اثبات</w:t>
            </w:r>
            <w:r w:rsidRPr="00DA202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ان المستقيم </w:t>
            </w:r>
            <w:r w:rsidRPr="00DA2028">
              <w:rPr>
                <w:position w:val="-10"/>
              </w:rPr>
              <w:object w:dxaOrig="420" w:dyaOrig="320" w14:anchorId="58D65B14">
                <v:shape id="_x0000_i1152" type="#_x0000_t75" style="width:21pt;height:15.75pt" o:ole="">
                  <v:imagedata r:id="rId244" o:title=""/>
                </v:shape>
                <o:OLEObject Type="Embed" ProgID="Equation.DSMT4" ShapeID="_x0000_i1152" DrawAspect="Content" ObjectID="_1798820284" r:id="rId245"/>
              </w:object>
            </w:r>
            <w:r w:rsidRPr="00DA202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الذي معادلته </w:t>
            </w:r>
            <w:r w:rsidRPr="00DA2028">
              <w:rPr>
                <w:position w:val="-10"/>
              </w:rPr>
              <w:object w:dxaOrig="560" w:dyaOrig="320" w14:anchorId="3270F6A4">
                <v:shape id="_x0000_i1153" type="#_x0000_t75" style="width:27.75pt;height:15.75pt" o:ole="">
                  <v:imagedata r:id="rId246" o:title=""/>
                </v:shape>
                <o:OLEObject Type="Embed" ProgID="Equation.DSMT4" ShapeID="_x0000_i1153" DrawAspect="Content" ObjectID="_1798820285" r:id="rId247"/>
              </w:object>
            </w:r>
            <w:r w:rsidRPr="00DA202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مستقيم مقارب للمنحني</w:t>
            </w:r>
            <w:r w:rsidRPr="00DA2028">
              <w:rPr>
                <w:position w:val="-10"/>
              </w:rPr>
              <w:object w:dxaOrig="400" w:dyaOrig="320" w14:anchorId="32B2CC64">
                <v:shape id="_x0000_i1154" type="#_x0000_t75" style="width:20.25pt;height:15.75pt" o:ole="">
                  <v:imagedata r:id="rId248" o:title=""/>
                </v:shape>
                <o:OLEObject Type="Embed" ProgID="Equation.DSMT4" ShapeID="_x0000_i1154" DrawAspect="Content" ObjectID="_1798820286" r:id="rId249"/>
              </w:object>
            </w:r>
            <w:r w:rsidRPr="00DA202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الممثل للدالة </w:t>
            </w:r>
            <w:r w:rsidRPr="00DA2028">
              <w:rPr>
                <w:position w:val="-10"/>
              </w:rPr>
              <w:object w:dxaOrig="240" w:dyaOrig="320" w14:anchorId="1057F7DD">
                <v:shape id="_x0000_i1155" type="#_x0000_t75" style="width:12pt;height:15.75pt" o:ole="">
                  <v:imagedata r:id="rId250" o:title=""/>
                </v:shape>
                <o:OLEObject Type="Embed" ProgID="Equation.DSMT4" ShapeID="_x0000_i1155" DrawAspect="Content" ObjectID="_1798820287" r:id="rId251"/>
              </w:object>
            </w:r>
          </w:p>
          <w:p w14:paraId="46ECFA5E" w14:textId="77777777" w:rsidR="006F2B00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من أجل كل عدد حقيقي </w:t>
            </w:r>
            <w:r w:rsidRPr="00E220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20" w:dyaOrig="279" w14:anchorId="19CCA378">
                <v:shape id="_x0000_i1156" type="#_x0000_t75" style="width:26.25pt;height:14.25pt" o:ole="">
                  <v:imagedata r:id="rId252" o:title=""/>
                </v:shape>
                <o:OLEObject Type="Embed" ProgID="Equation.DSMT4" ShapeID="_x0000_i1156" DrawAspect="Content" ObjectID="_1798820288" r:id="rId25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لدينا:</w:t>
            </w:r>
          </w:p>
          <w:p w14:paraId="0C4DB27B" w14:textId="77777777" w:rsidR="006F2B00" w:rsidRPr="00DC15DF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15DF">
              <w:rPr>
                <w:rFonts w:ascii="Amiri" w:hAnsi="Amiri" w:cs="Amiri"/>
                <w:kern w:val="2"/>
                <w:position w:val="-28"/>
                <w:sz w:val="28"/>
                <w:szCs w:val="28"/>
                <w:lang w:bidi="ar-DZ"/>
                <w14:ligatures w14:val="standardContextual"/>
              </w:rPr>
              <w:object w:dxaOrig="3140" w:dyaOrig="680" w14:anchorId="5AA7DF53">
                <v:shape id="_x0000_i1157" type="#_x0000_t75" style="width:156.75pt;height:33.75pt" o:ole="">
                  <v:imagedata r:id="rId254" o:title=""/>
                </v:shape>
                <o:OLEObject Type="Embed" ProgID="Equation.DSMT4" ShapeID="_x0000_i1157" DrawAspect="Content" ObjectID="_1798820289" r:id="rId255"/>
              </w:object>
            </w:r>
            <w:r w:rsidRPr="00DC15DF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و </w:t>
            </w:r>
            <w:r w:rsidRPr="00DC15DF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C15DF">
              <w:rPr>
                <w:rFonts w:ascii="Amiri" w:hAnsi="Amiri" w:cs="Amiri"/>
                <w:kern w:val="2"/>
                <w:position w:val="-28"/>
                <w:sz w:val="28"/>
                <w:szCs w:val="28"/>
                <w:lang w:bidi="ar-DZ"/>
                <w14:ligatures w14:val="standardContextual"/>
              </w:rPr>
              <w:object w:dxaOrig="3140" w:dyaOrig="680" w14:anchorId="752F5DD9">
                <v:shape id="_x0000_i1158" type="#_x0000_t75" style="width:156.75pt;height:33.75pt" o:ole="">
                  <v:imagedata r:id="rId256" o:title=""/>
                </v:shape>
                <o:OLEObject Type="Embed" ProgID="Equation.DSMT4" ShapeID="_x0000_i1158" DrawAspect="Content" ObjectID="_1798820290" r:id="rId257"/>
              </w:object>
            </w:r>
          </w:p>
          <w:p w14:paraId="1BC4D35B" w14:textId="77777777" w:rsidR="006F2B00" w:rsidRPr="00DC15DF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15DF">
              <w:rPr>
                <w:rFonts w:ascii="Amiri" w:hAnsi="Amiri" w:cs="Amiri"/>
                <w:sz w:val="28"/>
                <w:szCs w:val="28"/>
                <w:rtl/>
              </w:rPr>
              <w:t xml:space="preserve">ومنه: المستقيم </w:t>
            </w:r>
            <w:r w:rsidRPr="00DC15DF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420" w:dyaOrig="320" w14:anchorId="353040D9">
                <v:shape id="_x0000_i1159" type="#_x0000_t75" style="width:21pt;height:15.75pt" o:ole="">
                  <v:imagedata r:id="rId258" o:title=""/>
                </v:shape>
                <o:OLEObject Type="Embed" ProgID="Equation.DSMT4" ShapeID="_x0000_i1159" DrawAspect="Content" ObjectID="_1798820291" r:id="rId259"/>
              </w:object>
            </w:r>
            <w:r w:rsidRPr="00DC15DF">
              <w:rPr>
                <w:rFonts w:ascii="Amiri" w:hAnsi="Amiri" w:cs="Amiri"/>
                <w:sz w:val="28"/>
                <w:szCs w:val="28"/>
                <w:rtl/>
              </w:rPr>
              <w:t xml:space="preserve"> ذو المعادلة </w:t>
            </w:r>
            <w:r w:rsidRPr="00DC15DF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560" w:dyaOrig="320" w14:anchorId="173497C8">
                <v:shape id="_x0000_i1160" type="#_x0000_t75" style="width:27.75pt;height:15.75pt" o:ole="">
                  <v:imagedata r:id="rId260" o:title=""/>
                </v:shape>
                <o:OLEObject Type="Embed" ProgID="Equation.DSMT4" ShapeID="_x0000_i1160" DrawAspect="Content" ObjectID="_1798820292" r:id="rId261"/>
              </w:object>
            </w:r>
            <w:r w:rsidRPr="00DC15DF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مقارب للمنحنى </w:t>
            </w:r>
            <w:r w:rsidRPr="00DC15DF">
              <w:rPr>
                <w:rFonts w:ascii="Amiri" w:hAnsi="Amiri" w:cs="Amiri"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420" w:dyaOrig="400" w14:anchorId="57AF8A0E">
                <v:shape id="_x0000_i1161" type="#_x0000_t75" style="width:21pt;height:20.25pt" o:ole="">
                  <v:imagedata r:id="rId262" o:title=""/>
                </v:shape>
                <o:OLEObject Type="Embed" ProgID="Equation.DSMT4" ShapeID="_x0000_i1161" DrawAspect="Content" ObjectID="_1798820293" r:id="rId263"/>
              </w:object>
            </w:r>
          </w:p>
          <w:p w14:paraId="68ED0626" w14:textId="77777777" w:rsidR="006F2B00" w:rsidRPr="00DC15DF" w:rsidRDefault="006F2B00" w:rsidP="006F2B00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DC15DF">
              <w:rPr>
                <w:rFonts w:ascii="Amiri" w:hAnsi="Amiri" w:cs="Amiri"/>
                <w:color w:val="FF0000"/>
                <w:sz w:val="28"/>
                <w:szCs w:val="28"/>
                <w:rtl/>
              </w:rPr>
              <w:t>2) در</w:t>
            </w:r>
            <w:r w:rsidRPr="00DC15DF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ا</w:t>
            </w:r>
            <w:r w:rsidRPr="00DC15DF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س</w:t>
            </w:r>
            <w:r w:rsidRPr="00DC15DF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ة</w:t>
            </w:r>
            <w:r w:rsidRPr="00DC15D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وضعية </w:t>
            </w:r>
            <w:r w:rsidRPr="00DC15DF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400" w:dyaOrig="320" w14:anchorId="04500FFC">
                <v:shape id="_x0000_i1162" type="#_x0000_t75" style="width:20.25pt;height:15.75pt" o:ole="">
                  <v:imagedata r:id="rId264" o:title=""/>
                </v:shape>
                <o:OLEObject Type="Embed" ProgID="Equation.DSMT4" ShapeID="_x0000_i1162" DrawAspect="Content" ObjectID="_1798820294" r:id="rId265"/>
              </w:object>
            </w:r>
            <w:r w:rsidRPr="00DC15D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بالنسبة للمستقيم </w:t>
            </w:r>
            <w:r w:rsidRPr="00DC15DF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420" w:dyaOrig="320" w14:anchorId="0E81E24F">
                <v:shape id="_x0000_i1163" type="#_x0000_t75" style="width:21pt;height:15.75pt" o:ole="">
                  <v:imagedata r:id="rId266" o:title=""/>
                </v:shape>
                <o:OLEObject Type="Embed" ProgID="Equation.DSMT4" ShapeID="_x0000_i1163" DrawAspect="Content" ObjectID="_1798820295" r:id="rId267"/>
              </w:object>
            </w:r>
          </w:p>
          <w:p w14:paraId="6811D391" w14:textId="77777777" w:rsidR="006F2B00" w:rsidRDefault="006F2B00" w:rsidP="006F2B0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AF9171C" wp14:editId="40F885F5">
                      <wp:simplePos x="0" y="0"/>
                      <wp:positionH relativeFrom="column">
                        <wp:posOffset>-17691</wp:posOffset>
                      </wp:positionH>
                      <wp:positionV relativeFrom="paragraph">
                        <wp:posOffset>78135</wp:posOffset>
                      </wp:positionV>
                      <wp:extent cx="2169041" cy="2051463"/>
                      <wp:effectExtent l="0" t="0" r="22225" b="25400"/>
                      <wp:wrapNone/>
                      <wp:docPr id="24496267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9041" cy="205146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53CCE4" w14:textId="77777777" w:rsidR="006F2B00" w:rsidRDefault="006F2B00" w:rsidP="006F2B0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DE6CF3" wp14:editId="51069518">
                                        <wp:extent cx="1946910" cy="1946910"/>
                                        <wp:effectExtent l="0" t="0" r="0" b="0"/>
                                        <wp:docPr id="124358662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43586623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46910" cy="1946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9171C" id="Rectangle 3" o:spid="_x0000_s1033" style="position:absolute;left:0;text-align:left;margin-left:-1.4pt;margin-top:6.15pt;width:170.8pt;height:161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" fillcolor="white [3201]" strokecolor="white [3212]" strokeweight="2pt">
                      <v:textbox>
                        <w:txbxContent>
                          <w:p w14:paraId="1753CCE4" w14:textId="77777777" w:rsidR="006F2B00" w:rsidRDefault="006F2B00" w:rsidP="006F2B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E6CF3" wp14:editId="51069518">
                                  <wp:extent cx="1946910" cy="1946910"/>
                                  <wp:effectExtent l="0" t="0" r="0" b="0"/>
                                  <wp:docPr id="124358662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586623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6910" cy="1946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42B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إشارة الفرق: </w:t>
            </w:r>
            <w:r w:rsidRPr="005742B1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579" w:dyaOrig="620" w14:anchorId="27D3A72D">
                <v:shape id="_x0000_i1164" type="#_x0000_t75" style="width:78.75pt;height:30.75pt" o:ole="">
                  <v:imagedata r:id="rId268" o:title=""/>
                </v:shape>
                <o:OLEObject Type="Embed" ProgID="Equation.DSMT4" ShapeID="_x0000_i1164" DrawAspect="Content" ObjectID="_1798820296" r:id="rId269"/>
              </w:object>
            </w:r>
          </w:p>
          <w:p w14:paraId="0EEE53DF" w14:textId="77777777" w:rsidR="006F2B00" w:rsidRPr="005742B1" w:rsidRDefault="006F2B00" w:rsidP="006F2B00">
            <w:p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37DA5A" wp14:editId="0EC07A14">
                  <wp:extent cx="3121025" cy="1542720"/>
                  <wp:effectExtent l="0" t="0" r="3175" b="635"/>
                  <wp:docPr id="86657833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78330" name="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95" cy="155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43E98" w14:textId="77777777" w:rsidR="006F2B00" w:rsidRDefault="006F2B00" w:rsidP="006F2B00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  <w:lang w:bidi="ar-DZ"/>
              </w:rPr>
            </w:pPr>
          </w:p>
          <w:p w14:paraId="02D2076D" w14:textId="77777777" w:rsidR="00981E9C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5E3427" w14:textId="77777777" w:rsidR="006F2B00" w:rsidRPr="00792B9B" w:rsidRDefault="006F2B00" w:rsidP="006F2B0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6649825" w14:textId="77777777" w:rsidR="00950D69" w:rsidRDefault="00950D69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DA7124" wp14:editId="5E33397C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04349595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2332D" w14:textId="2BB63410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78753D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8753D" w:rsidRPr="0078753D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نهاية دالة منتهية أو غي</w:t>
                            </w:r>
                            <w:r w:rsidR="0078753D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</w:t>
                            </w:r>
                            <w:r w:rsidR="0078753D" w:rsidRPr="0078753D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منتهية عند مالا نهاية</w:t>
                            </w:r>
                          </w:p>
                          <w:p w14:paraId="6A320FE6" w14:textId="3402EE3C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324B55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24B55" w:rsidRPr="00C4117B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نهاية دالة منتهي</w:t>
                            </w:r>
                            <w:r w:rsidR="00324B55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ة</w:t>
                            </w:r>
                            <w:r w:rsidR="00324B55" w:rsidRPr="00C4117B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 أو غير منتهية عند عدد حقيقي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A7124" id="_x0000_s1034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l4EsOH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39C2332D" w14:textId="2BB63410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78753D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8753D" w:rsidRPr="0078753D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نهاية دالة منتهية أو غي</w:t>
                      </w:r>
                      <w:r w:rsidR="0078753D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ر</w:t>
                      </w:r>
                      <w:r w:rsidR="0078753D" w:rsidRPr="0078753D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منتهية عند مالا نهاية</w:t>
                      </w:r>
                    </w:p>
                    <w:p w14:paraId="6A320FE6" w14:textId="3402EE3C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324B55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324B55" w:rsidRPr="00C4117B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نهاية دالة منتهي</w:t>
                      </w:r>
                      <w:r w:rsidR="00324B55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ة</w:t>
                      </w:r>
                      <w:r w:rsidR="00324B55" w:rsidRPr="00C4117B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 أو غير منتهية عند عدد حقيقي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3127DB" wp14:editId="6ED2E648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71634456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17DF" w14:textId="3B647172" w:rsidR="00950D69" w:rsidRPr="00305590" w:rsidRDefault="00950D69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324B55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65456E2C" w14:textId="77777777" w:rsidR="00950D69" w:rsidRDefault="00950D69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127DB" id="_x0000_s1035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Z9obA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CE917DF" w14:textId="3B647172" w:rsidR="00950D69" w:rsidRPr="00305590" w:rsidRDefault="00950D69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324B55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65456E2C" w14:textId="77777777" w:rsidR="00950D69" w:rsidRDefault="00950D69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D93D63" wp14:editId="4814C1B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3964461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CC388" w14:textId="77777777" w:rsidR="00950D69" w:rsidRPr="00305590" w:rsidRDefault="00950D69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93D63" id="_x0000_s1036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lKqK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2DCCC388" w14:textId="77777777" w:rsidR="00950D69" w:rsidRPr="00305590" w:rsidRDefault="00950D69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58D057" wp14:editId="6D3D764A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18988038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EC007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</w:t>
                            </w:r>
                          </w:p>
                          <w:p w14:paraId="3F89C2DB" w14:textId="23D5512C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324B55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24B55" w:rsidRPr="00324B55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نهــــــــــــاية دالة "تابع"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58D057" id="_x0000_s1037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" fillcolor="white [3201]" strokecolor="black [3213]" strokeweight="2pt">
                <v:textbox>
                  <w:txbxContent>
                    <w:p w14:paraId="7F2EC007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</w:t>
                      </w:r>
                    </w:p>
                    <w:p w14:paraId="3F89C2DB" w14:textId="23D5512C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324B55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24B55" w:rsidRPr="00324B55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نهــــــــــــاية دالة "تابع"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C2D8275" w14:textId="77777777" w:rsidR="00950D69" w:rsidRPr="00792B9B" w:rsidRDefault="00950D69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50D69" w:rsidRPr="00792B9B" w14:paraId="53EC8061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8F29320" w14:textId="77777777" w:rsidR="00950D69" w:rsidRPr="00305590" w:rsidRDefault="00950D69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D031D8C" w14:textId="77777777" w:rsidR="00950D69" w:rsidRPr="00305590" w:rsidRDefault="00950D69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B91656B" w14:textId="77777777" w:rsidR="00950D69" w:rsidRPr="00305590" w:rsidRDefault="00950D69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50D69" w:rsidRPr="00792B9B" w14:paraId="3EBC4B1C" w14:textId="77777777" w:rsidTr="00305590">
        <w:tc>
          <w:tcPr>
            <w:tcW w:w="1278" w:type="dxa"/>
          </w:tcPr>
          <w:p w14:paraId="3305E028" w14:textId="77777777" w:rsidR="00950D69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3752CFC" w14:textId="77777777" w:rsidR="00950D69" w:rsidRDefault="00950D6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4B79D7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8E1316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7EEEA2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95AD2B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212F41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1E81EB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6ADBC8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7E3F1B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47B22C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8B00C6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A98E0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B9DA1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F06564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6EA0A4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15A25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010F77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BAFC62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70FF4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FD8802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575FF6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0932C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EE58BC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CEE69C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71BEFF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B90BB0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022A9D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29B469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FADEDC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44790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E42350" w14:textId="77777777" w:rsidR="00950D69" w:rsidRPr="00FB5A89" w:rsidRDefault="00950D6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A2B941F" w14:textId="77777777" w:rsidR="00950D69" w:rsidRPr="00792B9B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9CC6A3E" w14:textId="77777777" w:rsidR="0078753D" w:rsidRDefault="0078753D" w:rsidP="0078753D">
            <w:pPr>
              <w:shd w:val="clear" w:color="auto" w:fill="D1FBD3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DD3349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نشاط 01 ص 110</w:t>
            </w:r>
          </w:p>
          <w:p w14:paraId="3214B87F" w14:textId="77777777" w:rsidR="0078753D" w:rsidRPr="00556030" w:rsidRDefault="0078753D" w:rsidP="0078753D">
            <w:pPr>
              <w:bidi/>
              <w:rPr>
                <w:rFonts w:ascii="Amiri" w:hAnsi="Amiri" w:cs="Amiri"/>
                <w:position w:val="-4"/>
                <w:sz w:val="28"/>
                <w:szCs w:val="36"/>
                <w:rtl/>
              </w:rPr>
            </w:pP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نعتبر الدالة </w:t>
            </w:r>
            <w:r w:rsidRPr="00556030">
              <w:rPr>
                <w:rFonts w:ascii="Amiri" w:hAnsi="Amiri" w:cs="Amiri"/>
                <w:kern w:val="2"/>
                <w:position w:val="-4"/>
                <w:sz w:val="28"/>
                <w:szCs w:val="36"/>
                <w14:ligatures w14:val="standardContextual"/>
              </w:rPr>
              <w:object w:dxaOrig="240" w:dyaOrig="260" w14:anchorId="267F49E6">
                <v:shape id="_x0000_i1165" type="#_x0000_t75" style="width:13.5pt;height:12.75pt" o:ole="">
                  <v:imagedata r:id="rId271" o:title=""/>
                </v:shape>
                <o:OLEObject Type="Embed" ProgID="Equation.DSMT4" ShapeID="_x0000_i1165" DrawAspect="Content" ObjectID="_1798820297" r:id="rId272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556030">
              <w:rPr>
                <w:rFonts w:ascii="Amiri" w:hAnsi="Amiri" w:cs="Amiri"/>
                <w:kern w:val="2"/>
                <w:position w:val="-14"/>
                <w:sz w:val="28"/>
                <w:szCs w:val="36"/>
                <w14:ligatures w14:val="standardContextual"/>
              </w:rPr>
              <w:object w:dxaOrig="760" w:dyaOrig="400" w14:anchorId="7C42C6BB">
                <v:shape id="_x0000_i1166" type="#_x0000_t75" style="width:42.75pt;height:19.5pt" o:ole="">
                  <v:imagedata r:id="rId273" o:title=""/>
                </v:shape>
                <o:OLEObject Type="Embed" ProgID="Equation.DSMT4" ShapeID="_x0000_i1166" DrawAspect="Content" ObjectID="_1798820298" r:id="rId274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كما يلي: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556030">
              <w:rPr>
                <w:rFonts w:ascii="Amiri" w:hAnsi="Amiri" w:cs="Amiri"/>
                <w:kern w:val="2"/>
                <w:position w:val="-36"/>
                <w:sz w:val="28"/>
                <w:szCs w:val="28"/>
                <w14:ligatures w14:val="standardContextual"/>
              </w:rPr>
              <w:object w:dxaOrig="1540" w:dyaOrig="740" w14:anchorId="28CEED65">
                <v:shape id="_x0000_i1167" type="#_x0000_t75" style="width:77.25pt;height:36.75pt" o:ole="">
                  <v:imagedata r:id="rId275" o:title=""/>
                </v:shape>
                <o:OLEObject Type="Embed" ProgID="Equation.DSMT4" ShapeID="_x0000_i1167" DrawAspect="Content" ObjectID="_1798820299" r:id="rId27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</w:t>
            </w:r>
          </w:p>
          <w:p w14:paraId="5FF6B03C" w14:textId="77777777" w:rsidR="0078753D" w:rsidRPr="00B7125E" w:rsidRDefault="0078753D" w:rsidP="0078753D">
            <w:pPr>
              <w:pStyle w:val="Paragraphedeliste"/>
              <w:numPr>
                <w:ilvl w:val="0"/>
                <w:numId w:val="29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B712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حساب </w:t>
            </w:r>
            <w:r w:rsidRPr="00B7125E">
              <w:rPr>
                <w:color w:val="FF0000"/>
                <w:position w:val="-14"/>
              </w:rPr>
              <w:object w:dxaOrig="660" w:dyaOrig="400" w14:anchorId="2576001A">
                <v:shape id="_x0000_i1168" type="#_x0000_t75" style="width:27.75pt;height:15.75pt" o:ole="">
                  <v:imagedata r:id="rId277" o:title=""/>
                </v:shape>
                <o:OLEObject Type="Embed" ProgID="Equation.DSMT4" ShapeID="_x0000_i1168" DrawAspect="Content" ObjectID="_1798820300" r:id="rId278"/>
              </w:object>
            </w:r>
            <w:r w:rsidRPr="00B712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ودراسة إشارتها وتشكيل جدول تغيرات الدالة </w:t>
            </w:r>
            <w:r w:rsidRPr="00B7125E">
              <w:rPr>
                <w:color w:val="FF0000"/>
                <w:position w:val="-4"/>
              </w:rPr>
              <w:object w:dxaOrig="240" w:dyaOrig="260" w14:anchorId="3AEEB911">
                <v:shape id="_x0000_i1169" type="#_x0000_t75" style="width:13.5pt;height:12.75pt" o:ole="">
                  <v:imagedata r:id="rId271" o:title=""/>
                </v:shape>
                <o:OLEObject Type="Embed" ProgID="Equation.DSMT4" ShapeID="_x0000_i1169" DrawAspect="Content" ObjectID="_1798820301" r:id="rId279"/>
              </w:object>
            </w:r>
          </w:p>
          <w:p w14:paraId="15D3CE4F" w14:textId="77777777" w:rsidR="0078753D" w:rsidRPr="00556030" w:rsidRDefault="0078753D" w:rsidP="0078753D">
            <w:pPr>
              <w:ind w:left="360"/>
              <w:jc w:val="right"/>
              <w:rPr>
                <w:rFonts w:ascii="Amiri" w:hAnsi="Amiri" w:cs="Amiri"/>
                <w:sz w:val="36"/>
                <w:szCs w:val="36"/>
                <w:lang w:bidi="ar-DZ"/>
              </w:rPr>
            </w:pP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الدالة </w:t>
            </w:r>
            <w:r w:rsidRPr="00556030">
              <w:rPr>
                <w:rFonts w:ascii="Amiri" w:hAnsi="Amiri" w:cs="Amiri"/>
                <w:kern w:val="2"/>
                <w:position w:val="-4"/>
                <w:sz w:val="28"/>
                <w:szCs w:val="36"/>
                <w14:ligatures w14:val="standardContextual"/>
              </w:rPr>
              <w:object w:dxaOrig="240" w:dyaOrig="260" w14:anchorId="733E8FEC">
                <v:shape id="_x0000_i1170" type="#_x0000_t75" style="width:13.5pt;height:12.75pt" o:ole="">
                  <v:imagedata r:id="rId271" o:title=""/>
                </v:shape>
                <o:OLEObject Type="Embed" ProgID="Equation.DSMT4" ShapeID="_x0000_i1170" DrawAspect="Content" ObjectID="_1798820302" r:id="rId280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قابلة للاشتقاق على </w:t>
            </w:r>
            <w:r w:rsidRPr="00556030">
              <w:rPr>
                <w:rFonts w:ascii="Amiri" w:hAnsi="Amiri" w:cs="Amiri"/>
                <w:kern w:val="2"/>
                <w:position w:val="-14"/>
                <w:sz w:val="28"/>
                <w:szCs w:val="36"/>
                <w14:ligatures w14:val="standardContextual"/>
              </w:rPr>
              <w:object w:dxaOrig="760" w:dyaOrig="400" w14:anchorId="42244D44">
                <v:shape id="_x0000_i1171" type="#_x0000_t75" style="width:42.75pt;height:19.5pt" o:ole="">
                  <v:imagedata r:id="rId273" o:title=""/>
                </v:shape>
                <o:OLEObject Type="Embed" ProgID="Equation.DSMT4" ShapeID="_x0000_i1171" DrawAspect="Content" ObjectID="_1798820303" r:id="rId281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 ولدينا :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556030">
              <w:rPr>
                <w:rFonts w:ascii="Amiri" w:hAnsi="Amiri" w:cs="Amiri"/>
                <w:kern w:val="2"/>
                <w:position w:val="-36"/>
                <w:sz w:val="28"/>
                <w:szCs w:val="28"/>
                <w:lang w:bidi="ar-DZ"/>
                <w14:ligatures w14:val="standardContextual"/>
              </w:rPr>
              <w:object w:dxaOrig="1579" w:dyaOrig="740" w14:anchorId="05B4FF5A">
                <v:shape id="_x0000_i1172" type="#_x0000_t75" style="width:78.75pt;height:36.75pt" o:ole="">
                  <v:imagedata r:id="rId282" o:title=""/>
                </v:shape>
                <o:OLEObject Type="Embed" ProgID="Equation.DSMT4" ShapeID="_x0000_i1172" DrawAspect="Content" ObjectID="_1798820304" r:id="rId283"/>
              </w:object>
            </w:r>
          </w:p>
          <w:p w14:paraId="799E5E60" w14:textId="77777777" w:rsidR="0078753D" w:rsidRPr="00556030" w:rsidRDefault="0078753D" w:rsidP="0078753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5259C35" wp14:editId="3EE6A027">
                      <wp:simplePos x="0" y="0"/>
                      <wp:positionH relativeFrom="column">
                        <wp:posOffset>98189</wp:posOffset>
                      </wp:positionH>
                      <wp:positionV relativeFrom="paragraph">
                        <wp:posOffset>398381</wp:posOffset>
                      </wp:positionV>
                      <wp:extent cx="1935125" cy="1828800"/>
                      <wp:effectExtent l="0" t="0" r="27305" b="19050"/>
                      <wp:wrapNone/>
                      <wp:docPr id="12279485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125" cy="1828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B2A967" w14:textId="77777777" w:rsidR="0078753D" w:rsidRDefault="0078753D" w:rsidP="0078753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341A34" wp14:editId="55DE300E">
                                        <wp:extent cx="1724660" cy="1724660"/>
                                        <wp:effectExtent l="0" t="0" r="8890" b="8890"/>
                                        <wp:docPr id="136332560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44431307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24660" cy="1724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259C35" id="Rectangle 4" o:spid="_x0000_s1038" style="position:absolute;left:0;text-align:left;margin-left:7.75pt;margin-top:31.35pt;width:152.35pt;height:2in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" fillcolor="white [3201]" strokecolor="white [3212]" strokeweight="2pt">
                      <v:textbox>
                        <w:txbxContent>
                          <w:p w14:paraId="37B2A967" w14:textId="77777777" w:rsidR="0078753D" w:rsidRDefault="0078753D" w:rsidP="007875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41A34" wp14:editId="55DE300E">
                                  <wp:extent cx="1724660" cy="1724660"/>
                                  <wp:effectExtent l="0" t="0" r="8890" b="8890"/>
                                  <wp:docPr id="136332560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4431307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660" cy="1724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إذا كان </w:t>
            </w:r>
            <w:r w:rsidRPr="00556030">
              <w:rPr>
                <w:rFonts w:ascii="Amiri" w:hAnsi="Amiri" w:cs="Amiri"/>
                <w:kern w:val="2"/>
                <w:position w:val="-6"/>
                <w:sz w:val="28"/>
                <w:szCs w:val="36"/>
                <w14:ligatures w14:val="standardContextual"/>
              </w:rPr>
              <w:object w:dxaOrig="600" w:dyaOrig="279" w14:anchorId="0BB4C46A">
                <v:shape id="_x0000_i1173" type="#_x0000_t75" style="width:24.75pt;height:11.25pt" o:ole="">
                  <v:imagedata r:id="rId284" o:title=""/>
                </v:shape>
                <o:OLEObject Type="Embed" ProgID="Equation.DSMT4" ShapeID="_x0000_i1173" DrawAspect="Content" ObjectID="_1798820305" r:id="rId285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 فإن </w:t>
            </w:r>
            <w:r w:rsidRPr="00556030">
              <w:rPr>
                <w:rFonts w:ascii="Amiri" w:hAnsi="Amiri" w:cs="Amiri"/>
                <w:kern w:val="2"/>
                <w:position w:val="-14"/>
                <w:sz w:val="28"/>
                <w:szCs w:val="36"/>
                <w14:ligatures w14:val="standardContextual"/>
              </w:rPr>
              <w:object w:dxaOrig="1040" w:dyaOrig="400" w14:anchorId="30DFCA22">
                <v:shape id="_x0000_i1174" type="#_x0000_t75" style="width:43.5pt;height:15.75pt" o:ole="">
                  <v:imagedata r:id="rId286" o:title=""/>
                </v:shape>
                <o:OLEObject Type="Embed" ProgID="Equation.DSMT4" ShapeID="_x0000_i1174" DrawAspect="Content" ObjectID="_1798820306" r:id="rId287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56030">
              <w:rPr>
                <w:rFonts w:ascii="Amiri" w:hAnsi="Amiri" w:cs="Amiri" w:hint="cs"/>
                <w:sz w:val="28"/>
                <w:szCs w:val="28"/>
                <w:rtl/>
              </w:rPr>
              <w:t>وإذا</w: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كان </w:t>
            </w:r>
            <w:r w:rsidRPr="00556030">
              <w:rPr>
                <w:rFonts w:ascii="Amiri" w:hAnsi="Amiri" w:cs="Amiri"/>
                <w:kern w:val="2"/>
                <w:position w:val="-6"/>
                <w:sz w:val="28"/>
                <w:szCs w:val="36"/>
                <w14:ligatures w14:val="standardContextual"/>
              </w:rPr>
              <w:object w:dxaOrig="600" w:dyaOrig="279" w14:anchorId="145A59F7">
                <v:shape id="_x0000_i1175" type="#_x0000_t75" style="width:24.75pt;height:11.25pt" o:ole="">
                  <v:imagedata r:id="rId288" o:title=""/>
                </v:shape>
                <o:OLEObject Type="Embed" ProgID="Equation.DSMT4" ShapeID="_x0000_i1175" DrawAspect="Content" ObjectID="_1798820307" r:id="rId289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 فإن </w:t>
            </w:r>
            <w:r w:rsidRPr="00556030">
              <w:rPr>
                <w:rFonts w:ascii="Amiri" w:hAnsi="Amiri" w:cs="Amiri"/>
                <w:kern w:val="2"/>
                <w:position w:val="-14"/>
                <w:sz w:val="28"/>
                <w:szCs w:val="36"/>
                <w14:ligatures w14:val="standardContextual"/>
              </w:rPr>
              <w:object w:dxaOrig="1040" w:dyaOrig="400" w14:anchorId="693A0383">
                <v:shape id="_x0000_i1176" type="#_x0000_t75" style="width:43.5pt;height:15.75pt" o:ole="">
                  <v:imagedata r:id="rId290" o:title=""/>
                </v:shape>
                <o:OLEObject Type="Embed" ProgID="Equation.DSMT4" ShapeID="_x0000_i1176" DrawAspect="Content" ObjectID="_1798820308" r:id="rId291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>منه الدالة</w:t>
            </w:r>
            <w:r w:rsidRPr="00556030">
              <w:rPr>
                <w:rFonts w:ascii="Amiri" w:hAnsi="Amiri" w:cs="Amiri"/>
                <w:kern w:val="2"/>
                <w:position w:val="-4"/>
                <w:sz w:val="28"/>
                <w:szCs w:val="36"/>
                <w14:ligatures w14:val="standardContextual"/>
              </w:rPr>
              <w:object w:dxaOrig="240" w:dyaOrig="260" w14:anchorId="71A5ADED">
                <v:shape id="_x0000_i1177" type="#_x0000_t75" style="width:13.5pt;height:12.75pt" o:ole="">
                  <v:imagedata r:id="rId271" o:title=""/>
                </v:shape>
                <o:OLEObject Type="Embed" ProgID="Equation.DSMT4" ShapeID="_x0000_i1177" DrawAspect="Content" ObjectID="_1798820309" r:id="rId292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متناقصة تماما على المجال</w:t>
            </w:r>
            <w:r w:rsidRPr="00556030">
              <w:rPr>
                <w:rFonts w:ascii="Amiri" w:hAnsi="Amiri" w:cs="Amiri"/>
                <w:kern w:val="2"/>
                <w:position w:val="-14"/>
                <w:sz w:val="28"/>
                <w:szCs w:val="36"/>
                <w14:ligatures w14:val="standardContextual"/>
              </w:rPr>
              <w:object w:dxaOrig="720" w:dyaOrig="400" w14:anchorId="7C0E482B">
                <v:shape id="_x0000_i1178" type="#_x0000_t75" style="width:40.5pt;height:19.5pt" o:ole="">
                  <v:imagedata r:id="rId293" o:title=""/>
                </v:shape>
                <o:OLEObject Type="Embed" ProgID="Equation.DSMT4" ShapeID="_x0000_i1178" DrawAspect="Content" ObjectID="_1798820310" r:id="rId294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556030">
              <w:rPr>
                <w:rFonts w:ascii="Amiri" w:hAnsi="Amiri" w:cs="Amiri" w:hint="cs"/>
                <w:position w:val="-4"/>
                <w:sz w:val="28"/>
                <w:szCs w:val="28"/>
                <w:rtl/>
              </w:rPr>
              <w:t>و</w:t>
            </w:r>
            <w:r w:rsidRPr="00556030">
              <w:rPr>
                <w:rFonts w:ascii="Amiri" w:hAnsi="Amiri" w:cs="Amiri" w:hint="cs"/>
                <w:position w:val="-4"/>
                <w:sz w:val="28"/>
                <w:szCs w:val="36"/>
                <w:rtl/>
              </w:rPr>
              <w:t>متزايدة</w:t>
            </w:r>
            <w:r w:rsidRPr="00556030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 تماما على المجال</w:t>
            </w:r>
            <w:r w:rsidRPr="00556030">
              <w:rPr>
                <w:rFonts w:ascii="Amiri" w:hAnsi="Amiri" w:cs="Amiri"/>
                <w:position w:val="-4"/>
                <w:sz w:val="28"/>
                <w:szCs w:val="36"/>
                <w:rtl/>
              </w:rPr>
              <w:t xml:space="preserve"> </w:t>
            </w:r>
            <w:r w:rsidRPr="00556030">
              <w:rPr>
                <w:rFonts w:ascii="Amiri" w:hAnsi="Amiri" w:cs="Amiri"/>
                <w:kern w:val="2"/>
                <w:position w:val="-14"/>
                <w:sz w:val="28"/>
                <w:szCs w:val="36"/>
                <w14:ligatures w14:val="standardContextual"/>
              </w:rPr>
              <w:object w:dxaOrig="720" w:dyaOrig="400" w14:anchorId="4AF38930">
                <v:shape id="_x0000_i1179" type="#_x0000_t75" style="width:40.5pt;height:19.5pt" o:ole="">
                  <v:imagedata r:id="rId295" o:title=""/>
                </v:shape>
                <o:OLEObject Type="Embed" ProgID="Equation.DSMT4" ShapeID="_x0000_i1179" DrawAspect="Content" ObjectID="_1798820311" r:id="rId296"/>
              </w:object>
            </w:r>
            <w:r w:rsidRPr="00556030">
              <w:rPr>
                <w:rFonts w:ascii="Amiri" w:hAnsi="Amiri" w:cs="Amiri"/>
                <w:sz w:val="28"/>
                <w:szCs w:val="28"/>
                <w:rtl/>
              </w:rPr>
              <w:t xml:space="preserve">  .</w:t>
            </w:r>
          </w:p>
          <w:p w14:paraId="4B97731F" w14:textId="77777777" w:rsidR="0078753D" w:rsidRDefault="0078753D" w:rsidP="0078753D">
            <w:p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56030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جدول التغيرا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ت</w:t>
            </w:r>
            <w:r w:rsidRPr="00556030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</w:p>
          <w:p w14:paraId="0C285BFC" w14:textId="77777777" w:rsidR="0078753D" w:rsidRDefault="0078753D" w:rsidP="0078753D">
            <w:p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09ADE99" wp14:editId="405A52AC">
                  <wp:extent cx="1533333" cy="1019048"/>
                  <wp:effectExtent l="0" t="0" r="0" b="0"/>
                  <wp:docPr id="3597537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5378" name="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D7F5C" w14:textId="77777777" w:rsidR="0078753D" w:rsidRPr="008B2562" w:rsidRDefault="0078753D" w:rsidP="0078753D">
            <w:pPr>
              <w:pStyle w:val="Paragraphedeliste"/>
              <w:numPr>
                <w:ilvl w:val="0"/>
                <w:numId w:val="28"/>
              </w:numPr>
              <w:bidi/>
              <w:ind w:left="326" w:hanging="284"/>
              <w:rPr>
                <w:rFonts w:ascii="Amiri" w:hAnsi="Amiri" w:cs="Amiri"/>
                <w:sz w:val="28"/>
                <w:szCs w:val="28"/>
              </w:rPr>
            </w:pPr>
            <w:r w:rsidRPr="00B712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إكمال جدول القيم</w:t>
            </w:r>
          </w:p>
          <w:tbl>
            <w:tblPr>
              <w:tblStyle w:val="Grilledutableau"/>
              <w:bidiVisual/>
              <w:tblW w:w="0" w:type="auto"/>
              <w:tblInd w:w="326" w:type="dxa"/>
              <w:tblLook w:val="04A0" w:firstRow="1" w:lastRow="0" w:firstColumn="1" w:lastColumn="0" w:noHBand="0" w:noVBand="1"/>
            </w:tblPr>
            <w:tblGrid>
              <w:gridCol w:w="756"/>
              <w:gridCol w:w="816"/>
              <w:gridCol w:w="900"/>
              <w:gridCol w:w="1018"/>
              <w:gridCol w:w="1018"/>
              <w:gridCol w:w="901"/>
              <w:gridCol w:w="817"/>
              <w:gridCol w:w="759"/>
              <w:gridCol w:w="818"/>
            </w:tblGrid>
            <w:tr w:rsidR="0078753D" w14:paraId="40ED03C0" w14:textId="77777777" w:rsidTr="00BF4DEA">
              <w:tc>
                <w:tcPr>
                  <w:tcW w:w="906" w:type="dxa"/>
                  <w:vAlign w:val="center"/>
                </w:tcPr>
                <w:p w14:paraId="34EB915D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3.1</w:t>
                  </w:r>
                </w:p>
              </w:tc>
              <w:tc>
                <w:tcPr>
                  <w:tcW w:w="920" w:type="dxa"/>
                  <w:vAlign w:val="center"/>
                </w:tcPr>
                <w:p w14:paraId="4C346551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3.01</w:t>
                  </w:r>
                </w:p>
              </w:tc>
              <w:tc>
                <w:tcPr>
                  <w:tcW w:w="934" w:type="dxa"/>
                  <w:vAlign w:val="center"/>
                </w:tcPr>
                <w:p w14:paraId="111FA7AD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3.001</w:t>
                  </w:r>
                </w:p>
              </w:tc>
              <w:tc>
                <w:tcPr>
                  <w:tcW w:w="1018" w:type="dxa"/>
                  <w:vAlign w:val="center"/>
                </w:tcPr>
                <w:p w14:paraId="067043C2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3.0001</w:t>
                  </w:r>
                </w:p>
              </w:tc>
              <w:tc>
                <w:tcPr>
                  <w:tcW w:w="1018" w:type="dxa"/>
                  <w:vAlign w:val="center"/>
                </w:tcPr>
                <w:p w14:paraId="1BE42DE3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2.9999</w:t>
                  </w:r>
                </w:p>
              </w:tc>
              <w:tc>
                <w:tcPr>
                  <w:tcW w:w="935" w:type="dxa"/>
                  <w:vAlign w:val="center"/>
                </w:tcPr>
                <w:p w14:paraId="1BC13116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2.999</w:t>
                  </w:r>
                </w:p>
              </w:tc>
              <w:tc>
                <w:tcPr>
                  <w:tcW w:w="922" w:type="dxa"/>
                  <w:vAlign w:val="center"/>
                </w:tcPr>
                <w:p w14:paraId="5D84E7BE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2.99</w:t>
                  </w:r>
                </w:p>
              </w:tc>
              <w:tc>
                <w:tcPr>
                  <w:tcW w:w="909" w:type="dxa"/>
                  <w:vAlign w:val="center"/>
                </w:tcPr>
                <w:p w14:paraId="4EBB3A31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2.9</w:t>
                  </w:r>
                </w:p>
              </w:tc>
              <w:tc>
                <w:tcPr>
                  <w:tcW w:w="901" w:type="dxa"/>
                  <w:vAlign w:val="center"/>
                </w:tcPr>
                <w:p w14:paraId="7FB43F4A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position w:val="-4"/>
                      <w:sz w:val="28"/>
                      <w:szCs w:val="36"/>
                    </w:rPr>
                    <w:object w:dxaOrig="240" w:dyaOrig="200" w14:anchorId="7BE2E21B">
                      <v:shape id="_x0000_i1180" type="#_x0000_t75" style="width:13.5pt;height:9.75pt" o:ole="">
                        <v:imagedata r:id="rId298" o:title=""/>
                      </v:shape>
                      <o:OLEObject Type="Embed" ProgID="Equation.DSMT4" ShapeID="_x0000_i1180" DrawAspect="Content" ObjectID="_1798820312" r:id="rId299"/>
                    </w:object>
                  </w:r>
                </w:p>
              </w:tc>
            </w:tr>
            <w:tr w:rsidR="0078753D" w14:paraId="672899A6" w14:textId="77777777" w:rsidTr="00BF4DEA">
              <w:tc>
                <w:tcPr>
                  <w:tcW w:w="906" w:type="dxa"/>
                  <w:vAlign w:val="center"/>
                </w:tcPr>
                <w:p w14:paraId="5FB5BEFB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</w:t>
                  </w:r>
                  <w:r w:rsidRPr="002F4235">
                    <w:rPr>
                      <w:rFonts w:ascii="Amiri" w:hAnsi="Amiri" w:cs="Amiri"/>
                      <w:sz w:val="28"/>
                      <w:szCs w:val="28"/>
                      <w:vertAlign w:val="superscript"/>
                      <w:rtl/>
                    </w:rPr>
                    <w:t>2</w:t>
                  </w:r>
                </w:p>
              </w:tc>
              <w:tc>
                <w:tcPr>
                  <w:tcW w:w="920" w:type="dxa"/>
                  <w:vAlign w:val="center"/>
                </w:tcPr>
                <w:p w14:paraId="5A6C820B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</w:t>
                  </w:r>
                  <w:r w:rsidRPr="002F4235">
                    <w:rPr>
                      <w:rFonts w:ascii="Amiri" w:hAnsi="Amiri" w:cs="Amiri"/>
                      <w:sz w:val="28"/>
                      <w:szCs w:val="28"/>
                      <w:vertAlign w:val="superscript"/>
                      <w:rtl/>
                    </w:rPr>
                    <w:t>4</w:t>
                  </w:r>
                </w:p>
              </w:tc>
              <w:tc>
                <w:tcPr>
                  <w:tcW w:w="934" w:type="dxa"/>
                  <w:vAlign w:val="center"/>
                </w:tcPr>
                <w:p w14:paraId="0FC5B831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</w:t>
                  </w:r>
                  <w:r w:rsidRPr="002F4235">
                    <w:rPr>
                      <w:rFonts w:ascii="Amiri" w:hAnsi="Amiri" w:cs="Amiri"/>
                      <w:sz w:val="28"/>
                      <w:szCs w:val="28"/>
                      <w:vertAlign w:val="superscript"/>
                      <w:rtl/>
                    </w:rPr>
                    <w:t>6</w:t>
                  </w:r>
                </w:p>
              </w:tc>
              <w:tc>
                <w:tcPr>
                  <w:tcW w:w="1018" w:type="dxa"/>
                  <w:vAlign w:val="center"/>
                </w:tcPr>
                <w:p w14:paraId="2F37DB43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</w:t>
                  </w:r>
                  <w:r w:rsidRPr="002F4235">
                    <w:rPr>
                      <w:rFonts w:ascii="Amiri" w:hAnsi="Amiri" w:cs="Amiri"/>
                      <w:sz w:val="28"/>
                      <w:szCs w:val="28"/>
                      <w:vertAlign w:val="superscript"/>
                      <w:rtl/>
                    </w:rPr>
                    <w:t>8</w:t>
                  </w:r>
                </w:p>
              </w:tc>
              <w:tc>
                <w:tcPr>
                  <w:tcW w:w="1018" w:type="dxa"/>
                  <w:vAlign w:val="center"/>
                </w:tcPr>
                <w:p w14:paraId="0CE35A4E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</w:t>
                  </w:r>
                  <w:r w:rsidRPr="002F4235">
                    <w:rPr>
                      <w:rFonts w:ascii="Amiri" w:hAnsi="Amiri" w:cs="Amiri"/>
                      <w:sz w:val="28"/>
                      <w:szCs w:val="28"/>
                      <w:vertAlign w:val="superscript"/>
                      <w:rtl/>
                    </w:rPr>
                    <w:t>8</w:t>
                  </w:r>
                </w:p>
              </w:tc>
              <w:tc>
                <w:tcPr>
                  <w:tcW w:w="935" w:type="dxa"/>
                  <w:vAlign w:val="center"/>
                </w:tcPr>
                <w:p w14:paraId="090C2853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</w:t>
                  </w:r>
                  <w:r w:rsidRPr="002F4235">
                    <w:rPr>
                      <w:rFonts w:ascii="Amiri" w:hAnsi="Amiri" w:cs="Amiri"/>
                      <w:sz w:val="28"/>
                      <w:szCs w:val="28"/>
                      <w:vertAlign w:val="superscript"/>
                      <w:rtl/>
                    </w:rPr>
                    <w:t>6</w:t>
                  </w:r>
                </w:p>
              </w:tc>
              <w:tc>
                <w:tcPr>
                  <w:tcW w:w="922" w:type="dxa"/>
                  <w:vAlign w:val="center"/>
                </w:tcPr>
                <w:p w14:paraId="32739E4B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</w:t>
                  </w:r>
                  <w:r w:rsidRPr="002F4235">
                    <w:rPr>
                      <w:rFonts w:ascii="Amiri" w:hAnsi="Amiri" w:cs="Amiri"/>
                      <w:sz w:val="28"/>
                      <w:szCs w:val="28"/>
                      <w:vertAlign w:val="superscript"/>
                      <w:rtl/>
                    </w:rPr>
                    <w:t>4</w:t>
                  </w:r>
                </w:p>
              </w:tc>
              <w:tc>
                <w:tcPr>
                  <w:tcW w:w="909" w:type="dxa"/>
                  <w:vAlign w:val="center"/>
                </w:tcPr>
                <w:p w14:paraId="188C682F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10</w:t>
                  </w:r>
                  <w:r w:rsidRPr="002F4235">
                    <w:rPr>
                      <w:rFonts w:ascii="Amiri" w:hAnsi="Amiri" w:cs="Amiri"/>
                      <w:sz w:val="28"/>
                      <w:szCs w:val="28"/>
                      <w:vertAlign w:val="superscript"/>
                      <w:rtl/>
                    </w:rPr>
                    <w:t>2</w:t>
                  </w:r>
                </w:p>
              </w:tc>
              <w:tc>
                <w:tcPr>
                  <w:tcW w:w="901" w:type="dxa"/>
                  <w:vAlign w:val="center"/>
                </w:tcPr>
                <w:p w14:paraId="5D858ABF" w14:textId="77777777" w:rsidR="0078753D" w:rsidRDefault="0078753D" w:rsidP="0078753D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2F4235">
                    <w:rPr>
                      <w:rFonts w:ascii="Amiri" w:hAnsi="Amiri" w:cs="Amiri"/>
                      <w:position w:val="-14"/>
                      <w:sz w:val="28"/>
                      <w:szCs w:val="36"/>
                    </w:rPr>
                    <w:object w:dxaOrig="620" w:dyaOrig="400" w14:anchorId="4A0926AF">
                      <v:shape id="_x0000_i1181" type="#_x0000_t75" style="width:26.25pt;height:15.75pt" o:ole="">
                        <v:imagedata r:id="rId300" o:title=""/>
                      </v:shape>
                      <o:OLEObject Type="Embed" ProgID="Equation.DSMT4" ShapeID="_x0000_i1181" DrawAspect="Content" ObjectID="_1798820313" r:id="rId301"/>
                    </w:object>
                  </w:r>
                </w:p>
              </w:tc>
            </w:tr>
          </w:tbl>
          <w:p w14:paraId="1B9B7476" w14:textId="77777777" w:rsidR="0078753D" w:rsidRPr="002F4235" w:rsidRDefault="0078753D" w:rsidP="0078753D">
            <w:pPr>
              <w:pStyle w:val="Paragraphedeliste"/>
              <w:bidi/>
              <w:ind w:left="326"/>
              <w:rPr>
                <w:rFonts w:ascii="Amiri" w:hAnsi="Amiri" w:cs="Amiri"/>
                <w:sz w:val="28"/>
                <w:szCs w:val="28"/>
              </w:rPr>
            </w:pPr>
          </w:p>
          <w:p w14:paraId="35CF8FB6" w14:textId="77777777" w:rsidR="0078753D" w:rsidRDefault="0078753D" w:rsidP="0078753D">
            <w:pPr>
              <w:pStyle w:val="Paragraphedeliste"/>
              <w:numPr>
                <w:ilvl w:val="0"/>
                <w:numId w:val="28"/>
              </w:numPr>
              <w:bidi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B7125E">
              <w:rPr>
                <w:rFonts w:ascii="Amiri" w:hAnsi="Amiri" w:cs="Amiri"/>
                <w:sz w:val="28"/>
                <w:szCs w:val="28"/>
                <w:rtl/>
              </w:rPr>
              <w:t xml:space="preserve">نلاحظ أنه كلما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أخذ</w:t>
            </w:r>
            <w:r w:rsidRPr="002F4235">
              <w:rPr>
                <w:position w:val="-4"/>
                <w:szCs w:val="36"/>
              </w:rPr>
              <w:object w:dxaOrig="240" w:dyaOrig="200" w14:anchorId="5C1DF199">
                <v:shape id="_x0000_i1182" type="#_x0000_t75" style="width:13.5pt;height:9.75pt" o:ole="">
                  <v:imagedata r:id="rId298" o:title=""/>
                </v:shape>
                <o:OLEObject Type="Embed" ProgID="Equation.DSMT4" ShapeID="_x0000_i1182" DrawAspect="Content" ObjectID="_1798820314" r:id="rId302"/>
              </w:object>
            </w:r>
            <w:r w:rsidRPr="00B712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قيما قريبة </w:t>
            </w:r>
            <w:r w:rsidRPr="00B7125E">
              <w:rPr>
                <w:rFonts w:ascii="Amiri" w:hAnsi="Amiri" w:cs="Amiri"/>
                <w:sz w:val="28"/>
                <w:szCs w:val="28"/>
                <w:rtl/>
              </w:rPr>
              <w:t xml:space="preserve">من 3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بالقدر الكافي تأخذ</w:t>
            </w:r>
            <w:r w:rsidRPr="00B712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7703FF">
              <w:rPr>
                <w:rFonts w:ascii="Amiri" w:hAnsi="Amiri" w:cs="Amiri"/>
                <w:position w:val="-10"/>
                <w:sz w:val="28"/>
                <w:szCs w:val="28"/>
              </w:rPr>
              <w:object w:dxaOrig="540" w:dyaOrig="320" w14:anchorId="03CA5540">
                <v:shape id="_x0000_i1183" type="#_x0000_t75" style="width:27pt;height:15.75pt" o:ole="">
                  <v:imagedata r:id="rId303" o:title=""/>
                </v:shape>
                <o:OLEObject Type="Embed" ProgID="Equation.DSMT4" ShapeID="_x0000_i1183" DrawAspect="Content" ObjectID="_1798820315" r:id="rId304"/>
              </w:object>
            </w:r>
            <w:r w:rsidRPr="00B7125E">
              <w:rPr>
                <w:rFonts w:ascii="Amiri" w:hAnsi="Amiri" w:cs="Amiri"/>
                <w:sz w:val="28"/>
                <w:szCs w:val="28"/>
                <w:rtl/>
              </w:rPr>
              <w:t xml:space="preserve">  قيما كبيرة جدا </w:t>
            </w:r>
          </w:p>
          <w:p w14:paraId="76C8FF79" w14:textId="77777777" w:rsidR="0078753D" w:rsidRDefault="0078753D" w:rsidP="0078753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703FF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ونكتب: </w:t>
            </w:r>
            <w:r w:rsidRPr="007703FF">
              <w:rPr>
                <w:kern w:val="2"/>
                <w:position w:val="-20"/>
                <w:lang w:bidi="ar-DZ"/>
                <w14:ligatures w14:val="standardContextual"/>
              </w:rPr>
              <w:object w:dxaOrig="1440" w:dyaOrig="440" w14:anchorId="0435237D">
                <v:shape id="_x0000_i1184" type="#_x0000_t75" style="width:1in;height:21.75pt" o:ole="">
                  <v:imagedata r:id="rId305" o:title=""/>
                </v:shape>
                <o:OLEObject Type="Embed" ProgID="Equation.DSMT4" ShapeID="_x0000_i1184" DrawAspect="Content" ObjectID="_1798820316" r:id="rId306"/>
              </w:object>
            </w:r>
          </w:p>
          <w:p w14:paraId="17FDB44E" w14:textId="77777777" w:rsidR="0078753D" w:rsidRPr="007703FF" w:rsidRDefault="0078753D" w:rsidP="0078753D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703F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نشاط 02 ص10</w:t>
            </w:r>
          </w:p>
          <w:p w14:paraId="7AFAC4D0" w14:textId="77777777" w:rsidR="0078753D" w:rsidRPr="00E85DE7" w:rsidRDefault="0078753D" w:rsidP="0078753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نعتبر الدالة </w:t>
            </w:r>
            <w:r w:rsidRPr="00E85DE7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260" w14:anchorId="059F1E79">
                <v:shape id="_x0000_i1185" type="#_x0000_t75" style="width:13.5pt;height:12.75pt" o:ole="">
                  <v:imagedata r:id="rId307" o:title=""/>
                </v:shape>
                <o:OLEObject Type="Embed" ProgID="Equation.DSMT4" ShapeID="_x0000_i1185" DrawAspect="Content" ObjectID="_1798820317" r:id="rId308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E85DE7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40" w:dyaOrig="400" w14:anchorId="4460B3F1">
                <v:shape id="_x0000_i1186" type="#_x0000_t75" style="width:42pt;height:19.5pt" o:ole="">
                  <v:imagedata r:id="rId309" o:title=""/>
                </v:shape>
                <o:OLEObject Type="Embed" ProgID="Equation.DSMT4" ShapeID="_x0000_i1186" DrawAspect="Content" ObjectID="_1798820318" r:id="rId310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كما </w:t>
            </w:r>
            <w:r w:rsidRPr="00E85DE7">
              <w:rPr>
                <w:rFonts w:ascii="Amiri" w:hAnsi="Amiri" w:cs="Amiri" w:hint="cs"/>
                <w:sz w:val="28"/>
                <w:szCs w:val="28"/>
                <w:rtl/>
              </w:rPr>
              <w:t>يلي:</w: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85DE7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340" w:dyaOrig="620" w14:anchorId="4CE3EFEE">
                <v:shape id="_x0000_i1187" type="#_x0000_t75" style="width:56.25pt;height:24.75pt" o:ole="">
                  <v:imagedata r:id="rId311" o:title=""/>
                </v:shape>
                <o:OLEObject Type="Embed" ProgID="Equation.DSMT4" ShapeID="_x0000_i1187" DrawAspect="Content" ObjectID="_1798820319" r:id="rId312"/>
              </w:object>
            </w:r>
          </w:p>
          <w:p w14:paraId="015D4D69" w14:textId="77777777" w:rsidR="0078753D" w:rsidRPr="00E85DE7" w:rsidRDefault="0078753D" w:rsidP="0078753D">
            <w:pPr>
              <w:pStyle w:val="Paragraphedeliste"/>
              <w:numPr>
                <w:ilvl w:val="0"/>
                <w:numId w:val="30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85DE7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حساب </w:t>
            </w:r>
            <w:r w:rsidRPr="00E85DE7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580" w:dyaOrig="320" w14:anchorId="5F784CF5">
                <v:shape id="_x0000_i1188" type="#_x0000_t75" style="width:29.25pt;height:15.75pt" o:ole="">
                  <v:imagedata r:id="rId313" o:title=""/>
                </v:shape>
                <o:OLEObject Type="Embed" ProgID="Equation.DSMT4" ShapeID="_x0000_i1188" DrawAspect="Content" ObjectID="_1798820320" r:id="rId314"/>
              </w:object>
            </w:r>
            <w:r w:rsidRPr="00E85DE7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ودراسة إشارتها وتشكيل جدول تغيرات الدالة </w:t>
            </w:r>
            <w:r w:rsidRPr="00E85DE7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240" w:dyaOrig="260" w14:anchorId="252D487E">
                <v:shape id="_x0000_i1189" type="#_x0000_t75" style="width:13.5pt;height:12.75pt" o:ole="">
                  <v:imagedata r:id="rId315" o:title=""/>
                </v:shape>
                <o:OLEObject Type="Embed" ProgID="Equation.DSMT4" ShapeID="_x0000_i1189" DrawAspect="Content" ObjectID="_1798820321" r:id="rId316"/>
              </w:object>
            </w:r>
          </w:p>
          <w:p w14:paraId="736F73B5" w14:textId="77777777" w:rsidR="0078753D" w:rsidRDefault="0078753D" w:rsidP="0078753D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  <w:r w:rsidRPr="00E85DE7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E85DE7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260" w14:anchorId="5542DC6B">
                <v:shape id="_x0000_i1190" type="#_x0000_t75" style="width:13.5pt;height:12.75pt" o:ole="">
                  <v:imagedata r:id="rId315" o:title=""/>
                </v:shape>
                <o:OLEObject Type="Embed" ProgID="Equation.DSMT4" ShapeID="_x0000_i1190" DrawAspect="Content" ObjectID="_1798820322" r:id="rId317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قابلة </w:t>
            </w:r>
            <w:r w:rsidRPr="00E85DE7">
              <w:rPr>
                <w:rFonts w:ascii="Amiri" w:hAnsi="Amiri" w:cs="Amiri" w:hint="cs"/>
                <w:sz w:val="28"/>
                <w:szCs w:val="28"/>
                <w:rtl/>
              </w:rPr>
              <w:t>للاشتقاق</w: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E85DE7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40" w:dyaOrig="400" w14:anchorId="010EDC20">
                <v:shape id="_x0000_i1191" type="#_x0000_t75" style="width:42pt;height:19.5pt" o:ole="">
                  <v:imagedata r:id="rId318" o:title=""/>
                </v:shape>
                <o:OLEObject Type="Embed" ProgID="Equation.DSMT4" ShapeID="_x0000_i1191" DrawAspect="Content" ObjectID="_1798820323" r:id="rId319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 ولدينا 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85DE7">
              <w:rPr>
                <w:rFonts w:ascii="Amiri" w:hAnsi="Amiri" w:cs="Amiri"/>
                <w:kern w:val="2"/>
                <w:position w:val="-36"/>
                <w:sz w:val="28"/>
                <w:szCs w:val="28"/>
                <w:lang w:bidi="ar-DZ"/>
                <w14:ligatures w14:val="standardContextual"/>
              </w:rPr>
              <w:object w:dxaOrig="1920" w:dyaOrig="740" w14:anchorId="321F76A4">
                <v:shape id="_x0000_i1192" type="#_x0000_t75" style="width:96pt;height:36.75pt" o:ole="">
                  <v:imagedata r:id="rId320" o:title=""/>
                </v:shape>
                <o:OLEObject Type="Embed" ProgID="Equation.DSMT4" ShapeID="_x0000_i1192" DrawAspect="Content" ObjectID="_1798820324" r:id="rId321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5B6DA4C" w14:textId="77777777" w:rsidR="0078753D" w:rsidRPr="00E85DE7" w:rsidRDefault="0078753D" w:rsidP="0078753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ومنه الدالة </w:t>
            </w:r>
            <w:r w:rsidRPr="00E85DE7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260" w14:anchorId="7C174233">
                <v:shape id="_x0000_i1193" type="#_x0000_t75" style="width:13.5pt;height:12.75pt" o:ole="">
                  <v:imagedata r:id="rId315" o:title=""/>
                </v:shape>
                <o:OLEObject Type="Embed" ProgID="Equation.DSMT4" ShapeID="_x0000_i1193" DrawAspect="Content" ObjectID="_1798820325" r:id="rId322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متناقصة تماما على كل من المجالين </w:t>
            </w:r>
            <w:r w:rsidRPr="00E85DE7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00" w:dyaOrig="400" w14:anchorId="235394F4">
                <v:shape id="_x0000_i1194" type="#_x0000_t75" style="width:39pt;height:19.5pt" o:ole="">
                  <v:imagedata r:id="rId323" o:title=""/>
                </v:shape>
                <o:OLEObject Type="Embed" ProgID="Equation.DSMT4" ShapeID="_x0000_i1194" DrawAspect="Content" ObjectID="_1798820326" r:id="rId324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 و</w:t>
            </w:r>
            <w:r w:rsidRPr="00E85DE7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00" w:dyaOrig="400" w14:anchorId="58861E98">
                <v:shape id="_x0000_i1195" type="#_x0000_t75" style="width:39pt;height:19.5pt" o:ole="">
                  <v:imagedata r:id="rId325" o:title=""/>
                </v:shape>
                <o:OLEObject Type="Embed" ProgID="Equation.DSMT4" ShapeID="_x0000_i1195" DrawAspect="Content" ObjectID="_1798820327" r:id="rId326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39FC88CD" w14:textId="77777777" w:rsidR="0078753D" w:rsidRDefault="0078753D" w:rsidP="0078753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85DE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جدول التغيرات:</w:t>
            </w:r>
          </w:p>
          <w:p w14:paraId="2818E748" w14:textId="77777777" w:rsidR="0078753D" w:rsidRPr="00E85DE7" w:rsidRDefault="0078753D" w:rsidP="0078753D">
            <w:pPr>
              <w:bidi/>
              <w:jc w:val="center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64226813" wp14:editId="16FF87B5">
                  <wp:extent cx="1695238" cy="1000000"/>
                  <wp:effectExtent l="0" t="0" r="635" b="0"/>
                  <wp:docPr id="15797061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706193" name="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238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D8195" w14:textId="77777777" w:rsidR="0078753D" w:rsidRDefault="0078753D" w:rsidP="0078753D">
            <w:pPr>
              <w:pStyle w:val="Paragraphedeliste"/>
              <w:framePr w:wrap="auto" w:hAnchor="text" w:xAlign="center"/>
              <w:numPr>
                <w:ilvl w:val="0"/>
                <w:numId w:val="30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85DE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إكمال الجدولين المواليين: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82"/>
              <w:gridCol w:w="724"/>
              <w:gridCol w:w="869"/>
              <w:gridCol w:w="1018"/>
              <w:gridCol w:w="745"/>
              <w:gridCol w:w="252"/>
              <w:gridCol w:w="1018"/>
              <w:gridCol w:w="869"/>
              <w:gridCol w:w="724"/>
              <w:gridCol w:w="583"/>
              <w:gridCol w:w="745"/>
            </w:tblGrid>
            <w:tr w:rsidR="0078753D" w14:paraId="190AAF6A" w14:textId="77777777" w:rsidTr="0078753D">
              <w:tc>
                <w:tcPr>
                  <w:tcW w:w="799" w:type="dxa"/>
                  <w:vAlign w:val="center"/>
                </w:tcPr>
                <w:p w14:paraId="2A111576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1.1</w:t>
                  </w:r>
                </w:p>
              </w:tc>
              <w:tc>
                <w:tcPr>
                  <w:tcW w:w="799" w:type="dxa"/>
                  <w:vAlign w:val="center"/>
                </w:tcPr>
                <w:p w14:paraId="6C710BA8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1.01</w:t>
                  </w:r>
                </w:p>
              </w:tc>
              <w:tc>
                <w:tcPr>
                  <w:tcW w:w="799" w:type="dxa"/>
                  <w:vAlign w:val="center"/>
                </w:tcPr>
                <w:p w14:paraId="47D92A49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1.001</w:t>
                  </w:r>
                </w:p>
              </w:tc>
              <w:tc>
                <w:tcPr>
                  <w:tcW w:w="799" w:type="dxa"/>
                  <w:vAlign w:val="center"/>
                </w:tcPr>
                <w:p w14:paraId="71380EE7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1.0001</w:t>
                  </w:r>
                </w:p>
              </w:tc>
              <w:tc>
                <w:tcPr>
                  <w:tcW w:w="799" w:type="dxa"/>
                  <w:vAlign w:val="center"/>
                </w:tcPr>
                <w:p w14:paraId="0EA0B2B3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240" w:dyaOrig="200" w14:anchorId="2C5091C6">
                      <v:shape id="_x0000_i1196" type="#_x0000_t75" style="width:13.5pt;height:9.75pt" o:ole="">
                        <v:imagedata r:id="rId298" o:title=""/>
                      </v:shape>
                      <o:OLEObject Type="Embed" ProgID="Equation.DSMT4" ShapeID="_x0000_i1196" DrawAspect="Content" ObjectID="_1798820328" r:id="rId328"/>
                    </w:object>
                  </w:r>
                </w:p>
              </w:tc>
              <w:tc>
                <w:tcPr>
                  <w:tcW w:w="799" w:type="dxa"/>
                  <w:shd w:val="clear" w:color="auto" w:fill="D1FBD3"/>
                  <w:vAlign w:val="center"/>
                </w:tcPr>
                <w:p w14:paraId="45F43D64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Align w:val="center"/>
                </w:tcPr>
                <w:p w14:paraId="45E4004B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0.9999</w:t>
                  </w:r>
                </w:p>
              </w:tc>
              <w:tc>
                <w:tcPr>
                  <w:tcW w:w="799" w:type="dxa"/>
                  <w:vAlign w:val="center"/>
                </w:tcPr>
                <w:p w14:paraId="56EC045A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0.999</w:t>
                  </w:r>
                </w:p>
              </w:tc>
              <w:tc>
                <w:tcPr>
                  <w:tcW w:w="799" w:type="dxa"/>
                  <w:vAlign w:val="center"/>
                </w:tcPr>
                <w:p w14:paraId="376FD8FF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0.99</w:t>
                  </w:r>
                </w:p>
              </w:tc>
              <w:tc>
                <w:tcPr>
                  <w:tcW w:w="799" w:type="dxa"/>
                  <w:vAlign w:val="center"/>
                </w:tcPr>
                <w:p w14:paraId="58E4827B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0.9</w:t>
                  </w:r>
                </w:p>
              </w:tc>
              <w:tc>
                <w:tcPr>
                  <w:tcW w:w="799" w:type="dxa"/>
                  <w:vAlign w:val="center"/>
                </w:tcPr>
                <w:p w14:paraId="516E8C56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240" w:dyaOrig="200" w14:anchorId="29F529A1">
                      <v:shape id="_x0000_i1197" type="#_x0000_t75" style="width:13.5pt;height:9.75pt" o:ole="">
                        <v:imagedata r:id="rId298" o:title=""/>
                      </v:shape>
                      <o:OLEObject Type="Embed" ProgID="Equation.DSMT4" ShapeID="_x0000_i1197" DrawAspect="Content" ObjectID="_1798820329" r:id="rId329"/>
                    </w:object>
                  </w:r>
                </w:p>
              </w:tc>
            </w:tr>
            <w:tr w:rsidR="0078753D" w14:paraId="35D8EE2F" w14:textId="77777777" w:rsidTr="0078753D">
              <w:tc>
                <w:tcPr>
                  <w:tcW w:w="799" w:type="dxa"/>
                  <w:vAlign w:val="center"/>
                </w:tcPr>
                <w:p w14:paraId="49F825C3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99" w:type="dxa"/>
                  <w:vAlign w:val="center"/>
                </w:tcPr>
                <w:p w14:paraId="4FCD82C7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</w:rPr>
                    <w:t>10</w:t>
                  </w:r>
                  <w:r w:rsidRPr="00E85DE7">
                    <w:rPr>
                      <w:rFonts w:ascii="Amiri" w:hAnsi="Amiri" w:cs="Amiri"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799" w:type="dxa"/>
                  <w:vAlign w:val="center"/>
                </w:tcPr>
                <w:p w14:paraId="1A1EFD70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</w:rPr>
                    <w:t>10</w:t>
                  </w:r>
                  <w:r w:rsidRPr="00E85DE7">
                    <w:rPr>
                      <w:rFonts w:ascii="Amiri" w:hAnsi="Amiri" w:cs="Amiri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799" w:type="dxa"/>
                  <w:vAlign w:val="center"/>
                </w:tcPr>
                <w:p w14:paraId="31ED6FCE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</w:rPr>
                    <w:t>10</w:t>
                  </w:r>
                  <w:r w:rsidRPr="00E85DE7">
                    <w:rPr>
                      <w:rFonts w:ascii="Amiri" w:hAnsi="Amiri" w:cs="Amiri"/>
                      <w:sz w:val="28"/>
                      <w:szCs w:val="28"/>
                      <w:vertAlign w:val="superscript"/>
                    </w:rPr>
                    <w:t>4</w:t>
                  </w:r>
                </w:p>
              </w:tc>
              <w:tc>
                <w:tcPr>
                  <w:tcW w:w="799" w:type="dxa"/>
                  <w:vAlign w:val="center"/>
                </w:tcPr>
                <w:p w14:paraId="7CE6FB90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kern w:val="2"/>
                      <w:position w:val="-14"/>
                      <w:sz w:val="28"/>
                      <w:szCs w:val="28"/>
                      <w14:ligatures w14:val="standardContextual"/>
                    </w:rPr>
                    <w:object w:dxaOrig="620" w:dyaOrig="400" w14:anchorId="3D4AD104">
                      <v:shape id="_x0000_i1198" type="#_x0000_t75" style="width:26.25pt;height:15.75pt" o:ole="">
                        <v:imagedata r:id="rId330" o:title=""/>
                      </v:shape>
                      <o:OLEObject Type="Embed" ProgID="Equation.DSMT4" ShapeID="_x0000_i1198" DrawAspect="Content" ObjectID="_1798820330" r:id="rId331"/>
                    </w:object>
                  </w:r>
                </w:p>
              </w:tc>
              <w:tc>
                <w:tcPr>
                  <w:tcW w:w="799" w:type="dxa"/>
                  <w:shd w:val="clear" w:color="auto" w:fill="D1FBD3"/>
                  <w:vAlign w:val="center"/>
                </w:tcPr>
                <w:p w14:paraId="444DB953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Align w:val="center"/>
                </w:tcPr>
                <w:p w14:paraId="74CB8249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</w:rPr>
                    <w:t>-10</w:t>
                  </w:r>
                  <w:r w:rsidRPr="00E85DE7">
                    <w:rPr>
                      <w:rFonts w:ascii="Amiri" w:hAnsi="Amiri" w:cs="Amiri"/>
                      <w:sz w:val="28"/>
                      <w:szCs w:val="28"/>
                      <w:vertAlign w:val="superscript"/>
                    </w:rPr>
                    <w:t>4</w:t>
                  </w:r>
                </w:p>
              </w:tc>
              <w:tc>
                <w:tcPr>
                  <w:tcW w:w="799" w:type="dxa"/>
                  <w:vAlign w:val="center"/>
                </w:tcPr>
                <w:p w14:paraId="3E522241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</w:rPr>
                    <w:t>-10</w:t>
                  </w:r>
                  <w:r w:rsidRPr="00E85DE7">
                    <w:rPr>
                      <w:rFonts w:ascii="Amiri" w:hAnsi="Amiri" w:cs="Amiri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799" w:type="dxa"/>
                  <w:vAlign w:val="center"/>
                </w:tcPr>
                <w:p w14:paraId="6FF8FBA4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</w:rPr>
                    <w:t>-10</w:t>
                  </w:r>
                  <w:r w:rsidRPr="00E85DE7">
                    <w:rPr>
                      <w:rFonts w:ascii="Amiri" w:hAnsi="Amiri" w:cs="Amiri"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799" w:type="dxa"/>
                  <w:vAlign w:val="center"/>
                </w:tcPr>
                <w:p w14:paraId="3DDAAF3A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sz w:val="28"/>
                      <w:szCs w:val="28"/>
                    </w:rPr>
                    <w:t>-10</w:t>
                  </w:r>
                </w:p>
              </w:tc>
              <w:tc>
                <w:tcPr>
                  <w:tcW w:w="799" w:type="dxa"/>
                  <w:vAlign w:val="center"/>
                </w:tcPr>
                <w:p w14:paraId="0981063C" w14:textId="77777777" w:rsidR="0078753D" w:rsidRDefault="0078753D" w:rsidP="0078753D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E85DE7">
                    <w:rPr>
                      <w:rFonts w:ascii="Amiri" w:hAnsi="Amiri" w:cs="Amiri"/>
                      <w:kern w:val="2"/>
                      <w:position w:val="-14"/>
                      <w:sz w:val="28"/>
                      <w:szCs w:val="28"/>
                      <w14:ligatures w14:val="standardContextual"/>
                    </w:rPr>
                    <w:object w:dxaOrig="620" w:dyaOrig="400" w14:anchorId="7A4163E3">
                      <v:shape id="_x0000_i1199" type="#_x0000_t75" style="width:26.25pt;height:15.75pt" o:ole="">
                        <v:imagedata r:id="rId330" o:title=""/>
                      </v:shape>
                      <o:OLEObject Type="Embed" ProgID="Equation.DSMT4" ShapeID="_x0000_i1199" DrawAspect="Content" ObjectID="_1798820331" r:id="rId332"/>
                    </w:object>
                  </w:r>
                </w:p>
              </w:tc>
            </w:tr>
          </w:tbl>
          <w:p w14:paraId="5E36585D" w14:textId="77777777" w:rsidR="0078753D" w:rsidRPr="00E85DE7" w:rsidRDefault="0078753D" w:rsidP="0078753D">
            <w:pPr>
              <w:framePr w:wrap="auto" w:hAnchor="text" w:xAlign="center"/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5E8D913" w14:textId="77777777" w:rsidR="0078753D" w:rsidRPr="00E33D0A" w:rsidRDefault="0078753D" w:rsidP="0078753D">
            <w:pPr>
              <w:framePr w:wrap="auto" w:hAnchor="text" w:xAlign="center"/>
              <w:numPr>
                <w:ilvl w:val="0"/>
                <w:numId w:val="30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33D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نلاحظ أنه</w:t>
            </w:r>
            <w:r w:rsidRPr="00E33D0A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:</w:t>
            </w:r>
          </w:p>
          <w:p w14:paraId="30DCA052" w14:textId="77777777" w:rsidR="0078753D" w:rsidRPr="00E33D0A" w:rsidRDefault="0078753D" w:rsidP="0078753D">
            <w:pPr>
              <w:pStyle w:val="Paragraphedeliste"/>
              <w:framePr w:wrap="auto" w:hAnchor="text" w:xAlign="center"/>
              <w:numPr>
                <w:ilvl w:val="0"/>
                <w:numId w:val="32"/>
              </w:numPr>
              <w:bidi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E33D0A">
              <w:rPr>
                <w:rFonts w:ascii="Amiri" w:hAnsi="Amiri" w:cs="Amiri"/>
                <w:sz w:val="28"/>
                <w:szCs w:val="28"/>
                <w:rtl/>
              </w:rPr>
              <w:t xml:space="preserve">كلما كان </w:t>
            </w:r>
            <w:r w:rsidRPr="00E85DE7">
              <w:rPr>
                <w:position w:val="-4"/>
              </w:rPr>
              <w:object w:dxaOrig="240" w:dyaOrig="200" w14:anchorId="39A1E8B6">
                <v:shape id="_x0000_i1200" type="#_x0000_t75" style="width:13.5pt;height:9.75pt" o:ole="">
                  <v:imagedata r:id="rId298" o:title=""/>
                </v:shape>
                <o:OLEObject Type="Embed" ProgID="Equation.DSMT4" ShapeID="_x0000_i1200" DrawAspect="Content" ObjectID="_1798820332" r:id="rId333"/>
              </w:object>
            </w:r>
            <w:r w:rsidRPr="00E33D0A">
              <w:rPr>
                <w:rFonts w:ascii="Amiri" w:hAnsi="Amiri" w:cs="Amiri"/>
                <w:sz w:val="28"/>
                <w:szCs w:val="28"/>
                <w:rtl/>
              </w:rPr>
              <w:t xml:space="preserve"> قريبا أكثر فأكثر من 1 بقيم أكبر من 1 (من اليمين) فإن </w:t>
            </w:r>
            <w:r w:rsidRPr="00E85DE7">
              <w:rPr>
                <w:position w:val="-14"/>
              </w:rPr>
              <w:object w:dxaOrig="620" w:dyaOrig="400" w14:anchorId="136961AA">
                <v:shape id="_x0000_i1201" type="#_x0000_t75" style="width:26.25pt;height:15.75pt" o:ole="">
                  <v:imagedata r:id="rId330" o:title=""/>
                </v:shape>
                <o:OLEObject Type="Embed" ProgID="Equation.DSMT4" ShapeID="_x0000_i1201" DrawAspect="Content" ObjectID="_1798820333" r:id="rId334"/>
              </w:object>
            </w:r>
            <w:r w:rsidRPr="00E33D0A">
              <w:rPr>
                <w:rFonts w:ascii="Amiri" w:hAnsi="Amiri" w:cs="Amiri"/>
                <w:sz w:val="28"/>
                <w:szCs w:val="28"/>
                <w:rtl/>
              </w:rPr>
              <w:t xml:space="preserve"> تأخذ قيما كبيرة جدا أكثر فأكثر.</w:t>
            </w:r>
          </w:p>
          <w:p w14:paraId="1AFF2B47" w14:textId="77777777" w:rsidR="0078753D" w:rsidRPr="00E85DE7" w:rsidRDefault="0078753D" w:rsidP="0078753D">
            <w:pPr>
              <w:bidi/>
              <w:ind w:left="425" w:hanging="332"/>
              <w:rPr>
                <w:rFonts w:ascii="Amiri" w:hAnsi="Amiri" w:cs="Amiri"/>
                <w:sz w:val="28"/>
                <w:szCs w:val="28"/>
                <w:rtl/>
              </w:rPr>
            </w:pP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 نقول في هذه الحالة أنه نهاية </w:t>
            </w:r>
            <w:r w:rsidRPr="00E85DE7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260" w14:anchorId="4CD47E8A">
                <v:shape id="_x0000_i1202" type="#_x0000_t75" style="width:13.5pt;height:12.75pt" o:ole="">
                  <v:imagedata r:id="rId335" o:title=""/>
                </v:shape>
                <o:OLEObject Type="Embed" ProgID="Equation.DSMT4" ShapeID="_x0000_i1202" DrawAspect="Content" ObjectID="_1798820334" r:id="rId336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هي </w:t>
            </w:r>
            <w:r w:rsidRPr="00E85DE7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20" w14:anchorId="0F074E6D">
                <v:shape id="_x0000_i1203" type="#_x0000_t75" style="width:21.75pt;height:11.25pt" o:ole="">
                  <v:imagedata r:id="rId337" o:title=""/>
                </v:shape>
                <o:OLEObject Type="Embed" ProgID="Equation.DSMT4" ShapeID="_x0000_i1203" DrawAspect="Content" ObjectID="_1798820335" r:id="rId338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E85DE7">
              <w:rPr>
                <w:rFonts w:ascii="Amiri" w:hAnsi="Amiri" w:cs="Amiri"/>
                <w:sz w:val="28"/>
                <w:szCs w:val="28"/>
              </w:rPr>
              <w:t>1</w: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من </w:t>
            </w:r>
            <w:r w:rsidRPr="00E85DE7">
              <w:rPr>
                <w:rFonts w:ascii="Amiri" w:hAnsi="Amiri" w:cs="Amiri" w:hint="cs"/>
                <w:sz w:val="28"/>
                <w:szCs w:val="28"/>
                <w:rtl/>
              </w:rPr>
              <w:t>اليمين ونكتب: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E33D0A">
              <w:rPr>
                <w:rFonts w:ascii="Amiri" w:hAnsi="Amiri" w:cs="Amiri"/>
                <w:kern w:val="2"/>
                <w:position w:val="-22"/>
                <w:sz w:val="28"/>
                <w:szCs w:val="28"/>
                <w14:ligatures w14:val="standardContextual"/>
              </w:rPr>
              <w:object w:dxaOrig="1600" w:dyaOrig="460" w14:anchorId="26585A5B">
                <v:shape id="_x0000_i1204" type="#_x0000_t75" style="width:80.25pt;height:23.25pt" o:ole="">
                  <v:imagedata r:id="rId339" o:title=""/>
                </v:shape>
                <o:OLEObject Type="Embed" ProgID="Equation.DSMT4" ShapeID="_x0000_i1204" DrawAspect="Content" ObjectID="_1798820336" r:id="rId34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4A2C1331" w14:textId="77777777" w:rsidR="0078753D" w:rsidRPr="00E33D0A" w:rsidRDefault="0078753D" w:rsidP="0078753D">
            <w:pPr>
              <w:pStyle w:val="Paragraphedeliste"/>
              <w:framePr w:wrap="auto" w:hAnchor="text" w:xAlign="center"/>
              <w:numPr>
                <w:ilvl w:val="0"/>
                <w:numId w:val="31"/>
              </w:numPr>
              <w:bidi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  <w:r w:rsidRPr="00E33D0A">
              <w:rPr>
                <w:rFonts w:ascii="Amiri" w:hAnsi="Amiri" w:cs="Amiri"/>
                <w:sz w:val="28"/>
                <w:szCs w:val="28"/>
                <w:rtl/>
              </w:rPr>
              <w:t xml:space="preserve">وكلما كان </w:t>
            </w:r>
            <w:r w:rsidRPr="00E85DE7">
              <w:rPr>
                <w:position w:val="-4"/>
              </w:rPr>
              <w:object w:dxaOrig="240" w:dyaOrig="200" w14:anchorId="268F15B9">
                <v:shape id="_x0000_i1205" type="#_x0000_t75" style="width:13.5pt;height:9.75pt" o:ole="">
                  <v:imagedata r:id="rId298" o:title=""/>
                </v:shape>
                <o:OLEObject Type="Embed" ProgID="Equation.DSMT4" ShapeID="_x0000_i1205" DrawAspect="Content" ObjectID="_1798820337" r:id="rId341"/>
              </w:object>
            </w:r>
            <w:r w:rsidRPr="00E33D0A">
              <w:rPr>
                <w:rFonts w:ascii="Amiri" w:hAnsi="Amiri" w:cs="Amiri"/>
                <w:sz w:val="28"/>
                <w:szCs w:val="28"/>
                <w:rtl/>
              </w:rPr>
              <w:t xml:space="preserve"> قريبا أكثر فأكثر من 1 بقيم أصغر من 1 (من اليسار) فإن </w:t>
            </w:r>
            <w:r w:rsidRPr="00E85DE7">
              <w:rPr>
                <w:position w:val="-16"/>
              </w:rPr>
              <w:object w:dxaOrig="700" w:dyaOrig="440" w14:anchorId="5A412AAE">
                <v:shape id="_x0000_i1206" type="#_x0000_t75" style="width:29.25pt;height:17.25pt" o:ole="">
                  <v:imagedata r:id="rId342" o:title=""/>
                </v:shape>
                <o:OLEObject Type="Embed" ProgID="Equation.DSMT4" ShapeID="_x0000_i1206" DrawAspect="Content" ObjectID="_1798820338" r:id="rId343"/>
              </w:object>
            </w:r>
            <w:r w:rsidRPr="00E33D0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85DE7">
              <w:rPr>
                <w:position w:val="-14"/>
              </w:rPr>
              <w:object w:dxaOrig="1160" w:dyaOrig="400" w14:anchorId="110F3233">
                <v:shape id="_x0000_i1207" type="#_x0000_t75" style="width:48.75pt;height:15.75pt" o:ole="">
                  <v:imagedata r:id="rId344" o:title=""/>
                </v:shape>
                <o:OLEObject Type="Embed" ProgID="Equation.DSMT4" ShapeID="_x0000_i1207" DrawAspect="Content" ObjectID="_1798820339" r:id="rId345"/>
              </w:object>
            </w:r>
            <w:r w:rsidRPr="00E33D0A">
              <w:rPr>
                <w:rFonts w:ascii="Amiri" w:hAnsi="Amiri" w:cs="Amiri"/>
                <w:sz w:val="28"/>
                <w:szCs w:val="28"/>
                <w:rtl/>
              </w:rPr>
              <w:t xml:space="preserve">تأخذ قيما </w:t>
            </w:r>
            <w:r w:rsidRPr="00E33D0A">
              <w:rPr>
                <w:rFonts w:ascii="Amiri" w:hAnsi="Amiri" w:cs="Amiri" w:hint="cs"/>
                <w:sz w:val="28"/>
                <w:szCs w:val="28"/>
                <w:rtl/>
              </w:rPr>
              <w:t>كبيرة جدا</w:t>
            </w:r>
            <w:r w:rsidRPr="00E33D0A">
              <w:rPr>
                <w:rFonts w:ascii="Amiri" w:hAnsi="Amiri" w:cs="Amiri"/>
                <w:sz w:val="28"/>
                <w:szCs w:val="28"/>
                <w:rtl/>
              </w:rPr>
              <w:t xml:space="preserve"> أكثر فأكثر.</w:t>
            </w:r>
          </w:p>
          <w:p w14:paraId="17E914D2" w14:textId="77777777" w:rsidR="0078753D" w:rsidRPr="002F4235" w:rsidRDefault="0078753D" w:rsidP="0078753D">
            <w:pPr>
              <w:framePr w:wrap="auto" w:hAnchor="text" w:xAlign="center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</w: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نقول في هذه الحالة أنه نهاية </w:t>
            </w:r>
            <w:r w:rsidRPr="00E85DE7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260" w14:anchorId="0F0591F7">
                <v:shape id="_x0000_i1208" type="#_x0000_t75" style="width:13.5pt;height:12.75pt" o:ole="">
                  <v:imagedata r:id="rId335" o:title=""/>
                </v:shape>
                <o:OLEObject Type="Embed" ProgID="Equation.DSMT4" ShapeID="_x0000_i1208" DrawAspect="Content" ObjectID="_1798820340" r:id="rId346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هي </w:t>
            </w:r>
            <w:r w:rsidRPr="00E85DE7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00" w14:anchorId="63BD767D">
                <v:shape id="_x0000_i1209" type="#_x0000_t75" style="width:21.75pt;height:9.75pt" o:ole="">
                  <v:imagedata r:id="rId347" o:title=""/>
                </v:shape>
                <o:OLEObject Type="Embed" ProgID="Equation.DSMT4" ShapeID="_x0000_i1209" DrawAspect="Content" ObjectID="_1798820341" r:id="rId348"/>
              </w:objec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E85DE7">
              <w:rPr>
                <w:rFonts w:ascii="Amiri" w:hAnsi="Amiri" w:cs="Amiri"/>
                <w:sz w:val="28"/>
                <w:szCs w:val="28"/>
              </w:rPr>
              <w:t>1</w: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من </w:t>
            </w:r>
            <w:r w:rsidRPr="00E85DE7">
              <w:rPr>
                <w:rFonts w:ascii="Amiri" w:hAnsi="Amiri" w:cs="Amiri" w:hint="cs"/>
                <w:sz w:val="28"/>
                <w:szCs w:val="28"/>
                <w:rtl/>
              </w:rPr>
              <w:t>اليسار ونكتب:</w:t>
            </w:r>
            <w:r w:rsidRPr="00E85DE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33D0A">
              <w:rPr>
                <w:rFonts w:ascii="Amiri" w:hAnsi="Amiri" w:cs="Amiri"/>
                <w:kern w:val="2"/>
                <w:position w:val="-22"/>
                <w:sz w:val="28"/>
                <w:szCs w:val="28"/>
                <w14:ligatures w14:val="standardContextual"/>
              </w:rPr>
              <w:object w:dxaOrig="1600" w:dyaOrig="460" w14:anchorId="7677775E">
                <v:shape id="_x0000_i1210" type="#_x0000_t75" style="width:80.25pt;height:23.25pt" o:ole="">
                  <v:imagedata r:id="rId349" o:title=""/>
                </v:shape>
                <o:OLEObject Type="Embed" ProgID="Equation.DSMT4" ShapeID="_x0000_i1210" DrawAspect="Content" ObjectID="_1798820342" r:id="rId350"/>
              </w:object>
            </w:r>
          </w:p>
          <w:p w14:paraId="63D083D8" w14:textId="77777777" w:rsidR="0078753D" w:rsidRPr="00EC4557" w:rsidRDefault="0078753D" w:rsidP="0078753D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EC4557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مبرهنة:</w:t>
            </w:r>
          </w:p>
          <w:p w14:paraId="515EE137" w14:textId="77777777" w:rsidR="0078753D" w:rsidRPr="00EC4557" w:rsidRDefault="0078753D" w:rsidP="0078753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C4557">
              <w:rPr>
                <w:rFonts w:ascii="Amiri" w:hAnsi="Amiri" w:cs="Amiri"/>
                <w:sz w:val="28"/>
                <w:szCs w:val="28"/>
                <w:rtl/>
              </w:rPr>
              <w:t xml:space="preserve">نقبل دون برهان النتائج التالية: </w:t>
            </w:r>
            <w:r w:rsidRPr="00EC4557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1740" w:dyaOrig="660" w14:anchorId="602B48CF">
                <v:shape id="_x0000_i1211" type="#_x0000_t75" style="width:87pt;height:33pt" o:ole="">
                  <v:imagedata r:id="rId351" o:title=""/>
                </v:shape>
                <o:OLEObject Type="Embed" ProgID="Equation.DSMT4" ShapeID="_x0000_i1211" DrawAspect="Content" ObjectID="_1798820343" r:id="rId352"/>
              </w:object>
            </w:r>
            <w:r w:rsidRPr="00EC4557">
              <w:rPr>
                <w:rFonts w:ascii="Amiri" w:hAnsi="Amiri" w:cs="Amiri"/>
                <w:sz w:val="28"/>
                <w:szCs w:val="28"/>
                <w:rtl/>
              </w:rPr>
              <w:t xml:space="preserve"> ،</w:t>
            </w:r>
            <w:r w:rsidRPr="00EC4557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1800" w:dyaOrig="660" w14:anchorId="77950A2F">
                <v:shape id="_x0000_i1212" type="#_x0000_t75" style="width:90pt;height:33pt" o:ole="">
                  <v:imagedata r:id="rId353" o:title=""/>
                </v:shape>
                <o:OLEObject Type="Embed" ProgID="Equation.DSMT4" ShapeID="_x0000_i1212" DrawAspect="Content" ObjectID="_1798820344" r:id="rId354"/>
              </w:object>
            </w:r>
            <w:r w:rsidRPr="00EC4557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EC4557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1800" w:dyaOrig="660" w14:anchorId="2BB496E0">
                <v:shape id="_x0000_i1213" type="#_x0000_t75" style="width:90pt;height:33pt" o:ole="">
                  <v:imagedata r:id="rId355" o:title=""/>
                </v:shape>
                <o:OLEObject Type="Embed" ProgID="Equation.DSMT4" ShapeID="_x0000_i1213" DrawAspect="Content" ObjectID="_1798820345" r:id="rId356"/>
              </w:object>
            </w:r>
          </w:p>
          <w:p w14:paraId="3FF2DC76" w14:textId="77777777" w:rsidR="0078753D" w:rsidRDefault="0078753D" w:rsidP="0078753D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EC4557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مثال:</w:t>
            </w:r>
          </w:p>
          <w:p w14:paraId="630080C5" w14:textId="77777777" w:rsidR="0078753D" w:rsidRPr="00EC4557" w:rsidRDefault="0078753D" w:rsidP="0078753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DAD6862" w14:textId="43EDB829" w:rsidR="0078753D" w:rsidRPr="00D24484" w:rsidRDefault="0078753D" w:rsidP="00D2448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34509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020" w:dyaOrig="620" w14:anchorId="4A0CD522">
                <v:shape id="_x0000_i1214" type="#_x0000_t75" style="width:51pt;height:30.75pt" o:ole="">
                  <v:imagedata r:id="rId357" o:title=""/>
                </v:shape>
                <o:OLEObject Type="Embed" ProgID="Equation.DSMT4" ShapeID="_x0000_i1214" DrawAspect="Content" ObjectID="_1798820346" r:id="rId35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، </w:t>
            </w:r>
            <w:r w:rsidRPr="00034509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020" w:dyaOrig="620" w14:anchorId="6959574F">
                <v:shape id="_x0000_i1215" type="#_x0000_t75" style="width:51pt;height:30.75pt" o:ole="">
                  <v:imagedata r:id="rId359" o:title=""/>
                </v:shape>
                <o:OLEObject Type="Embed" ProgID="Equation.DSMT4" ShapeID="_x0000_i1215" DrawAspect="Content" ObjectID="_1798820347" r:id="rId36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،  </w:t>
            </w:r>
            <w:r w:rsidRPr="00034509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340" w:dyaOrig="620" w14:anchorId="2377695D">
                <v:shape id="_x0000_i1216" type="#_x0000_t75" style="width:66.75pt;height:30.75pt" o:ole="">
                  <v:imagedata r:id="rId361" o:title=""/>
                </v:shape>
                <o:OLEObject Type="Embed" ProgID="Equation.DSMT4" ShapeID="_x0000_i1216" DrawAspect="Content" ObjectID="_1798820348" r:id="rId362"/>
              </w:objec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034509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340" w:dyaOrig="620" w14:anchorId="3711CB55">
                <v:shape id="_x0000_i1217" type="#_x0000_t75" style="width:66.75pt;height:30.75pt" o:ole="">
                  <v:imagedata r:id="rId363" o:title=""/>
                </v:shape>
                <o:OLEObject Type="Embed" ProgID="Equation.DSMT4" ShapeID="_x0000_i1217" DrawAspect="Content" ObjectID="_1798820349" r:id="rId364"/>
              </w:object>
            </w:r>
          </w:p>
          <w:p w14:paraId="608A5BC7" w14:textId="77777777" w:rsidR="0078753D" w:rsidRPr="00647073" w:rsidRDefault="0078753D" w:rsidP="0078753D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78753D">
              <w:rPr>
                <w:rFonts w:ascii="Amiri" w:hAnsi="Amiri" w:cs="Amiri"/>
                <w:color w:val="FF0000"/>
                <w:sz w:val="28"/>
                <w:szCs w:val="28"/>
                <w:u w:val="single"/>
                <w:shd w:val="clear" w:color="auto" w:fill="D1FBD3"/>
                <w:rtl/>
              </w:rPr>
              <w:t>المستقيم المقارب</w:t>
            </w:r>
            <w:r w:rsidRPr="0064707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 الموازي لمحور التراتيب</w:t>
            </w:r>
          </w:p>
          <w:p w14:paraId="7BC756C9" w14:textId="39A37F93" w:rsidR="0078753D" w:rsidRDefault="0078753D" w:rsidP="0078753D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64707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29595BE0" w14:textId="77777777" w:rsidR="0078753D" w:rsidRPr="00647073" w:rsidRDefault="0078753D" w:rsidP="0078753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ليكن </w:t>
            </w:r>
            <w:r w:rsidRPr="00647073">
              <w:rPr>
                <w:rFonts w:ascii="Amiri" w:hAnsi="Amiri" w:cs="Amiri"/>
                <w:kern w:val="2"/>
                <w:position w:val="-16"/>
                <w:sz w:val="28"/>
                <w:szCs w:val="28"/>
                <w14:ligatures w14:val="standardContextual"/>
              </w:rPr>
              <w:object w:dxaOrig="540" w:dyaOrig="440" w14:anchorId="40B25EB6">
                <v:shape id="_x0000_i1218" type="#_x0000_t75" style="width:27pt;height:21.75pt" o:ole="">
                  <v:imagedata r:id="rId221" o:title=""/>
                </v:shape>
                <o:OLEObject Type="Embed" ProgID="Equation.DSMT4" ShapeID="_x0000_i1218" DrawAspect="Content" ObjectID="_1798820350" r:id="rId365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التمثيل البياني لدالة </w:t>
            </w:r>
            <w:r w:rsidRPr="00647073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320" w14:anchorId="15E83600">
                <v:shape id="_x0000_i1219" type="#_x0000_t75" style="width:12pt;height:15.75pt" o:ole="">
                  <v:imagedata r:id="rId223" o:title=""/>
                </v:shape>
                <o:OLEObject Type="Embed" ProgID="Equation.DSMT4" ShapeID="_x0000_i1219" DrawAspect="Content" ObjectID="_1798820351" r:id="rId366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في معلم </w:t>
            </w:r>
            <w:r w:rsidRPr="00647073">
              <w:rPr>
                <w:rFonts w:ascii="Amiri" w:hAnsi="Amiri" w:cs="Amiri" w:hint="cs"/>
                <w:sz w:val="28"/>
                <w:szCs w:val="28"/>
                <w:rtl/>
              </w:rPr>
              <w:t>وليكن</w: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4707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086C553A">
                <v:shape id="_x0000_i1220" type="#_x0000_t75" style="width:9.75pt;height:11.25pt" o:ole="">
                  <v:imagedata r:id="rId367" o:title=""/>
                </v:shape>
                <o:OLEObject Type="Embed" ProgID="Equation.DSMT4" ShapeID="_x0000_i1220" DrawAspect="Content" ObjectID="_1798820352" r:id="rId368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عدد حقيقي.  </w:t>
            </w:r>
          </w:p>
          <w:p w14:paraId="642667C8" w14:textId="77777777" w:rsidR="0078753D" w:rsidRDefault="0078753D" w:rsidP="0078753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  إذا كانت النهاية </w:t>
            </w:r>
            <w:r w:rsidRPr="00647073">
              <w:rPr>
                <w:rFonts w:ascii="Amiri" w:hAnsi="Amiri" w:cs="Amiri" w:hint="cs"/>
                <w:sz w:val="28"/>
                <w:szCs w:val="28"/>
                <w:rtl/>
              </w:rPr>
              <w:t>(أو</w: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النهاية من اليمين أو من </w:t>
            </w:r>
            <w:r w:rsidRPr="00647073">
              <w:rPr>
                <w:rFonts w:ascii="Amiri" w:hAnsi="Amiri" w:cs="Amiri" w:hint="cs"/>
                <w:sz w:val="28"/>
                <w:szCs w:val="28"/>
                <w:rtl/>
              </w:rPr>
              <w:t>اليسار)</w: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للدالة </w:t>
            </w:r>
            <w:r w:rsidRPr="00647073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320" w14:anchorId="3F0E4087">
                <v:shape id="_x0000_i1221" type="#_x0000_t75" style="width:12pt;height:15.75pt" o:ole="">
                  <v:imagedata r:id="rId369" o:title=""/>
                </v:shape>
                <o:OLEObject Type="Embed" ProgID="Equation.DSMT4" ShapeID="_x0000_i1221" DrawAspect="Content" ObjectID="_1798820353" r:id="rId370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عند العدد </w:t>
            </w:r>
            <w:r w:rsidRPr="0064707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20CE4633">
                <v:shape id="_x0000_i1222" type="#_x0000_t75" style="width:9.75pt;height:11.25pt" o:ole="">
                  <v:imagedata r:id="rId367" o:title=""/>
                </v:shape>
                <o:OLEObject Type="Embed" ProgID="Equation.DSMT4" ShapeID="_x0000_i1222" DrawAspect="Content" ObjectID="_1798820354" r:id="rId371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هي </w:t>
            </w:r>
            <w:r w:rsidRPr="00647073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20" w14:anchorId="2467CD20">
                <v:shape id="_x0000_i1223" type="#_x0000_t75" style="width:18.75pt;height:11.25pt" o:ole="">
                  <v:imagedata r:id="rId372" o:title=""/>
                </v:shape>
                <o:OLEObject Type="Embed" ProgID="Equation.DSMT4" ShapeID="_x0000_i1223" DrawAspect="Content" ObjectID="_1798820355" r:id="rId373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647073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00" w14:anchorId="3D34F9C0">
                <v:shape id="_x0000_i1224" type="#_x0000_t75" style="width:18.75pt;height:9.75pt" o:ole="">
                  <v:imagedata r:id="rId374" o:title=""/>
                </v:shape>
                <o:OLEObject Type="Embed" ProgID="Equation.DSMT4" ShapeID="_x0000_i1224" DrawAspect="Content" ObjectID="_1798820356" r:id="rId375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نقول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إن</w: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47073">
              <w:rPr>
                <w:rFonts w:ascii="Amiri" w:hAnsi="Amiri" w:cs="Amiri" w:hint="cs"/>
                <w:sz w:val="28"/>
                <w:szCs w:val="28"/>
                <w:rtl/>
              </w:rPr>
              <w:t>المستقيم الموازي</w: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لمحور التراتيب ذو المعادلة </w:t>
            </w:r>
            <w:r w:rsidRPr="0064707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220" w14:anchorId="345E0C46">
                <v:shape id="_x0000_i1225" type="#_x0000_t75" style="width:27.75pt;height:11.25pt" o:ole="">
                  <v:imagedata r:id="rId376" o:title=""/>
                </v:shape>
                <o:OLEObject Type="Embed" ProgID="Equation.DSMT4" ShapeID="_x0000_i1225" DrawAspect="Content" ObjectID="_1798820357" r:id="rId377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 xml:space="preserve"> مستقيم مقارب للمنحني </w:t>
            </w:r>
            <w:r w:rsidRPr="00647073">
              <w:rPr>
                <w:rFonts w:ascii="Amiri" w:hAnsi="Amiri" w:cs="Amiri"/>
                <w:kern w:val="2"/>
                <w:position w:val="-16"/>
                <w:sz w:val="28"/>
                <w:szCs w:val="28"/>
                <w14:ligatures w14:val="standardContextual"/>
              </w:rPr>
              <w:object w:dxaOrig="540" w:dyaOrig="440" w14:anchorId="1709A4E3">
                <v:shape id="_x0000_i1226" type="#_x0000_t75" style="width:27pt;height:21.75pt" o:ole="">
                  <v:imagedata r:id="rId221" o:title=""/>
                </v:shape>
                <o:OLEObject Type="Embed" ProgID="Equation.DSMT4" ShapeID="_x0000_i1226" DrawAspect="Content" ObjectID="_1798820358" r:id="rId378"/>
              </w:object>
            </w:r>
            <w:r w:rsidRPr="00647073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CC7DEFE" w14:textId="77777777" w:rsidR="0078753D" w:rsidRDefault="0078753D" w:rsidP="0078753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0ABB41D5" w14:textId="77777777" w:rsidR="0078753D" w:rsidRPr="004877FE" w:rsidRDefault="0078753D" w:rsidP="0078753D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4877F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lastRenderedPageBreak/>
              <w:t>مثال:</w:t>
            </w:r>
          </w:p>
          <w:p w14:paraId="4CD93303" w14:textId="77777777" w:rsidR="0078753D" w:rsidRDefault="0078753D" w:rsidP="0078753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877FE">
              <w:rPr>
                <w:rFonts w:ascii="Amiri" w:hAnsi="Amiri" w:cs="Amiri" w:hint="cs"/>
                <w:sz w:val="28"/>
                <w:szCs w:val="28"/>
                <w:rtl/>
              </w:rPr>
              <w:t xml:space="preserve">لتكن الدالة </w:t>
            </w:r>
            <w:r w:rsidRPr="004877FE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320" w14:anchorId="68074891">
                <v:shape id="_x0000_i1227" type="#_x0000_t75" style="width:12pt;height:15.75pt" o:ole="">
                  <v:imagedata r:id="rId379" o:title=""/>
                </v:shape>
                <o:OLEObject Type="Embed" ProgID="Equation.DSMT4" ShapeID="_x0000_i1227" DrawAspect="Content" ObjectID="_1798820359" r:id="rId380"/>
              </w:object>
            </w:r>
            <w:r w:rsidRPr="004877F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4877FE">
              <w:rPr>
                <w:rFonts w:ascii="Amiri" w:hAnsi="Amiri" w:cs="Amiri"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780" w:dyaOrig="400" w14:anchorId="7A77D40A">
                <v:shape id="_x0000_i1228" type="#_x0000_t75" style="width:39pt;height:20.25pt" o:ole="">
                  <v:imagedata r:id="rId381" o:title=""/>
                </v:shape>
                <o:OLEObject Type="Embed" ProgID="Equation.DSMT4" ShapeID="_x0000_i1228" DrawAspect="Content" ObjectID="_1798820360" r:id="rId38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بالعبارة: </w:t>
            </w:r>
            <w:r w:rsidRPr="004877FE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1560" w:dyaOrig="620" w14:anchorId="620E7D04">
                <v:shape id="_x0000_i1229" type="#_x0000_t75" style="width:78pt;height:30.75pt" o:ole="">
                  <v:imagedata r:id="rId383" o:title=""/>
                </v:shape>
                <o:OLEObject Type="Embed" ProgID="Equation.DSMT4" ShapeID="_x0000_i1229" DrawAspect="Content" ObjectID="_1798820361" r:id="rId38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4877FE">
              <w:rPr>
                <w:rFonts w:ascii="Amiri" w:hAnsi="Amiri" w:cs="Amiri"/>
                <w:kern w:val="2"/>
                <w:position w:val="-16"/>
                <w:sz w:val="28"/>
                <w:szCs w:val="28"/>
                <w:lang w:bidi="ar-DZ"/>
                <w14:ligatures w14:val="standardContextual"/>
              </w:rPr>
              <w:object w:dxaOrig="540" w:dyaOrig="440" w14:anchorId="60DEE62E">
                <v:shape id="_x0000_i1230" type="#_x0000_t75" style="width:27pt;height:21.75pt" o:ole="">
                  <v:imagedata r:id="rId385" o:title=""/>
                </v:shape>
                <o:OLEObject Type="Embed" ProgID="Equation.DSMT4" ShapeID="_x0000_i1230" DrawAspect="Content" ObjectID="_1798820362" r:id="rId38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تمثيلها البياني في معلم متعامد ومتجانس </w:t>
            </w:r>
            <w:r w:rsidRPr="004877FE">
              <w:rPr>
                <w:rFonts w:ascii="Amiri" w:hAnsi="Amiri" w:cs="Amiri"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800" w:dyaOrig="480" w14:anchorId="623169D8">
                <v:shape id="_x0000_i1231" type="#_x0000_t75" style="width:39pt;height:24pt" o:ole="">
                  <v:imagedata r:id="rId387" o:title=""/>
                </v:shape>
                <o:OLEObject Type="Embed" ProgID="Equation.DSMT4" ShapeID="_x0000_i1231" DrawAspect="Content" ObjectID="_1798820363" r:id="rId388"/>
              </w:object>
            </w:r>
          </w:p>
          <w:p w14:paraId="4386E17E" w14:textId="77777777" w:rsidR="0078753D" w:rsidRDefault="0078753D" w:rsidP="0078753D">
            <w:pPr>
              <w:pStyle w:val="Paragraphedeliste"/>
              <w:numPr>
                <w:ilvl w:val="0"/>
                <w:numId w:val="33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أحسب النهايات عند أطراف مجموعة تعريف وفسر النتيجة بيانيا.</w:t>
            </w:r>
          </w:p>
          <w:p w14:paraId="28856BBA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18286F4" w14:textId="77777777" w:rsidR="0078753D" w:rsidRPr="004877FE" w:rsidRDefault="0078753D" w:rsidP="0078753D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4877FE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الإجابة:</w:t>
            </w:r>
          </w:p>
          <w:p w14:paraId="278003F3" w14:textId="77777777" w:rsidR="0078753D" w:rsidRPr="00932736" w:rsidRDefault="0078753D" w:rsidP="0078753D">
            <w:pPr>
              <w:pStyle w:val="Paragraphedeliste"/>
              <w:numPr>
                <w:ilvl w:val="0"/>
                <w:numId w:val="34"/>
              </w:numPr>
              <w:bidi/>
              <w:ind w:left="360"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932736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حساب النهايات وتفسير النتيجة بيانيا</w:t>
            </w:r>
          </w:p>
          <w:p w14:paraId="75245BCA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0EE23E69" w14:textId="77777777" w:rsidR="0078753D" w:rsidRPr="00037E7C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37E7C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2960" w:dyaOrig="680" w14:anchorId="1CB67C55">
                <v:shape id="_x0000_i1232" type="#_x0000_t75" style="width:147.75pt;height:33.75pt" o:ole="">
                  <v:imagedata r:id="rId389" o:title=""/>
                </v:shape>
                <o:OLEObject Type="Embed" ProgID="Equation.DSMT4" ShapeID="_x0000_i1232" DrawAspect="Content" ObjectID="_1798820364" r:id="rId390"/>
              </w:object>
            </w:r>
            <w:r w:rsidRPr="00037E7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 </w:t>
            </w:r>
            <w:r w:rsidRPr="00037E7C">
              <w:rPr>
                <w:kern w:val="2"/>
                <w:position w:val="-28"/>
                <w14:ligatures w14:val="standardContextual"/>
              </w:rPr>
              <w:object w:dxaOrig="2960" w:dyaOrig="680" w14:anchorId="1FCC7BD5">
                <v:shape id="_x0000_i1233" type="#_x0000_t75" style="width:147.75pt;height:33.75pt" o:ole="">
                  <v:imagedata r:id="rId391" o:title=""/>
                </v:shape>
                <o:OLEObject Type="Embed" ProgID="Equation.DSMT4" ShapeID="_x0000_i1233" DrawAspect="Content" ObjectID="_1798820365" r:id="rId392"/>
              </w:object>
            </w:r>
          </w:p>
          <w:p w14:paraId="1880F686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u w:val="single"/>
                <w:rtl/>
              </w:rPr>
              <w:t>ومنه:</w:t>
            </w:r>
          </w:p>
          <w:p w14:paraId="267E24E2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877FE">
              <w:rPr>
                <w:rFonts w:ascii="Amiri" w:hAnsi="Amiri" w:cs="Amiri"/>
                <w:kern w:val="2"/>
                <w:position w:val="-16"/>
                <w:sz w:val="28"/>
                <w:szCs w:val="28"/>
                <w:lang w:bidi="ar-DZ"/>
                <w14:ligatures w14:val="standardContextual"/>
              </w:rPr>
              <w:object w:dxaOrig="540" w:dyaOrig="440" w14:anchorId="02B761A4">
                <v:shape id="_x0000_i1234" type="#_x0000_t75" style="width:27pt;height:21.75pt" o:ole="">
                  <v:imagedata r:id="rId385" o:title=""/>
                </v:shape>
                <o:OLEObject Type="Embed" ProgID="Equation.DSMT4" ShapeID="_x0000_i1234" DrawAspect="Content" ObjectID="_1798820366" r:id="rId39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يقبل مستقيما مقاربا موازي لمحور الفواصل معادلته: </w:t>
            </w:r>
            <w:r w:rsidRPr="00037E7C">
              <w:rPr>
                <w:rFonts w:ascii="Amiri" w:hAnsi="Amiri" w:cs="Amiri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520" w:dyaOrig="320" w14:anchorId="50297A16">
                <v:shape id="_x0000_i1235" type="#_x0000_t75" style="width:26.25pt;height:15.75pt" o:ole="">
                  <v:imagedata r:id="rId394" o:title=""/>
                </v:shape>
                <o:OLEObject Type="Embed" ProgID="Equation.DSMT4" ShapeID="_x0000_i1235" DrawAspect="Content" ObjectID="_1798820367" r:id="rId395"/>
              </w:object>
            </w:r>
          </w:p>
          <w:p w14:paraId="5059C067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1E370224" w14:textId="77777777" w:rsidR="0078753D" w:rsidRPr="00037E7C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37E7C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3440" w:dyaOrig="680" w14:anchorId="623D8FF5">
                <v:shape id="_x0000_i1236" type="#_x0000_t75" style="width:171.75pt;height:33.75pt" o:ole="">
                  <v:imagedata r:id="rId396" o:title=""/>
                </v:shape>
                <o:OLEObject Type="Embed" ProgID="Equation.DSMT4" ShapeID="_x0000_i1236" DrawAspect="Content" ObjectID="_1798820368" r:id="rId397"/>
              </w:object>
            </w:r>
            <w:r w:rsidRPr="00037E7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 </w:t>
            </w:r>
            <w:r w:rsidRPr="00037E7C">
              <w:rPr>
                <w:kern w:val="2"/>
                <w:position w:val="-28"/>
                <w14:ligatures w14:val="standardContextual"/>
              </w:rPr>
              <w:object w:dxaOrig="3560" w:dyaOrig="680" w14:anchorId="6EC8A569">
                <v:shape id="_x0000_i1237" type="#_x0000_t75" style="width:177.75pt;height:33.75pt" o:ole="">
                  <v:imagedata r:id="rId398" o:title=""/>
                </v:shape>
                <o:OLEObject Type="Embed" ProgID="Equation.DSMT4" ShapeID="_x0000_i1237" DrawAspect="Content" ObjectID="_1798820369" r:id="rId399"/>
              </w:object>
            </w:r>
          </w:p>
          <w:p w14:paraId="3F59E6EF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u w:val="single"/>
                <w:rtl/>
              </w:rPr>
              <w:t>ومنه:</w:t>
            </w:r>
          </w:p>
          <w:p w14:paraId="76FD4014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877FE">
              <w:rPr>
                <w:rFonts w:ascii="Amiri" w:hAnsi="Amiri" w:cs="Amiri"/>
                <w:kern w:val="2"/>
                <w:position w:val="-16"/>
                <w:sz w:val="28"/>
                <w:szCs w:val="28"/>
                <w:lang w:bidi="ar-DZ"/>
                <w14:ligatures w14:val="standardContextual"/>
              </w:rPr>
              <w:object w:dxaOrig="540" w:dyaOrig="440" w14:anchorId="227E8D34">
                <v:shape id="_x0000_i1238" type="#_x0000_t75" style="width:27pt;height:21.75pt" o:ole="">
                  <v:imagedata r:id="rId385" o:title=""/>
                </v:shape>
                <o:OLEObject Type="Embed" ProgID="Equation.DSMT4" ShapeID="_x0000_i1238" DrawAspect="Content" ObjectID="_1798820370" r:id="rId40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يقبل مستقيما مقاربا موازي لمحور التراتيب معادلته: </w:t>
            </w:r>
            <w:r w:rsidRPr="00037E7C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560" w:dyaOrig="279" w14:anchorId="6BFBD8A2">
                <v:shape id="_x0000_i1239" type="#_x0000_t75" style="width:27.75pt;height:14.25pt" o:ole="">
                  <v:imagedata r:id="rId401" o:title=""/>
                </v:shape>
                <o:OLEObject Type="Embed" ProgID="Equation.DSMT4" ShapeID="_x0000_i1239" DrawAspect="Content" ObjectID="_1798820371" r:id="rId402"/>
              </w:object>
            </w:r>
          </w:p>
          <w:p w14:paraId="6C9036A0" w14:textId="77777777" w:rsidR="0078753D" w:rsidRPr="00037E7C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738C7F99" w14:textId="77777777" w:rsidR="0078753D" w:rsidRPr="00D37EE5" w:rsidRDefault="0078753D" w:rsidP="0078753D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D37EE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تمرين 17 ص132</w:t>
            </w:r>
          </w:p>
          <w:p w14:paraId="70080AF0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7F988ADA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1A13BC2B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405E652" wp14:editId="5161C123">
                      <wp:simplePos x="0" y="0"/>
                      <wp:positionH relativeFrom="column">
                        <wp:posOffset>193882</wp:posOffset>
                      </wp:positionH>
                      <wp:positionV relativeFrom="paragraph">
                        <wp:posOffset>159001</wp:posOffset>
                      </wp:positionV>
                      <wp:extent cx="2275367" cy="2254102"/>
                      <wp:effectExtent l="0" t="0" r="10795" b="13335"/>
                      <wp:wrapNone/>
                      <wp:docPr id="189838030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5367" cy="225410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E669E5" w14:textId="77777777" w:rsidR="0078753D" w:rsidRDefault="0078753D" w:rsidP="0078753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28A9C9" wp14:editId="1306753D">
                                        <wp:extent cx="2079625" cy="2079625"/>
                                        <wp:effectExtent l="0" t="0" r="0" b="0"/>
                                        <wp:docPr id="42345282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762823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9625" cy="207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05E652" id="_x0000_s1039" style="position:absolute;left:0;text-align:left;margin-left:15.25pt;margin-top:12.5pt;width:179.15pt;height:17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" fillcolor="white [3201]" strokecolor="white [3212]" strokeweight="2pt">
                      <v:textbox>
                        <w:txbxContent>
                          <w:p w14:paraId="47E669E5" w14:textId="77777777" w:rsidR="0078753D" w:rsidRDefault="0078753D" w:rsidP="007875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8A9C9" wp14:editId="1306753D">
                                  <wp:extent cx="2079625" cy="2079625"/>
                                  <wp:effectExtent l="0" t="0" r="0" b="0"/>
                                  <wp:docPr id="42345282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62823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625" cy="207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26718D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17DEDCFB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5BD049D9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60ADF14E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0C0F379F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3ED59306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227612DD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26BE7F47" w14:textId="77777777" w:rsidR="0078753D" w:rsidRDefault="0078753D" w:rsidP="0078753D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1477EC2C" w14:textId="77777777" w:rsidR="009A09F5" w:rsidRDefault="009A09F5" w:rsidP="009A09F5">
            <w:pPr>
              <w:bidi/>
              <w:ind w:right="-851"/>
              <w:rPr>
                <w:rFonts w:ascii="Amiri" w:hAnsi="Amiri" w:cs="Amiri"/>
                <w:sz w:val="28"/>
                <w:szCs w:val="28"/>
                <w:u w:val="single"/>
              </w:rPr>
            </w:pPr>
          </w:p>
          <w:p w14:paraId="54DE3DDB" w14:textId="77777777" w:rsidR="00950D69" w:rsidRPr="00792B9B" w:rsidRDefault="00950D69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6CF7D72B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0679F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80ECF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10890A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662A6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74E51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84937F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1B3A9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A3895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D8004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90914B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22C5BB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088ED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5BD9B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BD247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2DC0C8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49655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C091C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A5E98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FC65D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DAB5E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803FFF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23E99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C4F21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87301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4CF238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F51E9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A3754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D7DAEB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F6624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262AC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4398B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46737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C81437" w14:textId="77777777" w:rsidR="00950D69" w:rsidRPr="00792B9B" w:rsidRDefault="00950D69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5FC7784" w14:textId="77777777" w:rsidR="00950D69" w:rsidRDefault="00950D69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ED620B" wp14:editId="3ED711D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89155247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17CF0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342C4E7" w14:textId="06DAA204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8D39A2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D39A2" w:rsidRPr="00221AF2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حساب النهايات باستعمال مبرهنات المجموع، الجداء، حاصل القسمة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D620B" id="_x0000_s1040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JBqjgn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09A17CF0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342C4E7" w14:textId="06DAA204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8D39A2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8D39A2" w:rsidRPr="00221AF2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حساب النهايات باستعمال مبرهنات المجموع، الجداء، حاصل القسمة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D36640" wp14:editId="58069198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69789708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A1194" w14:textId="483F7B4E" w:rsidR="00950D69" w:rsidRPr="00305590" w:rsidRDefault="00950D69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8D39A2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4DF12372" w14:textId="77777777" w:rsidR="00950D69" w:rsidRDefault="00950D69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36640" id="_x0000_s1041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aHcwIAAEQ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SpVecxs/i0gnL3iAyhWwTv5LKi5twJHx4F0uRTP2mbwwMd2kBTcOgpztaAv069R30aSJJy&#10;1tAmFdz/3AhUnJlvlkb1Kp9M4uolZnJ+OSYGjyWrY4nd1AugNuf0bziZyKgfzJ7UCPUrLf08eiWR&#10;sJJ8F1wG3DOL0G04fRtSzedJjdbNiXBnn52M4LHQce5e2leBrp/QQLN9D/utE9N3M9rpRksL800A&#10;XaUBPtS1bwGtatqD/luJf8Exn7QOn9/sN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AUAWh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292A1194" w14:textId="483F7B4E" w:rsidR="00950D69" w:rsidRPr="00305590" w:rsidRDefault="00950D69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8D39A2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4DF12372" w14:textId="77777777" w:rsidR="00950D69" w:rsidRDefault="00950D69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0C6716" wp14:editId="69DB7BED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84493455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5909D" w14:textId="77777777" w:rsidR="00950D69" w:rsidRPr="00305590" w:rsidRDefault="00950D69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C6716" id="_x0000_s1042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Ep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qVUJWXxaQblbIkPoFsE7eVdRc+6FD0uBNPnUT9rm8EiHNtAUHHqKszXgr1PvUZ8GkqSc&#10;NbRJBfc/NwIVZ+abpVG9zM/P4+ol5nwyHRODx5LVscRu6hugNuf0bziZyKgfzJ7UCPUrLf0iRiWR&#10;sJJiF1wG3DM3odtw+jakWiySGq2bE+HePjsZncdCx7l7aV8Fun5CA832A+y3TszezWinGy0tLDYB&#10;dJUG+FDXvgW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TaPEp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DB5909D" w14:textId="77777777" w:rsidR="00950D69" w:rsidRPr="00305590" w:rsidRDefault="00950D69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2E1122" wp14:editId="16541D9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84193920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F6BE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</w:t>
                            </w:r>
                          </w:p>
                          <w:p w14:paraId="012BA314" w14:textId="4EB484A4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8D39A2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D39A2" w:rsidRPr="008D39A2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عمليات على النهايات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2E1122" id="_x0000_s1043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rDdgIAAEQFAAAOAAAAZHJzL2Uyb0RvYy54bWysVEtv2zAMvg/YfxB0Xx0HSbMG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1WD6w3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4969F6BE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</w:t>
                      </w:r>
                    </w:p>
                    <w:p w14:paraId="012BA314" w14:textId="4EB484A4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8D39A2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8D39A2" w:rsidRPr="008D39A2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عمليات على النهايات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4181BE1B" w14:textId="77777777" w:rsidR="00950D69" w:rsidRPr="00792B9B" w:rsidRDefault="00950D69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869"/>
        <w:gridCol w:w="8872"/>
        <w:gridCol w:w="1071"/>
      </w:tblGrid>
      <w:tr w:rsidR="00950D69" w:rsidRPr="00792B9B" w14:paraId="15E34A71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966F763" w14:textId="77777777" w:rsidR="00950D69" w:rsidRPr="00305590" w:rsidRDefault="00950D69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6E2D48B6" w14:textId="77777777" w:rsidR="00950D69" w:rsidRPr="00305590" w:rsidRDefault="00950D69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A4B4D5A" w14:textId="77777777" w:rsidR="00950D69" w:rsidRPr="00305590" w:rsidRDefault="00950D69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50D69" w:rsidRPr="00792B9B" w14:paraId="0648EB7F" w14:textId="77777777" w:rsidTr="00305590">
        <w:tc>
          <w:tcPr>
            <w:tcW w:w="1278" w:type="dxa"/>
          </w:tcPr>
          <w:p w14:paraId="4BAB953C" w14:textId="77777777" w:rsidR="00950D69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08903E1" w14:textId="77777777" w:rsidR="00950D69" w:rsidRDefault="00950D6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66837C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CF2774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296D46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51F1FE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BD75C3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5BA789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37099C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789385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C013BC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C1D28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B6B74C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A2BD2C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3FFD4D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E55547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056A9E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D829E8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CC8272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B52F1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DCAA3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7A3162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C541B0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75C28C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B544E2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206BA4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CE4EBE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AF9288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955E80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5707F9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D9D37E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936251" w14:textId="77777777" w:rsidR="00950D69" w:rsidRPr="00FB5A89" w:rsidRDefault="00950D6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12F7339" w14:textId="77777777" w:rsidR="00950D69" w:rsidRPr="00792B9B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678C788" w14:textId="507E1A96" w:rsidR="00E962C5" w:rsidRPr="00AE086E" w:rsidRDefault="00E962C5" w:rsidP="00E962C5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</w:t>
            </w:r>
            <w:r w:rsidR="00D2448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</w:t>
            </w:r>
          </w:p>
          <w:p w14:paraId="705331E8" w14:textId="18049159" w:rsidR="00E962C5" w:rsidRPr="00AE086E" w:rsidRDefault="005801C8" w:rsidP="005801C8">
            <w:pPr>
              <w:pStyle w:val="Paragraphedeliste"/>
              <w:tabs>
                <w:tab w:val="right" w:pos="126"/>
              </w:tabs>
              <w:bidi/>
              <w:ind w:left="42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</w:rPr>
              <w:br/>
            </w:r>
            <w:r w:rsidR="00E962C5" w:rsidRPr="00AE086E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="00E962C5" w:rsidRPr="00AE086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534CF0B2">
                <v:shape id="_x0000_i1240" type="#_x0000_t75" style="width:48pt;height:21.75pt" o:ole="">
                  <v:imagedata r:id="rId403" o:title=""/>
                </v:shape>
                <o:OLEObject Type="Embed" ProgID="Equation.DSMT4" ShapeID="_x0000_i1240" DrawAspect="Content" ObjectID="_1798820372" r:id="rId404"/>
              </w:object>
            </w:r>
            <w:r w:rsidR="00E962C5"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="00E962C5"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940" w:dyaOrig="440" w14:anchorId="49BACD6E">
                <v:shape id="_x0000_i1241" type="#_x0000_t75" style="width:47.25pt;height:21.75pt" o:ole="">
                  <v:imagedata r:id="rId405" o:title=""/>
                </v:shape>
                <o:OLEObject Type="Embed" ProgID="Equation.DSMT4" ShapeID="_x0000_i1241" DrawAspect="Content" ObjectID="_1798820373" r:id="rId406"/>
              </w:object>
            </w:r>
            <w:r w:rsidR="00E962C5"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="00E962C5"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200" w:dyaOrig="320" w14:anchorId="1E67DCF7">
                <v:shape id="_x0000_i1242" type="#_x0000_t75" style="width:60pt;height:15.75pt" o:ole="">
                  <v:imagedata r:id="rId407" o:title=""/>
                </v:shape>
                <o:OLEObject Type="Embed" ProgID="Equation.DSMT4" ShapeID="_x0000_i1242" DrawAspect="Content" ObjectID="_1798820374" r:id="rId408"/>
              </w:object>
            </w:r>
            <w:r w:rsidR="00E962C5"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="00E962C5"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780" w:dyaOrig="460" w14:anchorId="1194A7B4">
                <v:shape id="_x0000_i1243" type="#_x0000_t75" style="width:89.25pt;height:23.25pt" o:ole="">
                  <v:imagedata r:id="rId409" o:title=""/>
                </v:shape>
                <o:OLEObject Type="Embed" ProgID="Equation.DSMT4" ShapeID="_x0000_i1243" DrawAspect="Content" ObjectID="_1798820375" r:id="rId410"/>
              </w:object>
            </w:r>
            <w:r w:rsidR="00E962C5"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42AE7F80" w14:textId="77777777" w:rsidR="00E962C5" w:rsidRPr="00AE086E" w:rsidRDefault="00E962C5" w:rsidP="00E962C5">
            <w:pPr>
              <w:pStyle w:val="Paragraphedeliste"/>
              <w:numPr>
                <w:ilvl w:val="0"/>
                <w:numId w:val="36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0EF2722B">
                <v:shape id="_x0000_i1244" type="#_x0000_t75" style="width:51pt;height:15.75pt" o:ole="">
                  <v:imagedata r:id="rId411" o:title=""/>
                </v:shape>
                <o:OLEObject Type="Embed" ProgID="Equation.DSMT4" ShapeID="_x0000_i1244" DrawAspect="Content" ObjectID="_1798820376" r:id="rId412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20" w14:anchorId="0612A3EE">
                <v:shape id="_x0000_i1245" type="#_x0000_t75" style="width:56.25pt;height:15.75pt" o:ole="">
                  <v:imagedata r:id="rId413" o:title=""/>
                </v:shape>
                <o:OLEObject Type="Embed" ProgID="Equation.DSMT4" ShapeID="_x0000_i1245" DrawAspect="Content" ObjectID="_1798820377" r:id="rId414"/>
              </w:object>
            </w:r>
          </w:p>
          <w:p w14:paraId="3B5E32D5" w14:textId="77777777" w:rsidR="00E962C5" w:rsidRPr="00AE086E" w:rsidRDefault="00E962C5" w:rsidP="00E962C5">
            <w:pPr>
              <w:pStyle w:val="Paragraphedeliste"/>
              <w:numPr>
                <w:ilvl w:val="0"/>
                <w:numId w:val="36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14279FCE">
                <v:shape id="_x0000_i1246" type="#_x0000_t75" style="width:57.75pt;height:15.75pt" o:ole="">
                  <v:imagedata r:id="rId415" o:title=""/>
                </v:shape>
                <o:OLEObject Type="Embed" ProgID="Equation.DSMT4" ShapeID="_x0000_i1246" DrawAspect="Content" ObjectID="_1798820378" r:id="rId41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80" w:dyaOrig="320" w14:anchorId="4F2A5A1B">
                <v:shape id="_x0000_i1247" type="#_x0000_t75" style="width:48.75pt;height:15.75pt" o:ole="">
                  <v:imagedata r:id="rId417" o:title=""/>
                </v:shape>
                <o:OLEObject Type="Embed" ProgID="Equation.DSMT4" ShapeID="_x0000_i1247" DrawAspect="Content" ObjectID="_1798820379" r:id="rId418"/>
              </w:object>
            </w:r>
          </w:p>
          <w:p w14:paraId="27D0ED59" w14:textId="77777777" w:rsidR="00E962C5" w:rsidRDefault="00E962C5" w:rsidP="00E962C5">
            <w:pPr>
              <w:pStyle w:val="Paragraphedeliste"/>
              <w:numPr>
                <w:ilvl w:val="0"/>
                <w:numId w:val="36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26CFA776">
                <v:shape id="_x0000_i1248" type="#_x0000_t75" style="width:51pt;height:15.75pt" o:ole="">
                  <v:imagedata r:id="rId411" o:title=""/>
                </v:shape>
                <o:OLEObject Type="Embed" ProgID="Equation.DSMT4" ShapeID="_x0000_i1248" DrawAspect="Content" ObjectID="_1798820380" r:id="rId419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40" w:dyaOrig="320" w14:anchorId="075811B1">
                <v:shape id="_x0000_i1249" type="#_x0000_t75" style="width:57pt;height:15.75pt" o:ole="">
                  <v:imagedata r:id="rId420" o:title=""/>
                </v:shape>
                <o:OLEObject Type="Embed" ProgID="Equation.DSMT4" ShapeID="_x0000_i1249" DrawAspect="Content" ObjectID="_1798820381" r:id="rId421"/>
              </w:object>
            </w:r>
          </w:p>
          <w:p w14:paraId="7741642D" w14:textId="09BACE07" w:rsidR="005801C8" w:rsidRDefault="005801C8" w:rsidP="005801C8">
            <w:pPr>
              <w:pStyle w:val="Paragraphedeliste"/>
              <w:numPr>
                <w:ilvl w:val="0"/>
                <w:numId w:val="36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49AE287F">
                <v:shape id="_x0000_i1250" type="#_x0000_t75" style="width:45pt;height:15.75pt" o:ole="">
                  <v:imagedata r:id="rId422" o:title=""/>
                </v:shape>
                <o:OLEObject Type="Embed" ProgID="Equation.DSMT4" ShapeID="_x0000_i1250" DrawAspect="Content" ObjectID="_1798820382" r:id="rId423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99" w:dyaOrig="320" w14:anchorId="39546F5F">
                <v:shape id="_x0000_i1251" type="#_x0000_t75" style="width:50.25pt;height:15.75pt" o:ole="">
                  <v:imagedata r:id="rId424" o:title=""/>
                </v:shape>
                <o:OLEObject Type="Embed" ProgID="Equation.DSMT4" ShapeID="_x0000_i1251" DrawAspect="Content" ObjectID="_1798820383" r:id="rId425"/>
              </w:object>
            </w:r>
          </w:p>
          <w:p w14:paraId="467E5B0C" w14:textId="7DFBDBCC" w:rsidR="005801C8" w:rsidRPr="0012156E" w:rsidRDefault="005801C8" w:rsidP="0012156E">
            <w:pPr>
              <w:pStyle w:val="Paragraphedeliste"/>
              <w:numPr>
                <w:ilvl w:val="0"/>
                <w:numId w:val="36"/>
              </w:numPr>
              <w:bidi/>
              <w:ind w:left="1118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22AD1C4B">
                <v:shape id="_x0000_i1252" type="#_x0000_t75" style="width:57.75pt;height:15.75pt" o:ole="">
                  <v:imagedata r:id="rId426" o:title=""/>
                </v:shape>
                <o:OLEObject Type="Embed" ProgID="Equation.DSMT4" ShapeID="_x0000_i1252" DrawAspect="Content" ObjectID="_1798820384" r:id="rId427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66232C28">
                <v:shape id="_x0000_i1253" type="#_x0000_t75" style="width:51pt;height:15.75pt" o:ole="">
                  <v:imagedata r:id="rId428" o:title=""/>
                </v:shape>
                <o:OLEObject Type="Embed" ProgID="Equation.DSMT4" ShapeID="_x0000_i1253" DrawAspect="Content" ObjectID="_1798820385" r:id="rId429"/>
              </w:object>
            </w:r>
          </w:p>
          <w:p w14:paraId="4AD8A479" w14:textId="69824AD9" w:rsidR="005801C8" w:rsidRDefault="005801C8" w:rsidP="0012156E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801C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مناقشة النشاط</w:t>
            </w:r>
          </w:p>
          <w:p w14:paraId="30AAFB89" w14:textId="77777777" w:rsidR="0012156E" w:rsidRDefault="0012156E" w:rsidP="0012156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49"/>
              <w:gridCol w:w="1248"/>
              <w:gridCol w:w="1249"/>
              <w:gridCol w:w="1249"/>
              <w:gridCol w:w="1249"/>
              <w:gridCol w:w="2407"/>
            </w:tblGrid>
            <w:tr w:rsidR="0012156E" w14:paraId="25A605A2" w14:textId="77777777" w:rsidTr="0012156E">
              <w:tc>
                <w:tcPr>
                  <w:tcW w:w="1428" w:type="dxa"/>
                </w:tcPr>
                <w:p w14:paraId="4814FF4E" w14:textId="6C621016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428" w:type="dxa"/>
                </w:tcPr>
                <w:p w14:paraId="689322E8" w14:textId="19CD9DA0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1429" w:type="dxa"/>
                </w:tcPr>
                <w:p w14:paraId="6FAF1ABC" w14:textId="13D09293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429" w:type="dxa"/>
                </w:tcPr>
                <w:p w14:paraId="2BA19330" w14:textId="49B8FF3F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1429" w:type="dxa"/>
                </w:tcPr>
                <w:p w14:paraId="709859B3" w14:textId="1B25C3BA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1429" w:type="dxa"/>
                  <w:tcBorders>
                    <w:top w:val="nil"/>
                    <w:right w:val="nil"/>
                  </w:tcBorders>
                </w:tcPr>
                <w:p w14:paraId="1FB609E3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12156E" w14:paraId="44D77EC6" w14:textId="77777777" w:rsidTr="0012156E">
              <w:tc>
                <w:tcPr>
                  <w:tcW w:w="1428" w:type="dxa"/>
                </w:tcPr>
                <w:p w14:paraId="6D32EC38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559D0E6A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53ECBE8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55213D20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732D727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474EDE6" w14:textId="50EE3650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15DCAAAD">
                      <v:shape id="_x0000_i1254" type="#_x0000_t75" style="width:67.5pt;height:21.75pt" o:ole="">
                        <v:imagedata r:id="rId430" o:title=""/>
                      </v:shape>
                      <o:OLEObject Type="Embed" ProgID="Equation.DSMT4" ShapeID="_x0000_i1254" DrawAspect="Content" ObjectID="_1798820386" r:id="rId431"/>
                    </w:object>
                  </w:r>
                </w:p>
              </w:tc>
            </w:tr>
            <w:tr w:rsidR="0012156E" w14:paraId="17F9DE23" w14:textId="77777777" w:rsidTr="0012156E">
              <w:tc>
                <w:tcPr>
                  <w:tcW w:w="1428" w:type="dxa"/>
                </w:tcPr>
                <w:p w14:paraId="1A275344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71B2094E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561BD89D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551F2CE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3DC6E4D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A8052EB" w14:textId="61818D0A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4C69034B">
                      <v:shape id="_x0000_i1255" type="#_x0000_t75" style="width:66.75pt;height:21.75pt" o:ole="">
                        <v:imagedata r:id="rId432" o:title=""/>
                      </v:shape>
                      <o:OLEObject Type="Embed" ProgID="Equation.DSMT4" ShapeID="_x0000_i1255" DrawAspect="Content" ObjectID="_1798820387" r:id="rId433"/>
                    </w:object>
                  </w:r>
                </w:p>
              </w:tc>
            </w:tr>
            <w:tr w:rsidR="0012156E" w14:paraId="1C782AD7" w14:textId="77777777" w:rsidTr="0012156E">
              <w:tc>
                <w:tcPr>
                  <w:tcW w:w="1428" w:type="dxa"/>
                </w:tcPr>
                <w:p w14:paraId="67CB933E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07DCAA03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772EB90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EC3CF2D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8EFBF59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08C968B" w14:textId="790550CB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79" w:dyaOrig="320" w14:anchorId="5651BEDC">
                      <v:shape id="_x0000_i1256" type="#_x0000_t75" style="width:79.5pt;height:15.75pt" o:ole="">
                        <v:imagedata r:id="rId434" o:title=""/>
                      </v:shape>
                      <o:OLEObject Type="Embed" ProgID="Equation.DSMT4" ShapeID="_x0000_i1256" DrawAspect="Content" ObjectID="_1798820388" r:id="rId435"/>
                    </w:object>
                  </w:r>
                </w:p>
              </w:tc>
            </w:tr>
            <w:tr w:rsidR="0012156E" w14:paraId="1F7B4EDF" w14:textId="77777777" w:rsidTr="0012156E">
              <w:tc>
                <w:tcPr>
                  <w:tcW w:w="1428" w:type="dxa"/>
                </w:tcPr>
                <w:p w14:paraId="33FCFC52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0B68AFC8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A2C44E7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F5C2311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CBA1227" w14:textId="77777777" w:rsidR="0012156E" w:rsidRPr="0012156E" w:rsidRDefault="0012156E" w:rsidP="005801C8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95726E0" w14:textId="1CE60EB2" w:rsidR="0012156E" w:rsidRPr="00AE086E" w:rsidRDefault="0012156E" w:rsidP="005801C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2180" w:dyaOrig="460" w14:anchorId="588D7F47">
                      <v:shape id="_x0000_i1257" type="#_x0000_t75" style="width:109.5pt;height:23.25pt" o:ole="">
                        <v:imagedata r:id="rId436" o:title=""/>
                      </v:shape>
                      <o:OLEObject Type="Embed" ProgID="Equation.DSMT4" ShapeID="_x0000_i1257" DrawAspect="Content" ObjectID="_1798820389" r:id="rId437"/>
                    </w:object>
                  </w:r>
                </w:p>
              </w:tc>
            </w:tr>
          </w:tbl>
          <w:p w14:paraId="7AD1A7C7" w14:textId="77777777" w:rsidR="005801C8" w:rsidRPr="005801C8" w:rsidRDefault="005801C8" w:rsidP="005801C8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78A032F" w14:textId="77777777" w:rsidR="00E962C5" w:rsidRPr="00AE086E" w:rsidRDefault="00E962C5" w:rsidP="00E962C5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المبرهنات الأولية على النهايات</w:t>
            </w:r>
          </w:p>
          <w:p w14:paraId="34A920DB" w14:textId="605FAB37" w:rsidR="00E962C5" w:rsidRPr="00AE086E" w:rsidRDefault="00E962C5" w:rsidP="00E962C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E086E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320" w14:anchorId="78BFB578">
                <v:shape id="_x0000_i1258" type="#_x0000_t75" style="width:12pt;height:16.5pt" o:ole="">
                  <v:imagedata r:id="rId369" o:title=""/>
                </v:shape>
                <o:OLEObject Type="Embed" ProgID="Equation.DSMT4" ShapeID="_x0000_i1258" DrawAspect="Content" ObjectID="_1798820390" r:id="rId43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AE086E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20" w:dyaOrig="260" w14:anchorId="6DA1AC76">
                <v:shape id="_x0000_i1259" type="#_x0000_t75" style="width:11.25pt;height:12.75pt" o:ole="">
                  <v:imagedata r:id="rId439" o:title=""/>
                </v:shape>
                <o:OLEObject Type="Embed" ProgID="Equation.DSMT4" ShapeID="_x0000_i1259" DrawAspect="Content" ObjectID="_1798820391" r:id="rId44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دالتان. </w:t>
            </w:r>
            <w:r w:rsidRPr="00AE086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6E620C0C">
                <v:shape id="_x0000_i1260" type="#_x0000_t75" style="width:11.25pt;height:11.25pt" o:ole="">
                  <v:imagedata r:id="rId215" o:title=""/>
                </v:shape>
                <o:OLEObject Type="Embed" ProgID="Equation.DSMT4" ShapeID="_x0000_i1260" DrawAspect="Content" ObjectID="_1798820392" r:id="rId441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يمثل عدد حقيقي أو </w:t>
            </w:r>
            <w:r w:rsidRPr="00AE086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20" w14:anchorId="427518D4">
                <v:shape id="_x0000_i1261" type="#_x0000_t75" style="width:18.75pt;height:11.25pt" o:ole="">
                  <v:imagedata r:id="rId442" o:title=""/>
                </v:shape>
                <o:OLEObject Type="Embed" ProgID="Equation.DSMT4" ShapeID="_x0000_i1261" DrawAspect="Content" ObjectID="_1798820393" r:id="rId443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8864C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E086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00" w14:anchorId="21464938">
                <v:shape id="_x0000_i1262" type="#_x0000_t75" style="width:18.75pt;height:11.25pt" o:ole="">
                  <v:imagedata r:id="rId444" o:title=""/>
                </v:shape>
                <o:OLEObject Type="Embed" ProgID="Equation.DSMT4" ShapeID="_x0000_i1262" DrawAspect="Content" ObjectID="_1798820394" r:id="rId44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>. نقبل دون برهان المبرهنات التالية:</w:t>
            </w:r>
          </w:p>
          <w:p w14:paraId="575E31EC" w14:textId="77777777" w:rsidR="00E962C5" w:rsidRPr="00AE086E" w:rsidRDefault="00E962C5" w:rsidP="00E962C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نهاية مجموع دالتين: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47"/>
              <w:gridCol w:w="1147"/>
              <w:gridCol w:w="1147"/>
              <w:gridCol w:w="1147"/>
              <w:gridCol w:w="1147"/>
              <w:gridCol w:w="1147"/>
              <w:gridCol w:w="1147"/>
            </w:tblGrid>
            <w:tr w:rsidR="00E962C5" w:rsidRPr="00AE086E" w14:paraId="250DEC2F" w14:textId="77777777" w:rsidTr="00BF4DEA">
              <w:tc>
                <w:tcPr>
                  <w:tcW w:w="1147" w:type="dxa"/>
                  <w:vAlign w:val="center"/>
                </w:tcPr>
                <w:p w14:paraId="53AE05B2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2073B8C5">
                      <v:shape id="_x0000_i1263" type="#_x0000_t75" style="width:18.75pt;height:11.25pt" o:ole="">
                        <v:imagedata r:id="rId446" o:title=""/>
                      </v:shape>
                      <o:OLEObject Type="Embed" ProgID="Equation.DSMT4" ShapeID="_x0000_i1263" DrawAspect="Content" ObjectID="_1798820395" r:id="rId447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561D6B22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128425BA">
                      <v:shape id="_x0000_i1264" type="#_x0000_t75" style="width:18.75pt;height:11.25pt" o:ole="">
                        <v:imagedata r:id="rId448" o:title=""/>
                      </v:shape>
                      <o:OLEObject Type="Embed" ProgID="Equation.DSMT4" ShapeID="_x0000_i1264" DrawAspect="Content" ObjectID="_1798820396" r:id="rId449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41A3DFA7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72A800F9">
                      <v:shape id="_x0000_i1265" type="#_x0000_t75" style="width:18.75pt;height:11.25pt" o:ole="">
                        <v:imagedata r:id="rId448" o:title=""/>
                      </v:shape>
                      <o:OLEObject Type="Embed" ProgID="Equation.DSMT4" ShapeID="_x0000_i1265" DrawAspect="Content" ObjectID="_1798820397" r:id="rId450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46C7DD83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60" w:dyaOrig="279" w14:anchorId="323A3756">
                      <v:shape id="_x0000_i1266" type="#_x0000_t75" style="width:27.75pt;height:14.25pt" o:ole="">
                        <v:imagedata r:id="rId451" o:title=""/>
                      </v:shape>
                      <o:OLEObject Type="Embed" ProgID="Equation.DSMT4" ShapeID="_x0000_i1266" DrawAspect="Content" ObjectID="_1798820398" r:id="rId452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C89CE3E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60" w:dyaOrig="279" w14:anchorId="7E69A0DA">
                      <v:shape id="_x0000_i1267" type="#_x0000_t75" style="width:27.75pt;height:14.25pt" o:ole="">
                        <v:imagedata r:id="rId451" o:title=""/>
                      </v:shape>
                      <o:OLEObject Type="Embed" ProgID="Equation.DSMT4" ShapeID="_x0000_i1267" DrawAspect="Content" ObjectID="_1798820399" r:id="rId453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4DBA10B1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60" w:dyaOrig="279" w14:anchorId="354CB765">
                      <v:shape id="_x0000_i1268" type="#_x0000_t75" style="width:27.75pt;height:14.25pt" o:ole="">
                        <v:imagedata r:id="rId451" o:title=""/>
                      </v:shape>
                      <o:OLEObject Type="Embed" ProgID="Equation.DSMT4" ShapeID="_x0000_i1268" DrawAspect="Content" ObjectID="_1798820400" r:id="rId454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61F2CF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80" w:dyaOrig="440" w14:anchorId="5B245C41">
                      <v:shape id="_x0000_i1269" type="#_x0000_t75" style="width:44.25pt;height:21.75pt" o:ole="">
                        <v:imagedata r:id="rId455" o:title=""/>
                      </v:shape>
                      <o:OLEObject Type="Embed" ProgID="Equation.DSMT4" ShapeID="_x0000_i1269" DrawAspect="Content" ObjectID="_1798820401" r:id="rId456"/>
                    </w:object>
                  </w:r>
                </w:p>
              </w:tc>
            </w:tr>
            <w:tr w:rsidR="00E962C5" w:rsidRPr="00AE086E" w14:paraId="2E6AAA4A" w14:textId="77777777" w:rsidTr="00BF4DEA">
              <w:tc>
                <w:tcPr>
                  <w:tcW w:w="1147" w:type="dxa"/>
                  <w:vAlign w:val="center"/>
                </w:tcPr>
                <w:p w14:paraId="222A8DBC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1CF41D28">
                      <v:shape id="_x0000_i1270" type="#_x0000_t75" style="width:18.75pt;height:11.25pt" o:ole="">
                        <v:imagedata r:id="rId446" o:title=""/>
                      </v:shape>
                      <o:OLEObject Type="Embed" ProgID="Equation.DSMT4" ShapeID="_x0000_i1270" DrawAspect="Content" ObjectID="_1798820402" r:id="rId457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558C23C9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5C0F3E74">
                      <v:shape id="_x0000_i1271" type="#_x0000_t75" style="width:18.75pt;height:11.25pt" o:ole="">
                        <v:imagedata r:id="rId446" o:title=""/>
                      </v:shape>
                      <o:OLEObject Type="Embed" ProgID="Equation.DSMT4" ShapeID="_x0000_i1271" DrawAspect="Content" ObjectID="_1798820403" r:id="rId458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C45C296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4FDBC773">
                      <v:shape id="_x0000_i1272" type="#_x0000_t75" style="width:18.75pt;height:11.25pt" o:ole="">
                        <v:imagedata r:id="rId448" o:title=""/>
                      </v:shape>
                      <o:OLEObject Type="Embed" ProgID="Equation.DSMT4" ShapeID="_x0000_i1272" DrawAspect="Content" ObjectID="_1798820404" r:id="rId459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1B46FC44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3D7F626A">
                      <v:shape id="_x0000_i1273" type="#_x0000_t75" style="width:18.75pt;height:11.25pt" o:ole="">
                        <v:imagedata r:id="rId446" o:title=""/>
                      </v:shape>
                      <o:OLEObject Type="Embed" ProgID="Equation.DSMT4" ShapeID="_x0000_i1273" DrawAspect="Content" ObjectID="_1798820405" r:id="rId460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0D487547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5AEF5BF7">
                      <v:shape id="_x0000_i1274" type="#_x0000_t75" style="width:18.75pt;height:11.25pt" o:ole="">
                        <v:imagedata r:id="rId448" o:title=""/>
                      </v:shape>
                      <o:OLEObject Type="Embed" ProgID="Equation.DSMT4" ShapeID="_x0000_i1274" DrawAspect="Content" ObjectID="_1798820406" r:id="rId461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2FC7DD97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620" w:dyaOrig="279" w14:anchorId="2BA7FC4E">
                      <v:shape id="_x0000_i1275" type="#_x0000_t75" style="width:31.5pt;height:14.25pt" o:ole="">
                        <v:imagedata r:id="rId462" o:title=""/>
                      </v:shape>
                      <o:OLEObject Type="Embed" ProgID="Equation.DSMT4" ShapeID="_x0000_i1275" DrawAspect="Content" ObjectID="_1798820407" r:id="rId463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218CB78F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59" w:dyaOrig="440" w14:anchorId="6687138D">
                      <v:shape id="_x0000_i1276" type="#_x0000_t75" style="width:42.75pt;height:21.75pt" o:ole="">
                        <v:imagedata r:id="rId464" o:title=""/>
                      </v:shape>
                      <o:OLEObject Type="Embed" ProgID="Equation.DSMT4" ShapeID="_x0000_i1276" DrawAspect="Content" ObjectID="_1798820408" r:id="rId465"/>
                    </w:object>
                  </w:r>
                </w:p>
              </w:tc>
            </w:tr>
            <w:tr w:rsidR="00E962C5" w:rsidRPr="00AE086E" w14:paraId="431FED51" w14:textId="77777777" w:rsidTr="00BF4DEA">
              <w:tc>
                <w:tcPr>
                  <w:tcW w:w="1147" w:type="dxa"/>
                  <w:vAlign w:val="center"/>
                </w:tcPr>
                <w:p w14:paraId="4D139B58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6705F28B">
                      <v:shape id="_x0000_i1277" type="#_x0000_t75" style="width:18.75pt;height:11.25pt" o:ole="">
                        <v:imagedata r:id="rId446" o:title=""/>
                      </v:shape>
                      <o:OLEObject Type="Embed" ProgID="Equation.DSMT4" ShapeID="_x0000_i1277" DrawAspect="Content" ObjectID="_1798820409" r:id="rId466"/>
                    </w:object>
                  </w:r>
                </w:p>
              </w:tc>
              <w:tc>
                <w:tcPr>
                  <w:tcW w:w="1147" w:type="dxa"/>
                  <w:shd w:val="clear" w:color="auto" w:fill="D9D9D9" w:themeFill="background1" w:themeFillShade="D9"/>
                  <w:vAlign w:val="center"/>
                </w:tcPr>
                <w:p w14:paraId="043B5D3C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  <w:t>ح ع ت</w:t>
                  </w:r>
                </w:p>
              </w:tc>
              <w:tc>
                <w:tcPr>
                  <w:tcW w:w="1147" w:type="dxa"/>
                  <w:vAlign w:val="center"/>
                </w:tcPr>
                <w:p w14:paraId="7474673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6A36B508">
                      <v:shape id="_x0000_i1278" type="#_x0000_t75" style="width:18.75pt;height:11.25pt" o:ole="">
                        <v:imagedata r:id="rId448" o:title=""/>
                      </v:shape>
                      <o:OLEObject Type="Embed" ProgID="Equation.DSMT4" ShapeID="_x0000_i1278" DrawAspect="Content" ObjectID="_1798820410" r:id="rId467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30A981F4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4FCBDB62">
                      <v:shape id="_x0000_i1279" type="#_x0000_t75" style="width:18.75pt;height:11.25pt" o:ole="">
                        <v:imagedata r:id="rId446" o:title=""/>
                      </v:shape>
                      <o:OLEObject Type="Embed" ProgID="Equation.DSMT4" ShapeID="_x0000_i1279" DrawAspect="Content" ObjectID="_1798820411" r:id="rId468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1EB2B9B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5AAC1285">
                      <v:shape id="_x0000_i1280" type="#_x0000_t75" style="width:18.75pt;height:11.25pt" o:ole="">
                        <v:imagedata r:id="rId448" o:title=""/>
                      </v:shape>
                      <o:OLEObject Type="Embed" ProgID="Equation.DSMT4" ShapeID="_x0000_i1280" DrawAspect="Content" ObjectID="_1798820412" r:id="rId469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65F4BB76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164F62F1">
                      <v:shape id="_x0000_i1281" type="#_x0000_t75" style="width:24.75pt;height:14.25pt" o:ole="">
                        <v:imagedata r:id="rId470" o:title=""/>
                      </v:shape>
                      <o:OLEObject Type="Embed" ProgID="Equation.DSMT4" ShapeID="_x0000_i1281" DrawAspect="Content" ObjectID="_1798820413" r:id="rId471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8C89C45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16"/>
                      <w:sz w:val="28"/>
                      <w:szCs w:val="28"/>
                      <w14:ligatures w14:val="standardContextual"/>
                    </w:rPr>
                    <w:object w:dxaOrig="1280" w:dyaOrig="380" w14:anchorId="7E937D3B">
                      <v:shape id="_x0000_i1282" type="#_x0000_t75" style="width:45.75pt;height:13.5pt" o:ole="">
                        <v:imagedata r:id="rId472" o:title=""/>
                      </v:shape>
                      <o:OLEObject Type="Embed" ProgID="Equation.DSMT4" ShapeID="_x0000_i1282" DrawAspect="Content" ObjectID="_1798820414" r:id="rId473"/>
                    </w:object>
                  </w:r>
                </w:p>
              </w:tc>
            </w:tr>
          </w:tbl>
          <w:p w14:paraId="3AE005C8" w14:textId="77777777" w:rsidR="00E962C5" w:rsidRDefault="00E962C5" w:rsidP="00E962C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4872752" w14:textId="77777777" w:rsidR="00DD0F54" w:rsidRDefault="00DD0F54" w:rsidP="00E962C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DE19554" w14:textId="21B5566E" w:rsidR="00DD0F54" w:rsidRDefault="00DD0F54" w:rsidP="00DD0F54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نشاط</w:t>
            </w:r>
            <w:r w:rsidR="00D2448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02</w:t>
            </w:r>
          </w:p>
          <w:p w14:paraId="3F08C322" w14:textId="77777777" w:rsidR="00DD0F54" w:rsidRPr="00AE086E" w:rsidRDefault="00DD0F54" w:rsidP="00DD0F54">
            <w:pPr>
              <w:pStyle w:val="Paragraphedeliste"/>
              <w:numPr>
                <w:ilvl w:val="0"/>
                <w:numId w:val="37"/>
              </w:numPr>
              <w:tabs>
                <w:tab w:val="right" w:pos="126"/>
              </w:tabs>
              <w:bidi/>
              <w:ind w:left="693" w:hanging="28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4D10E9F6">
                <v:shape id="_x0000_i1283" type="#_x0000_t75" style="width:48pt;height:21.75pt" o:ole="">
                  <v:imagedata r:id="rId403" o:title=""/>
                </v:shape>
                <o:OLEObject Type="Embed" ProgID="Equation.DSMT4" ShapeID="_x0000_i1283" DrawAspect="Content" ObjectID="_1798820415" r:id="rId474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940" w:dyaOrig="440" w14:anchorId="1CEC6C65">
                <v:shape id="_x0000_i1284" type="#_x0000_t75" style="width:47.25pt;height:21.75pt" o:ole="">
                  <v:imagedata r:id="rId405" o:title=""/>
                </v:shape>
                <o:OLEObject Type="Embed" ProgID="Equation.DSMT4" ShapeID="_x0000_i1284" DrawAspect="Content" ObjectID="_1798820416" r:id="rId47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350712FE">
                <v:shape id="_x0000_i1285" type="#_x0000_t75" style="width:57.75pt;height:15.75pt" o:ole="">
                  <v:imagedata r:id="rId476" o:title=""/>
                </v:shape>
                <o:OLEObject Type="Embed" ProgID="Equation.DSMT4" ShapeID="_x0000_i1285" DrawAspect="Content" ObjectID="_1798820417" r:id="rId477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760" w:dyaOrig="460" w14:anchorId="6B706BDE">
                <v:shape id="_x0000_i1286" type="#_x0000_t75" style="width:87.75pt;height:23.25pt" o:ole="">
                  <v:imagedata r:id="rId478" o:title=""/>
                </v:shape>
                <o:OLEObject Type="Embed" ProgID="Equation.DSMT4" ShapeID="_x0000_i1286" DrawAspect="Content" ObjectID="_1798820418" r:id="rId479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4E32D51B" w14:textId="77777777" w:rsidR="00DD0F54" w:rsidRPr="00AE086E" w:rsidRDefault="00DD0F54" w:rsidP="00DD0F54">
            <w:pPr>
              <w:pStyle w:val="Paragraphedeliste"/>
              <w:numPr>
                <w:ilvl w:val="0"/>
                <w:numId w:val="38"/>
              </w:numPr>
              <w:bidi/>
              <w:ind w:left="976" w:hanging="28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52E71C6F">
                <v:shape id="_x0000_i1287" type="#_x0000_t75" style="width:47.25pt;height:30.75pt" o:ole="">
                  <v:imagedata r:id="rId480" o:title=""/>
                </v:shape>
                <o:OLEObject Type="Embed" ProgID="Equation.DSMT4" ShapeID="_x0000_i1287" DrawAspect="Content" ObjectID="_1798820419" r:id="rId481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073AA0AD">
                <v:shape id="_x0000_i1288" type="#_x0000_t75" style="width:48pt;height:18.75pt" o:ole="">
                  <v:imagedata r:id="rId482" o:title=""/>
                </v:shape>
                <o:OLEObject Type="Embed" ProgID="Equation.DSMT4" ShapeID="_x0000_i1288" DrawAspect="Content" ObjectID="_1798820420" r:id="rId483"/>
              </w:object>
            </w:r>
          </w:p>
          <w:p w14:paraId="0F2639EA" w14:textId="77777777" w:rsidR="00DD0F54" w:rsidRPr="00AE086E" w:rsidRDefault="00DD0F54" w:rsidP="00DD0F54">
            <w:pPr>
              <w:pStyle w:val="Paragraphedeliste"/>
              <w:numPr>
                <w:ilvl w:val="0"/>
                <w:numId w:val="38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040" w:dyaOrig="620" w14:anchorId="6F32B1DC">
                <v:shape id="_x0000_i1289" type="#_x0000_t75" style="width:51.75pt;height:30.75pt" o:ole="">
                  <v:imagedata r:id="rId484" o:title=""/>
                </v:shape>
                <o:OLEObject Type="Embed" ProgID="Equation.DSMT4" ShapeID="_x0000_i1289" DrawAspect="Content" ObjectID="_1798820421" r:id="rId48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06DE3ACA">
                <v:shape id="_x0000_i1290" type="#_x0000_t75" style="width:44.25pt;height:15.75pt" o:ole="">
                  <v:imagedata r:id="rId486" o:title=""/>
                </v:shape>
                <o:OLEObject Type="Embed" ProgID="Equation.DSMT4" ShapeID="_x0000_i1290" DrawAspect="Content" ObjectID="_1798820422" r:id="rId487"/>
              </w:object>
            </w:r>
          </w:p>
          <w:p w14:paraId="488875F6" w14:textId="77777777" w:rsidR="00DD0F54" w:rsidRDefault="00DD0F54" w:rsidP="00DD0F54">
            <w:pPr>
              <w:pStyle w:val="Paragraphedeliste"/>
              <w:numPr>
                <w:ilvl w:val="0"/>
                <w:numId w:val="38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16820039">
                <v:shape id="_x0000_i1291" type="#_x0000_t75" style="width:47.25pt;height:30.75pt" o:ole="">
                  <v:imagedata r:id="rId488" o:title=""/>
                </v:shape>
                <o:OLEObject Type="Embed" ProgID="Equation.DSMT4" ShapeID="_x0000_i1291" DrawAspect="Content" ObjectID="_1798820423" r:id="rId489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144F3DF6">
                <v:shape id="_x0000_i1292" type="#_x0000_t75" style="width:44.25pt;height:15.75pt" o:ole="">
                  <v:imagedata r:id="rId490" o:title=""/>
                </v:shape>
                <o:OLEObject Type="Embed" ProgID="Equation.DSMT4" ShapeID="_x0000_i1292" DrawAspect="Content" ObjectID="_1798820424" r:id="rId491"/>
              </w:object>
            </w:r>
          </w:p>
          <w:p w14:paraId="55AAC710" w14:textId="44F78638" w:rsidR="00DD0F54" w:rsidRDefault="00DD0F54" w:rsidP="00DD0F54">
            <w:pPr>
              <w:pStyle w:val="Paragraphedeliste"/>
              <w:numPr>
                <w:ilvl w:val="0"/>
                <w:numId w:val="38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4560A651">
                <v:shape id="_x0000_i1293" type="#_x0000_t75" style="width:45pt;height:15.75pt" o:ole="">
                  <v:imagedata r:id="rId492" o:title=""/>
                </v:shape>
                <o:OLEObject Type="Embed" ProgID="Equation.DSMT4" ShapeID="_x0000_i1293" DrawAspect="Content" ObjectID="_1798820425" r:id="rId493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27D947F8">
                <v:shape id="_x0000_i1294" type="#_x0000_t75" style="width:48.75pt;height:18pt" o:ole="">
                  <v:imagedata r:id="rId494" o:title=""/>
                </v:shape>
                <o:OLEObject Type="Embed" ProgID="Equation.DSMT4" ShapeID="_x0000_i1294" DrawAspect="Content" ObjectID="_1798820426" r:id="rId495"/>
              </w:object>
            </w:r>
          </w:p>
          <w:p w14:paraId="2EBDE76A" w14:textId="631B944E" w:rsidR="00DD0F54" w:rsidRDefault="00DD0F54" w:rsidP="00DD0F54">
            <w:pPr>
              <w:pStyle w:val="Paragraphedeliste"/>
              <w:numPr>
                <w:ilvl w:val="0"/>
                <w:numId w:val="38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40" w:dyaOrig="320" w14:anchorId="79719714">
                <v:shape id="_x0000_i1295" type="#_x0000_t75" style="width:51.75pt;height:15.75pt" o:ole="">
                  <v:imagedata r:id="rId496" o:title=""/>
                </v:shape>
                <o:OLEObject Type="Embed" ProgID="Equation.DSMT4" ShapeID="_x0000_i1295" DrawAspect="Content" ObjectID="_1798820427" r:id="rId497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15BDD5C0">
                <v:shape id="_x0000_i1296" type="#_x0000_t75" style="width:48.75pt;height:18pt" o:ole="">
                  <v:imagedata r:id="rId494" o:title=""/>
                </v:shape>
                <o:OLEObject Type="Embed" ProgID="Equation.DSMT4" ShapeID="_x0000_i1296" DrawAspect="Content" ObjectID="_1798820428" r:id="rId498"/>
              </w:object>
            </w:r>
          </w:p>
          <w:p w14:paraId="66B72D19" w14:textId="22FFEEAC" w:rsidR="00DD0F54" w:rsidRPr="00DD0F54" w:rsidRDefault="00DD0F54" w:rsidP="00DD0F54">
            <w:pPr>
              <w:pStyle w:val="Paragraphedeliste"/>
              <w:numPr>
                <w:ilvl w:val="0"/>
                <w:numId w:val="38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60" w14:anchorId="5E1FBE09">
                <v:shape id="_x0000_i1297" type="#_x0000_t75" style="width:56.25pt;height:18pt" o:ole="">
                  <v:imagedata r:id="rId499" o:title=""/>
                </v:shape>
                <o:OLEObject Type="Embed" ProgID="Equation.DSMT4" ShapeID="_x0000_i1297" DrawAspect="Content" ObjectID="_1798820429" r:id="rId50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02CA4E9E">
                <v:shape id="_x0000_i1298" type="#_x0000_t75" style="width:51.75pt;height:15.75pt" o:ole="">
                  <v:imagedata r:id="rId501" o:title=""/>
                </v:shape>
                <o:OLEObject Type="Embed" ProgID="Equation.DSMT4" ShapeID="_x0000_i1298" DrawAspect="Content" ObjectID="_1798820430" r:id="rId502"/>
              </w:object>
            </w:r>
          </w:p>
          <w:p w14:paraId="3C4C100F" w14:textId="196B06F1" w:rsidR="00DD0F54" w:rsidRDefault="00DD0F54" w:rsidP="00DD0F54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مناقشة النشاط</w:t>
            </w:r>
          </w:p>
          <w:p w14:paraId="2C90695D" w14:textId="77777777" w:rsidR="00DD0F54" w:rsidRDefault="00DD0F54" w:rsidP="00DD0F5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8467" w:type="dxa"/>
              <w:tblInd w:w="184" w:type="dxa"/>
              <w:tblLook w:val="04A0" w:firstRow="1" w:lastRow="0" w:firstColumn="1" w:lastColumn="0" w:noHBand="0" w:noVBand="1"/>
            </w:tblPr>
            <w:tblGrid>
              <w:gridCol w:w="992"/>
              <w:gridCol w:w="992"/>
              <w:gridCol w:w="1134"/>
              <w:gridCol w:w="993"/>
              <w:gridCol w:w="1123"/>
              <w:gridCol w:w="954"/>
              <w:gridCol w:w="2279"/>
            </w:tblGrid>
            <w:tr w:rsidR="006532F8" w14:paraId="62021413" w14:textId="77777777" w:rsidTr="00F173B2">
              <w:tc>
                <w:tcPr>
                  <w:tcW w:w="992" w:type="dxa"/>
                </w:tcPr>
                <w:p w14:paraId="51BBD6F4" w14:textId="0D04E42E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6</w:t>
                  </w:r>
                </w:p>
              </w:tc>
              <w:tc>
                <w:tcPr>
                  <w:tcW w:w="992" w:type="dxa"/>
                </w:tcPr>
                <w:p w14:paraId="0A0DDA33" w14:textId="6C24902C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134" w:type="dxa"/>
                </w:tcPr>
                <w:p w14:paraId="507885E2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993" w:type="dxa"/>
                </w:tcPr>
                <w:p w14:paraId="3AB50126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123" w:type="dxa"/>
                </w:tcPr>
                <w:p w14:paraId="4CF9E4AC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954" w:type="dxa"/>
                </w:tcPr>
                <w:p w14:paraId="29C67A78" w14:textId="77777777" w:rsidR="006532F8" w:rsidRPr="006532F8" w:rsidRDefault="006532F8" w:rsidP="006532F8">
                  <w:pPr>
                    <w:bidi/>
                    <w:jc w:val="right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2279" w:type="dxa"/>
                  <w:tcBorders>
                    <w:top w:val="nil"/>
                    <w:right w:val="nil"/>
                  </w:tcBorders>
                </w:tcPr>
                <w:p w14:paraId="3E551B38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6532F8" w14:paraId="1E54A7EE" w14:textId="77777777" w:rsidTr="00F173B2">
              <w:tc>
                <w:tcPr>
                  <w:tcW w:w="992" w:type="dxa"/>
                </w:tcPr>
                <w:p w14:paraId="55590794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04C909DA" w14:textId="2E3228EE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2F8BA7B8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1BAE082D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7E7C6103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04A2B8EA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719C9031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2E77990A">
                      <v:shape id="_x0000_i1299" type="#_x0000_t75" style="width:67.5pt;height:21.75pt" o:ole="">
                        <v:imagedata r:id="rId430" o:title=""/>
                      </v:shape>
                      <o:OLEObject Type="Embed" ProgID="Equation.DSMT4" ShapeID="_x0000_i1299" DrawAspect="Content" ObjectID="_1798820431" r:id="rId503"/>
                    </w:object>
                  </w:r>
                </w:p>
              </w:tc>
            </w:tr>
            <w:tr w:rsidR="006532F8" w14:paraId="4B5417E0" w14:textId="77777777" w:rsidTr="00F173B2">
              <w:tc>
                <w:tcPr>
                  <w:tcW w:w="992" w:type="dxa"/>
                </w:tcPr>
                <w:p w14:paraId="21F2FF39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30BB2051" w14:textId="53849FCB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15D38883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6F28CF32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0BA1A78E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53A5A5C3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14D50601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3D36E7E1">
                      <v:shape id="_x0000_i1300" type="#_x0000_t75" style="width:66.75pt;height:21.75pt" o:ole="">
                        <v:imagedata r:id="rId432" o:title=""/>
                      </v:shape>
                      <o:OLEObject Type="Embed" ProgID="Equation.DSMT4" ShapeID="_x0000_i1300" DrawAspect="Content" ObjectID="_1798820432" r:id="rId504"/>
                    </w:object>
                  </w:r>
                </w:p>
              </w:tc>
            </w:tr>
            <w:tr w:rsidR="006532F8" w14:paraId="167B8FF5" w14:textId="77777777" w:rsidTr="00F173B2">
              <w:tc>
                <w:tcPr>
                  <w:tcW w:w="992" w:type="dxa"/>
                </w:tcPr>
                <w:p w14:paraId="68855450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7424B919" w14:textId="0235E455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3FDDF449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40F16644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07ED1F11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2ECD72EB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1ABE6D80" w14:textId="7DB2DFC3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60" w:dyaOrig="320" w14:anchorId="7E6A7502">
                      <v:shape id="_x0000_i1301" type="#_x0000_t75" style="width:78.75pt;height:15.75pt" o:ole="">
                        <v:imagedata r:id="rId505" o:title=""/>
                      </v:shape>
                      <o:OLEObject Type="Embed" ProgID="Equation.DSMT4" ShapeID="_x0000_i1301" DrawAspect="Content" ObjectID="_1798820433" r:id="rId506"/>
                    </w:object>
                  </w:r>
                </w:p>
              </w:tc>
            </w:tr>
            <w:tr w:rsidR="006532F8" w14:paraId="5B6FF646" w14:textId="77777777" w:rsidTr="00F173B2">
              <w:tc>
                <w:tcPr>
                  <w:tcW w:w="992" w:type="dxa"/>
                </w:tcPr>
                <w:p w14:paraId="51699909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1D4E7649" w14:textId="5E006D2F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661C7E8C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6E2FAB41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35C9DA1E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1BC19455" w14:textId="77777777" w:rsidR="006532F8" w:rsidRPr="006532F8" w:rsidRDefault="006532F8" w:rsidP="00DD0F54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6C6435C7" w14:textId="220DCD2A" w:rsidR="006532F8" w:rsidRPr="006532F8" w:rsidRDefault="006532F8" w:rsidP="00DD0F54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960" w:dyaOrig="460" w14:anchorId="5517B880">
                      <v:shape id="_x0000_i1302" type="#_x0000_t75" style="width:99pt;height:23.25pt" o:ole="">
                        <v:imagedata r:id="rId507" o:title=""/>
                      </v:shape>
                      <o:OLEObject Type="Embed" ProgID="Equation.DSMT4" ShapeID="_x0000_i1302" DrawAspect="Content" ObjectID="_1798820434" r:id="rId508"/>
                    </w:object>
                  </w:r>
                </w:p>
              </w:tc>
            </w:tr>
          </w:tbl>
          <w:p w14:paraId="6D27E48B" w14:textId="77777777" w:rsidR="00DD0F54" w:rsidRDefault="00DD0F54" w:rsidP="00DD0F5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E75B3FA" w14:textId="2942D448" w:rsidR="00DD0F54" w:rsidRPr="00AE086E" w:rsidRDefault="00F173B2" w:rsidP="001F705F">
            <w:pPr>
              <w:shd w:val="clear" w:color="auto" w:fill="FFFFFF" w:themeFill="background1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نهاية جداء دالتين:</w:t>
            </w:r>
          </w:p>
          <w:tbl>
            <w:tblPr>
              <w:tblStyle w:val="Grilledutableau"/>
              <w:bidiVisual/>
              <w:tblW w:w="0" w:type="auto"/>
              <w:tblInd w:w="154" w:type="dxa"/>
              <w:tblLook w:val="04A0" w:firstRow="1" w:lastRow="0" w:firstColumn="1" w:lastColumn="0" w:noHBand="0" w:noVBand="1"/>
            </w:tblPr>
            <w:tblGrid>
              <w:gridCol w:w="669"/>
              <w:gridCol w:w="669"/>
              <w:gridCol w:w="669"/>
              <w:gridCol w:w="669"/>
              <w:gridCol w:w="669"/>
              <w:gridCol w:w="718"/>
              <w:gridCol w:w="718"/>
              <w:gridCol w:w="718"/>
              <w:gridCol w:w="718"/>
              <w:gridCol w:w="853"/>
              <w:gridCol w:w="1422"/>
            </w:tblGrid>
            <w:tr w:rsidR="00E962C5" w:rsidRPr="00AE086E" w14:paraId="061442EC" w14:textId="77777777" w:rsidTr="00F173B2">
              <w:tc>
                <w:tcPr>
                  <w:tcW w:w="669" w:type="dxa"/>
                  <w:vAlign w:val="center"/>
                </w:tcPr>
                <w:p w14:paraId="4269DE52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</w:t>
                  </w:r>
                </w:p>
              </w:tc>
              <w:tc>
                <w:tcPr>
                  <w:tcW w:w="669" w:type="dxa"/>
                  <w:vAlign w:val="center"/>
                </w:tcPr>
                <w:p w14:paraId="7282C308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</w:t>
                  </w:r>
                </w:p>
              </w:tc>
              <w:tc>
                <w:tcPr>
                  <w:tcW w:w="669" w:type="dxa"/>
                  <w:vAlign w:val="center"/>
                </w:tcPr>
                <w:p w14:paraId="1D81028B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7B383DC9">
                      <v:shape id="_x0000_i1303" type="#_x0000_t75" style="width:18.75pt;height:11.25pt" o:ole="">
                        <v:imagedata r:id="rId446" o:title=""/>
                      </v:shape>
                      <o:OLEObject Type="Embed" ProgID="Equation.DSMT4" ShapeID="_x0000_i1303" DrawAspect="Content" ObjectID="_1798820435" r:id="rId509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794B530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37A743E0">
                      <v:shape id="_x0000_i1304" type="#_x0000_t75" style="width:18.75pt;height:11.25pt" o:ole="">
                        <v:imagedata r:id="rId448" o:title=""/>
                      </v:shape>
                      <o:OLEObject Type="Embed" ProgID="Equation.DSMT4" ShapeID="_x0000_i1304" DrawAspect="Content" ObjectID="_1798820436" r:id="rId510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59BE21A4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26E3CBF5">
                      <v:shape id="_x0000_i1305" type="#_x0000_t75" style="width:18.75pt;height:11.25pt" o:ole="">
                        <v:imagedata r:id="rId448" o:title=""/>
                      </v:shape>
                      <o:OLEObject Type="Embed" ProgID="Equation.DSMT4" ShapeID="_x0000_i1305" DrawAspect="Content" ObjectID="_1798820437" r:id="rId511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6E1D7D99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0C1438D8">
                      <v:shape id="_x0000_i1306" type="#_x0000_t75" style="width:24.75pt;height:14.25pt" o:ole="">
                        <v:imagedata r:id="rId512" o:title=""/>
                      </v:shape>
                      <o:OLEObject Type="Embed" ProgID="Equation.DSMT4" ShapeID="_x0000_i1306" DrawAspect="Content" ObjectID="_1798820438" r:id="rId513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7C683B6F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7ED56AD7">
                      <v:shape id="_x0000_i1307" type="#_x0000_t75" style="width:24.75pt;height:14.25pt" o:ole="">
                        <v:imagedata r:id="rId512" o:title=""/>
                      </v:shape>
                      <o:OLEObject Type="Embed" ProgID="Equation.DSMT4" ShapeID="_x0000_i1307" DrawAspect="Content" ObjectID="_1798820439" r:id="rId514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45BCFE0C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5C70B908">
                      <v:shape id="_x0000_i1308" type="#_x0000_t75" style="width:24.75pt;height:14.25pt" o:ole="">
                        <v:imagedata r:id="rId515" o:title=""/>
                      </v:shape>
                      <o:OLEObject Type="Embed" ProgID="Equation.DSMT4" ShapeID="_x0000_i1308" DrawAspect="Content" ObjectID="_1798820440" r:id="rId516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7E6ADB69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6B775CB8">
                      <v:shape id="_x0000_i1309" type="#_x0000_t75" style="width:24.75pt;height:14.25pt" o:ole="">
                        <v:imagedata r:id="rId515" o:title=""/>
                      </v:shape>
                      <o:OLEObject Type="Embed" ProgID="Equation.DSMT4" ShapeID="_x0000_i1309" DrawAspect="Content" ObjectID="_1798820441" r:id="rId517"/>
                    </w:object>
                  </w:r>
                </w:p>
              </w:tc>
              <w:tc>
                <w:tcPr>
                  <w:tcW w:w="853" w:type="dxa"/>
                  <w:vAlign w:val="center"/>
                </w:tcPr>
                <w:p w14:paraId="64704F2B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60" w:dyaOrig="279" w14:anchorId="5D2CDF80">
                      <v:shape id="_x0000_i1310" type="#_x0000_t75" style="width:27.75pt;height:14.25pt" o:ole="">
                        <v:imagedata r:id="rId451" o:title=""/>
                      </v:shape>
                      <o:OLEObject Type="Embed" ProgID="Equation.DSMT4" ShapeID="_x0000_i1310" DrawAspect="Content" ObjectID="_1798820442" r:id="rId518"/>
                    </w:object>
                  </w:r>
                </w:p>
              </w:tc>
              <w:tc>
                <w:tcPr>
                  <w:tcW w:w="1422" w:type="dxa"/>
                  <w:vAlign w:val="center"/>
                </w:tcPr>
                <w:p w14:paraId="439A008F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80" w:dyaOrig="440" w14:anchorId="1D8717A1">
                      <v:shape id="_x0000_i1311" type="#_x0000_t75" style="width:44.25pt;height:21.75pt" o:ole="">
                        <v:imagedata r:id="rId455" o:title=""/>
                      </v:shape>
                      <o:OLEObject Type="Embed" ProgID="Equation.DSMT4" ShapeID="_x0000_i1311" DrawAspect="Content" ObjectID="_1798820443" r:id="rId519"/>
                    </w:object>
                  </w:r>
                </w:p>
              </w:tc>
            </w:tr>
            <w:tr w:rsidR="00E962C5" w:rsidRPr="00AE086E" w14:paraId="1D3A66FC" w14:textId="77777777" w:rsidTr="00F173B2">
              <w:tc>
                <w:tcPr>
                  <w:tcW w:w="669" w:type="dxa"/>
                  <w:vAlign w:val="center"/>
                </w:tcPr>
                <w:p w14:paraId="52580A76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62A24511">
                      <v:shape id="_x0000_i1312" type="#_x0000_t75" style="width:18.75pt;height:11.25pt" o:ole="">
                        <v:imagedata r:id="rId446" o:title=""/>
                      </v:shape>
                      <o:OLEObject Type="Embed" ProgID="Equation.DSMT4" ShapeID="_x0000_i1312" DrawAspect="Content" ObjectID="_1798820444" r:id="rId520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16962996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06408541">
                      <v:shape id="_x0000_i1313" type="#_x0000_t75" style="width:18.75pt;height:11.25pt" o:ole="">
                        <v:imagedata r:id="rId448" o:title=""/>
                      </v:shape>
                      <o:OLEObject Type="Embed" ProgID="Equation.DSMT4" ShapeID="_x0000_i1313" DrawAspect="Content" ObjectID="_1798820445" r:id="rId521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19C6155E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7444CD8D">
                      <v:shape id="_x0000_i1314" type="#_x0000_t75" style="width:18.75pt;height:11.25pt" o:ole="">
                        <v:imagedata r:id="rId446" o:title=""/>
                      </v:shape>
                      <o:OLEObject Type="Embed" ProgID="Equation.DSMT4" ShapeID="_x0000_i1314" DrawAspect="Content" ObjectID="_1798820446" r:id="rId522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5F2E81A0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0E8E8A3E">
                      <v:shape id="_x0000_i1315" type="#_x0000_t75" style="width:18.75pt;height:11.25pt" o:ole="">
                        <v:imagedata r:id="rId446" o:title=""/>
                      </v:shape>
                      <o:OLEObject Type="Embed" ProgID="Equation.DSMT4" ShapeID="_x0000_i1315" DrawAspect="Content" ObjectID="_1798820447" r:id="rId523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162FC619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0D5A3548">
                      <v:shape id="_x0000_i1316" type="#_x0000_t75" style="width:18.75pt;height:11.25pt" o:ole="">
                        <v:imagedata r:id="rId448" o:title=""/>
                      </v:shape>
                      <o:OLEObject Type="Embed" ProgID="Equation.DSMT4" ShapeID="_x0000_i1316" DrawAspect="Content" ObjectID="_1798820448" r:id="rId524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41CF60EF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58BACCF1">
                      <v:shape id="_x0000_i1317" type="#_x0000_t75" style="width:18.75pt;height:11.25pt" o:ole="">
                        <v:imagedata r:id="rId446" o:title=""/>
                      </v:shape>
                      <o:OLEObject Type="Embed" ProgID="Equation.DSMT4" ShapeID="_x0000_i1317" DrawAspect="Content" ObjectID="_1798820449" r:id="rId525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4BC67EF9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115525D3">
                      <v:shape id="_x0000_i1318" type="#_x0000_t75" style="width:18.75pt;height:11.25pt" o:ole="">
                        <v:imagedata r:id="rId448" o:title=""/>
                      </v:shape>
                      <o:OLEObject Type="Embed" ProgID="Equation.DSMT4" ShapeID="_x0000_i1318" DrawAspect="Content" ObjectID="_1798820450" r:id="rId526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1902019B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0A98D530">
                      <v:shape id="_x0000_i1319" type="#_x0000_t75" style="width:18.75pt;height:11.25pt" o:ole="">
                        <v:imagedata r:id="rId446" o:title=""/>
                      </v:shape>
                      <o:OLEObject Type="Embed" ProgID="Equation.DSMT4" ShapeID="_x0000_i1319" DrawAspect="Content" ObjectID="_1798820451" r:id="rId527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7D046767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24375B7F">
                      <v:shape id="_x0000_i1320" type="#_x0000_t75" style="width:18.75pt;height:11.25pt" o:ole="">
                        <v:imagedata r:id="rId448" o:title=""/>
                      </v:shape>
                      <o:OLEObject Type="Embed" ProgID="Equation.DSMT4" ShapeID="_x0000_i1320" DrawAspect="Content" ObjectID="_1798820452" r:id="rId528"/>
                    </w:object>
                  </w:r>
                </w:p>
              </w:tc>
              <w:tc>
                <w:tcPr>
                  <w:tcW w:w="853" w:type="dxa"/>
                  <w:vAlign w:val="center"/>
                </w:tcPr>
                <w:p w14:paraId="2CFFE14A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620" w:dyaOrig="279" w14:anchorId="7ABDCE6E">
                      <v:shape id="_x0000_i1321" type="#_x0000_t75" style="width:31.5pt;height:14.25pt" o:ole="">
                        <v:imagedata r:id="rId462" o:title=""/>
                      </v:shape>
                      <o:OLEObject Type="Embed" ProgID="Equation.DSMT4" ShapeID="_x0000_i1321" DrawAspect="Content" ObjectID="_1798820453" r:id="rId529"/>
                    </w:object>
                  </w:r>
                </w:p>
              </w:tc>
              <w:tc>
                <w:tcPr>
                  <w:tcW w:w="1422" w:type="dxa"/>
                  <w:vAlign w:val="center"/>
                </w:tcPr>
                <w:p w14:paraId="6F72ABEC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59" w:dyaOrig="440" w14:anchorId="5EA5541C">
                      <v:shape id="_x0000_i1322" type="#_x0000_t75" style="width:42.75pt;height:21.75pt" o:ole="">
                        <v:imagedata r:id="rId464" o:title=""/>
                      </v:shape>
                      <o:OLEObject Type="Embed" ProgID="Equation.DSMT4" ShapeID="_x0000_i1322" DrawAspect="Content" ObjectID="_1798820454" r:id="rId530"/>
                    </w:object>
                  </w:r>
                </w:p>
              </w:tc>
            </w:tr>
            <w:tr w:rsidR="00E962C5" w:rsidRPr="00AE086E" w14:paraId="103065AD" w14:textId="77777777" w:rsidTr="00F173B2">
              <w:tc>
                <w:tcPr>
                  <w:tcW w:w="669" w:type="dxa"/>
                  <w:shd w:val="clear" w:color="auto" w:fill="D9D9D9" w:themeFill="background1" w:themeFillShade="D9"/>
                  <w:vAlign w:val="center"/>
                </w:tcPr>
                <w:p w14:paraId="648D9AE6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  <w:t>ح ع ت</w:t>
                  </w:r>
                </w:p>
              </w:tc>
              <w:tc>
                <w:tcPr>
                  <w:tcW w:w="669" w:type="dxa"/>
                  <w:shd w:val="clear" w:color="auto" w:fill="D9D9D9" w:themeFill="background1" w:themeFillShade="D9"/>
                  <w:vAlign w:val="center"/>
                </w:tcPr>
                <w:p w14:paraId="277C6317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  <w:t>ح ع ت</w:t>
                  </w:r>
                </w:p>
              </w:tc>
              <w:tc>
                <w:tcPr>
                  <w:tcW w:w="669" w:type="dxa"/>
                  <w:vAlign w:val="center"/>
                </w:tcPr>
                <w:p w14:paraId="69F234A8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0798A3A5">
                      <v:shape id="_x0000_i1323" type="#_x0000_t75" style="width:18.75pt;height:11.25pt" o:ole="">
                        <v:imagedata r:id="rId448" o:title=""/>
                      </v:shape>
                      <o:OLEObject Type="Embed" ProgID="Equation.DSMT4" ShapeID="_x0000_i1323" DrawAspect="Content" ObjectID="_1798820455" r:id="rId531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0BDAFFEE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05CAB2E2">
                      <v:shape id="_x0000_i1324" type="#_x0000_t75" style="width:18.75pt;height:11.25pt" o:ole="">
                        <v:imagedata r:id="rId446" o:title=""/>
                      </v:shape>
                      <o:OLEObject Type="Embed" ProgID="Equation.DSMT4" ShapeID="_x0000_i1324" DrawAspect="Content" ObjectID="_1798820456" r:id="rId532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6B98FA57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4C3D3595">
                      <v:shape id="_x0000_i1325" type="#_x0000_t75" style="width:18.75pt;height:11.25pt" o:ole="">
                        <v:imagedata r:id="rId448" o:title=""/>
                      </v:shape>
                      <o:OLEObject Type="Embed" ProgID="Equation.DSMT4" ShapeID="_x0000_i1325" DrawAspect="Content" ObjectID="_1798820457" r:id="rId533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66C8D43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633D78C8">
                      <v:shape id="_x0000_i1326" type="#_x0000_t75" style="width:18.75pt;height:11.25pt" o:ole="">
                        <v:imagedata r:id="rId448" o:title=""/>
                      </v:shape>
                      <o:OLEObject Type="Embed" ProgID="Equation.DSMT4" ShapeID="_x0000_i1326" DrawAspect="Content" ObjectID="_1798820458" r:id="rId534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41831315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484F80D3">
                      <v:shape id="_x0000_i1327" type="#_x0000_t75" style="width:18.75pt;height:11.25pt" o:ole="">
                        <v:imagedata r:id="rId446" o:title=""/>
                      </v:shape>
                      <o:OLEObject Type="Embed" ProgID="Equation.DSMT4" ShapeID="_x0000_i1327" DrawAspect="Content" ObjectID="_1798820459" r:id="rId535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5C7FEE2F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2D0DF545">
                      <v:shape id="_x0000_i1328" type="#_x0000_t75" style="width:18.75pt;height:11.25pt" o:ole="">
                        <v:imagedata r:id="rId446" o:title=""/>
                      </v:shape>
                      <o:OLEObject Type="Embed" ProgID="Equation.DSMT4" ShapeID="_x0000_i1328" DrawAspect="Content" ObjectID="_1798820460" r:id="rId536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32E16DF2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0B873103">
                      <v:shape id="_x0000_i1329" type="#_x0000_t75" style="width:18.75pt;height:11.25pt" o:ole="">
                        <v:imagedata r:id="rId448" o:title=""/>
                      </v:shape>
                      <o:OLEObject Type="Embed" ProgID="Equation.DSMT4" ShapeID="_x0000_i1329" DrawAspect="Content" ObjectID="_1798820461" r:id="rId537"/>
                    </w:object>
                  </w:r>
                </w:p>
              </w:tc>
              <w:tc>
                <w:tcPr>
                  <w:tcW w:w="853" w:type="dxa"/>
                  <w:vAlign w:val="center"/>
                </w:tcPr>
                <w:p w14:paraId="0D43B3D6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60" w:dyaOrig="279" w14:anchorId="5C6FE481">
                      <v:shape id="_x0000_i1330" type="#_x0000_t75" style="width:23.25pt;height:14.25pt" o:ole="">
                        <v:imagedata r:id="rId538" o:title=""/>
                      </v:shape>
                      <o:OLEObject Type="Embed" ProgID="Equation.DSMT4" ShapeID="_x0000_i1330" DrawAspect="Content" ObjectID="_1798820462" r:id="rId539"/>
                    </w:object>
                  </w:r>
                </w:p>
              </w:tc>
              <w:tc>
                <w:tcPr>
                  <w:tcW w:w="1422" w:type="dxa"/>
                  <w:vAlign w:val="center"/>
                </w:tcPr>
                <w:p w14:paraId="7956C0D3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16"/>
                      <w:sz w:val="28"/>
                      <w:szCs w:val="28"/>
                      <w14:ligatures w14:val="standardContextual"/>
                    </w:rPr>
                    <w:object w:dxaOrig="1520" w:dyaOrig="380" w14:anchorId="4B9E0D57">
                      <v:shape id="_x0000_i1331" type="#_x0000_t75" style="width:60pt;height:15pt" o:ole="">
                        <v:imagedata r:id="rId540" o:title=""/>
                      </v:shape>
                      <o:OLEObject Type="Embed" ProgID="Equation.DSMT4" ShapeID="_x0000_i1331" DrawAspect="Content" ObjectID="_1798820463" r:id="rId541"/>
                    </w:object>
                  </w:r>
                </w:p>
              </w:tc>
            </w:tr>
          </w:tbl>
          <w:p w14:paraId="2BB95D9D" w14:textId="77777777" w:rsidR="00E962C5" w:rsidRDefault="00E962C5" w:rsidP="00E962C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C68841C" w14:textId="661E903B" w:rsidR="00E962C5" w:rsidRPr="00AE086E" w:rsidRDefault="00E962C5" w:rsidP="00F173B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نهاية حــــــــــــــاصل قسمة دالتين:</w:t>
            </w:r>
          </w:p>
          <w:tbl>
            <w:tblPr>
              <w:tblStyle w:val="Grilledutableau"/>
              <w:bidiVisual/>
              <w:tblW w:w="8083" w:type="dxa"/>
              <w:tblLook w:val="04A0" w:firstRow="1" w:lastRow="0" w:firstColumn="1" w:lastColumn="0" w:noHBand="0" w:noVBand="1"/>
            </w:tblPr>
            <w:tblGrid>
              <w:gridCol w:w="592"/>
              <w:gridCol w:w="592"/>
              <w:gridCol w:w="592"/>
              <w:gridCol w:w="592"/>
              <w:gridCol w:w="712"/>
              <w:gridCol w:w="712"/>
              <w:gridCol w:w="712"/>
              <w:gridCol w:w="712"/>
              <w:gridCol w:w="562"/>
              <w:gridCol w:w="439"/>
              <w:gridCol w:w="562"/>
              <w:gridCol w:w="681"/>
              <w:gridCol w:w="1102"/>
            </w:tblGrid>
            <w:tr w:rsidR="00E962C5" w:rsidRPr="00AE086E" w14:paraId="1426EBC7" w14:textId="77777777" w:rsidTr="00BF4DEA">
              <w:trPr>
                <w:trHeight w:val="550"/>
              </w:trPr>
              <w:tc>
                <w:tcPr>
                  <w:tcW w:w="589" w:type="dxa"/>
                  <w:vAlign w:val="center"/>
                </w:tcPr>
                <w:p w14:paraId="00A10B7B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0972B2B4">
                      <v:shape id="_x0000_i1332" type="#_x0000_t75" style="width:18.75pt;height:11.25pt" o:ole="">
                        <v:imagedata r:id="rId446" o:title=""/>
                      </v:shape>
                      <o:OLEObject Type="Embed" ProgID="Equation.DSMT4" ShapeID="_x0000_i1332" DrawAspect="Content" ObjectID="_1798820464" r:id="rId542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3D421C84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103E4CAE">
                      <v:shape id="_x0000_i1333" type="#_x0000_t75" style="width:18.75pt;height:11.25pt" o:ole="">
                        <v:imagedata r:id="rId446" o:title=""/>
                      </v:shape>
                      <o:OLEObject Type="Embed" ProgID="Equation.DSMT4" ShapeID="_x0000_i1333" DrawAspect="Content" ObjectID="_1798820465" r:id="rId543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2C4CBB96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411065E9">
                      <v:shape id="_x0000_i1334" type="#_x0000_t75" style="width:18.75pt;height:11.25pt" o:ole="">
                        <v:imagedata r:id="rId448" o:title=""/>
                      </v:shape>
                      <o:OLEObject Type="Embed" ProgID="Equation.DSMT4" ShapeID="_x0000_i1334" DrawAspect="Content" ObjectID="_1798820466" r:id="rId544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16C54150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2D22660D">
                      <v:shape id="_x0000_i1335" type="#_x0000_t75" style="width:18.75pt;height:11.25pt" o:ole="">
                        <v:imagedata r:id="rId448" o:title=""/>
                      </v:shape>
                      <o:OLEObject Type="Embed" ProgID="Equation.DSMT4" ShapeID="_x0000_i1335" DrawAspect="Content" ObjectID="_1798820467" r:id="rId545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2867490B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1BB1C25D">
                      <v:shape id="_x0000_i1336" type="#_x0000_t75" style="width:18.75pt;height:11.25pt" o:ole="">
                        <v:imagedata r:id="rId446" o:title=""/>
                      </v:shape>
                      <o:OLEObject Type="Embed" ProgID="Equation.DSMT4" ShapeID="_x0000_i1336" DrawAspect="Content" ObjectID="_1798820468" r:id="rId546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1D6A0091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0D7A21C3">
                      <v:shape id="_x0000_i1337" type="#_x0000_t75" style="width:18.75pt;height:11.25pt" o:ole="">
                        <v:imagedata r:id="rId446" o:title=""/>
                      </v:shape>
                      <o:OLEObject Type="Embed" ProgID="Equation.DSMT4" ShapeID="_x0000_i1337" DrawAspect="Content" ObjectID="_1798820469" r:id="rId547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06A47ECA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216DDD41">
                      <v:shape id="_x0000_i1338" type="#_x0000_t75" style="width:18.75pt;height:11.25pt" o:ole="">
                        <v:imagedata r:id="rId448" o:title=""/>
                      </v:shape>
                      <o:OLEObject Type="Embed" ProgID="Equation.DSMT4" ShapeID="_x0000_i1338" DrawAspect="Content" ObjectID="_1798820470" r:id="rId548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6FA0C320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0ECDCEEC">
                      <v:shape id="_x0000_i1339" type="#_x0000_t75" style="width:18.75pt;height:11.25pt" o:ole="">
                        <v:imagedata r:id="rId448" o:title=""/>
                      </v:shape>
                      <o:OLEObject Type="Embed" ProgID="Equation.DSMT4" ShapeID="_x0000_i1339" DrawAspect="Content" ObjectID="_1798820471" r:id="rId549"/>
                    </w:object>
                  </w:r>
                </w:p>
              </w:tc>
              <w:tc>
                <w:tcPr>
                  <w:tcW w:w="762" w:type="dxa"/>
                  <w:vAlign w:val="center"/>
                </w:tcPr>
                <w:p w14:paraId="056AA83A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139" w:dyaOrig="279" w14:anchorId="0887F214">
                      <v:shape id="_x0000_i1340" type="#_x0000_t75" style="width:6.75pt;height:14.25pt" o:ole="">
                        <v:imagedata r:id="rId550" o:title=""/>
                      </v:shape>
                      <o:OLEObject Type="Embed" ProgID="Equation.DSMT4" ShapeID="_x0000_i1340" DrawAspect="Content" ObjectID="_1798820472" r:id="rId551"/>
                    </w:object>
                  </w:r>
                </w:p>
              </w:tc>
              <w:tc>
                <w:tcPr>
                  <w:tcW w:w="418" w:type="dxa"/>
                </w:tcPr>
                <w:p w14:paraId="67C46773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position w:val="-6"/>
                      <w:sz w:val="28"/>
                      <w:szCs w:val="28"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position w:val="-6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18" w:type="dxa"/>
                  <w:vAlign w:val="center"/>
                </w:tcPr>
                <w:p w14:paraId="74C19153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139" w:dyaOrig="279" w14:anchorId="625EA189">
                      <v:shape id="_x0000_i1341" type="#_x0000_t75" style="width:6.75pt;height:14.25pt" o:ole="">
                        <v:imagedata r:id="rId552" o:title=""/>
                      </v:shape>
                      <o:OLEObject Type="Embed" ProgID="Equation.DSMT4" ShapeID="_x0000_i1341" DrawAspect="Content" ObjectID="_1798820473" r:id="rId553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40F1023B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660" w:dyaOrig="300" w14:anchorId="6367EE6B">
                      <v:shape id="_x0000_i1342" type="#_x0000_t75" style="width:21pt;height:15.75pt" o:ole="">
                        <v:imagedata r:id="rId554" o:title=""/>
                      </v:shape>
                      <o:OLEObject Type="Embed" ProgID="Equation.DSMT4" ShapeID="_x0000_i1342" DrawAspect="Content" ObjectID="_1798820474" r:id="rId555"/>
                    </w:object>
                  </w:r>
                </w:p>
              </w:tc>
              <w:tc>
                <w:tcPr>
                  <w:tcW w:w="1180" w:type="dxa"/>
                  <w:vAlign w:val="center"/>
                </w:tcPr>
                <w:p w14:paraId="78EF6C9E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80" w:dyaOrig="440" w14:anchorId="25325D0F">
                      <v:shape id="_x0000_i1343" type="#_x0000_t75" style="width:44.25pt;height:21.75pt" o:ole="">
                        <v:imagedata r:id="rId455" o:title=""/>
                      </v:shape>
                      <o:OLEObject Type="Embed" ProgID="Equation.DSMT4" ShapeID="_x0000_i1343" DrawAspect="Content" ObjectID="_1798820475" r:id="rId556"/>
                    </w:object>
                  </w:r>
                </w:p>
              </w:tc>
            </w:tr>
            <w:tr w:rsidR="00E962C5" w:rsidRPr="00AE086E" w14:paraId="3BAE2011" w14:textId="77777777" w:rsidTr="00BF4DEA">
              <w:trPr>
                <w:trHeight w:val="536"/>
              </w:trPr>
              <w:tc>
                <w:tcPr>
                  <w:tcW w:w="589" w:type="dxa"/>
                  <w:vAlign w:val="center"/>
                </w:tcPr>
                <w:p w14:paraId="342FE6DE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1828C84A">
                      <v:shape id="_x0000_i1344" type="#_x0000_t75" style="width:18.75pt;height:11.25pt" o:ole="">
                        <v:imagedata r:id="rId446" o:title=""/>
                      </v:shape>
                      <o:OLEObject Type="Embed" ProgID="Equation.DSMT4" ShapeID="_x0000_i1344" DrawAspect="Content" ObjectID="_1798820476" r:id="rId557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2CB8A79E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6F988F6E">
                      <v:shape id="_x0000_i1345" type="#_x0000_t75" style="width:18.75pt;height:11.25pt" o:ole="">
                        <v:imagedata r:id="rId448" o:title=""/>
                      </v:shape>
                      <o:OLEObject Type="Embed" ProgID="Equation.DSMT4" ShapeID="_x0000_i1345" DrawAspect="Content" ObjectID="_1798820477" r:id="rId558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4303317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4AC352EA">
                      <v:shape id="_x0000_i1346" type="#_x0000_t75" style="width:18.75pt;height:11.25pt" o:ole="">
                        <v:imagedata r:id="rId446" o:title=""/>
                      </v:shape>
                      <o:OLEObject Type="Embed" ProgID="Equation.DSMT4" ShapeID="_x0000_i1346" DrawAspect="Content" ObjectID="_1798820478" r:id="rId559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6C8E611F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4250C0D6">
                      <v:shape id="_x0000_i1347" type="#_x0000_t75" style="width:18.75pt;height:11.25pt" o:ole="">
                        <v:imagedata r:id="rId448" o:title=""/>
                      </v:shape>
                      <o:OLEObject Type="Embed" ProgID="Equation.DSMT4" ShapeID="_x0000_i1347" DrawAspect="Content" ObjectID="_1798820479" r:id="rId560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2D30E4D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260" w14:anchorId="2F02A5D0">
                      <v:shape id="_x0000_i1348" type="#_x0000_t75" style="width:24.75pt;height:12.75pt" o:ole="">
                        <v:imagedata r:id="rId561" o:title=""/>
                      </v:shape>
                      <o:OLEObject Type="Embed" ProgID="Equation.DSMT4" ShapeID="_x0000_i1348" DrawAspect="Content" ObjectID="_1798820480" r:id="rId562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47C8BCD7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260" w14:anchorId="139FEEC3">
                      <v:shape id="_x0000_i1349" type="#_x0000_t75" style="width:24.75pt;height:12.75pt" o:ole="">
                        <v:imagedata r:id="rId563" o:title=""/>
                      </v:shape>
                      <o:OLEObject Type="Embed" ProgID="Equation.DSMT4" ShapeID="_x0000_i1349" DrawAspect="Content" ObjectID="_1798820481" r:id="rId564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7B0153A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260" w14:anchorId="79976C47">
                      <v:shape id="_x0000_i1350" type="#_x0000_t75" style="width:24.75pt;height:12.75pt" o:ole="">
                        <v:imagedata r:id="rId565" o:title=""/>
                      </v:shape>
                      <o:OLEObject Type="Embed" ProgID="Equation.DSMT4" ShapeID="_x0000_i1350" DrawAspect="Content" ObjectID="_1798820482" r:id="rId566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7CF4104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260" w14:anchorId="4121DDE6">
                      <v:shape id="_x0000_i1351" type="#_x0000_t75" style="width:24.75pt;height:12.75pt" o:ole="">
                        <v:imagedata r:id="rId567" o:title=""/>
                      </v:shape>
                      <o:OLEObject Type="Embed" ProgID="Equation.DSMT4" ShapeID="_x0000_i1351" DrawAspect="Content" ObjectID="_1798820483" r:id="rId568"/>
                    </w:object>
                  </w:r>
                </w:p>
              </w:tc>
              <w:tc>
                <w:tcPr>
                  <w:tcW w:w="762" w:type="dxa"/>
                  <w:vAlign w:val="center"/>
                </w:tcPr>
                <w:p w14:paraId="3A224EF0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40" w:dyaOrig="180" w14:anchorId="4B4A8F01">
                      <v:shape id="_x0000_i1352" type="#_x0000_t75" style="width:17.25pt;height:9pt" o:ole="">
                        <v:imagedata r:id="rId569" o:title=""/>
                      </v:shape>
                      <o:OLEObject Type="Embed" ProgID="Equation.DSMT4" ShapeID="_x0000_i1352" DrawAspect="Content" ObjectID="_1798820484" r:id="rId570"/>
                    </w:object>
                  </w:r>
                </w:p>
              </w:tc>
              <w:tc>
                <w:tcPr>
                  <w:tcW w:w="418" w:type="dxa"/>
                </w:tcPr>
                <w:p w14:paraId="513B157E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position w:val="-4"/>
                      <w:sz w:val="28"/>
                      <w:szCs w:val="28"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position w:val="-4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18" w:type="dxa"/>
                  <w:vAlign w:val="center"/>
                </w:tcPr>
                <w:p w14:paraId="62B4677A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40" w:dyaOrig="200" w14:anchorId="065CFA06">
                      <v:shape id="_x0000_i1353" type="#_x0000_t75" style="width:17.25pt;height:11.25pt" o:ole="">
                        <v:imagedata r:id="rId571" o:title=""/>
                      </v:shape>
                      <o:OLEObject Type="Embed" ProgID="Equation.DSMT4" ShapeID="_x0000_i1353" DrawAspect="Content" ObjectID="_1798820485" r:id="rId572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3DF291F5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620" w:dyaOrig="260" w14:anchorId="37F077CB">
                      <v:shape id="_x0000_i1354" type="#_x0000_t75" style="width:23.25pt;height:12.75pt" o:ole="">
                        <v:imagedata r:id="rId573" o:title=""/>
                      </v:shape>
                      <o:OLEObject Type="Embed" ProgID="Equation.DSMT4" ShapeID="_x0000_i1354" DrawAspect="Content" ObjectID="_1798820486" r:id="rId574"/>
                    </w:object>
                  </w:r>
                </w:p>
              </w:tc>
              <w:tc>
                <w:tcPr>
                  <w:tcW w:w="1180" w:type="dxa"/>
                  <w:vAlign w:val="center"/>
                </w:tcPr>
                <w:p w14:paraId="1DD6274B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59" w:dyaOrig="440" w14:anchorId="1F3088C1">
                      <v:shape id="_x0000_i1355" type="#_x0000_t75" style="width:42.75pt;height:21.75pt" o:ole="">
                        <v:imagedata r:id="rId464" o:title=""/>
                      </v:shape>
                      <o:OLEObject Type="Embed" ProgID="Equation.DSMT4" ShapeID="_x0000_i1355" DrawAspect="Content" ObjectID="_1798820487" r:id="rId575"/>
                    </w:object>
                  </w:r>
                </w:p>
              </w:tc>
            </w:tr>
            <w:tr w:rsidR="00E962C5" w:rsidRPr="00AE086E" w14:paraId="5290E9AE" w14:textId="77777777" w:rsidTr="00BF4DEA">
              <w:trPr>
                <w:trHeight w:val="965"/>
              </w:trPr>
              <w:tc>
                <w:tcPr>
                  <w:tcW w:w="589" w:type="dxa"/>
                  <w:shd w:val="clear" w:color="auto" w:fill="D9D9D9" w:themeFill="background1" w:themeFillShade="D9"/>
                  <w:vAlign w:val="center"/>
                </w:tcPr>
                <w:p w14:paraId="22111261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03FAE3CA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4B0179F9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589" w:type="dxa"/>
                  <w:shd w:val="clear" w:color="auto" w:fill="D9D9D9" w:themeFill="background1" w:themeFillShade="D9"/>
                  <w:vAlign w:val="center"/>
                </w:tcPr>
                <w:p w14:paraId="12B12B23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31D0A3D9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2C2A9646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589" w:type="dxa"/>
                  <w:shd w:val="clear" w:color="auto" w:fill="D9D9D9" w:themeFill="background1" w:themeFillShade="D9"/>
                  <w:vAlign w:val="center"/>
                </w:tcPr>
                <w:p w14:paraId="78D3B81E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6D4B5C0B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7F1709A7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589" w:type="dxa"/>
                  <w:shd w:val="clear" w:color="auto" w:fill="D9D9D9" w:themeFill="background1" w:themeFillShade="D9"/>
                  <w:vAlign w:val="center"/>
                </w:tcPr>
                <w:p w14:paraId="31DA4F05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1F163654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322F013E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589" w:type="dxa"/>
                  <w:vAlign w:val="center"/>
                </w:tcPr>
                <w:p w14:paraId="504F815D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23FB1E12">
                      <v:shape id="_x0000_i1356" type="#_x0000_t75" style="width:18.75pt;height:11.25pt" o:ole="">
                        <v:imagedata r:id="rId448" o:title=""/>
                      </v:shape>
                      <o:OLEObject Type="Embed" ProgID="Equation.DSMT4" ShapeID="_x0000_i1356" DrawAspect="Content" ObjectID="_1798820488" r:id="rId576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15229E76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73BD56BA">
                      <v:shape id="_x0000_i1357" type="#_x0000_t75" style="width:18.75pt;height:11.25pt" o:ole="">
                        <v:imagedata r:id="rId446" o:title=""/>
                      </v:shape>
                      <o:OLEObject Type="Embed" ProgID="Equation.DSMT4" ShapeID="_x0000_i1357" DrawAspect="Content" ObjectID="_1798820489" r:id="rId577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6C25C7E4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41B514A2">
                      <v:shape id="_x0000_i1358" type="#_x0000_t75" style="width:18.75pt;height:11.25pt" o:ole="">
                        <v:imagedata r:id="rId446" o:title=""/>
                      </v:shape>
                      <o:OLEObject Type="Embed" ProgID="Equation.DSMT4" ShapeID="_x0000_i1358" DrawAspect="Content" ObjectID="_1798820490" r:id="rId578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00726A6C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5AE55674">
                      <v:shape id="_x0000_i1359" type="#_x0000_t75" style="width:18.75pt;height:11.25pt" o:ole="">
                        <v:imagedata r:id="rId448" o:title=""/>
                      </v:shape>
                      <o:OLEObject Type="Embed" ProgID="Equation.DSMT4" ShapeID="_x0000_i1359" DrawAspect="Content" ObjectID="_1798820491" r:id="rId579"/>
                    </w:object>
                  </w:r>
                </w:p>
              </w:tc>
              <w:tc>
                <w:tcPr>
                  <w:tcW w:w="762" w:type="dxa"/>
                  <w:vAlign w:val="center"/>
                </w:tcPr>
                <w:p w14:paraId="406956A0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200" w:dyaOrig="279" w14:anchorId="2B32848C">
                      <v:shape id="_x0000_i1360" type="#_x0000_t75" style="width:11.25pt;height:14.25pt" o:ole="">
                        <v:imagedata r:id="rId580" o:title=""/>
                      </v:shape>
                      <o:OLEObject Type="Embed" ProgID="Equation.DSMT4" ShapeID="_x0000_i1360" DrawAspect="Content" ObjectID="_1798820492" r:id="rId581"/>
                    </w:object>
                  </w:r>
                </w:p>
              </w:tc>
              <w:tc>
                <w:tcPr>
                  <w:tcW w:w="418" w:type="dxa"/>
                  <w:shd w:val="clear" w:color="auto" w:fill="D9D9D9" w:themeFill="background1" w:themeFillShade="D9"/>
                </w:tcPr>
                <w:p w14:paraId="242D041B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6E0345CA" w14:textId="77777777" w:rsidR="00E962C5" w:rsidRPr="001D2C98" w:rsidRDefault="00E962C5" w:rsidP="00E962C5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0E994940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position w:val="-6"/>
                      <w:sz w:val="28"/>
                      <w:szCs w:val="28"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418" w:type="dxa"/>
                  <w:vAlign w:val="center"/>
                </w:tcPr>
                <w:p w14:paraId="299BE143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200" w:dyaOrig="279" w14:anchorId="4C13B19F">
                      <v:shape id="_x0000_i1361" type="#_x0000_t75" style="width:11.25pt;height:14.25pt" o:ole="">
                        <v:imagedata r:id="rId580" o:title=""/>
                      </v:shape>
                      <o:OLEObject Type="Embed" ProgID="Equation.DSMT4" ShapeID="_x0000_i1361" DrawAspect="Content" ObjectID="_1798820493" r:id="rId582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5C1D85FA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4"/>
                      <w:sz w:val="28"/>
                      <w:szCs w:val="28"/>
                      <w14:ligatures w14:val="standardContextual"/>
                    </w:rPr>
                    <w:object w:dxaOrig="240" w:dyaOrig="620" w14:anchorId="2A91F488">
                      <v:shape id="_x0000_i1362" type="#_x0000_t75" style="width:12pt;height:31.5pt" o:ole="">
                        <v:imagedata r:id="rId583" o:title=""/>
                      </v:shape>
                      <o:OLEObject Type="Embed" ProgID="Equation.DSMT4" ShapeID="_x0000_i1362" DrawAspect="Content" ObjectID="_1798820494" r:id="rId584"/>
                    </w:object>
                  </w:r>
                </w:p>
              </w:tc>
              <w:tc>
                <w:tcPr>
                  <w:tcW w:w="1180" w:type="dxa"/>
                  <w:vAlign w:val="center"/>
                </w:tcPr>
                <w:p w14:paraId="73A9C253" w14:textId="77777777" w:rsidR="00E962C5" w:rsidRPr="00AE086E" w:rsidRDefault="00E962C5" w:rsidP="00E962C5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30"/>
                      <w:sz w:val="28"/>
                      <w:szCs w:val="28"/>
                      <w14:ligatures w14:val="standardContextual"/>
                    </w:rPr>
                    <w:object w:dxaOrig="1160" w:dyaOrig="720" w14:anchorId="3C5EE218">
                      <v:shape id="_x0000_i1363" type="#_x0000_t75" style="width:43.5pt;height:36pt" o:ole="">
                        <v:imagedata r:id="rId585" o:title=""/>
                      </v:shape>
                      <o:OLEObject Type="Embed" ProgID="Equation.DSMT4" ShapeID="_x0000_i1363" DrawAspect="Content" ObjectID="_1798820495" r:id="rId586"/>
                    </w:object>
                  </w:r>
                </w:p>
              </w:tc>
            </w:tr>
          </w:tbl>
          <w:p w14:paraId="1C61980C" w14:textId="77777777" w:rsidR="00E962C5" w:rsidRDefault="00E962C5" w:rsidP="00E962C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9204581" w14:textId="77777777" w:rsidR="00F173B2" w:rsidRDefault="00F173B2" w:rsidP="00F173B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712C40C" w14:textId="77777777" w:rsidR="00E962C5" w:rsidRPr="00AE086E" w:rsidRDefault="00E962C5" w:rsidP="00E962C5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ملاحظات</w:t>
            </w:r>
          </w:p>
          <w:p w14:paraId="55F7E955" w14:textId="77777777" w:rsidR="00E962C5" w:rsidRPr="00AE086E" w:rsidRDefault="00E962C5" w:rsidP="00E962C5">
            <w:pPr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>تسمى الحالات التي لا تسمح فيها النظريات السابقة من استنتاج النهاية بحالات</w:t>
            </w:r>
            <w:r w:rsidRPr="00AE086E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"</w:t>
            </w: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عدم التعيين"</w:t>
            </w:r>
          </w:p>
          <w:p w14:paraId="22BF4E14" w14:textId="77777777" w:rsidR="00E962C5" w:rsidRPr="00AE086E" w:rsidRDefault="00E962C5" w:rsidP="00E962C5">
            <w:pPr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>يتم بصفة عامة حساب نهاية دالة عند كل حد من حدود مجموعة تعريفها.</w:t>
            </w:r>
          </w:p>
          <w:p w14:paraId="202313D5" w14:textId="77777777" w:rsidR="00E962C5" w:rsidRDefault="00E962C5" w:rsidP="00E962C5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CBC9F8D" w14:textId="77777777" w:rsidR="00E962C5" w:rsidRPr="00242ED2" w:rsidRDefault="00E962C5" w:rsidP="00E962C5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42E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حالة عامة:</w:t>
            </w:r>
          </w:p>
          <w:p w14:paraId="6B41E7DF" w14:textId="77777777" w:rsidR="00E962C5" w:rsidRPr="00242ED2" w:rsidRDefault="00E962C5" w:rsidP="00E962C5">
            <w:pPr>
              <w:pStyle w:val="Paragraphedeliste"/>
              <w:numPr>
                <w:ilvl w:val="0"/>
                <w:numId w:val="39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نهاية دالة كثير حدود عند </w:t>
            </w:r>
            <w:r w:rsidRPr="00242ED2">
              <w:rPr>
                <w:rFonts w:ascii="Amiri" w:hAnsi="Amiri" w:cs="Amiri"/>
                <w:position w:val="-6"/>
                <w:sz w:val="28"/>
                <w:szCs w:val="28"/>
              </w:rPr>
              <w:object w:dxaOrig="499" w:dyaOrig="260" w14:anchorId="1F1480A6">
                <v:shape id="_x0000_i1364" type="#_x0000_t75" style="width:24.75pt;height:12.75pt" o:ole="">
                  <v:imagedata r:id="rId587" o:title=""/>
                </v:shape>
                <o:OLEObject Type="Embed" ProgID="Equation.DSMT4" ShapeID="_x0000_i1364" DrawAspect="Content" ObjectID="_1798820496" r:id="rId588"/>
              </w:object>
            </w: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242ED2">
              <w:rPr>
                <w:rFonts w:ascii="Amiri" w:hAnsi="Amiri" w:cs="Amiri"/>
                <w:position w:val="-4"/>
                <w:sz w:val="28"/>
                <w:szCs w:val="28"/>
              </w:rPr>
              <w:object w:dxaOrig="480" w:dyaOrig="200" w14:anchorId="7098102E">
                <v:shape id="_x0000_i1365" type="#_x0000_t75" style="width:24pt;height:11.25pt" o:ole="">
                  <v:imagedata r:id="rId589" o:title=""/>
                </v:shape>
                <o:OLEObject Type="Embed" ProgID="Equation.DSMT4" ShapeID="_x0000_i1365" DrawAspect="Content" ObjectID="_1798820497" r:id="rId590"/>
              </w:object>
            </w: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 هي نهاية حدها الأعلى درجة</w:t>
            </w:r>
          </w:p>
          <w:p w14:paraId="5A693565" w14:textId="77777777" w:rsidR="00E962C5" w:rsidRPr="00242ED2" w:rsidRDefault="00E962C5" w:rsidP="00E962C5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نهاية الدالة الناطقة عند </w:t>
            </w:r>
            <w:r w:rsidRPr="00242ED2">
              <w:rPr>
                <w:rFonts w:ascii="Amiri" w:hAnsi="Amiri" w:cs="Amiri"/>
                <w:position w:val="-6"/>
                <w:sz w:val="28"/>
                <w:szCs w:val="28"/>
              </w:rPr>
              <w:object w:dxaOrig="499" w:dyaOrig="260" w14:anchorId="14B1B78A">
                <v:shape id="_x0000_i1366" type="#_x0000_t75" style="width:24.75pt;height:12.75pt" o:ole="">
                  <v:imagedata r:id="rId587" o:title=""/>
                </v:shape>
                <o:OLEObject Type="Embed" ProgID="Equation.DSMT4" ShapeID="_x0000_i1366" DrawAspect="Content" ObjectID="_1798820498" r:id="rId591"/>
              </w:object>
            </w: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242ED2">
              <w:rPr>
                <w:rFonts w:ascii="Amiri" w:hAnsi="Amiri" w:cs="Amiri"/>
                <w:position w:val="-4"/>
                <w:sz w:val="28"/>
                <w:szCs w:val="28"/>
              </w:rPr>
              <w:object w:dxaOrig="480" w:dyaOrig="200" w14:anchorId="00DAE24F">
                <v:shape id="_x0000_i1367" type="#_x0000_t75" style="width:24pt;height:11.25pt" o:ole="">
                  <v:imagedata r:id="rId589" o:title=""/>
                </v:shape>
                <o:OLEObject Type="Embed" ProgID="Equation.DSMT4" ShapeID="_x0000_i1367" DrawAspect="Content" ObjectID="_1798820499" r:id="rId592"/>
              </w:object>
            </w:r>
            <w:r w:rsidRPr="00242ED2">
              <w:rPr>
                <w:rFonts w:ascii="Amiri" w:hAnsi="Amiri" w:cs="Amiri"/>
                <w:sz w:val="28"/>
                <w:szCs w:val="28"/>
                <w:rtl/>
              </w:rPr>
              <w:t>هي نهاية حاصل قسمة الحد الأعلى درجة في البسط على الحد الأعلى درجة في المقام.</w:t>
            </w:r>
          </w:p>
          <w:p w14:paraId="11324660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50C28CD1" w14:textId="77777777" w:rsidR="00E962C5" w:rsidRDefault="00E962C5" w:rsidP="00E962C5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5F2947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تطبيقات</w:t>
            </w:r>
          </w:p>
          <w:p w14:paraId="52A113C1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087FA730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noProof/>
                <w:color w:val="FF0000"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D11A657" wp14:editId="59274B72">
                      <wp:simplePos x="0" y="0"/>
                      <wp:positionH relativeFrom="column">
                        <wp:posOffset>205179</wp:posOffset>
                      </wp:positionH>
                      <wp:positionV relativeFrom="paragraph">
                        <wp:posOffset>315964</wp:posOffset>
                      </wp:positionV>
                      <wp:extent cx="2562446" cy="2360428"/>
                      <wp:effectExtent l="0" t="0" r="28575" b="20955"/>
                      <wp:wrapNone/>
                      <wp:docPr id="14329855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2446" cy="236042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289483" w14:textId="77777777" w:rsidR="00E962C5" w:rsidRDefault="00E962C5" w:rsidP="00E962C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094585" wp14:editId="5CBCEA63">
                                        <wp:extent cx="2256155" cy="2256155"/>
                                        <wp:effectExtent l="0" t="0" r="0" b="0"/>
                                        <wp:docPr id="158380966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18551848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56155" cy="2256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11A657" id="Rectangle 6" o:spid="_x0000_s1044" style="position:absolute;left:0;text-align:left;margin-left:16.15pt;margin-top:24.9pt;width:201.75pt;height:185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" fillcolor="white [3201]" strokecolor="white [3212]" strokeweight="2pt">
                      <v:textbox>
                        <w:txbxContent>
                          <w:p w14:paraId="68289483" w14:textId="77777777" w:rsidR="00E962C5" w:rsidRDefault="00E962C5" w:rsidP="00E962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094585" wp14:editId="5CBCEA63">
                                  <wp:extent cx="2256155" cy="2256155"/>
                                  <wp:effectExtent l="0" t="0" r="0" b="0"/>
                                  <wp:docPr id="158380966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8551848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6155" cy="2256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 xml:space="preserve"> ت25ص 133</w:t>
            </w:r>
          </w:p>
          <w:p w14:paraId="243D8846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67A1A2DE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ت26ص133</w:t>
            </w:r>
          </w:p>
          <w:p w14:paraId="3EF21CC1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6945E67C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ت27ص133</w:t>
            </w:r>
          </w:p>
          <w:p w14:paraId="39A8231A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0257602F" w14:textId="77777777" w:rsidR="00E962C5" w:rsidRDefault="00E962C5" w:rsidP="00E962C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07E1EC50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2C8FDF0A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244460BB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1AB4BE52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55943A98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2986FC30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30CD1EB1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71B331AE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6372661A" w14:textId="77777777" w:rsidR="00F173B2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109EB296" w14:textId="77777777" w:rsidR="00F173B2" w:rsidRPr="005F2947" w:rsidRDefault="00F173B2" w:rsidP="00F173B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24643B95" w14:textId="77777777" w:rsidR="00950D69" w:rsidRPr="00792B9B" w:rsidRDefault="00950D69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344E8FDB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F19E6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5680BB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AB99B6" w14:textId="77777777" w:rsidR="00D24484" w:rsidRDefault="00D24484" w:rsidP="00D2448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0E3EA3" w14:textId="415D7BFD" w:rsidR="00D24484" w:rsidRDefault="00D24484" w:rsidP="00D2448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9538F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B70398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11A9F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B2817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1C603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A3A5C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1B729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073C7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A814AB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2DEA1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7A6BDF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88F2A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D0A8D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E9E2DF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B169A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2E904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608872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5F42C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926D9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831FC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66308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60060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D41EDF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B1332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04D08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C00DE8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E2285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3362A2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5BBB9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38686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0AC589" w14:textId="77777777" w:rsidR="00950D69" w:rsidRPr="00792B9B" w:rsidRDefault="00950D69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67F1FA2" w14:textId="77777777" w:rsidR="00950D69" w:rsidRPr="00792B9B" w:rsidRDefault="00950D69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081E5DD5" w14:textId="77777777" w:rsidR="00950D69" w:rsidRDefault="00950D69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C359C5" wp14:editId="2657A36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95566005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8BF86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618356B" w14:textId="7C5FF345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5C7EC2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C7EC2" w:rsidRPr="00D23DE0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تبرير أن مستقيما معلوما هو مستقيم مقارب مائل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359C5" id="_x0000_s1045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X/q84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238BF86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618356B" w14:textId="7C5FF345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5C7EC2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5C7EC2" w:rsidRPr="00D23DE0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تبرير أن مستقيما معلوما هو مستقيم مقارب مائل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2448D0" wp14:editId="0A0A155A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36527651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1A260" w14:textId="037E7DFD" w:rsidR="00950D69" w:rsidRPr="00305590" w:rsidRDefault="00950D69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5C7EC2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3C2F1F08" w14:textId="77777777" w:rsidR="00950D69" w:rsidRDefault="00950D69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448D0" id="_x0000_s1046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yWMq4X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6531A260" w14:textId="037E7DFD" w:rsidR="00950D69" w:rsidRPr="00305590" w:rsidRDefault="00950D69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5C7EC2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3C2F1F08" w14:textId="77777777" w:rsidR="00950D69" w:rsidRDefault="00950D69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E1E39B" wp14:editId="57E576D7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50286992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3676C" w14:textId="77777777" w:rsidR="00950D69" w:rsidRPr="00305590" w:rsidRDefault="00950D69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1E39B" id="_x0000_s1047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HaILI9yAgAARA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30A3676C" w14:textId="77777777" w:rsidR="00950D69" w:rsidRPr="00305590" w:rsidRDefault="00950D69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0D0587" wp14:editId="2399C358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99547468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DD0E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</w:t>
                            </w:r>
                          </w:p>
                          <w:p w14:paraId="755B6309" w14:textId="5CD87346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5C7EC2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C7EC2" w:rsidRPr="005C7EC2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المستقيم المقارب المائل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D0587" id="_x0000_s1048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HUPGp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6F06DD0E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</w:t>
                      </w:r>
                    </w:p>
                    <w:p w14:paraId="755B6309" w14:textId="5CD87346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5C7EC2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5C7EC2" w:rsidRPr="005C7EC2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المستقيم المقارب المائل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00262D6" w14:textId="77777777" w:rsidR="00950D69" w:rsidRPr="00792B9B" w:rsidRDefault="00950D69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50D69" w:rsidRPr="00792B9B" w14:paraId="5EDBD7C4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69676E5" w14:textId="77777777" w:rsidR="00950D69" w:rsidRPr="00305590" w:rsidRDefault="00950D69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55C1027" w14:textId="77777777" w:rsidR="00950D69" w:rsidRPr="00305590" w:rsidRDefault="00950D69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7E45D4C" w14:textId="77777777" w:rsidR="00950D69" w:rsidRPr="00305590" w:rsidRDefault="00950D69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50D69" w:rsidRPr="00792B9B" w14:paraId="27042AFC" w14:textId="77777777" w:rsidTr="00305590">
        <w:tc>
          <w:tcPr>
            <w:tcW w:w="1278" w:type="dxa"/>
          </w:tcPr>
          <w:p w14:paraId="32F16C05" w14:textId="77777777" w:rsidR="00950D69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2C9D248" w14:textId="77777777" w:rsidR="00950D69" w:rsidRDefault="00950D6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950586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01B8C6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1A6EA1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12E325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A0AEF4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647613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12698D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683E55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2C233C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50A544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E0EDD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10CCD6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8EFA0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1A683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1CA3A8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BF14CF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8E2C8F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501808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B6B99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FA585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1B6820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769D1E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766DBB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5C4CA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F501C6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51ECBC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F3C00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1B0E0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F53C6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1B989A" w14:textId="77777777" w:rsidR="00950D69" w:rsidRPr="00FB5A89" w:rsidRDefault="00950D6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4BA53F2" w14:textId="77777777" w:rsidR="00950D69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5D3363B" w14:textId="77777777" w:rsidR="005C7EC2" w:rsidRDefault="005C7EC2" w:rsidP="005C7EC2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B6F5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52D44E5F" w14:textId="77777777" w:rsidR="005C7EC2" w:rsidRPr="00BB6F5E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0C0900C" w14:textId="05B01B27" w:rsidR="005C7EC2" w:rsidRDefault="005C7EC2" w:rsidP="005C7EC2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المستوي إلى معلم </w:t>
            </w:r>
            <w:r w:rsidR="00F173B2" w:rsidRPr="00BB6F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وليكن</w: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المستقيم </w:t>
            </w:r>
            <w:r w:rsidRPr="00BB6F5E">
              <w:rPr>
                <w:rFonts w:cstheme="minorHAnsi"/>
                <w:kern w:val="2"/>
                <w:position w:val="-14"/>
                <w:sz w:val="28"/>
                <w:szCs w:val="28"/>
                <w14:ligatures w14:val="standardContextual"/>
              </w:rPr>
              <w:object w:dxaOrig="1340" w:dyaOrig="400" w14:anchorId="673DDB26">
                <v:shape id="_x0000_i1368" type="#_x0000_t75" style="width:66.75pt;height:19.5pt" o:ole="">
                  <v:imagedata r:id="rId593" o:title=""/>
                </v:shape>
                <o:OLEObject Type="Embed" ProgID="Equation.DSMT4" ShapeID="_x0000_i1368" DrawAspect="Content" ObjectID="_1798820500" r:id="rId594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F173B2" w:rsidRPr="00BB6F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والدالة</w: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B6F5E">
              <w:rPr>
                <w:rFonts w:ascii="Amiri" w:hAnsi="Amiri" w:cs="Amiri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200" w:dyaOrig="320" w14:anchorId="4B0D274E">
                <v:shape id="_x0000_i1369" type="#_x0000_t75" style="width:11.25pt;height:16.5pt" o:ole="">
                  <v:imagedata r:id="rId595" o:title=""/>
                </v:shape>
                <o:OLEObject Type="Embed" ProgID="Equation.DSMT4" ShapeID="_x0000_i1369" DrawAspect="Content" ObjectID="_1798820501" r:id="rId596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BB6F5E">
              <w:rPr>
                <w:rFonts w:ascii="Amiri" w:hAnsi="Amiri" w:cs="Amiri"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880" w:dyaOrig="400" w14:anchorId="52A9C7C2">
                <v:shape id="_x0000_i1370" type="#_x0000_t75" style="width:44.25pt;height:20.25pt" o:ole="">
                  <v:imagedata r:id="rId597" o:title=""/>
                </v:shape>
                <o:OLEObject Type="Embed" ProgID="Equation.DSMT4" ShapeID="_x0000_i1370" DrawAspect="Content" ObjectID="_1798820502" r:id="rId598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B6F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بـ:</w: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247C7B">
              <w:rPr>
                <w:rFonts w:cstheme="minorHAnsi"/>
                <w:kern w:val="2"/>
                <w:position w:val="-24"/>
                <w:sz w:val="28"/>
                <w:szCs w:val="28"/>
                <w14:ligatures w14:val="standardContextual"/>
              </w:rPr>
              <w:object w:dxaOrig="1359" w:dyaOrig="660" w14:anchorId="566130F2">
                <v:shape id="_x0000_i1371" type="#_x0000_t75" style="width:67.5pt;height:33pt" o:ole="">
                  <v:imagedata r:id="rId599" o:title=""/>
                </v:shape>
                <o:OLEObject Type="Embed" ProgID="Equation.DSMT4" ShapeID="_x0000_i1371" DrawAspect="Content" ObjectID="_1798820503" r:id="rId600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>1) بين أنه من أجل</w:t>
            </w:r>
            <w:r w:rsidRPr="00BB6F5E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00" w:dyaOrig="200" w14:anchorId="699F9B17">
                <v:shape id="_x0000_i1372" type="#_x0000_t75" style="width:11.25pt;height:11.25pt" o:ole="">
                  <v:imagedata r:id="rId601" o:title=""/>
                </v:shape>
                <o:OLEObject Type="Embed" ProgID="Equation.DSMT4" ShapeID="_x0000_i1372" DrawAspect="Content" ObjectID="_1798820504" r:id="rId602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من</w:t>
            </w:r>
            <w:r w:rsidRPr="00BB6F5E">
              <w:rPr>
                <w:rFonts w:ascii="Amiri" w:hAnsi="Amiri" w:cs="Amiri"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880" w:dyaOrig="400" w14:anchorId="2B0D9FC4">
                <v:shape id="_x0000_i1373" type="#_x0000_t75" style="width:44.25pt;height:20.25pt" o:ole="">
                  <v:imagedata r:id="rId597" o:title=""/>
                </v:shape>
                <o:OLEObject Type="Embed" ProgID="Equation.DSMT4" ShapeID="_x0000_i1373" DrawAspect="Content" ObjectID="_1798820505" r:id="rId603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أن: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B6F5E">
              <w:rPr>
                <w:rFonts w:ascii="Amiri" w:hAnsi="Amiri" w:cs="Amiri"/>
                <w:kern w:val="2"/>
                <w:position w:val="-26"/>
                <w:sz w:val="28"/>
                <w:szCs w:val="28"/>
                <w:lang w:bidi="ar-DZ"/>
                <w14:ligatures w14:val="standardContextual"/>
              </w:rPr>
              <w:object w:dxaOrig="2160" w:dyaOrig="680" w14:anchorId="44B6F6F2">
                <v:shape id="_x0000_i1374" type="#_x0000_t75" style="width:108pt;height:34.5pt" o:ole="">
                  <v:imagedata r:id="rId604" o:title=""/>
                </v:shape>
                <o:OLEObject Type="Embed" ProgID="Equation.DSMT4" ShapeID="_x0000_i1374" DrawAspect="Content" ObjectID="_1798820506" r:id="rId605"/>
              </w:object>
            </w:r>
          </w:p>
          <w:p w14:paraId="35CF83A8" w14:textId="6EDAF39C" w:rsidR="005C7EC2" w:rsidRDefault="005C7EC2" w:rsidP="005C7EC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2)أحسب </w:t>
            </w:r>
            <w:r w:rsidRPr="00BB6F5E">
              <w:rPr>
                <w:rFonts w:ascii="Amiri" w:hAnsi="Amiri" w:cs="Amiri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1420" w:dyaOrig="320" w14:anchorId="03747208">
                <v:shape id="_x0000_i1375" type="#_x0000_t75" style="width:70.5pt;height:16.5pt" o:ole="">
                  <v:imagedata r:id="rId606" o:title=""/>
                </v:shape>
                <o:OLEObject Type="Embed" ProgID="Equation.DSMT4" ShapeID="_x0000_i1375" DrawAspect="Content" ObjectID="_1798820507" r:id="rId607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الوضع النسبي بين </w:t>
            </w:r>
            <w:r w:rsidRPr="00BB6F5E">
              <w:rPr>
                <w:rFonts w:ascii="Amiri" w:hAnsi="Amiri" w:cs="Amiri"/>
                <w:kern w:val="2"/>
                <w:position w:val="-16"/>
                <w:sz w:val="28"/>
                <w:szCs w:val="28"/>
                <w:lang w:bidi="ar-DZ"/>
                <w14:ligatures w14:val="standardContextual"/>
              </w:rPr>
              <w:object w:dxaOrig="440" w:dyaOrig="420" w14:anchorId="25474B97">
                <v:shape id="_x0000_i1376" type="#_x0000_t75" style="width:21.75pt;height:21pt" o:ole="">
                  <v:imagedata r:id="rId608" o:title=""/>
                </v:shape>
                <o:OLEObject Type="Embed" ProgID="Equation.DSMT4" ShapeID="_x0000_i1376" DrawAspect="Content" ObjectID="_1798820508" r:id="rId609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BB6F5E">
              <w:rPr>
                <w:rFonts w:ascii="Amiri" w:hAnsi="Amiri" w:cs="Amiri"/>
                <w:kern w:val="2"/>
                <w:position w:val="-16"/>
                <w:sz w:val="28"/>
                <w:szCs w:val="28"/>
                <w:lang w:bidi="ar-DZ"/>
                <w14:ligatures w14:val="standardContextual"/>
              </w:rPr>
              <w:object w:dxaOrig="420" w:dyaOrig="440" w14:anchorId="3B2B998D">
                <v:shape id="_x0000_i1377" type="#_x0000_t75" style="width:21pt;height:21.75pt" o:ole="">
                  <v:imagedata r:id="rId610" o:title=""/>
                </v:shape>
                <o:OLEObject Type="Embed" ProgID="Equation.DSMT4" ShapeID="_x0000_i1377" DrawAspect="Content" ObjectID="_1798820509" r:id="rId611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3) أحسب </w:t>
            </w:r>
            <w:r w:rsidRPr="00BB6F5E">
              <w:rPr>
                <w:rFonts w:ascii="Amiri" w:hAnsi="Amiri" w:cs="Amiri"/>
                <w:kern w:val="2"/>
                <w:position w:val="-28"/>
                <w:sz w:val="28"/>
                <w:szCs w:val="28"/>
                <w:lang w:bidi="ar-DZ"/>
                <w14:ligatures w14:val="standardContextual"/>
              </w:rPr>
              <w:object w:dxaOrig="2079" w:dyaOrig="560" w14:anchorId="12AE8AD2">
                <v:shape id="_x0000_i1378" type="#_x0000_t75" style="width:105pt;height:27.75pt" o:ole="">
                  <v:imagedata r:id="rId612" o:title=""/>
                </v:shape>
                <o:OLEObject Type="Embed" ProgID="Equation.DSMT4" ShapeID="_x0000_i1378" DrawAspect="Content" ObjectID="_1798820510" r:id="rId613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 مــــــــــــــــاذا تستنتج؟</w:t>
            </w:r>
          </w:p>
          <w:p w14:paraId="74FA8225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95FB589" w14:textId="77777777" w:rsidR="005C7EC2" w:rsidRDefault="005C7EC2" w:rsidP="005C7EC2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5C7EC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shd w:val="clear" w:color="auto" w:fill="D1FBD3"/>
                <w:rtl/>
              </w:rPr>
              <w:t>المستقيم المقارب المائل</w:t>
            </w:r>
            <w:r w:rsidRPr="00E6392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77C4186A" w14:textId="77777777" w:rsidR="005C7EC2" w:rsidRPr="00500D6E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E63928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المستوي منسوب إلى معلم و </w:t>
            </w:r>
            <w:r w:rsidRPr="00E63928">
              <w:rPr>
                <w:rFonts w:ascii="Amiri" w:hAnsi="Amiri" w:cs="Amiri"/>
                <w:kern w:val="2"/>
                <w:position w:val="-16"/>
                <w:sz w:val="28"/>
                <w:szCs w:val="28"/>
                <w14:ligatures w14:val="standardContextual"/>
              </w:rPr>
              <w:object w:dxaOrig="440" w:dyaOrig="420" w14:anchorId="4D105089">
                <v:shape id="_x0000_i1379" type="#_x0000_t75" style="width:21.75pt;height:21pt" o:ole="">
                  <v:imagedata r:id="rId614" o:title=""/>
                </v:shape>
                <o:OLEObject Type="Embed" ProgID="Equation.DSMT4" ShapeID="_x0000_i1379" DrawAspect="Content" ObjectID="_1798820511" r:id="rId615"/>
              </w:object>
            </w:r>
            <w:r w:rsidRPr="00E63928">
              <w:rPr>
                <w:rFonts w:ascii="Amiri" w:hAnsi="Amiri" w:cs="Amiri"/>
                <w:sz w:val="28"/>
                <w:szCs w:val="28"/>
                <w:rtl/>
              </w:rPr>
              <w:t xml:space="preserve"> التمثيل البياني للدالة </w:t>
            </w:r>
            <w:r w:rsidRPr="00E63928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00" w:dyaOrig="320" w14:anchorId="05EE8518">
                <v:shape id="_x0000_i1380" type="#_x0000_t75" style="width:11.25pt;height:16.5pt" o:ole="">
                  <v:imagedata r:id="rId616" o:title=""/>
                </v:shape>
                <o:OLEObject Type="Embed" ProgID="Equation.DSMT4" ShapeID="_x0000_i1380" DrawAspect="Content" ObjectID="_1798820512" r:id="rId617"/>
              </w:object>
            </w:r>
          </w:p>
          <w:p w14:paraId="38E99DEF" w14:textId="77777777" w:rsidR="005C7EC2" w:rsidRPr="00E63928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6392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755CA460" w14:textId="77777777" w:rsidR="005C7EC2" w:rsidRDefault="005C7EC2" w:rsidP="005C7EC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63928">
              <w:rPr>
                <w:rFonts w:ascii="Amiri" w:hAnsi="Amiri" w:cs="Amiri"/>
                <w:sz w:val="28"/>
                <w:szCs w:val="28"/>
                <w:rtl/>
              </w:rPr>
              <w:t xml:space="preserve">إذا كان </w:t>
            </w:r>
            <w:r w:rsidRPr="00E63928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2640" w:dyaOrig="560" w14:anchorId="2A749DB8">
                <v:shape id="_x0000_i1381" type="#_x0000_t75" style="width:132pt;height:27.75pt" o:ole="">
                  <v:imagedata r:id="rId618" o:title=""/>
                </v:shape>
                <o:OLEObject Type="Embed" ProgID="Equation.DSMT4" ShapeID="_x0000_i1381" DrawAspect="Content" ObjectID="_1798820513" r:id="rId619"/>
              </w:object>
            </w:r>
            <w:r w:rsidRPr="00E63928">
              <w:rPr>
                <w:rFonts w:ascii="Amiri" w:hAnsi="Amiri" w:cs="Amiri"/>
                <w:sz w:val="28"/>
                <w:szCs w:val="28"/>
                <w:rtl/>
              </w:rPr>
              <w:t xml:space="preserve"> فإن المستقيم </w:t>
            </w:r>
            <w:r w:rsidRPr="00E63928">
              <w:rPr>
                <w:rFonts w:ascii="Amiri" w:hAnsi="Amiri" w:cs="Amiri"/>
                <w:kern w:val="2"/>
                <w:position w:val="-16"/>
                <w:sz w:val="28"/>
                <w:szCs w:val="28"/>
                <w14:ligatures w14:val="standardContextual"/>
              </w:rPr>
              <w:object w:dxaOrig="1680" w:dyaOrig="440" w14:anchorId="56D377EE">
                <v:shape id="_x0000_i1382" type="#_x0000_t75" style="width:84pt;height:21.75pt" o:ole="">
                  <v:imagedata r:id="rId620" o:title=""/>
                </v:shape>
                <o:OLEObject Type="Embed" ProgID="Equation.DSMT4" ShapeID="_x0000_i1382" DrawAspect="Content" ObjectID="_1798820514" r:id="rId621"/>
              </w:object>
            </w:r>
            <w:r w:rsidRPr="00E63928">
              <w:rPr>
                <w:rFonts w:ascii="Amiri" w:hAnsi="Amiri" w:cs="Amiri"/>
                <w:sz w:val="28"/>
                <w:szCs w:val="28"/>
                <w:rtl/>
              </w:rPr>
              <w:t xml:space="preserve"> يسمى مقاربا مـــائلا لـ </w:t>
            </w:r>
            <w:r w:rsidRPr="00E63928">
              <w:rPr>
                <w:rFonts w:ascii="Amiri" w:hAnsi="Amiri" w:cs="Amiri"/>
                <w:kern w:val="2"/>
                <w:position w:val="-16"/>
                <w:sz w:val="28"/>
                <w:szCs w:val="28"/>
                <w14:ligatures w14:val="standardContextual"/>
              </w:rPr>
              <w:object w:dxaOrig="440" w:dyaOrig="420" w14:anchorId="09ACC85F">
                <v:shape id="_x0000_i1383" type="#_x0000_t75" style="width:21.75pt;height:21pt" o:ole="">
                  <v:imagedata r:id="rId622" o:title=""/>
                </v:shape>
                <o:OLEObject Type="Embed" ProgID="Equation.DSMT4" ShapeID="_x0000_i1383" DrawAspect="Content" ObjectID="_1798820515" r:id="rId623"/>
              </w:object>
            </w:r>
            <w:r w:rsidRPr="00E63928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E1AECCF" w14:textId="77777777" w:rsidR="005C7EC2" w:rsidRDefault="005C7EC2" w:rsidP="005C7EC2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C7EC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shd w:val="clear" w:color="auto" w:fill="D1FBD3"/>
                <w:rtl/>
              </w:rPr>
              <w:t>مثال: ت45 ص</w:t>
            </w:r>
            <w:r w:rsidRPr="00E6392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136</w:t>
            </w:r>
          </w:p>
          <w:p w14:paraId="69FBBDCE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9AD645F" w14:textId="77777777" w:rsidR="005C7EC2" w:rsidRPr="00A56FB1" w:rsidRDefault="005C7EC2" w:rsidP="005C7EC2">
            <w:pPr>
              <w:pStyle w:val="Paragraphedeliste"/>
              <w:numPr>
                <w:ilvl w:val="0"/>
                <w:numId w:val="40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56FB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اثبات أن المستقيم </w:t>
            </w:r>
            <w:r w:rsidRPr="00A56FB1">
              <w:rPr>
                <w:rFonts w:ascii="Amiri" w:hAnsi="Amiri" w:cs="Amiri"/>
                <w:color w:val="FF0000"/>
                <w:position w:val="-16"/>
                <w:sz w:val="28"/>
                <w:szCs w:val="28"/>
                <w:lang w:bidi="ar-DZ"/>
              </w:rPr>
              <w:object w:dxaOrig="420" w:dyaOrig="440" w14:anchorId="448F8EFF">
                <v:shape id="_x0000_i1384" type="#_x0000_t75" style="width:21pt;height:21.75pt" o:ole="">
                  <v:imagedata r:id="rId624" o:title=""/>
                </v:shape>
                <o:OLEObject Type="Embed" ProgID="Equation.DSMT4" ShapeID="_x0000_i1384" DrawAspect="Content" ObjectID="_1798820516" r:id="rId625"/>
              </w:object>
            </w:r>
            <w:r w:rsidRPr="00A56FB1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مقارب مائل للمنحنى </w:t>
            </w:r>
            <w:r w:rsidRPr="00A56FB1">
              <w:rPr>
                <w:rFonts w:ascii="Amiri" w:hAnsi="Amiri" w:cs="Amiri"/>
                <w:color w:val="FF0000"/>
                <w:position w:val="-16"/>
                <w:sz w:val="28"/>
                <w:szCs w:val="28"/>
                <w:lang w:bidi="ar-DZ"/>
              </w:rPr>
              <w:object w:dxaOrig="440" w:dyaOrig="420" w14:anchorId="526DA61A">
                <v:shape id="_x0000_i1385" type="#_x0000_t75" style="width:21.75pt;height:21pt" o:ole="">
                  <v:imagedata r:id="rId626" o:title=""/>
                </v:shape>
                <o:OLEObject Type="Embed" ProgID="Equation.DSMT4" ShapeID="_x0000_i1385" DrawAspect="Content" ObjectID="_1798820517" r:id="rId627"/>
              </w:object>
            </w:r>
          </w:p>
          <w:p w14:paraId="0BF076DE" w14:textId="77777777" w:rsidR="005C7EC2" w:rsidRPr="00A56FB1" w:rsidRDefault="005C7EC2" w:rsidP="005C7EC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56FB1">
              <w:rPr>
                <w:rFonts w:ascii="Amiri" w:hAnsi="Amiri" w:cs="Amiri"/>
                <w:kern w:val="2"/>
                <w:position w:val="-26"/>
                <w:sz w:val="28"/>
                <w:szCs w:val="28"/>
                <w:lang w:bidi="ar-DZ"/>
                <w14:ligatures w14:val="standardContextual"/>
              </w:rPr>
              <w:object w:dxaOrig="2260" w:dyaOrig="680" w14:anchorId="538A08A3">
                <v:shape id="_x0000_i1386" type="#_x0000_t75" style="width:112.5pt;height:33.75pt" o:ole="">
                  <v:imagedata r:id="rId628" o:title=""/>
                </v:shape>
                <o:OLEObject Type="Embed" ProgID="Equation.DSMT4" ShapeID="_x0000_i1386" DrawAspect="Content" ObjectID="_1798820518" r:id="rId629"/>
              </w:object>
            </w:r>
            <w:r w:rsidRPr="00A56FB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و </w:t>
            </w:r>
            <w:r w:rsidRPr="00A56FB1">
              <w:rPr>
                <w:rFonts w:ascii="Amiri" w:hAnsi="Amiri" w:cs="Amiri"/>
                <w:kern w:val="2"/>
                <w:position w:val="-16"/>
                <w:sz w:val="28"/>
                <w:szCs w:val="28"/>
                <w:lang w:bidi="ar-DZ"/>
                <w14:ligatures w14:val="standardContextual"/>
              </w:rPr>
              <w:object w:dxaOrig="1440" w:dyaOrig="440" w14:anchorId="717A4335">
                <v:shape id="_x0000_i1387" type="#_x0000_t75" style="width:1in;height:21.75pt" o:ole="">
                  <v:imagedata r:id="rId630" o:title=""/>
                </v:shape>
                <o:OLEObject Type="Embed" ProgID="Equation.DSMT4" ShapeID="_x0000_i1387" DrawAspect="Content" ObjectID="_1798820519" r:id="rId631"/>
              </w:object>
            </w:r>
            <w:r w:rsidRPr="00A56FB1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30CDAEC" w14:textId="77777777" w:rsidR="005C7EC2" w:rsidRDefault="005C7EC2" w:rsidP="005C7EC2">
            <w:pPr>
              <w:bidi/>
              <w:rPr>
                <w:rFonts w:ascii="Amiri" w:hAnsi="Amiri" w:cs="Amiri"/>
                <w:kern w:val="2"/>
                <w:sz w:val="28"/>
                <w:szCs w:val="28"/>
                <w:lang w:bidi="ar-DZ"/>
                <w14:ligatures w14:val="standardContextual"/>
              </w:rPr>
            </w:pPr>
            <w:r w:rsidRPr="00A56FB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56FB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A56FB1">
              <w:rPr>
                <w:rFonts w:ascii="Amiri" w:hAnsi="Amiri" w:cs="Amiri"/>
                <w:kern w:val="2"/>
                <w:position w:val="-26"/>
                <w:sz w:val="28"/>
                <w:szCs w:val="28"/>
                <w:lang w:bidi="ar-DZ"/>
                <w14:ligatures w14:val="standardContextual"/>
              </w:rPr>
              <w:object w:dxaOrig="3960" w:dyaOrig="680" w14:anchorId="7A713AF7">
                <v:shape id="_x0000_i1388" type="#_x0000_t75" style="width:198.75pt;height:33.75pt" o:ole="">
                  <v:imagedata r:id="rId632" o:title=""/>
                </v:shape>
                <o:OLEObject Type="Embed" ProgID="Equation.DSMT4" ShapeID="_x0000_i1388" DrawAspect="Content" ObjectID="_1798820520" r:id="rId633"/>
              </w:object>
            </w:r>
            <w:r w:rsidRPr="00A56FB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     </w:t>
            </w:r>
            <w:r w:rsidRPr="00A56FB1">
              <w:rPr>
                <w:rFonts w:ascii="Amiri" w:hAnsi="Amiri" w:cs="Amiri"/>
                <w:sz w:val="28"/>
                <w:szCs w:val="28"/>
                <w:lang w:bidi="ar-DZ"/>
              </w:rPr>
              <w:t xml:space="preserve">     </w:t>
            </w:r>
            <w:r w:rsidRPr="00A56FB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</w:t>
            </w:r>
            <w:r w:rsidRPr="00A56FB1">
              <w:rPr>
                <w:rFonts w:ascii="Amiri" w:hAnsi="Amiri" w:cs="Amiri"/>
                <w:sz w:val="28"/>
                <w:szCs w:val="28"/>
                <w:lang w:bidi="ar-DZ"/>
              </w:rPr>
              <w:t xml:space="preserve">  </w:t>
            </w:r>
            <w:r w:rsidRPr="00A56FB1">
              <w:rPr>
                <w:rFonts w:ascii="Amiri" w:hAnsi="Amiri" w:cs="Amiri"/>
                <w:kern w:val="2"/>
                <w:position w:val="-26"/>
                <w:sz w:val="28"/>
                <w:szCs w:val="28"/>
                <w:lang w:bidi="ar-DZ"/>
                <w14:ligatures w14:val="standardContextual"/>
              </w:rPr>
              <w:object w:dxaOrig="3960" w:dyaOrig="680" w14:anchorId="64F01987">
                <v:shape id="_x0000_i1389" type="#_x0000_t75" style="width:198.75pt;height:33.75pt" o:ole="">
                  <v:imagedata r:id="rId634" o:title=""/>
                </v:shape>
                <o:OLEObject Type="Embed" ProgID="Equation.DSMT4" ShapeID="_x0000_i1389" DrawAspect="Content" ObjectID="_1798820521" r:id="rId635"/>
              </w:object>
            </w:r>
          </w:p>
          <w:p w14:paraId="365B0C9F" w14:textId="77777777" w:rsidR="005C7EC2" w:rsidRDefault="005C7EC2" w:rsidP="005C7EC2">
            <w:pPr>
              <w:bidi/>
              <w:rPr>
                <w:rFonts w:ascii="Amiri" w:hAnsi="Amiri" w:cs="Amiri"/>
                <w:kern w:val="2"/>
                <w:sz w:val="28"/>
                <w:szCs w:val="28"/>
                <w:lang w:bidi="ar-DZ"/>
                <w14:ligatures w14:val="standardContextual"/>
              </w:rPr>
            </w:pPr>
          </w:p>
          <w:p w14:paraId="40F63C35" w14:textId="77777777" w:rsidR="005C7EC2" w:rsidRPr="00A56FB1" w:rsidRDefault="005C7EC2" w:rsidP="005C7EC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F375305" w14:textId="77777777" w:rsidR="005C7EC2" w:rsidRDefault="005C7EC2" w:rsidP="005C7EC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</w:t>
            </w:r>
          </w:p>
          <w:p w14:paraId="4878C500" w14:textId="77777777" w:rsidR="005C7EC2" w:rsidRPr="00901E67" w:rsidRDefault="005C7EC2" w:rsidP="005C7EC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01E67">
              <w:rPr>
                <w:rFonts w:ascii="Amiri" w:hAnsi="Amiri" w:cs="Amir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6D14149" wp14:editId="34C26317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927100</wp:posOffset>
                      </wp:positionV>
                      <wp:extent cx="2895600" cy="1428750"/>
                      <wp:effectExtent l="0" t="0" r="0" b="0"/>
                      <wp:wrapNone/>
                      <wp:docPr id="111820745" name="Zone de text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0" cy="142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427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30"/>
                                    <w:gridCol w:w="1232"/>
                                    <w:gridCol w:w="1215"/>
                                  </w:tblGrid>
                                  <w:tr w:rsidR="005C7EC2" w14:paraId="74FD7C7E" w14:textId="77777777" w:rsidTr="00E63928">
                                    <w:trPr>
                                      <w:trHeight w:val="603"/>
                                    </w:trPr>
                                    <w:tc>
                                      <w:tcPr>
                                        <w:tcW w:w="1830" w:type="dxa"/>
                                      </w:tcPr>
                                      <w:p w14:paraId="7BBC8823" w14:textId="77777777" w:rsidR="005C7EC2" w:rsidRPr="00CA46AE" w:rsidRDefault="005C7EC2" w:rsidP="00CA46A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CA46AE">
                                          <w:rPr>
                                            <w:b/>
                                            <w:bCs/>
                                            <w:kern w:val="2"/>
                                            <w:position w:val="-4"/>
                                            <w14:ligatures w14:val="standardContextual"/>
                                          </w:rPr>
                                          <w:object w:dxaOrig="200" w:dyaOrig="200" w14:anchorId="50FB2A25">
                                            <v:shape id="_x0000_i1391" type="#_x0000_t75" style="width:11.25pt;height:11.25pt" o:ole="">
                                              <v:imagedata r:id="rId636" o:title=""/>
                                            </v:shape>
                                            <o:OLEObject Type="Embed" ProgID="Equation.DSMT4" ShapeID="_x0000_i1391" DrawAspect="Content" ObjectID="_1798820749" r:id="rId637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47" w:type="dxa"/>
                                        <w:gridSpan w:val="2"/>
                                      </w:tcPr>
                                      <w:p w14:paraId="0ABFA3D9" w14:textId="77777777" w:rsidR="005C7EC2" w:rsidRDefault="005C7EC2">
                                        <w:r w:rsidRPr="00E8531E">
                                          <w:rPr>
                                            <w:kern w:val="2"/>
                                            <w:position w:val="-4"/>
                                            <w14:ligatures w14:val="standardContextual"/>
                                          </w:rPr>
                                          <w:object w:dxaOrig="480" w:dyaOrig="200" w14:anchorId="4E8CA6FB">
                                            <v:shape id="_x0000_i1393" type="#_x0000_t75" style="width:24pt;height:11.25pt" o:ole="">
                                              <v:imagedata r:id="rId638" o:title=""/>
                                            </v:shape>
                                            <o:OLEObject Type="Embed" ProgID="Equation.DSMT4" ShapeID="_x0000_i1393" DrawAspect="Content" ObjectID="_1798820750" r:id="rId639"/>
                                          </w:objec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         </w:t>
                                        </w:r>
                                        <w:r w:rsidRPr="00E8531E">
                                          <w:rPr>
                                            <w:kern w:val="2"/>
                                            <w:position w:val="-4"/>
                                            <w14:ligatures w14:val="standardContextual"/>
                                          </w:rPr>
                                          <w:object w:dxaOrig="160" w:dyaOrig="260" w14:anchorId="04EEC759">
                                            <v:shape id="_x0000_i1395" type="#_x0000_t75" style="width:8.25pt;height:12.75pt" o:ole="">
                                              <v:imagedata r:id="rId640" o:title=""/>
                                            </v:shape>
                                            <o:OLEObject Type="Embed" ProgID="Equation.DSMT4" ShapeID="_x0000_i1395" DrawAspect="Content" ObjectID="_1798820751" r:id="rId641"/>
                                          </w:objec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       </w:t>
                                        </w:r>
                                        <w:r w:rsidRPr="00E8531E">
                                          <w:rPr>
                                            <w:kern w:val="2"/>
                                            <w:position w:val="-6"/>
                                            <w14:ligatures w14:val="standardContextual"/>
                                          </w:rPr>
                                          <w:object w:dxaOrig="499" w:dyaOrig="260" w14:anchorId="576264D7">
                                            <v:shape id="_x0000_i1397" type="#_x0000_t75" style="width:24.75pt;height:12.75pt" o:ole="">
                                              <v:imagedata r:id="rId642" o:title=""/>
                                            </v:shape>
                                            <o:OLEObject Type="Embed" ProgID="Equation.DSMT4" ShapeID="_x0000_i1397" DrawAspect="Content" ObjectID="_1798820752" r:id="rId643"/>
                                          </w:object>
                                        </w:r>
                                      </w:p>
                                    </w:tc>
                                  </w:tr>
                                  <w:tr w:rsidR="005C7EC2" w14:paraId="7F85DBEA" w14:textId="77777777" w:rsidTr="00E63928">
                                    <w:trPr>
                                      <w:trHeight w:val="447"/>
                                    </w:trPr>
                                    <w:tc>
                                      <w:tcPr>
                                        <w:tcW w:w="1830" w:type="dxa"/>
                                      </w:tcPr>
                                      <w:p w14:paraId="3B9DE49C" w14:textId="77777777" w:rsidR="005C7EC2" w:rsidRPr="00CA46AE" w:rsidRDefault="005C7EC2" w:rsidP="00CA46A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CA46AE">
                                          <w:rPr>
                                            <w:b/>
                                            <w:bCs/>
                                            <w:kern w:val="2"/>
                                            <w:position w:val="-14"/>
                                            <w14:ligatures w14:val="standardContextual"/>
                                          </w:rPr>
                                          <w:object w:dxaOrig="1500" w:dyaOrig="400" w14:anchorId="74C37F31">
                                            <v:shape id="_x0000_i1399" type="#_x0000_t75" style="width:75pt;height:19.5pt" o:ole="">
                                              <v:imagedata r:id="rId644" o:title=""/>
                                            </v:shape>
                                            <o:OLEObject Type="Embed" ProgID="Equation.DSMT4" ShapeID="_x0000_i1399" DrawAspect="Content" ObjectID="_1798820753" r:id="rId645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32" w:type="dxa"/>
                                        <w:tcBorders>
                                          <w:right w:val="thinThickLargeGap" w:sz="24" w:space="0" w:color="auto"/>
                                        </w:tcBorders>
                                      </w:tcPr>
                                      <w:p w14:paraId="335811CF" w14:textId="77777777" w:rsidR="005C7EC2" w:rsidRDefault="005C7EC2" w:rsidP="00E8531E">
                                        <w:pPr>
                                          <w:jc w:val="center"/>
                                        </w:pPr>
                                        <w:r w:rsidRPr="00E8531E">
                                          <w:rPr>
                                            <w:kern w:val="2"/>
                                            <w:position w:val="-4"/>
                                            <w14:ligatures w14:val="standardContextual"/>
                                          </w:rPr>
                                          <w:object w:dxaOrig="240" w:dyaOrig="160" w14:anchorId="0AF37B02">
                                            <v:shape id="_x0000_i1401" type="#_x0000_t75" style="width:12pt;height:8.25pt" o:ole="">
                                              <v:imagedata r:id="rId646" o:title=""/>
                                            </v:shape>
                                            <o:OLEObject Type="Embed" ProgID="Equation.DSMT4" ShapeID="_x0000_i1401" DrawAspect="Content" ObjectID="_1798820754" r:id="rId647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4" w:type="dxa"/>
                                        <w:tcBorders>
                                          <w:left w:val="thinThickLargeGap" w:sz="24" w:space="0" w:color="auto"/>
                                        </w:tcBorders>
                                      </w:tcPr>
                                      <w:p w14:paraId="54B00392" w14:textId="77777777" w:rsidR="005C7EC2" w:rsidRDefault="005C7EC2" w:rsidP="00E8531E">
                                        <w:pPr>
                                          <w:jc w:val="center"/>
                                        </w:pPr>
                                        <w:r w:rsidRPr="00E8531E">
                                          <w:rPr>
                                            <w:kern w:val="2"/>
                                            <w:position w:val="-6"/>
                                            <w14:ligatures w14:val="standardContextual"/>
                                          </w:rPr>
                                          <w:object w:dxaOrig="260" w:dyaOrig="260" w14:anchorId="39C2A71C">
                                            <v:shape id="_x0000_i1403" type="#_x0000_t75" style="width:12.75pt;height:12.75pt" o:ole="">
                                              <v:imagedata r:id="rId648" o:title=""/>
                                            </v:shape>
                                            <o:OLEObject Type="Embed" ProgID="Equation.DSMT4" ShapeID="_x0000_i1403" DrawAspect="Content" ObjectID="_1798820755" r:id="rId649"/>
                                          </w:object>
                                        </w:r>
                                      </w:p>
                                    </w:tc>
                                  </w:tr>
                                  <w:tr w:rsidR="005C7EC2" w14:paraId="50D6E9FC" w14:textId="77777777" w:rsidTr="00E63928">
                                    <w:trPr>
                                      <w:trHeight w:val="982"/>
                                    </w:trPr>
                                    <w:tc>
                                      <w:tcPr>
                                        <w:tcW w:w="1830" w:type="dxa"/>
                                      </w:tcPr>
                                      <w:p w14:paraId="4D52A514" w14:textId="77777777" w:rsidR="005C7EC2" w:rsidRPr="00CA46AE" w:rsidRDefault="005C7EC2" w:rsidP="0055315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rtl/>
                                          </w:rPr>
                                          <w:br/>
                                        </w:r>
                                        <w:r w:rsidRPr="00CA46AE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</w:rPr>
                                          <w:t>الوضعية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rtl/>
                                          </w:rPr>
                                          <w:b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32" w:type="dxa"/>
                                      </w:tcPr>
                                      <w:p w14:paraId="7693E0E1" w14:textId="77777777" w:rsidR="005C7EC2" w:rsidRDefault="005C7EC2" w:rsidP="00CA46AE">
                                        <w:pPr>
                                          <w:bidi/>
                                        </w:pPr>
                                        <w:r w:rsidRPr="00CA46AE">
                                          <w:rPr>
                                            <w:kern w:val="2"/>
                                            <w:position w:val="-16"/>
                                            <w14:ligatures w14:val="standardContextual"/>
                                          </w:rPr>
                                          <w:object w:dxaOrig="440" w:dyaOrig="420" w14:anchorId="7B91BD87">
                                            <v:shape id="_x0000_i1405" type="#_x0000_t75" style="width:21.75pt;height:21pt" o:ole="">
                                              <v:imagedata r:id="rId650" o:title=""/>
                                            </v:shape>
                                            <o:OLEObject Type="Embed" ProgID="Equation.DSMT4" ShapeID="_x0000_i1405" DrawAspect="Content" ObjectID="_1798820756" r:id="rId651"/>
                                          </w:objec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يقع تحت </w:t>
                                        </w:r>
                                        <w:r w:rsidRPr="00CA46AE">
                                          <w:rPr>
                                            <w:kern w:val="2"/>
                                            <w:position w:val="-16"/>
                                            <w14:ligatures w14:val="standardContextual"/>
                                          </w:rPr>
                                          <w:object w:dxaOrig="420" w:dyaOrig="440" w14:anchorId="2120D483">
                                            <v:shape id="_x0000_i1407" type="#_x0000_t75" style="width:21pt;height:21.75pt" o:ole="">
                                              <v:imagedata r:id="rId652" o:title=""/>
                                            </v:shape>
                                            <o:OLEObject Type="Embed" ProgID="Equation.DSMT4" ShapeID="_x0000_i1407" DrawAspect="Content" ObjectID="_1798820757" r:id="rId653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4" w:type="dxa"/>
                                      </w:tcPr>
                                      <w:p w14:paraId="2227182B" w14:textId="77777777" w:rsidR="005C7EC2" w:rsidRDefault="005C7EC2" w:rsidP="00553157">
                                        <w:pPr>
                                          <w:bidi/>
                                        </w:pPr>
                                        <w:r w:rsidRPr="00CA46AE">
                                          <w:rPr>
                                            <w:kern w:val="2"/>
                                            <w:position w:val="-16"/>
                                            <w14:ligatures w14:val="standardContextual"/>
                                          </w:rPr>
                                          <w:object w:dxaOrig="440" w:dyaOrig="420" w14:anchorId="038571CC">
                                            <v:shape id="_x0000_i1409" type="#_x0000_t75" style="width:21.75pt;height:21pt" o:ole="">
                                              <v:imagedata r:id="rId650" o:title=""/>
                                            </v:shape>
                                            <o:OLEObject Type="Embed" ProgID="Equation.DSMT4" ShapeID="_x0000_i1409" DrawAspect="Content" ObjectID="_1798820758" r:id="rId654"/>
                                          </w:objec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يقع فوق </w:t>
                                        </w:r>
                                        <w:r w:rsidRPr="00CA46AE">
                                          <w:rPr>
                                            <w:kern w:val="2"/>
                                            <w:position w:val="-16"/>
                                            <w14:ligatures w14:val="standardContextual"/>
                                          </w:rPr>
                                          <w:object w:dxaOrig="420" w:dyaOrig="440" w14:anchorId="316B482C">
                                            <v:shape id="_x0000_i1411" type="#_x0000_t75" style="width:21pt;height:21.75pt" o:ole="">
                                              <v:imagedata r:id="rId652" o:title=""/>
                                            </v:shape>
                                            <o:OLEObject Type="Embed" ProgID="Equation.DSMT4" ShapeID="_x0000_i1411" DrawAspect="Content" ObjectID="_1798820759" r:id="rId655"/>
                                          </w:object>
                                        </w:r>
                                      </w:p>
                                    </w:tc>
                                  </w:tr>
                                </w:tbl>
                                <w:p w14:paraId="5FDB4382" w14:textId="77777777" w:rsidR="005C7EC2" w:rsidRDefault="005C7EC2" w:rsidP="005C7EC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D141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49" type="#_x0000_t202" style="position:absolute;left:0;text-align:left;margin-left:101pt;margin-top:73pt;width:228pt;height:11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" stroked="f">
                      <v:textbox>
                        <w:txbxContent>
                          <w:tbl>
                            <w:tblPr>
                              <w:tblStyle w:val="Grilledutableau"/>
                              <w:tblW w:w="42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0"/>
                              <w:gridCol w:w="1232"/>
                              <w:gridCol w:w="1215"/>
                            </w:tblGrid>
                            <w:tr w:rsidR="005C7EC2" w14:paraId="74FD7C7E" w14:textId="77777777" w:rsidTr="00E63928">
                              <w:trPr>
                                <w:trHeight w:val="603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7BBC8823" w14:textId="77777777" w:rsidR="005C7EC2" w:rsidRPr="00CA46AE" w:rsidRDefault="005C7EC2" w:rsidP="00CA46A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A46AE">
                                    <w:rPr>
                                      <w:b/>
                                      <w:bCs/>
                                      <w:kern w:val="2"/>
                                      <w:position w:val="-4"/>
                                      <w14:ligatures w14:val="standardContextual"/>
                                    </w:rPr>
                                    <w:object w:dxaOrig="200" w:dyaOrig="200" w14:anchorId="50FB2A25">
                                      <v:shape id="_x0000_i1391" type="#_x0000_t75" style="width:11.25pt;height:11.25pt" o:ole="">
                                        <v:imagedata r:id="rId636" o:title=""/>
                                      </v:shape>
                                      <o:OLEObject Type="Embed" ProgID="Equation.DSMT4" ShapeID="_x0000_i1391" DrawAspect="Content" ObjectID="_1798820749" r:id="rId65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447" w:type="dxa"/>
                                  <w:gridSpan w:val="2"/>
                                </w:tcPr>
                                <w:p w14:paraId="0ABFA3D9" w14:textId="77777777" w:rsidR="005C7EC2" w:rsidRDefault="005C7EC2">
                                  <w:r w:rsidRPr="00E8531E">
                                    <w:rPr>
                                      <w:kern w:val="2"/>
                                      <w:position w:val="-4"/>
                                      <w14:ligatures w14:val="standardContextual"/>
                                    </w:rPr>
                                    <w:object w:dxaOrig="480" w:dyaOrig="200" w14:anchorId="4E8CA6FB">
                                      <v:shape id="_x0000_i1393" type="#_x0000_t75" style="width:24pt;height:11.25pt" o:ole="">
                                        <v:imagedata r:id="rId638" o:title=""/>
                                      </v:shape>
                                      <o:OLEObject Type="Embed" ProgID="Equation.DSMT4" ShapeID="_x0000_i1393" DrawAspect="Content" ObjectID="_1798820750" r:id="rId657"/>
                                    </w:objec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  <w:r w:rsidRPr="00E8531E">
                                    <w:rPr>
                                      <w:kern w:val="2"/>
                                      <w:position w:val="-4"/>
                                      <w14:ligatures w14:val="standardContextual"/>
                                    </w:rPr>
                                    <w:object w:dxaOrig="160" w:dyaOrig="260" w14:anchorId="04EEC759">
                                      <v:shape id="_x0000_i1395" type="#_x0000_t75" style="width:8.25pt;height:12.75pt" o:ole="">
                                        <v:imagedata r:id="rId640" o:title=""/>
                                      </v:shape>
                                      <o:OLEObject Type="Embed" ProgID="Equation.DSMT4" ShapeID="_x0000_i1395" DrawAspect="Content" ObjectID="_1798820751" r:id="rId658"/>
                                    </w:objec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</w:t>
                                  </w:r>
                                  <w:r w:rsidRPr="00E8531E">
                                    <w:rPr>
                                      <w:kern w:val="2"/>
                                      <w:position w:val="-6"/>
                                      <w14:ligatures w14:val="standardContextual"/>
                                    </w:rPr>
                                    <w:object w:dxaOrig="499" w:dyaOrig="260" w14:anchorId="576264D7">
                                      <v:shape id="_x0000_i1397" type="#_x0000_t75" style="width:24.75pt;height:12.75pt" o:ole="">
                                        <v:imagedata r:id="rId642" o:title=""/>
                                      </v:shape>
                                      <o:OLEObject Type="Embed" ProgID="Equation.DSMT4" ShapeID="_x0000_i1397" DrawAspect="Content" ObjectID="_1798820752" r:id="rId659"/>
                                    </w:object>
                                  </w:r>
                                </w:p>
                              </w:tc>
                            </w:tr>
                            <w:tr w:rsidR="005C7EC2" w14:paraId="7F85DBEA" w14:textId="77777777" w:rsidTr="00E63928">
                              <w:trPr>
                                <w:trHeight w:val="447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B9DE49C" w14:textId="77777777" w:rsidR="005C7EC2" w:rsidRPr="00CA46AE" w:rsidRDefault="005C7EC2" w:rsidP="00CA46A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A46AE">
                                    <w:rPr>
                                      <w:b/>
                                      <w:bCs/>
                                      <w:kern w:val="2"/>
                                      <w:position w:val="-14"/>
                                      <w14:ligatures w14:val="standardContextual"/>
                                    </w:rPr>
                                    <w:object w:dxaOrig="1500" w:dyaOrig="400" w14:anchorId="74C37F31">
                                      <v:shape id="_x0000_i1399" type="#_x0000_t75" style="width:75pt;height:19.5pt" o:ole="">
                                        <v:imagedata r:id="rId644" o:title=""/>
                                      </v:shape>
                                      <o:OLEObject Type="Embed" ProgID="Equation.DSMT4" ShapeID="_x0000_i1399" DrawAspect="Content" ObjectID="_1798820753" r:id="rId66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  <w:tcBorders>
                                    <w:right w:val="thinThickLargeGap" w:sz="24" w:space="0" w:color="auto"/>
                                  </w:tcBorders>
                                </w:tcPr>
                                <w:p w14:paraId="335811CF" w14:textId="77777777" w:rsidR="005C7EC2" w:rsidRDefault="005C7EC2" w:rsidP="00E8531E">
                                  <w:pPr>
                                    <w:jc w:val="center"/>
                                  </w:pPr>
                                  <w:r w:rsidRPr="00E8531E">
                                    <w:rPr>
                                      <w:kern w:val="2"/>
                                      <w:position w:val="-4"/>
                                      <w14:ligatures w14:val="standardContextual"/>
                                    </w:rPr>
                                    <w:object w:dxaOrig="240" w:dyaOrig="160" w14:anchorId="0AF37B02">
                                      <v:shape id="_x0000_i1401" type="#_x0000_t75" style="width:12pt;height:8.25pt" o:ole="">
                                        <v:imagedata r:id="rId646" o:title=""/>
                                      </v:shape>
                                      <o:OLEObject Type="Embed" ProgID="Equation.DSMT4" ShapeID="_x0000_i1401" DrawAspect="Content" ObjectID="_1798820754" r:id="rId66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left w:val="thinThickLargeGap" w:sz="24" w:space="0" w:color="auto"/>
                                  </w:tcBorders>
                                </w:tcPr>
                                <w:p w14:paraId="54B00392" w14:textId="77777777" w:rsidR="005C7EC2" w:rsidRDefault="005C7EC2" w:rsidP="00E8531E">
                                  <w:pPr>
                                    <w:jc w:val="center"/>
                                  </w:pPr>
                                  <w:r w:rsidRPr="00E8531E">
                                    <w:rPr>
                                      <w:kern w:val="2"/>
                                      <w:position w:val="-6"/>
                                      <w14:ligatures w14:val="standardContextual"/>
                                    </w:rPr>
                                    <w:object w:dxaOrig="260" w:dyaOrig="260" w14:anchorId="39C2A71C">
                                      <v:shape id="_x0000_i1403" type="#_x0000_t75" style="width:12.75pt;height:12.75pt" o:ole="">
                                        <v:imagedata r:id="rId648" o:title=""/>
                                      </v:shape>
                                      <o:OLEObject Type="Embed" ProgID="Equation.DSMT4" ShapeID="_x0000_i1403" DrawAspect="Content" ObjectID="_1798820755" r:id="rId662"/>
                                    </w:object>
                                  </w:r>
                                </w:p>
                              </w:tc>
                            </w:tr>
                            <w:tr w:rsidR="005C7EC2" w14:paraId="50D6E9FC" w14:textId="77777777" w:rsidTr="00E63928">
                              <w:trPr>
                                <w:trHeight w:val="982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4D52A514" w14:textId="77777777" w:rsidR="005C7EC2" w:rsidRPr="00CA46AE" w:rsidRDefault="005C7EC2" w:rsidP="0055315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br/>
                                  </w:r>
                                  <w:r w:rsidRPr="00CA46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الوضعية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14:paraId="7693E0E1" w14:textId="77777777" w:rsidR="005C7EC2" w:rsidRDefault="005C7EC2" w:rsidP="00CA46AE">
                                  <w:pPr>
                                    <w:bidi/>
                                  </w:pPr>
                                  <w:r w:rsidRPr="00CA46AE">
                                    <w:rPr>
                                      <w:kern w:val="2"/>
                                      <w:position w:val="-16"/>
                                      <w14:ligatures w14:val="standardContextual"/>
                                    </w:rPr>
                                    <w:object w:dxaOrig="440" w:dyaOrig="420" w14:anchorId="7B91BD87">
                                      <v:shape id="_x0000_i1405" type="#_x0000_t75" style="width:21.75pt;height:21pt" o:ole="">
                                        <v:imagedata r:id="rId650" o:title=""/>
                                      </v:shape>
                                      <o:OLEObject Type="Embed" ProgID="Equation.DSMT4" ShapeID="_x0000_i1405" DrawAspect="Content" ObjectID="_1798820756" r:id="rId663"/>
                                    </w:objec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يقع تحت </w:t>
                                  </w:r>
                                  <w:r w:rsidRPr="00CA46AE">
                                    <w:rPr>
                                      <w:kern w:val="2"/>
                                      <w:position w:val="-16"/>
                                      <w14:ligatures w14:val="standardContextual"/>
                                    </w:rPr>
                                    <w:object w:dxaOrig="420" w:dyaOrig="440" w14:anchorId="2120D483">
                                      <v:shape id="_x0000_i1407" type="#_x0000_t75" style="width:21pt;height:21.75pt" o:ole="">
                                        <v:imagedata r:id="rId652" o:title=""/>
                                      </v:shape>
                                      <o:OLEObject Type="Embed" ProgID="Equation.DSMT4" ShapeID="_x0000_i1407" DrawAspect="Content" ObjectID="_1798820757" r:id="rId66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227182B" w14:textId="77777777" w:rsidR="005C7EC2" w:rsidRDefault="005C7EC2" w:rsidP="00553157">
                                  <w:pPr>
                                    <w:bidi/>
                                  </w:pPr>
                                  <w:r w:rsidRPr="00CA46AE">
                                    <w:rPr>
                                      <w:kern w:val="2"/>
                                      <w:position w:val="-16"/>
                                      <w14:ligatures w14:val="standardContextual"/>
                                    </w:rPr>
                                    <w:object w:dxaOrig="440" w:dyaOrig="420" w14:anchorId="038571CC">
                                      <v:shape id="_x0000_i1409" type="#_x0000_t75" style="width:21.75pt;height:21pt" o:ole="">
                                        <v:imagedata r:id="rId650" o:title=""/>
                                      </v:shape>
                                      <o:OLEObject Type="Embed" ProgID="Equation.DSMT4" ShapeID="_x0000_i1409" DrawAspect="Content" ObjectID="_1798820758" r:id="rId665"/>
                                    </w:objec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يقع فوق </w:t>
                                  </w:r>
                                  <w:r w:rsidRPr="00CA46AE">
                                    <w:rPr>
                                      <w:kern w:val="2"/>
                                      <w:position w:val="-16"/>
                                      <w14:ligatures w14:val="standardContextual"/>
                                    </w:rPr>
                                    <w:object w:dxaOrig="420" w:dyaOrig="440" w14:anchorId="316B482C">
                                      <v:shape id="_x0000_i1411" type="#_x0000_t75" style="width:21pt;height:21.75pt" o:ole="">
                                        <v:imagedata r:id="rId652" o:title=""/>
                                      </v:shape>
                                      <o:OLEObject Type="Embed" ProgID="Equation.DSMT4" ShapeID="_x0000_i1411" DrawAspect="Content" ObjectID="_1798820759" r:id="rId666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5FDB4382" w14:textId="77777777" w:rsidR="005C7EC2" w:rsidRDefault="005C7EC2" w:rsidP="005C7EC2"/>
                        </w:txbxContent>
                      </v:textbox>
                    </v:shape>
                  </w:pict>
                </mc:Fallback>
              </mc:AlternateContent>
            </w:r>
            <w:r w:rsidRPr="00901E6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2) ندرس إشـــــارة الفرق </w:t>
            </w:r>
            <w:r w:rsidRPr="00901E67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880" w:dyaOrig="320" w14:anchorId="6A103D5C">
                <v:shape id="_x0000_i1412" type="#_x0000_t75" style="width:44.25pt;height:16.5pt" o:ole="">
                  <v:imagedata r:id="rId667" o:title=""/>
                </v:shape>
                <o:OLEObject Type="Embed" ProgID="Equation.DSMT4" ShapeID="_x0000_i1412" DrawAspect="Content" ObjectID="_1798820522" r:id="rId668"/>
              </w:object>
            </w:r>
            <w:r w:rsidRPr="00901E6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901E67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لدينا من أجل </w:t>
            </w:r>
            <w:r w:rsidRPr="00901E67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00" w:dyaOrig="200" w14:anchorId="0C0EF327">
                <v:shape id="_x0000_i1413" type="#_x0000_t75" style="width:11.25pt;height:11.25pt" o:ole="">
                  <v:imagedata r:id="rId669" o:title=""/>
                </v:shape>
                <o:OLEObject Type="Embed" ProgID="Equation.DSMT4" ShapeID="_x0000_i1413" DrawAspect="Content" ObjectID="_1798820523" r:id="rId670"/>
              </w:object>
            </w:r>
            <w:r w:rsidRPr="00901E6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01E67">
              <w:rPr>
                <w:rFonts w:ascii="Amiri" w:hAnsi="Amiri" w:cs="Amiri"/>
                <w:kern w:val="2"/>
                <w:position w:val="-16"/>
                <w:sz w:val="28"/>
                <w:szCs w:val="28"/>
                <w:lang w:bidi="ar-DZ"/>
                <w14:ligatures w14:val="standardContextual"/>
              </w:rPr>
              <w:object w:dxaOrig="840" w:dyaOrig="440" w14:anchorId="3492D4E5">
                <v:shape id="_x0000_i1414" type="#_x0000_t75" style="width:42pt;height:21.75pt" o:ole="">
                  <v:imagedata r:id="rId671" o:title=""/>
                </v:shape>
                <o:OLEObject Type="Embed" ProgID="Equation.DSMT4" ShapeID="_x0000_i1414" DrawAspect="Content" ObjectID="_1798820524" r:id="rId672"/>
              </w:object>
            </w:r>
            <w:r w:rsidRPr="00901E6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  </w:t>
            </w:r>
            <w:r w:rsidRPr="00901E67">
              <w:rPr>
                <w:rFonts w:ascii="Amiri" w:hAnsi="Amiri" w:cs="Amiri"/>
                <w:kern w:val="2"/>
                <w:position w:val="-26"/>
                <w:sz w:val="28"/>
                <w:szCs w:val="28"/>
                <w:lang w:bidi="ar-DZ"/>
                <w14:ligatures w14:val="standardContextual"/>
              </w:rPr>
              <w:object w:dxaOrig="1760" w:dyaOrig="680" w14:anchorId="7FFE11BB">
                <v:shape id="_x0000_i1415" type="#_x0000_t75" style="width:88.5pt;height:33.75pt" o:ole="">
                  <v:imagedata r:id="rId673" o:title=""/>
                </v:shape>
                <o:OLEObject Type="Embed" ProgID="Equation.DSMT4" ShapeID="_x0000_i1415" DrawAspect="Content" ObjectID="_1798820525" r:id="rId674"/>
              </w:object>
            </w:r>
            <w:r w:rsidRPr="00901E67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      </w:t>
            </w:r>
          </w:p>
          <w:p w14:paraId="5C2A7733" w14:textId="77777777" w:rsidR="005C7EC2" w:rsidRDefault="005C7EC2" w:rsidP="005C7EC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42BD670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00CE6AA5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09DDFB42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3FCD91D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621ED1D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E923CE0" w14:textId="77777777" w:rsidR="005C7EC2" w:rsidRDefault="005C7EC2" w:rsidP="005C7EC2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E48D6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تطبيقات</w:t>
            </w:r>
          </w:p>
          <w:p w14:paraId="5B363C88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ABD2178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 46 ص136</w:t>
            </w:r>
          </w:p>
          <w:p w14:paraId="54B9E04B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9DE8611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 60 ص 139</w:t>
            </w:r>
          </w:p>
          <w:p w14:paraId="68CA3ECC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1D8056E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ت61 ص 139</w:t>
            </w:r>
          </w:p>
          <w:p w14:paraId="47552753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602D78" wp14:editId="24BD0C58">
                      <wp:simplePos x="0" y="0"/>
                      <wp:positionH relativeFrom="column">
                        <wp:posOffset>417151</wp:posOffset>
                      </wp:positionH>
                      <wp:positionV relativeFrom="paragraph">
                        <wp:posOffset>51716</wp:posOffset>
                      </wp:positionV>
                      <wp:extent cx="2594344" cy="2498651"/>
                      <wp:effectExtent l="0" t="0" r="15875" b="16510"/>
                      <wp:wrapNone/>
                      <wp:docPr id="109668675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344" cy="24986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BF7F6" w14:textId="77777777" w:rsidR="005C7EC2" w:rsidRDefault="005C7EC2" w:rsidP="005C7EC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57F50F" wp14:editId="20610A41">
                                        <wp:extent cx="2393950" cy="2393950"/>
                                        <wp:effectExtent l="0" t="0" r="6350" b="6350"/>
                                        <wp:docPr id="109213569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92135690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93950" cy="2393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602D78" id="Rectangle 7" o:spid="_x0000_s1050" style="position:absolute;left:0;text-align:left;margin-left:32.85pt;margin-top:4.05pt;width:204.3pt;height:196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" fillcolor="white [3201]" strokecolor="white [3212]" strokeweight="2pt">
                      <v:textbox>
                        <w:txbxContent>
                          <w:p w14:paraId="65FBF7F6" w14:textId="77777777" w:rsidR="005C7EC2" w:rsidRDefault="005C7EC2" w:rsidP="005C7E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57F50F" wp14:editId="20610A41">
                                  <wp:extent cx="2393950" cy="2393950"/>
                                  <wp:effectExtent l="0" t="0" r="6350" b="6350"/>
                                  <wp:docPr id="109213569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2135690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0" cy="239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D2773E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D354211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F345705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5FB5AA5" w14:textId="77777777" w:rsidR="005C7EC2" w:rsidRDefault="005C7EC2" w:rsidP="005C7EC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B17D621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60851F8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D8BD43D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C8D93E4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5C9D68A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9EC8719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FE54478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5C8D1AE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F50A8BD" w14:textId="77777777" w:rsidR="005C7EC2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34C74CB" w14:textId="77777777" w:rsidR="005C7EC2" w:rsidRPr="00792B9B" w:rsidRDefault="005C7EC2" w:rsidP="005C7EC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B331219" w14:textId="77777777" w:rsidR="00950D69" w:rsidRPr="00792B9B" w:rsidRDefault="00950D69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14A493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E76778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79521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50157A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54B53A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B9259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E51D6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5CDC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D3877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016B2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77849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275AA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CD3D1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AD6A5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D5039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F780F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1C282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3E1E0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1246D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355AB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E6BF0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3B5C7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58054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CFFF0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76FE1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FE96B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E7D21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731192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75F2B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EE41A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59B3C2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51D84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E28AC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F311F2" w14:textId="77777777" w:rsidR="00950D69" w:rsidRPr="00792B9B" w:rsidRDefault="00950D69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35B4D40" w14:textId="77777777" w:rsidR="00950D69" w:rsidRDefault="00950D69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401AF0" wp14:editId="6556547C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32270679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65204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6A051E1F" w14:textId="1EF6E4BE" w:rsidR="00950D69" w:rsidRPr="00305590" w:rsidRDefault="00950D69" w:rsidP="0006190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06190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="00061900" w:rsidRPr="00061900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حساب نهايات بإزالة حالة عدم التعيين</w:t>
                            </w:r>
                            <w:r w:rsidR="00061900" w:rsidRPr="00061900">
                              <w:rPr>
                                <w:rFonts w:ascii="Amiri" w:hAnsi="Amiri" w:cs="Amiri"/>
                                <w:sz w:val="24"/>
                                <w:szCs w:val="24"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01AF0" id="_x0000_s1051" style="position:absolute;left:0;text-align:left;margin-left:-46.15pt;margin-top:66.05pt;width:543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2+cgIAAEQ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AT5tSZ+LSEcvfsmYduEYKT9xU150EEfBaeJp/6SduMT3RoA03Boac4W4P/deo96tNAkpSz&#10;hjap4OHnRnjFmflmaVSv8/PzuHqJOb+4HBPjjyXLY4nd1AugNuf0bziZyKiPZk9qD/U7Lf08RiWR&#10;sJJiF1yi3zML7Dacvg2p5vOkRuvmBD7YVyej81joOHdv7bvwrp9QpNl+hP3WiemHGe10o6WF+QZB&#10;V2mAD3XtW0Crmvag/1biX3DMJ63D5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3uC2+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06865204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6A051E1F" w14:textId="1EF6E4BE" w:rsidR="00950D69" w:rsidRPr="00305590" w:rsidRDefault="00950D69" w:rsidP="0006190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06190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="00061900" w:rsidRPr="00061900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حساب نهايات بإزالة حالة عدم التعيين</w:t>
                      </w:r>
                      <w:r w:rsidR="00061900" w:rsidRPr="00061900">
                        <w:rPr>
                          <w:rFonts w:ascii="Amiri" w:hAnsi="Amiri" w:cs="Amiri"/>
                          <w:sz w:val="24"/>
                          <w:szCs w:val="24"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F3F715" wp14:editId="195AB8E6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54777044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AF93E" w14:textId="38C111A6" w:rsidR="00950D69" w:rsidRPr="00305590" w:rsidRDefault="00950D69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06190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2CF8B1B7" w14:textId="77777777" w:rsidR="00950D69" w:rsidRDefault="00950D69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3F715" id="_x0000_s1052" style="position:absolute;left:0;text-align:left;margin-left:-44.65pt;margin-top:.8pt;width:100.5pt;height:5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vyF5e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71BAF93E" w14:textId="38C111A6" w:rsidR="00950D69" w:rsidRPr="00305590" w:rsidRDefault="00950D69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06190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2CF8B1B7" w14:textId="77777777" w:rsidR="00950D69" w:rsidRDefault="00950D69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7401FB" wp14:editId="257CDD6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33810676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60E5B" w14:textId="77777777" w:rsidR="00950D69" w:rsidRPr="00305590" w:rsidRDefault="00950D69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401FB" id="_x0000_s1053" style="position:absolute;left:0;text-align:left;margin-left:396.35pt;margin-top:-.7pt;width:100.5pt;height:6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8Vcw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hHkakcWnFZS7pWceukUITt5V1Jx7EXApPE0+9ZO2GR/p0AaagkNPcbYG/+vUe9SngSQp&#10;Zw1tUsHDz43wijPzzdKoXubn53H1EnM+mY6J8ceS1bHEbuoboDbn9G84mcioj2ZPag/1Ky39IkYl&#10;kbCSYhdcot8zN9htOH0bUi0WSY3WzQm8t89ORuex0HHuXtpX4V0/oUiz/QD7rROzdzPa6UZLC4sN&#10;gq7SAB/q2reAVjXtQf+txL/gmE9ah89v/hs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Ayn8V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6B060E5B" w14:textId="77777777" w:rsidR="00950D69" w:rsidRPr="00305590" w:rsidRDefault="00950D69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460BB0" wp14:editId="143B27EC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98636452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599F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</w:t>
                            </w:r>
                          </w:p>
                          <w:p w14:paraId="542E0C91" w14:textId="77543EE9" w:rsidR="00950D69" w:rsidRPr="00305590" w:rsidRDefault="0006190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061900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إزالة حالة عدم التعيين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60BB0" id="_x0000_s1054" style="position:absolute;left:0;text-align:left;margin-left:66.35pt;margin-top:1.55pt;width:323.25pt;height:58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xoNC0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594F599F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</w:t>
                      </w:r>
                    </w:p>
                    <w:p w14:paraId="542E0C91" w14:textId="77543EE9" w:rsidR="00950D69" w:rsidRPr="00305590" w:rsidRDefault="0006190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061900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إزالة حالة عدم التعيين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00AF4394" w14:textId="77777777" w:rsidR="00950D69" w:rsidRPr="00792B9B" w:rsidRDefault="00950D69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50D69" w:rsidRPr="00792B9B" w14:paraId="6C608D06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EC04880" w14:textId="77777777" w:rsidR="00950D69" w:rsidRPr="00305590" w:rsidRDefault="00950D69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1AA3823" w14:textId="77777777" w:rsidR="00950D69" w:rsidRPr="00305590" w:rsidRDefault="00950D69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A38494B" w14:textId="77777777" w:rsidR="00950D69" w:rsidRPr="00305590" w:rsidRDefault="00950D69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50D69" w:rsidRPr="00792B9B" w14:paraId="2B4F4CC4" w14:textId="77777777" w:rsidTr="00305590">
        <w:tc>
          <w:tcPr>
            <w:tcW w:w="1278" w:type="dxa"/>
          </w:tcPr>
          <w:p w14:paraId="4F0F03A8" w14:textId="77777777" w:rsidR="00950D69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0C3434" w14:textId="77777777" w:rsidR="00950D69" w:rsidRDefault="00950D6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3B5F26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BDE761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626560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D81EB8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1F42A5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4CB0EC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2C26AD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D485A0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172F9A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8A170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A2AA48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6B6937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B053BF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89AE7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F6CA3F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B9A396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C57D04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5A0641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AEB29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056567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0FFC81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56C3C4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A12D6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58150C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2C498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0D5D30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BCED87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F12DE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7A08C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AF6D51" w14:textId="77777777" w:rsidR="00950D69" w:rsidRPr="00FB5A89" w:rsidRDefault="00950D6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4E01B117" w14:textId="77777777" w:rsidR="00950D69" w:rsidRPr="00792B9B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142649D" w14:textId="77777777" w:rsidR="00974484" w:rsidRPr="00FE7E1E" w:rsidRDefault="00974484" w:rsidP="00974484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E7E1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دراسة أمثلة</w:t>
            </w:r>
          </w:p>
          <w:p w14:paraId="0B1AA897" w14:textId="77777777" w:rsidR="00974484" w:rsidRPr="00FE7E1E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C25C42" w14:textId="77777777" w:rsidR="00974484" w:rsidRPr="00FE7E1E" w:rsidRDefault="00974484" w:rsidP="00974484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E7E1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ت33 ص 135</w:t>
            </w:r>
          </w:p>
          <w:p w14:paraId="735A1AAD" w14:textId="77777777" w:rsidR="00974484" w:rsidRPr="00FE7E1E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2BE62B8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>احسب نهاية</w:t>
            </w:r>
            <w:r w:rsidRPr="00FE7E1E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240" w:dyaOrig="320" w14:anchorId="43254F55">
                <v:shape id="_x0000_i1416" type="#_x0000_t75" style="width:12pt;height:15.75pt" o:ole="">
                  <v:imagedata r:id="rId675" o:title=""/>
                </v:shape>
                <o:OLEObject Type="Embed" ProgID="Equation.DSMT4" ShapeID="_x0000_i1416" DrawAspect="Content" ObjectID="_1798820526" r:id="rId676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عند</w:t>
            </w:r>
            <w:r w:rsidRPr="00FE7E1E">
              <w:rPr>
                <w:rFonts w:ascii="Amiri" w:hAnsi="Amiri" w:cs="Amiri"/>
                <w:kern w:val="2"/>
                <w:position w:val="-12"/>
                <w:sz w:val="28"/>
                <w:szCs w:val="28"/>
                <w:rtl/>
                <w14:ligatures w14:val="standardContextual"/>
              </w:rPr>
              <w:object w:dxaOrig="260" w:dyaOrig="360" w14:anchorId="096154BC">
                <v:shape id="_x0000_i1417" type="#_x0000_t75" style="width:12.75pt;height:18.75pt" o:ole="">
                  <v:imagedata r:id="rId677" o:title=""/>
                </v:shape>
                <o:OLEObject Type="Embed" ProgID="Equation.DSMT4" ShapeID="_x0000_i1417" DrawAspect="Content" ObjectID="_1798820527" r:id="rId678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في كل حالة من الحالات التالية: </w:t>
            </w:r>
          </w:p>
          <w:p w14:paraId="3CDE210F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DD83B42" wp14:editId="2B66271F">
                      <wp:simplePos x="0" y="0"/>
                      <wp:positionH relativeFrom="column">
                        <wp:posOffset>66276</wp:posOffset>
                      </wp:positionH>
                      <wp:positionV relativeFrom="paragraph">
                        <wp:posOffset>387217</wp:posOffset>
                      </wp:positionV>
                      <wp:extent cx="2073349" cy="2041451"/>
                      <wp:effectExtent l="0" t="0" r="22225" b="16510"/>
                      <wp:wrapNone/>
                      <wp:docPr id="1450117335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349" cy="20414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2AFE1" w14:textId="77777777" w:rsidR="00974484" w:rsidRDefault="00974484" w:rsidP="009744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1E0B0D" wp14:editId="0F9AAC18">
                                        <wp:extent cx="1877695" cy="1877695"/>
                                        <wp:effectExtent l="0" t="0" r="8255" b="8255"/>
                                        <wp:docPr id="80159319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01593191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77695" cy="18776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D83B42" id="Rectangle 8" o:spid="_x0000_s1055" style="position:absolute;left:0;text-align:left;margin-left:5.2pt;margin-top:30.5pt;width:163.25pt;height:160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" fillcolor="white [3201]" strokecolor="white [3212]" strokeweight="2pt">
                      <v:textbox>
                        <w:txbxContent>
                          <w:p w14:paraId="2D92AFE1" w14:textId="77777777" w:rsidR="00974484" w:rsidRDefault="00974484" w:rsidP="009744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E0B0D" wp14:editId="0F9AAC18">
                                  <wp:extent cx="1877695" cy="1877695"/>
                                  <wp:effectExtent l="0" t="0" r="8255" b="8255"/>
                                  <wp:docPr id="80159319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1593191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7695" cy="1877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 1) </w:t>
            </w:r>
            <w:r w:rsidRPr="00FE7E1E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1480" w:dyaOrig="660" w14:anchorId="75FC7680">
                <v:shape id="_x0000_i1418" type="#_x0000_t75" style="width:74.25pt;height:33pt" o:ole="">
                  <v:imagedata r:id="rId679" o:title=""/>
                </v:shape>
                <o:OLEObject Type="Embed" ProgID="Equation.DSMT4" ShapeID="_x0000_i1418" DrawAspect="Content" ObjectID="_1798820528" r:id="rId680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FE7E1E">
              <w:rPr>
                <w:rFonts w:ascii="Amiri" w:hAnsi="Amiri" w:cs="Amiri"/>
                <w:sz w:val="28"/>
                <w:szCs w:val="28"/>
              </w:rPr>
              <w:t>;</w: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FE7E1E">
              <w:rPr>
                <w:rFonts w:ascii="Amiri" w:hAnsi="Amiri" w:cs="Amiri"/>
                <w:kern w:val="2"/>
                <w:position w:val="-12"/>
                <w:sz w:val="28"/>
                <w:szCs w:val="28"/>
                <w:rtl/>
                <w14:ligatures w14:val="standardContextual"/>
              </w:rPr>
              <w:object w:dxaOrig="639" w:dyaOrig="360" w14:anchorId="715B1444">
                <v:shape id="_x0000_i1419" type="#_x0000_t75" style="width:33pt;height:18.75pt" o:ole="">
                  <v:imagedata r:id="rId681" o:title=""/>
                </v:shape>
                <o:OLEObject Type="Embed" ProgID="Equation.DSMT4" ShapeID="_x0000_i1419" DrawAspect="Content" ObjectID="_1798820529" r:id="rId682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30A70BBA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 2) </w:t>
            </w:r>
            <w:r w:rsidRPr="00FE7E1E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1820" w:dyaOrig="660" w14:anchorId="4E257A00">
                <v:shape id="_x0000_i1420" type="#_x0000_t75" style="width:90pt;height:33pt" o:ole="">
                  <v:imagedata r:id="rId683" o:title=""/>
                </v:shape>
                <o:OLEObject Type="Embed" ProgID="Equation.DSMT4" ShapeID="_x0000_i1420" DrawAspect="Content" ObjectID="_1798820530" r:id="rId684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FE7E1E">
              <w:rPr>
                <w:rFonts w:ascii="Amiri" w:hAnsi="Amiri" w:cs="Amiri"/>
                <w:sz w:val="28"/>
                <w:szCs w:val="28"/>
              </w:rPr>
              <w:t>;</w: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FE7E1E">
              <w:rPr>
                <w:rFonts w:ascii="Amiri" w:hAnsi="Amiri" w:cs="Amiri"/>
                <w:kern w:val="2"/>
                <w:position w:val="-12"/>
                <w:sz w:val="28"/>
                <w:szCs w:val="28"/>
                <w:rtl/>
                <w14:ligatures w14:val="standardContextual"/>
              </w:rPr>
              <w:object w:dxaOrig="639" w:dyaOrig="360" w14:anchorId="0EC6313D">
                <v:shape id="_x0000_i1421" type="#_x0000_t75" style="width:33pt;height:18.75pt" o:ole="">
                  <v:imagedata r:id="rId685" o:title=""/>
                </v:shape>
                <o:OLEObject Type="Embed" ProgID="Equation.DSMT4" ShapeID="_x0000_i1421" DrawAspect="Content" ObjectID="_1798820531" r:id="rId686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37998CB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 3) </w:t>
            </w:r>
            <w:r w:rsidRPr="00FE7E1E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2120" w:dyaOrig="620" w14:anchorId="645B9F77">
                <v:shape id="_x0000_i1422" type="#_x0000_t75" style="width:105.75pt;height:30.75pt" o:ole="">
                  <v:imagedata r:id="rId687" o:title=""/>
                </v:shape>
                <o:OLEObject Type="Embed" ProgID="Equation.DSMT4" ShapeID="_x0000_i1422" DrawAspect="Content" ObjectID="_1798820532" r:id="rId688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FE7E1E">
              <w:rPr>
                <w:rFonts w:ascii="Amiri" w:hAnsi="Amiri" w:cs="Amiri"/>
                <w:sz w:val="28"/>
                <w:szCs w:val="28"/>
              </w:rPr>
              <w:t>;</w: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FE7E1E">
              <w:rPr>
                <w:rFonts w:ascii="Amiri" w:hAnsi="Amiri" w:cs="Amiri"/>
                <w:kern w:val="2"/>
                <w:position w:val="-12"/>
                <w:sz w:val="28"/>
                <w:szCs w:val="28"/>
                <w:rtl/>
                <w14:ligatures w14:val="standardContextual"/>
              </w:rPr>
              <w:object w:dxaOrig="600" w:dyaOrig="360" w14:anchorId="2A017BD0">
                <v:shape id="_x0000_i1423" type="#_x0000_t75" style="width:30pt;height:18.75pt" o:ole="">
                  <v:imagedata r:id="rId689" o:title=""/>
                </v:shape>
                <o:OLEObject Type="Embed" ProgID="Equation.DSMT4" ShapeID="_x0000_i1423" DrawAspect="Content" ObjectID="_1798820533" r:id="rId690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3AE75C64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 4) </w:t>
            </w:r>
            <w:r w:rsidRPr="00FE7E1E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1400" w:dyaOrig="680" w14:anchorId="15F79D67">
                <v:shape id="_x0000_i1424" type="#_x0000_t75" style="width:69.75pt;height:33.75pt" o:ole="">
                  <v:imagedata r:id="rId691" o:title=""/>
                </v:shape>
                <o:OLEObject Type="Embed" ProgID="Equation.DSMT4" ShapeID="_x0000_i1424" DrawAspect="Content" ObjectID="_1798820534" r:id="rId692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FE7E1E">
              <w:rPr>
                <w:rFonts w:ascii="Amiri" w:hAnsi="Amiri" w:cs="Amiri"/>
                <w:sz w:val="28"/>
                <w:szCs w:val="28"/>
              </w:rPr>
              <w:t>;</w: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FE7E1E">
              <w:rPr>
                <w:rFonts w:ascii="Amiri" w:hAnsi="Amiri" w:cs="Amiri"/>
                <w:kern w:val="2"/>
                <w:position w:val="-12"/>
                <w:sz w:val="28"/>
                <w:szCs w:val="28"/>
                <w:rtl/>
                <w14:ligatures w14:val="standardContextual"/>
              </w:rPr>
              <w:object w:dxaOrig="600" w:dyaOrig="360" w14:anchorId="575E2CCB">
                <v:shape id="_x0000_i1425" type="#_x0000_t75" style="width:30pt;height:18.75pt" o:ole="">
                  <v:imagedata r:id="rId689" o:title=""/>
                </v:shape>
                <o:OLEObject Type="Embed" ProgID="Equation.DSMT4" ShapeID="_x0000_i1425" DrawAspect="Content" ObjectID="_1798820535" r:id="rId693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58D04E74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 5) </w:t>
            </w:r>
            <w:r w:rsidRPr="00FE7E1E">
              <w:rPr>
                <w:rFonts w:ascii="Amiri" w:hAnsi="Amiri" w:cs="Amiri"/>
                <w:kern w:val="2"/>
                <w:position w:val="-28"/>
                <w:sz w:val="28"/>
                <w:szCs w:val="28"/>
                <w:rtl/>
                <w14:ligatures w14:val="standardContextual"/>
              </w:rPr>
              <w:object w:dxaOrig="1440" w:dyaOrig="660" w14:anchorId="52E9404F">
                <v:shape id="_x0000_i1426" type="#_x0000_t75" style="width:1in;height:33pt" o:ole="">
                  <v:imagedata r:id="rId694" o:title=""/>
                </v:shape>
                <o:OLEObject Type="Embed" ProgID="Equation.DSMT4" ShapeID="_x0000_i1426" DrawAspect="Content" ObjectID="_1798820536" r:id="rId695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FE7E1E">
              <w:rPr>
                <w:rFonts w:ascii="Amiri" w:hAnsi="Amiri" w:cs="Amiri"/>
                <w:sz w:val="28"/>
                <w:szCs w:val="28"/>
              </w:rPr>
              <w:t>;</w: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FE7E1E">
              <w:rPr>
                <w:rFonts w:ascii="Amiri" w:hAnsi="Amiri" w:cs="Amiri"/>
                <w:kern w:val="2"/>
                <w:position w:val="-12"/>
                <w:sz w:val="28"/>
                <w:szCs w:val="28"/>
                <w:rtl/>
                <w14:ligatures w14:val="standardContextual"/>
              </w:rPr>
              <w:object w:dxaOrig="639" w:dyaOrig="360" w14:anchorId="59550B5D">
                <v:shape id="_x0000_i1427" type="#_x0000_t75" style="width:33pt;height:18.75pt" o:ole="">
                  <v:imagedata r:id="rId696" o:title=""/>
                </v:shape>
                <o:OLEObject Type="Embed" ProgID="Equation.DSMT4" ShapeID="_x0000_i1427" DrawAspect="Content" ObjectID="_1798820537" r:id="rId697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2C6315B5" w14:textId="7BDDAC21" w:rsidR="00974484" w:rsidRPr="00FE7E1E" w:rsidRDefault="00974484" w:rsidP="008864CD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 6) </w:t>
            </w:r>
            <w:r w:rsidRPr="00FE7E1E">
              <w:rPr>
                <w:rFonts w:ascii="Amiri" w:hAnsi="Amiri" w:cs="Amiri"/>
                <w:kern w:val="2"/>
                <w:position w:val="-28"/>
                <w:sz w:val="28"/>
                <w:szCs w:val="28"/>
                <w:rtl/>
                <w14:ligatures w14:val="standardContextual"/>
              </w:rPr>
              <w:object w:dxaOrig="1760" w:dyaOrig="700" w14:anchorId="2EA1C182">
                <v:shape id="_x0000_i1428" type="#_x0000_t75" style="width:87.75pt;height:35.25pt" o:ole="">
                  <v:imagedata r:id="rId698" o:title=""/>
                </v:shape>
                <o:OLEObject Type="Embed" ProgID="Equation.DSMT4" ShapeID="_x0000_i1428" DrawAspect="Content" ObjectID="_1798820538" r:id="rId699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FE7E1E">
              <w:rPr>
                <w:rFonts w:ascii="Amiri" w:hAnsi="Amiri" w:cs="Amiri"/>
                <w:sz w:val="28"/>
                <w:szCs w:val="28"/>
              </w:rPr>
              <w:t>;</w: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FE7E1E">
              <w:rPr>
                <w:rFonts w:ascii="Amiri" w:hAnsi="Amiri" w:cs="Amiri"/>
                <w:kern w:val="2"/>
                <w:position w:val="-12"/>
                <w:sz w:val="28"/>
                <w:szCs w:val="28"/>
                <w:rtl/>
                <w14:ligatures w14:val="standardContextual"/>
              </w:rPr>
              <w:object w:dxaOrig="600" w:dyaOrig="360" w14:anchorId="0E896016">
                <v:shape id="_x0000_i1429" type="#_x0000_t75" style="width:30pt;height:18.75pt" o:ole="">
                  <v:imagedata r:id="rId689" o:title=""/>
                </v:shape>
                <o:OLEObject Type="Embed" ProgID="Equation.DSMT4" ShapeID="_x0000_i1429" DrawAspect="Content" ObjectID="_1798820539" r:id="rId700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0447FB1" w14:textId="77777777" w:rsidR="00974484" w:rsidRPr="00FE7E1E" w:rsidRDefault="00974484" w:rsidP="00974484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E7E1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ت34ص135</w:t>
            </w:r>
          </w:p>
          <w:p w14:paraId="0EE39952" w14:textId="77777777" w:rsidR="00974484" w:rsidRPr="00FE7E1E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C7DA78B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احسب نهاية </w:t>
            </w:r>
            <w:r w:rsidRPr="00FE7E1E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240" w:dyaOrig="320" w14:anchorId="4737E6E3">
                <v:shape id="_x0000_i1430" type="#_x0000_t75" style="width:12pt;height:15.75pt" o:ole="">
                  <v:imagedata r:id="rId675" o:title=""/>
                </v:shape>
                <o:OLEObject Type="Embed" ProgID="Equation.DSMT4" ShapeID="_x0000_i1430" DrawAspect="Content" ObjectID="_1798820540" r:id="rId701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عندما يؤول </w:t>
            </w:r>
            <w:r w:rsidRPr="00FE7E1E">
              <w:rPr>
                <w:rFonts w:ascii="Amiri" w:hAnsi="Amiri" w:cs="Amiri"/>
                <w:kern w:val="2"/>
                <w:position w:val="-6"/>
                <w:sz w:val="28"/>
                <w:szCs w:val="28"/>
                <w:rtl/>
                <w14:ligatures w14:val="standardContextual"/>
              </w:rPr>
              <w:object w:dxaOrig="200" w:dyaOrig="220" w14:anchorId="46A16376">
                <v:shape id="_x0000_i1431" type="#_x0000_t75" style="width:9.75pt;height:11.25pt" o:ole="">
                  <v:imagedata r:id="rId702" o:title=""/>
                </v:shape>
                <o:OLEObject Type="Embed" ProgID="Equation.DSMT4" ShapeID="_x0000_i1431" DrawAspect="Content" ObjectID="_1798820541" r:id="rId703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إلى </w:t>
            </w:r>
            <w:r w:rsidRPr="00FE7E1E">
              <w:rPr>
                <w:rFonts w:ascii="Amiri" w:hAnsi="Amiri" w:cs="Amiri"/>
                <w:kern w:val="2"/>
                <w:position w:val="-4"/>
                <w:sz w:val="28"/>
                <w:szCs w:val="28"/>
                <w:rtl/>
                <w14:ligatures w14:val="standardContextual"/>
              </w:rPr>
              <w:object w:dxaOrig="380" w:dyaOrig="220" w14:anchorId="38718D45">
                <v:shape id="_x0000_i1432" type="#_x0000_t75" style="width:18.75pt;height:11.25pt" o:ole="">
                  <v:imagedata r:id="rId704" o:title=""/>
                </v:shape>
                <o:OLEObject Type="Embed" ProgID="Equation.DSMT4" ShapeID="_x0000_i1432" DrawAspect="Content" ObjectID="_1798820542" r:id="rId705"/>
              </w:object>
            </w: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في كل حالة من الحالات التالية: </w:t>
            </w:r>
          </w:p>
          <w:p w14:paraId="0B9167A6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1) </w:t>
            </w:r>
            <w:r w:rsidRPr="00FE7E1E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1980" w:dyaOrig="620" w14:anchorId="77455D04">
                <v:shape id="_x0000_i1433" type="#_x0000_t75" style="width:99pt;height:30.75pt" o:ole="">
                  <v:imagedata r:id="rId706" o:title=""/>
                </v:shape>
                <o:OLEObject Type="Embed" ProgID="Equation.DSMT4" ShapeID="_x0000_i1433" DrawAspect="Content" ObjectID="_1798820543" r:id="rId707"/>
              </w:object>
            </w:r>
          </w:p>
          <w:p w14:paraId="64421136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2) </w:t>
            </w:r>
            <w:r w:rsidRPr="00FE7E1E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2240" w:dyaOrig="620" w14:anchorId="3B0E5133">
                <v:shape id="_x0000_i1434" type="#_x0000_t75" style="width:112.5pt;height:30.75pt" o:ole="">
                  <v:imagedata r:id="rId708" o:title=""/>
                </v:shape>
                <o:OLEObject Type="Embed" ProgID="Equation.DSMT4" ShapeID="_x0000_i1434" DrawAspect="Content" ObjectID="_1798820544" r:id="rId709"/>
              </w:object>
            </w:r>
          </w:p>
          <w:p w14:paraId="559B3083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3) </w:t>
            </w:r>
            <w:r w:rsidRPr="00FE7E1E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1840" w:dyaOrig="420" w14:anchorId="2F4DD6FD">
                <v:shape id="_x0000_i1435" type="#_x0000_t75" style="width:92.25pt;height:21pt" o:ole="">
                  <v:imagedata r:id="rId710" o:title=""/>
                </v:shape>
                <o:OLEObject Type="Embed" ProgID="Equation.DSMT4" ShapeID="_x0000_i1435" DrawAspect="Content" ObjectID="_1798820545" r:id="rId711"/>
              </w:object>
            </w:r>
          </w:p>
          <w:p w14:paraId="3DA10102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4) </w:t>
            </w:r>
            <w:r w:rsidRPr="00FE7E1E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1880" w:dyaOrig="380" w14:anchorId="583D69FF">
                <v:shape id="_x0000_i1436" type="#_x0000_t75" style="width:93.75pt;height:18.75pt" o:ole="">
                  <v:imagedata r:id="rId712" o:title=""/>
                </v:shape>
                <o:OLEObject Type="Embed" ProgID="Equation.DSMT4" ShapeID="_x0000_i1436" DrawAspect="Content" ObjectID="_1798820546" r:id="rId713"/>
              </w:object>
            </w:r>
          </w:p>
          <w:p w14:paraId="64B08763" w14:textId="77777777" w:rsidR="00974484" w:rsidRPr="00FE7E1E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5) </w:t>
            </w:r>
            <w:r w:rsidRPr="00FE7E1E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2500" w:dyaOrig="420" w14:anchorId="47183D6B">
                <v:shape id="_x0000_i1437" type="#_x0000_t75" style="width:125.25pt;height:21pt" o:ole="">
                  <v:imagedata r:id="rId714" o:title=""/>
                </v:shape>
                <o:OLEObject Type="Embed" ProgID="Equation.DSMT4" ShapeID="_x0000_i1437" DrawAspect="Content" ObjectID="_1798820547" r:id="rId715"/>
              </w:object>
            </w:r>
          </w:p>
          <w:p w14:paraId="6346BCC0" w14:textId="77777777" w:rsidR="00974484" w:rsidRDefault="00974484" w:rsidP="00974484">
            <w:pPr>
              <w:bidi/>
              <w:spacing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E7E1E">
              <w:rPr>
                <w:rFonts w:ascii="Amiri" w:hAnsi="Amiri" w:cs="Amiri"/>
                <w:sz w:val="28"/>
                <w:szCs w:val="28"/>
                <w:rtl/>
              </w:rPr>
              <w:t xml:space="preserve">     6) </w:t>
            </w:r>
            <w:r w:rsidRPr="00FE7E1E">
              <w:rPr>
                <w:rFonts w:ascii="Amiri" w:hAnsi="Amiri" w:cs="Amiri"/>
                <w:kern w:val="2"/>
                <w:position w:val="-28"/>
                <w:sz w:val="28"/>
                <w:szCs w:val="28"/>
                <w:rtl/>
                <w14:ligatures w14:val="standardContextual"/>
              </w:rPr>
              <w:object w:dxaOrig="2060" w:dyaOrig="660" w14:anchorId="07F90D4A">
                <v:shape id="_x0000_i1438" type="#_x0000_t75" style="width:102.75pt;height:33pt" o:ole="">
                  <v:imagedata r:id="rId716" o:title=""/>
                </v:shape>
                <o:OLEObject Type="Embed" ProgID="Equation.DSMT4" ShapeID="_x0000_i1438" DrawAspect="Content" ObjectID="_1798820548" r:id="rId717"/>
              </w:object>
            </w:r>
          </w:p>
          <w:p w14:paraId="2BC3FF26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6C6696A" w14:textId="77777777" w:rsidR="008864CD" w:rsidRDefault="008864CD" w:rsidP="008864C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9200FC7" w14:textId="77777777" w:rsidR="00974484" w:rsidRDefault="00974484" w:rsidP="00974484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 31 ص 134</w:t>
            </w:r>
          </w:p>
          <w:p w14:paraId="7E09F6E4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F519278" w14:textId="77777777" w:rsidR="00974484" w:rsidRPr="006920F8" w:rsidRDefault="00974484" w:rsidP="0097448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ادرس تغيرات الدالة </w:t>
            </w:r>
            <w:r w:rsidRPr="006920F8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240" w:dyaOrig="320" w14:anchorId="787F7412">
                <v:shape id="_x0000_i1439" type="#_x0000_t75" style="width:12pt;height:15.75pt" o:ole="">
                  <v:imagedata r:id="rId675" o:title=""/>
                </v:shape>
                <o:OLEObject Type="Embed" ProgID="Equation.DSMT4" ShapeID="_x0000_i1439" DrawAspect="Content" ObjectID="_1798820549" r:id="rId718"/>
              </w:objec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 w:hint="cs"/>
                <w:sz w:val="28"/>
                <w:szCs w:val="28"/>
                <w:rtl/>
              </w:rPr>
              <w:t>وبين</w: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أن المستقيم</w:t>
            </w:r>
            <w:r w:rsidRPr="006920F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400" w:dyaOrig="320" w14:anchorId="4C94CC7A">
                <v:shape id="_x0000_i1440" type="#_x0000_t75" style="width:20.25pt;height:15.75pt" o:ole="">
                  <v:imagedata r:id="rId719" o:title=""/>
                </v:shape>
                <o:OLEObject Type="Embed" ProgID="Equation.DSMT4" ShapeID="_x0000_i1440" DrawAspect="Content" ObjectID="_1798820550" r:id="rId720"/>
              </w:objec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>مقارب مائل لمنحني الدالة</w:t>
            </w:r>
            <w:r w:rsidRPr="006920F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240" w:dyaOrig="320" w14:anchorId="03753A91">
                <v:shape id="_x0000_i1441" type="#_x0000_t75" style="width:12pt;height:15.75pt" o:ole="">
                  <v:imagedata r:id="rId675" o:title=""/>
                </v:shape>
                <o:OLEObject Type="Embed" ProgID="Equation.DSMT4" ShapeID="_x0000_i1441" DrawAspect="Content" ObjectID="_1798820551" r:id="rId721"/>
              </w:object>
            </w:r>
            <w:r w:rsidRPr="006920F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في كل حالة </w:t>
            </w:r>
            <w:r w:rsidRPr="006920F8">
              <w:rPr>
                <w:rFonts w:ascii="Amiri" w:hAnsi="Amiri" w:cs="Amiri" w:hint="cs"/>
                <w:sz w:val="28"/>
                <w:szCs w:val="28"/>
                <w:rtl/>
              </w:rPr>
              <w:t>من الحالات</w: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التالية:</w:t>
            </w:r>
          </w:p>
          <w:p w14:paraId="576CF95B" w14:textId="77777777" w:rsidR="00974484" w:rsidRPr="006920F8" w:rsidRDefault="00974484" w:rsidP="009744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 1)  </w:t>
            </w:r>
            <w:r w:rsidRPr="006920F8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1780" w:dyaOrig="660" w14:anchorId="435482C6">
                <v:shape id="_x0000_i1442" type="#_x0000_t75" style="width:89.25pt;height:33pt" o:ole="">
                  <v:imagedata r:id="rId722" o:title=""/>
                </v:shape>
                <o:OLEObject Type="Embed" ProgID="Equation.DSMT4" ShapeID="_x0000_i1442" DrawAspect="Content" ObjectID="_1798820552" r:id="rId723"/>
              </w:objec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sz w:val="28"/>
                <w:szCs w:val="28"/>
              </w:rPr>
              <w:t xml:space="preserve">; </w: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1359" w:dyaOrig="320" w14:anchorId="1C29C551">
                <v:shape id="_x0000_i1443" type="#_x0000_t75" style="width:67.5pt;height:15.75pt" o:ole="">
                  <v:imagedata r:id="rId724" o:title=""/>
                </v:shape>
                <o:OLEObject Type="Embed" ProgID="Equation.DSMT4" ShapeID="_x0000_i1443" DrawAspect="Content" ObjectID="_1798820553" r:id="rId725"/>
              </w:object>
            </w:r>
          </w:p>
          <w:p w14:paraId="0AA70A41" w14:textId="77777777" w:rsidR="00974484" w:rsidRPr="006920F8" w:rsidRDefault="00974484" w:rsidP="009744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 2)  </w:t>
            </w:r>
            <w:r w:rsidRPr="006920F8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1560" w:dyaOrig="620" w14:anchorId="098370AC">
                <v:shape id="_x0000_i1444" type="#_x0000_t75" style="width:78pt;height:30.75pt" o:ole="">
                  <v:imagedata r:id="rId726" o:title=""/>
                </v:shape>
                <o:OLEObject Type="Embed" ProgID="Equation.DSMT4" ShapeID="_x0000_i1444" DrawAspect="Content" ObjectID="_1798820554" r:id="rId727"/>
              </w:objec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sz w:val="28"/>
                <w:szCs w:val="28"/>
              </w:rPr>
              <w:t xml:space="preserve">; </w: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1320" w:dyaOrig="320" w14:anchorId="12862B76">
                <v:shape id="_x0000_i1445" type="#_x0000_t75" style="width:66pt;height:15.75pt" o:ole="">
                  <v:imagedata r:id="rId728" o:title=""/>
                </v:shape>
                <o:OLEObject Type="Embed" ProgID="Equation.DSMT4" ShapeID="_x0000_i1445" DrawAspect="Content" ObjectID="_1798820555" r:id="rId729"/>
              </w:object>
            </w:r>
          </w:p>
          <w:p w14:paraId="45410C32" w14:textId="77777777" w:rsidR="00974484" w:rsidRPr="006920F8" w:rsidRDefault="00974484" w:rsidP="009744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3)  </w:t>
            </w:r>
            <w:r w:rsidRPr="006920F8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1320" w:dyaOrig="660" w14:anchorId="403E1174">
                <v:shape id="_x0000_i1446" type="#_x0000_t75" style="width:66pt;height:33pt" o:ole="">
                  <v:imagedata r:id="rId730" o:title=""/>
                </v:shape>
                <o:OLEObject Type="Embed" ProgID="Equation.DSMT4" ShapeID="_x0000_i1446" DrawAspect="Content" ObjectID="_1798820556" r:id="rId731"/>
              </w:object>
            </w:r>
            <w:r w:rsidRPr="006920F8">
              <w:rPr>
                <w:rFonts w:ascii="Amiri" w:hAnsi="Amiri" w:cs="Amiri"/>
                <w:sz w:val="28"/>
                <w:szCs w:val="28"/>
              </w:rPr>
              <w:t xml:space="preserve">; </w: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1320" w:dyaOrig="320" w14:anchorId="283062D6">
                <v:shape id="_x0000_i1447" type="#_x0000_t75" style="width:66pt;height:15.75pt" o:ole="">
                  <v:imagedata r:id="rId732" o:title=""/>
                </v:shape>
                <o:OLEObject Type="Embed" ProgID="Equation.DSMT4" ShapeID="_x0000_i1447" DrawAspect="Content" ObjectID="_1798820557" r:id="rId733"/>
              </w:object>
            </w:r>
          </w:p>
          <w:p w14:paraId="6B7DB6EC" w14:textId="77777777" w:rsidR="00974484" w:rsidRPr="006920F8" w:rsidRDefault="00974484" w:rsidP="0097448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 4)  </w:t>
            </w:r>
            <w:r w:rsidRPr="006920F8">
              <w:rPr>
                <w:rFonts w:ascii="Amiri" w:hAnsi="Amiri" w:cs="Amiri"/>
                <w:kern w:val="2"/>
                <w:position w:val="-24"/>
                <w:sz w:val="28"/>
                <w:szCs w:val="28"/>
                <w:rtl/>
                <w14:ligatures w14:val="standardContextual"/>
              </w:rPr>
              <w:object w:dxaOrig="1900" w:dyaOrig="620" w14:anchorId="634C8175">
                <v:shape id="_x0000_i1448" type="#_x0000_t75" style="width:95.25pt;height:30.75pt" o:ole="">
                  <v:imagedata r:id="rId734" o:title=""/>
                </v:shape>
                <o:OLEObject Type="Embed" ProgID="Equation.DSMT4" ShapeID="_x0000_i1448" DrawAspect="Content" ObjectID="_1798820558" r:id="rId735"/>
              </w:objec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sz w:val="28"/>
                <w:szCs w:val="28"/>
              </w:rPr>
              <w:t xml:space="preserve">; </w:t>
            </w:r>
            <w:r w:rsidRPr="006920F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920F8">
              <w:rPr>
                <w:rFonts w:ascii="Amiri" w:hAnsi="Amiri" w:cs="Amiri"/>
                <w:kern w:val="2"/>
                <w:position w:val="-10"/>
                <w:sz w:val="28"/>
                <w:szCs w:val="28"/>
                <w:rtl/>
                <w14:ligatures w14:val="standardContextual"/>
              </w:rPr>
              <w:object w:dxaOrig="1359" w:dyaOrig="320" w14:anchorId="090F5DEB">
                <v:shape id="_x0000_i1449" type="#_x0000_t75" style="width:67.5pt;height:15.75pt" o:ole="">
                  <v:imagedata r:id="rId736" o:title=""/>
                </v:shape>
                <o:OLEObject Type="Embed" ProgID="Equation.DSMT4" ShapeID="_x0000_i1449" DrawAspect="Content" ObjectID="_1798820559" r:id="rId737"/>
              </w:object>
            </w:r>
          </w:p>
          <w:p w14:paraId="50DF76FE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7E4C079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DB89F67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EC7E3CB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57AD77C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8F7A96E" wp14:editId="202B9A49">
                      <wp:simplePos x="0" y="0"/>
                      <wp:positionH relativeFrom="column">
                        <wp:posOffset>374620</wp:posOffset>
                      </wp:positionH>
                      <wp:positionV relativeFrom="paragraph">
                        <wp:posOffset>59336</wp:posOffset>
                      </wp:positionV>
                      <wp:extent cx="2615610" cy="2573079"/>
                      <wp:effectExtent l="0" t="0" r="13335" b="17780"/>
                      <wp:wrapNone/>
                      <wp:docPr id="204623237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5610" cy="257307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8DB4D" w14:textId="77777777" w:rsidR="00974484" w:rsidRDefault="00974484" w:rsidP="009744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B82040" wp14:editId="7FBA1847">
                                        <wp:extent cx="2419985" cy="2419985"/>
                                        <wp:effectExtent l="0" t="0" r="0" b="0"/>
                                        <wp:docPr id="111755936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17559363" name=""/>
                                                <pic:cNvPicPr/>
                                              </pic:nvPicPr>
                                              <pic:blipFill>
                                                <a:blip r:embed="rId1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19985" cy="2419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F7A96E" id="Rectangle 9" o:spid="_x0000_s1056" style="position:absolute;left:0;text-align:left;margin-left:29.5pt;margin-top:4.65pt;width:205.95pt;height:202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3BC8DB4D" w14:textId="77777777" w:rsidR="00974484" w:rsidRDefault="00974484" w:rsidP="009744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B82040" wp14:editId="7FBA1847">
                                  <wp:extent cx="2419985" cy="2419985"/>
                                  <wp:effectExtent l="0" t="0" r="0" b="0"/>
                                  <wp:docPr id="111755936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7559363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985" cy="2419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4A989E2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1B9B23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91B671A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B4F450A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183605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ADD5028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758EF90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9EB49D8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27CB7D7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5A57AD0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86550E2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1DCC757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6FEB15C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C431B88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4D7AC93" w14:textId="77777777" w:rsidR="00974484" w:rsidRDefault="00974484" w:rsidP="0097448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1F39227" w14:textId="77777777" w:rsidR="00950D69" w:rsidRPr="00792B9B" w:rsidRDefault="00950D69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683AB0F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A4DD6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CED68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0869D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D0EF1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710F9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70ADB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C5EBE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F6BD6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CCE7C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E431C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55940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BAA8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68DCE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F01D3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9D3B10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EFD99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7B243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29FC58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2A10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A9247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E90B0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57F61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878F5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92DA0A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C3AD4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DAD87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AEB04F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AE9C3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AAE74F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787D92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76028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4C19F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8CC430" w14:textId="77777777" w:rsidR="00950D69" w:rsidRPr="00792B9B" w:rsidRDefault="00950D69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13DEEC4" w14:textId="77777777" w:rsidR="00950D69" w:rsidRDefault="00950D69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CF8257" wp14:editId="0DC7F77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39390466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305C1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3665003" w14:textId="48EAB6B9" w:rsidR="005F4075" w:rsidRPr="005F4075" w:rsidRDefault="00950D69" w:rsidP="005F4075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5F4075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F4075" w:rsidRPr="005F4075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ادراج الدوال الغير قابلة </w:t>
                            </w:r>
                            <w:proofErr w:type="gramStart"/>
                            <w:r w:rsidR="005F4075" w:rsidRPr="005F4075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للاشتقاق  واستخراج</w:t>
                            </w:r>
                            <w:proofErr w:type="gramEnd"/>
                            <w:r w:rsidR="005F4075" w:rsidRPr="005F4075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 انصاف المماسات المائلة او الموزاية لحامل محور التراتيب</w:t>
                            </w:r>
                          </w:p>
                          <w:p w14:paraId="6DCEDC0F" w14:textId="57184540" w:rsidR="005F4075" w:rsidRPr="005F4075" w:rsidRDefault="005F4075" w:rsidP="005F4075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F4075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غير قابلة للاشتقاق واستخراج أنصاف المماسات مائلة أو موازية لحا</w:t>
                            </w:r>
                          </w:p>
                          <w:p w14:paraId="33DD1F84" w14:textId="77777777" w:rsidR="005F4075" w:rsidRPr="005F4075" w:rsidRDefault="005F4075" w:rsidP="005F4075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F4075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غير قابلة للاشتقاق واستخراج أنصاف المماسات مائلة أو موازية لحامل</w:t>
                            </w:r>
                          </w:p>
                          <w:p w14:paraId="3E3071A3" w14:textId="450ECC5E" w:rsidR="00950D69" w:rsidRPr="00305590" w:rsidRDefault="005F4075" w:rsidP="005F4075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F4075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محور التراتيب</w:t>
                            </w:r>
                            <w:r w:rsidRPr="005F4075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F8257" id="_x0000_s1057" style="position:absolute;left:0;text-align:left;margin-left:-46.15pt;margin-top:66.05pt;width:543pt;height:5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vhqKL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18F305C1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3665003" w14:textId="48EAB6B9" w:rsidR="005F4075" w:rsidRPr="005F4075" w:rsidRDefault="00950D69" w:rsidP="005F4075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5F4075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5F4075" w:rsidRPr="005F4075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ادراج الدوال الغير قابلة </w:t>
                      </w:r>
                      <w:proofErr w:type="gramStart"/>
                      <w:r w:rsidR="005F4075" w:rsidRPr="005F4075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للاشتقاق  واستخراج</w:t>
                      </w:r>
                      <w:proofErr w:type="gramEnd"/>
                      <w:r w:rsidR="005F4075" w:rsidRPr="005F4075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 انصاف المماسات المائلة او الموزاية لحامل محور التراتيب</w:t>
                      </w:r>
                    </w:p>
                    <w:p w14:paraId="6DCEDC0F" w14:textId="57184540" w:rsidR="005F4075" w:rsidRPr="005F4075" w:rsidRDefault="005F4075" w:rsidP="005F4075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5F4075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>غير قابلة للاشتقاق واستخراج أنصاف المماسات مائلة أو موازية لحا</w:t>
                      </w:r>
                    </w:p>
                    <w:p w14:paraId="33DD1F84" w14:textId="77777777" w:rsidR="005F4075" w:rsidRPr="005F4075" w:rsidRDefault="005F4075" w:rsidP="005F4075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5F4075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>غير قابلة للاشتقاق واستخراج أنصاف المماسات مائلة أو موازية لحامل</w:t>
                      </w:r>
                    </w:p>
                    <w:p w14:paraId="3E3071A3" w14:textId="450ECC5E" w:rsidR="00950D69" w:rsidRPr="00305590" w:rsidRDefault="005F4075" w:rsidP="005F4075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5F4075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>محور التراتيب</w:t>
                      </w:r>
                      <w:r w:rsidRPr="005F4075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6D11A7" wp14:editId="324B1ED1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83571249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F38E6" w14:textId="5810BEA7" w:rsidR="00950D69" w:rsidRPr="00305590" w:rsidRDefault="00950D69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5F4075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73B6C963" w14:textId="77777777" w:rsidR="00950D69" w:rsidRDefault="00950D69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D11A7" id="_x0000_s1058" style="position:absolute;left:0;text-align:left;margin-left:-44.65pt;margin-top:.8pt;width:100.5pt;height:5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px/2Tn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687F38E6" w14:textId="5810BEA7" w:rsidR="00950D69" w:rsidRPr="00305590" w:rsidRDefault="00950D69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5F4075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73B6C963" w14:textId="77777777" w:rsidR="00950D69" w:rsidRDefault="00950D69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EA0807" wp14:editId="5B42AEB0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51765555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BD90" w14:textId="77777777" w:rsidR="00950D69" w:rsidRPr="00305590" w:rsidRDefault="00950D69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A0807" id="_x0000_s1059" style="position:absolute;left:0;text-align:left;margin-left:396.35pt;margin-top:-.7pt;width:100.5pt;height:6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GPTwIH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561CBD90" w14:textId="77777777" w:rsidR="00950D69" w:rsidRPr="00305590" w:rsidRDefault="00950D69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346DFB" wp14:editId="7E6BFA11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07014781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E19B" w14:textId="77777777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</w:t>
                            </w:r>
                          </w:p>
                          <w:p w14:paraId="2F60DCC3" w14:textId="49664D89" w:rsidR="00950D69" w:rsidRPr="00305590" w:rsidRDefault="00950D69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315B79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15B79" w:rsidRPr="00315B79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حل مسائل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346DFB" id="_x0000_s1060" style="position:absolute;left:0;text-align:left;margin-left:66.35pt;margin-top:1.55pt;width:323.25pt;height:58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hQdgIAAEQ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exMrirxWUuyUyhG4RvJN3FQ3nXviwFEjMpx2hbQ6PdGgDTcGhv3G2Bvx16n+0&#10;J0KSlrOGNqng/udGoOLMfLNE1ct8Momrl4TJ9GJMAh5rVscau6lvgMac07vhZLpG+2D2V41Qv9LS&#10;L2JUUgkrKXbBZcC9cBO6DadnQ6rFIpnRujkR7u2zk9F5bHTk3Uv7KtD1DA3E7QfYb52YveNoZxuR&#10;FhabALpKBD70tR8BrWriZ/+sxLfgWE5Wh8dv/hs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6L6oU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6A49E19B" w14:textId="77777777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</w:t>
                      </w:r>
                    </w:p>
                    <w:p w14:paraId="2F60DCC3" w14:textId="49664D89" w:rsidR="00950D69" w:rsidRPr="00305590" w:rsidRDefault="00950D69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315B79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15B79" w:rsidRPr="00315B79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حل مسائل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0FFD90C6" w14:textId="77777777" w:rsidR="00950D69" w:rsidRPr="00792B9B" w:rsidRDefault="00950D69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50D69" w:rsidRPr="00792B9B" w14:paraId="38E9C29B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0DA7BEEB" w14:textId="77777777" w:rsidR="00950D69" w:rsidRPr="00305590" w:rsidRDefault="00950D69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753FFAE" w14:textId="77777777" w:rsidR="00950D69" w:rsidRPr="00305590" w:rsidRDefault="00950D69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6C84ACE5" w14:textId="77777777" w:rsidR="00950D69" w:rsidRPr="00305590" w:rsidRDefault="00950D69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50D69" w:rsidRPr="00792B9B" w14:paraId="231B36AC" w14:textId="77777777" w:rsidTr="00305590">
        <w:tc>
          <w:tcPr>
            <w:tcW w:w="1278" w:type="dxa"/>
          </w:tcPr>
          <w:p w14:paraId="7ADB800F" w14:textId="77777777" w:rsidR="00950D69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1CCB1CA" w14:textId="77777777" w:rsidR="00950D69" w:rsidRDefault="00950D6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CD736A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D18BF7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F35022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55F42D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855BA8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1A18DE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38D884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D6E797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7F6911" w14:textId="77777777" w:rsidR="00950D69" w:rsidRDefault="00950D69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EE8984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1E6CB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3D613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C6CEB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F47574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4AC778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D328C0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CF25A3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E3E0E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375C46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DBD447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6B8262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75B43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9011F9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0E75C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C9BBCD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364CCA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2CA666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F84655" w14:textId="77777777" w:rsidR="00950D69" w:rsidRDefault="00950D69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DE4FC7" w14:textId="77777777" w:rsidR="00950D69" w:rsidRPr="00FB5A89" w:rsidRDefault="00950D6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4FA764E7" w14:textId="77777777" w:rsidR="00950D69" w:rsidRPr="00792B9B" w:rsidRDefault="00950D6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C297EA7" w14:textId="77777777" w:rsidR="00950D69" w:rsidRPr="005F4075" w:rsidRDefault="00033C39" w:rsidP="00F173B2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5F4075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تمرين 01:</w:t>
            </w:r>
          </w:p>
          <w:p w14:paraId="2D70D947" w14:textId="77777777" w:rsidR="00033C39" w:rsidRDefault="00033C39" w:rsidP="00033C3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8769993" w14:textId="77777777" w:rsidR="00033C39" w:rsidRPr="000C6DB2" w:rsidRDefault="00033C39" w:rsidP="00033C39">
            <w:pPr>
              <w:pStyle w:val="Paragraphedeliste"/>
              <w:numPr>
                <w:ilvl w:val="0"/>
                <w:numId w:val="43"/>
              </w:numPr>
              <w:bidi/>
              <w:ind w:left="184" w:firstLine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C6DB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D4C4345">
                <v:shape id="_x0000_i1450" type="#_x0000_t75" style="width:12pt;height:15.75pt" o:ole="">
                  <v:imagedata r:id="rId738" o:title=""/>
                </v:shape>
                <o:OLEObject Type="Embed" ProgID="Equation.DSMT4" ShapeID="_x0000_i1450" DrawAspect="Content" ObjectID="_1798820560" r:id="rId739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معرفة على  </w:t>
            </w:r>
            <w:r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2060" w:dyaOrig="400" w14:anchorId="51BD9D09">
                <v:shape id="_x0000_i1451" type="#_x0000_t75" style="width:102.75pt;height:20.25pt" o:ole="">
                  <v:imagedata r:id="rId740" o:title=""/>
                </v:shape>
                <o:OLEObject Type="Embed" ProgID="Equation.DSMT4" ShapeID="_x0000_i1451" DrawAspect="Content" ObjectID="_1798820561" r:id="rId741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0C6DB2">
              <w:rPr>
                <w:rFonts w:ascii="Amiri" w:hAnsi="Amiri" w:cs="Amiri"/>
                <w:position w:val="-24"/>
                <w:sz w:val="28"/>
                <w:szCs w:val="28"/>
              </w:rPr>
              <w:object w:dxaOrig="1700" w:dyaOrig="620" w14:anchorId="723E3C7B">
                <v:shape id="_x0000_i1452" type="#_x0000_t75" style="width:84.75pt;height:30.75pt" o:ole="">
                  <v:imagedata r:id="rId742" o:title=""/>
                </v:shape>
                <o:OLEObject Type="Embed" ProgID="Equation.DSMT4" ShapeID="_x0000_i1452" DrawAspect="Content" ObjectID="_1798820562" r:id="rId743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 و</w:t>
            </w:r>
            <w:r w:rsidRPr="000C6DB2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8A32F32">
                <v:shape id="_x0000_i1453" type="#_x0000_t75" style="width:27pt;height:21.75pt" o:ole="">
                  <v:imagedata r:id="rId744" o:title=""/>
                </v:shape>
                <o:OLEObject Type="Embed" ProgID="Equation.DSMT4" ShapeID="_x0000_i1453" DrawAspect="Content" ObjectID="_1798820563" r:id="rId745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 </w: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في مستوي منسوب إلى معلم متعامد ومتجانس </w:t>
            </w:r>
            <w:r w:rsidRPr="000C6DB2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07567C64">
                <v:shape id="_x0000_i1454" type="#_x0000_t75" style="width:39pt;height:24pt" o:ole="">
                  <v:imagedata r:id="rId746" o:title=""/>
                </v:shape>
                <o:OLEObject Type="Embed" ProgID="Equation.DSMT4" ShapeID="_x0000_i1454" DrawAspect="Content" ObjectID="_1798820564" r:id="rId747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كما هو مبين في الشكل.</w:t>
            </w:r>
          </w:p>
          <w:p w14:paraId="58EE7CFC" w14:textId="77777777" w:rsidR="00033C39" w:rsidRDefault="00033C39" w:rsidP="00033C3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03DAE8E" w14:textId="77777777" w:rsidR="00033C39" w:rsidRDefault="00033C39" w:rsidP="00033C39">
            <w:pPr>
              <w:bidi/>
              <w:jc w:val="center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8539C">
              <w:rPr>
                <w:rFonts w:eastAsiaTheme="minorEastAsia" w:cs="Calibri"/>
                <w:b/>
                <w:bCs/>
                <w:noProof/>
                <w:color w:val="FF0000"/>
                <w:sz w:val="28"/>
                <w:szCs w:val="28"/>
                <w:rtl/>
              </w:rPr>
              <w:drawing>
                <wp:inline distT="0" distB="0" distL="0" distR="0" wp14:anchorId="5D32C3BC" wp14:editId="7F8BEED1">
                  <wp:extent cx="2209799" cy="2628900"/>
                  <wp:effectExtent l="0" t="0" r="63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376" cy="263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E63B6" w14:textId="77777777" w:rsidR="00033C39" w:rsidRPr="000C6DB2" w:rsidRDefault="00033C39" w:rsidP="00033C3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5242D0F" w14:textId="77777777" w:rsidR="00033C39" w:rsidRPr="000C6DB2" w:rsidRDefault="00033C39" w:rsidP="00033C39">
            <w:pPr>
              <w:pStyle w:val="Paragraphedeliste"/>
              <w:numPr>
                <w:ilvl w:val="0"/>
                <w:numId w:val="41"/>
              </w:numPr>
              <w:bidi/>
              <w:ind w:left="360" w:right="-9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أ) أحسب نهايات الدالة </w:t>
            </w:r>
            <w:r w:rsidRPr="000C6DB2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 أطراف مجموعة التعريف.</w: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ب) بقراءة بيانية ودون دراسة اتجاه تغيرات </w:t>
            </w:r>
            <w:r w:rsidRPr="000C6DB2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شكل جدول تغيراتها.</w:t>
            </w:r>
          </w:p>
          <w:p w14:paraId="0AE997D6" w14:textId="77777777" w:rsidR="005F4075" w:rsidRPr="005F4075" w:rsidRDefault="00033C39" w:rsidP="00033C39">
            <w:pPr>
              <w:pStyle w:val="Paragraphedeliste"/>
              <w:numPr>
                <w:ilvl w:val="0"/>
                <w:numId w:val="41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0C6DB2">
              <w:rPr>
                <w:position w:val="-10"/>
              </w:rPr>
              <w:object w:dxaOrig="220" w:dyaOrig="260" w14:anchorId="1BEEB909">
                <v:shape id="_x0000_i1455" type="#_x0000_t75" style="width:11.25pt;height:12.75pt" o:ole="">
                  <v:imagedata r:id="rId749" o:title=""/>
                </v:shape>
                <o:OLEObject Type="Embed" ProgID="Equation.DSMT4" ShapeID="_x0000_i1455" DrawAspect="Content" ObjectID="_1798820565" r:id="rId750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>دالة معرفة على المجال</w:t>
            </w:r>
            <w:r w:rsidRPr="000C6DB2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0C6DB2">
              <w:rPr>
                <w:position w:val="-14"/>
              </w:rPr>
              <w:object w:dxaOrig="740" w:dyaOrig="400" w14:anchorId="303D444B">
                <v:shape id="_x0000_i1456" type="#_x0000_t75" style="width:36.75pt;height:20.25pt" o:ole="">
                  <v:imagedata r:id="rId751" o:title=""/>
                </v:shape>
                <o:OLEObject Type="Embed" ProgID="Equation.DSMT4" ShapeID="_x0000_i1456" DrawAspect="Content" ObjectID="_1798820566" r:id="rId752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كمايلي:  </w:t>
            </w:r>
            <w:r w:rsidRPr="000C6DB2">
              <w:rPr>
                <w:position w:val="-24"/>
              </w:rPr>
              <w:object w:dxaOrig="1540" w:dyaOrig="620" w14:anchorId="3971C9AA">
                <v:shape id="_x0000_i1457" type="#_x0000_t75" style="width:77.25pt;height:30.75pt" o:ole="">
                  <v:imagedata r:id="rId753" o:title=""/>
                </v:shape>
                <o:OLEObject Type="Embed" ProgID="Equation.DSMT4" ShapeID="_x0000_i1457" DrawAspect="Content" ObjectID="_1798820567" r:id="rId754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. 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</w:r>
            <w:r w:rsidRPr="000C6DB2">
              <w:rPr>
                <w:position w:val="-16"/>
              </w:rPr>
              <w:object w:dxaOrig="520" w:dyaOrig="440" w14:anchorId="5D523F1F">
                <v:shape id="_x0000_i1458" type="#_x0000_t75" style="width:26.25pt;height:21.75pt" o:ole="">
                  <v:imagedata r:id="rId755" o:title=""/>
                </v:shape>
                <o:OLEObject Type="Embed" ProgID="Equation.DSMT4" ShapeID="_x0000_i1458" DrawAspect="Content" ObjectID="_1798820568" r:id="rId756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تمثيلها البياني في المستوي المنسوب الى معلم متعامد ومتجانس.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 أ- أحسب نهاية </w:t>
            </w:r>
            <w:r w:rsidRPr="000C6DB2">
              <w:rPr>
                <w:position w:val="-10"/>
              </w:rPr>
              <w:object w:dxaOrig="220" w:dyaOrig="260" w14:anchorId="374C633A">
                <v:shape id="_x0000_i1459" type="#_x0000_t75" style="width:11.25pt;height:12.75pt" o:ole="">
                  <v:imagedata r:id="rId749" o:title=""/>
                </v:shape>
                <o:OLEObject Type="Embed" ProgID="Equation.DSMT4" ShapeID="_x0000_i1459" DrawAspect="Content" ObjectID="_1798820569" r:id="rId757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عند </w:t>
            </w:r>
            <w:r w:rsidRPr="000C6DB2">
              <w:rPr>
                <w:position w:val="-4"/>
              </w:rPr>
              <w:object w:dxaOrig="380" w:dyaOrig="220" w14:anchorId="08876F2E">
                <v:shape id="_x0000_i1460" type="#_x0000_t75" style="width:18.75pt;height:11.25pt" o:ole="">
                  <v:imagedata r:id="rId758" o:title=""/>
                </v:shape>
                <o:OLEObject Type="Embed" ProgID="Equation.DSMT4" ShapeID="_x0000_i1460" DrawAspect="Content" ObjectID="_1798820570" r:id="rId759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ب- تحقق من أنّ </w:t>
            </w:r>
            <w:r w:rsidRPr="000C6DB2">
              <w:rPr>
                <w:position w:val="-16"/>
              </w:rPr>
              <w:object w:dxaOrig="520" w:dyaOrig="440" w14:anchorId="4EC0F9A6">
                <v:shape id="_x0000_i1461" type="#_x0000_t75" style="width:26.25pt;height:21.75pt" o:ole="">
                  <v:imagedata r:id="rId755" o:title=""/>
                </v:shape>
                <o:OLEObject Type="Embed" ProgID="Equation.DSMT4" ShapeID="_x0000_i1461" DrawAspect="Content" ObjectID="_1798820571" r:id="rId760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يقبل مستقيما مقاربا مائلا  </w:t>
            </w:r>
            <w:r w:rsidRPr="000C6DB2">
              <w:rPr>
                <w:position w:val="-14"/>
              </w:rPr>
              <w:object w:dxaOrig="420" w:dyaOrig="400" w14:anchorId="5C362926">
                <v:shape id="_x0000_i1462" type="#_x0000_t75" style="width:21pt;height:20.25pt" o:ole="">
                  <v:imagedata r:id="rId761" o:title=""/>
                </v:shape>
                <o:OLEObject Type="Embed" ProgID="Equation.DSMT4" ShapeID="_x0000_i1462" DrawAspect="Content" ObjectID="_1798820572" r:id="rId762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عند </w:t>
            </w:r>
            <w:r w:rsidRPr="000C6DB2">
              <w:rPr>
                <w:position w:val="-4"/>
              </w:rPr>
              <w:object w:dxaOrig="380" w:dyaOrig="220" w14:anchorId="24D57A76">
                <v:shape id="_x0000_i1463" type="#_x0000_t75" style="width:18.75pt;height:11.25pt" o:ole="">
                  <v:imagedata r:id="rId758" o:title=""/>
                </v:shape>
                <o:OLEObject Type="Embed" ProgID="Equation.DSMT4" ShapeID="_x0000_i1463" DrawAspect="Content" ObjectID="_1798820573" r:id="rId763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يطلب تعيين معادلته.</w:t>
            </w:r>
          </w:p>
          <w:p w14:paraId="4F6DAB06" w14:textId="77777777" w:rsidR="005F4075" w:rsidRPr="005F4075" w:rsidRDefault="005F4075" w:rsidP="005F4075">
            <w:pPr>
              <w:pStyle w:val="Paragraphedeliste"/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6214BDED" w14:textId="77777777" w:rsidR="005F4075" w:rsidRPr="005F4075" w:rsidRDefault="005F4075" w:rsidP="005F4075">
            <w:pPr>
              <w:pStyle w:val="Paragraphedeliste"/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37E18087" w14:textId="3D46D98D" w:rsidR="00033C39" w:rsidRPr="001F705F" w:rsidRDefault="00033C39" w:rsidP="001F705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F705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>ج- أدرس تغيرات</w:t>
            </w:r>
            <w:r w:rsidRPr="000C6DB2">
              <w:rPr>
                <w:position w:val="-10"/>
              </w:rPr>
              <w:object w:dxaOrig="220" w:dyaOrig="260" w14:anchorId="2CC7CAAC">
                <v:shape id="_x0000_i1464" type="#_x0000_t75" style="width:11.25pt;height:12.75pt" o:ole="">
                  <v:imagedata r:id="rId749" o:title=""/>
                </v:shape>
                <o:OLEObject Type="Embed" ProgID="Equation.DSMT4" ShapeID="_x0000_i1464" DrawAspect="Content" ObjectID="_1798820574" r:id="rId764"/>
              </w:object>
            </w:r>
            <w:r w:rsidRPr="001F705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610C79FB" w14:textId="77777777" w:rsidR="00033C39" w:rsidRPr="000C6DB2" w:rsidRDefault="00033C39" w:rsidP="00033C39">
            <w:pPr>
              <w:pStyle w:val="Paragraphedeliste"/>
              <w:numPr>
                <w:ilvl w:val="0"/>
                <w:numId w:val="43"/>
              </w:numPr>
              <w:bidi/>
              <w:spacing w:after="160"/>
              <w:ind w:right="-9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07B6FF1B">
                <v:shape id="_x0000_i1465" type="#_x0000_t75" style="width:9.75pt;height:14.25pt" o:ole="">
                  <v:imagedata r:id="rId765" o:title=""/>
                </v:shape>
                <o:OLEObject Type="Embed" ProgID="Equation.DSMT4" ShapeID="_x0000_i1465" DrawAspect="Content" ObjectID="_1798820575" r:id="rId766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معرفة على  </w:t>
            </w:r>
            <w:r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880" w:dyaOrig="400" w14:anchorId="12656163">
                <v:shape id="_x0000_i1466" type="#_x0000_t75" style="width:44.25pt;height:20.25pt" o:ole="">
                  <v:imagedata r:id="rId767" o:title=""/>
                </v:shape>
                <o:OLEObject Type="Embed" ProgID="Equation.DSMT4" ShapeID="_x0000_i1466" DrawAspect="Content" ObjectID="_1798820576" r:id="rId768"/>
              </w:object>
            </w:r>
            <w:r w:rsidRPr="000C6DB2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كمايلي: </w:t>
            </w:r>
            <w:r w:rsidRPr="000C6DB2">
              <w:rPr>
                <w:rFonts w:ascii="Amiri" w:hAnsi="Amiri" w:cs="Amiri"/>
                <w:position w:val="-24"/>
                <w:sz w:val="28"/>
                <w:szCs w:val="28"/>
              </w:rPr>
              <w:object w:dxaOrig="1600" w:dyaOrig="620" w14:anchorId="5655DDBE">
                <v:shape id="_x0000_i1467" type="#_x0000_t75" style="width:80.25pt;height:30.75pt" o:ole="">
                  <v:imagedata r:id="rId769" o:title=""/>
                </v:shape>
                <o:OLEObject Type="Embed" ProgID="Equation.DSMT4" ShapeID="_x0000_i1467" DrawAspect="Content" ObjectID="_1798820577" r:id="rId770"/>
              </w:object>
            </w:r>
          </w:p>
          <w:p w14:paraId="36B08234" w14:textId="77777777" w:rsidR="00033C39" w:rsidRPr="000C6DB2" w:rsidRDefault="00033C39" w:rsidP="00033C39">
            <w:pPr>
              <w:pStyle w:val="Paragraphedeliste"/>
              <w:numPr>
                <w:ilvl w:val="0"/>
                <w:numId w:val="42"/>
              </w:numPr>
              <w:bidi/>
              <w:spacing w:after="160"/>
              <w:ind w:right="-9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>- أحسب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0C6DB2">
              <w:rPr>
                <w:rFonts w:ascii="Amiri" w:hAnsi="Amiri" w:cs="Amiri"/>
                <w:position w:val="-24"/>
                <w:sz w:val="28"/>
                <w:szCs w:val="28"/>
              </w:rPr>
              <w:object w:dxaOrig="1700" w:dyaOrig="620" w14:anchorId="3728A681">
                <v:shape id="_x0000_i1468" type="#_x0000_t75" style="width:84.75pt;height:30.75pt" o:ole="">
                  <v:imagedata r:id="rId771" o:title=""/>
                </v:shape>
                <o:OLEObject Type="Embed" ProgID="Equation.DSMT4" ShapeID="_x0000_i1468" DrawAspect="Content" ObjectID="_1798820578" r:id="rId772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   و        </w:t>
            </w:r>
            <w:r w:rsidRPr="000C6DB2">
              <w:rPr>
                <w:rFonts w:ascii="Amiri" w:hAnsi="Amiri" w:cs="Amiri"/>
                <w:position w:val="-24"/>
                <w:sz w:val="28"/>
                <w:szCs w:val="28"/>
              </w:rPr>
              <w:object w:dxaOrig="1700" w:dyaOrig="620" w14:anchorId="2D886C98">
                <v:shape id="_x0000_i1469" type="#_x0000_t75" style="width:84.75pt;height:30.75pt" o:ole="">
                  <v:imagedata r:id="rId773" o:title=""/>
                </v:shape>
                <o:OLEObject Type="Embed" ProgID="Equation.DSMT4" ShapeID="_x0000_i1469" DrawAspect="Content" ObjectID="_1798820579" r:id="rId774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 ماذا تستنج؟</w: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  ب- أعط تفسيرا هندسيا لهذه النتيجـــــــة.</w:t>
            </w:r>
          </w:p>
          <w:p w14:paraId="2C7FCD93" w14:textId="77777777" w:rsidR="00033C39" w:rsidRPr="000C6DB2" w:rsidRDefault="00033C39" w:rsidP="00033C39">
            <w:pPr>
              <w:pStyle w:val="Paragraphedeliste"/>
              <w:numPr>
                <w:ilvl w:val="0"/>
                <w:numId w:val="42"/>
              </w:numPr>
              <w:bidi/>
              <w:spacing w:after="160"/>
              <w:ind w:right="-9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أكتب معادلة المماسين </w:t>
            </w:r>
            <w:r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5BAD2DE">
                <v:shape id="_x0000_i1470" type="#_x0000_t75" style="width:24pt;height:20.25pt" o:ole="">
                  <v:imagedata r:id="rId775" o:title=""/>
                </v:shape>
                <o:OLEObject Type="Embed" ProgID="Equation.DSMT4" ShapeID="_x0000_i1470" DrawAspect="Content" ObjectID="_1798820580" r:id="rId776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520" w:dyaOrig="400" w14:anchorId="4B386BB6">
                <v:shape id="_x0000_i1471" type="#_x0000_t75" style="width:26.25pt;height:20.25pt" o:ole="">
                  <v:imagedata r:id="rId777" o:title=""/>
                </v:shape>
                <o:OLEObject Type="Embed" ProgID="Equation.DSMT4" ShapeID="_x0000_i1471" DrawAspect="Content" ObjectID="_1798820581" r:id="rId778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عند النقطة التي فاصلتها  </w:t>
            </w:r>
            <w:r w:rsidRPr="000C6DB2">
              <w:rPr>
                <w:rFonts w:ascii="Amiri" w:hAnsi="Amiri" w:cs="Amiri"/>
                <w:position w:val="-12"/>
                <w:sz w:val="28"/>
                <w:szCs w:val="28"/>
              </w:rPr>
              <w:object w:dxaOrig="639" w:dyaOrig="360" w14:anchorId="4E88EF85">
                <v:shape id="_x0000_i1472" type="#_x0000_t75" style="width:33pt;height:18.75pt" o:ole="">
                  <v:imagedata r:id="rId779" o:title=""/>
                </v:shape>
                <o:OLEObject Type="Embed" ProgID="Equation.DSMT4" ShapeID="_x0000_i1472" DrawAspect="Content" ObjectID="_1798820582" r:id="rId780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DFE3B39" w14:textId="77777777" w:rsidR="00033C39" w:rsidRPr="000C6DB2" w:rsidRDefault="00033C39" w:rsidP="00033C39">
            <w:pPr>
              <w:pStyle w:val="Paragraphedeliste"/>
              <w:numPr>
                <w:ilvl w:val="0"/>
                <w:numId w:val="42"/>
              </w:numPr>
              <w:bidi/>
              <w:spacing w:after="160"/>
              <w:ind w:right="-9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أرسم </w:t>
            </w:r>
            <w:r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659A950">
                <v:shape id="_x0000_i1473" type="#_x0000_t75" style="width:24pt;height:20.25pt" o:ole="">
                  <v:imagedata r:id="rId775" o:title=""/>
                </v:shape>
                <o:OLEObject Type="Embed" ProgID="Equation.DSMT4" ShapeID="_x0000_i1473" DrawAspect="Content" ObjectID="_1798820583" r:id="rId781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520" w:dyaOrig="400" w14:anchorId="68C166C2">
                <v:shape id="_x0000_i1474" type="#_x0000_t75" style="width:26.25pt;height:20.25pt" o:ole="">
                  <v:imagedata r:id="rId777" o:title=""/>
                </v:shape>
                <o:OLEObject Type="Embed" ProgID="Equation.DSMT4" ShapeID="_x0000_i1474" DrawAspect="Content" ObjectID="_1798820584" r:id="rId782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520" w:dyaOrig="400" w14:anchorId="5E9014B0">
                <v:shape id="_x0000_i1475" type="#_x0000_t75" style="width:26.25pt;height:20.25pt" o:ole="">
                  <v:imagedata r:id="rId783" o:title=""/>
                </v:shape>
                <o:OLEObject Type="Embed" ProgID="Equation.DSMT4" ShapeID="_x0000_i1475" DrawAspect="Content" ObjectID="_1798820585" r:id="rId784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1A6DF813" w14:textId="77777777" w:rsidR="00033C39" w:rsidRDefault="00033C39" w:rsidP="00033C3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66375A3" w14:textId="00744CD0" w:rsidR="005F4075" w:rsidRPr="005F4075" w:rsidRDefault="005F4075" w:rsidP="00F173B2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F4075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ت02:</w:t>
            </w:r>
          </w:p>
          <w:p w14:paraId="428B2246" w14:textId="77777777" w:rsidR="008864CD" w:rsidRDefault="008864CD" w:rsidP="005F40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0426B3A" w14:textId="64C70802" w:rsidR="005F4075" w:rsidRPr="000C6DB2" w:rsidRDefault="005F4075" w:rsidP="008864CD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الدالة</w:t>
            </w:r>
            <w:r w:rsidRPr="000C6DB2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320" w14:anchorId="7B947F16">
                <v:shape id="_x0000_i1476" type="#_x0000_t75" style="width:12pt;height:15.75pt" o:ole="">
                  <v:imagedata r:id="rId785" o:title=""/>
                </v:shape>
                <o:OLEObject Type="Embed" ProgID="Equation.DSMT4" ShapeID="_x0000_i1476" DrawAspect="Content" ObjectID="_1798820586" r:id="rId786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0C6DB2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1660" w:dyaOrig="400" w14:anchorId="0ADC756B">
                <v:shape id="_x0000_i1477" type="#_x0000_t75" style="width:83.25pt;height:20.25pt" o:ole="">
                  <v:imagedata r:id="rId787" o:title=""/>
                </v:shape>
                <o:OLEObject Type="Embed" ProgID="Equation.DSMT4" ShapeID="_x0000_i1477" DrawAspect="Content" ObjectID="_1798820587" r:id="rId788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بــــــــــ:  </w:t>
            </w:r>
            <w:r w:rsidRPr="000C6DB2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280" w:dyaOrig="620" w14:anchorId="46913840">
                <v:shape id="_x0000_i1478" type="#_x0000_t75" style="width:63.75pt;height:30.75pt" o:ole="">
                  <v:imagedata r:id="rId789" o:title=""/>
                </v:shape>
                <o:OLEObject Type="Embed" ProgID="Equation.DSMT4" ShapeID="_x0000_i1478" DrawAspect="Content" ObjectID="_1798820588" r:id="rId790"/>
              </w:object>
            </w:r>
            <w:bookmarkStart w:id="0" w:name="_Hlk122095949"/>
            <w:r w:rsidRPr="000C6DB2">
              <w:rPr>
                <w:rFonts w:ascii="Amiri" w:hAnsi="Amiri" w:cs="Amiri"/>
                <w:kern w:val="2"/>
                <w:position w:val="-16"/>
                <w:sz w:val="28"/>
                <w:szCs w:val="28"/>
                <w14:ligatures w14:val="standardContextual"/>
              </w:rPr>
              <w:object w:dxaOrig="540" w:dyaOrig="440" w14:anchorId="4C27D9CC">
                <v:shape id="_x0000_i1479" type="#_x0000_t75" style="width:27pt;height:21.75pt" o:ole="">
                  <v:imagedata r:id="rId791" o:title=""/>
                </v:shape>
                <o:OLEObject Type="Embed" ProgID="Equation.DSMT4" ShapeID="_x0000_i1479" DrawAspect="Content" ObjectID="_1798820589" r:id="rId792"/>
              </w:object>
            </w: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تمثيلها البياني في معلم متعامد ومتجانس</w:t>
            </w:r>
            <w:bookmarkEnd w:id="0"/>
            <w:r w:rsidRPr="000C6DB2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0C6DB2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800" w:dyaOrig="480" w14:anchorId="2FDB4C30">
                <v:shape id="_x0000_i1480" type="#_x0000_t75" style="width:39pt;height:24pt" o:ole="">
                  <v:imagedata r:id="rId793" o:title=""/>
                </v:shape>
                <o:OLEObject Type="Embed" ProgID="Equation.DSMT4" ShapeID="_x0000_i1480" DrawAspect="Content" ObjectID="_1798820590" r:id="rId794"/>
              </w:object>
            </w:r>
          </w:p>
          <w:p w14:paraId="5F18456B" w14:textId="77777777" w:rsidR="005F4075" w:rsidRPr="000C6DB2" w:rsidRDefault="005F4075" w:rsidP="005F4075">
            <w:pPr>
              <w:pStyle w:val="Paragraphedeliste"/>
              <w:numPr>
                <w:ilvl w:val="0"/>
                <w:numId w:val="44"/>
              </w:numPr>
              <w:bidi/>
              <w:spacing w:after="160" w:line="259" w:lineRule="auto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أحسب نهايات الدالة </w:t>
            </w:r>
            <w:r w:rsidRPr="000C6DB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B06A88E">
                <v:shape id="_x0000_i1481" type="#_x0000_t75" style="width:12pt;height:15.75pt" o:ole="">
                  <v:imagedata r:id="rId785" o:title=""/>
                </v:shape>
                <o:OLEObject Type="Embed" ProgID="Equation.DSMT4" ShapeID="_x0000_i1481" DrawAspect="Content" ObjectID="_1798820591" r:id="rId795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عند الأطراف المفتوحة لمجموعة تعريفها ثم استنتج أن  </w:t>
            </w:r>
            <w:r w:rsidRPr="000C6DB2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97CFE45">
                <v:shape id="_x0000_i1482" type="#_x0000_t75" style="width:27pt;height:21.75pt" o:ole="">
                  <v:imagedata r:id="rId791" o:title=""/>
                </v:shape>
                <o:OLEObject Type="Embed" ProgID="Equation.DSMT4" ShapeID="_x0000_i1482" DrawAspect="Content" ObjectID="_1798820592" r:id="rId796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يقبل مستقيمن مقاربين يطلب تعيين معادلة لكل منهما.</w:t>
            </w:r>
          </w:p>
          <w:p w14:paraId="412C004C" w14:textId="77777777" w:rsidR="005F4075" w:rsidRPr="000C6DB2" w:rsidRDefault="005F4075" w:rsidP="005F4075">
            <w:pPr>
              <w:pStyle w:val="Paragraphedeliste"/>
              <w:numPr>
                <w:ilvl w:val="0"/>
                <w:numId w:val="44"/>
              </w:numPr>
              <w:bidi/>
              <w:spacing w:after="160" w:line="259" w:lineRule="auto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bookmarkStart w:id="1" w:name="_Hlk122097035"/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0C6DB2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6B3356C2">
                <v:shape id="_x0000_i1483" type="#_x0000_t75" style="width:30pt;height:15.75pt" o:ole="">
                  <v:imagedata r:id="rId797" o:title=""/>
                </v:shape>
                <o:OLEObject Type="Embed" ProgID="Equation.DSMT4" ShapeID="_x0000_i1483" DrawAspect="Content" ObjectID="_1798820593" r:id="rId798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ثم أدرس إشارتها.</w:t>
            </w:r>
          </w:p>
          <w:bookmarkEnd w:id="1"/>
          <w:p w14:paraId="50144910" w14:textId="77777777" w:rsidR="005F4075" w:rsidRPr="000C6DB2" w:rsidRDefault="005F4075" w:rsidP="005F4075">
            <w:pPr>
              <w:pStyle w:val="Paragraphedeliste"/>
              <w:numPr>
                <w:ilvl w:val="0"/>
                <w:numId w:val="44"/>
              </w:numPr>
              <w:bidi/>
              <w:spacing w:after="160" w:line="259" w:lineRule="auto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شكل جدول تغيرات الدالة </w:t>
            </w:r>
            <w:r w:rsidRPr="000C6DB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B944B6F">
                <v:shape id="_x0000_i1484" type="#_x0000_t75" style="width:12pt;height:15.75pt" o:ole="">
                  <v:imagedata r:id="rId799" o:title=""/>
                </v:shape>
                <o:OLEObject Type="Embed" ProgID="Equation.DSMT4" ShapeID="_x0000_i1484" DrawAspect="Content" ObjectID="_1798820594" r:id="rId800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543C268" w14:textId="77777777" w:rsidR="005F4075" w:rsidRPr="000C6DB2" w:rsidRDefault="005F4075" w:rsidP="005F4075">
            <w:pPr>
              <w:pStyle w:val="Paragraphedeliste"/>
              <w:numPr>
                <w:ilvl w:val="0"/>
                <w:numId w:val="44"/>
              </w:numPr>
              <w:bidi/>
              <w:spacing w:after="160" w:line="259" w:lineRule="auto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عين إحداثيي نقط تقاطع المنحنى </w:t>
            </w:r>
            <w:r w:rsidRPr="000C6DB2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731EBE02">
                <v:shape id="_x0000_i1485" type="#_x0000_t75" style="width:27pt;height:21.75pt" o:ole="">
                  <v:imagedata r:id="rId791" o:title=""/>
                </v:shape>
                <o:OLEObject Type="Embed" ProgID="Equation.DSMT4" ShapeID="_x0000_i1485" DrawAspect="Content" ObjectID="_1798820595" r:id="rId801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مع حاملي محور الإحداثيات.</w:t>
            </w:r>
          </w:p>
          <w:p w14:paraId="0385D039" w14:textId="77777777" w:rsidR="005F4075" w:rsidRPr="000C6DB2" w:rsidRDefault="005F4075" w:rsidP="005F4075">
            <w:pPr>
              <w:pStyle w:val="Paragraphedeliste"/>
              <w:numPr>
                <w:ilvl w:val="0"/>
                <w:numId w:val="44"/>
              </w:numPr>
              <w:bidi/>
              <w:spacing w:after="160" w:line="259" w:lineRule="auto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0C6DB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أكتب معادلة للمستقيم </w:t>
            </w:r>
            <w:r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7D6C4703">
                <v:shape id="_x0000_i1486" type="#_x0000_t75" style="width:21pt;height:20.25pt" o:ole="">
                  <v:imagedata r:id="rId802" o:title=""/>
                </v:shape>
                <o:OLEObject Type="Embed" ProgID="Equation.DSMT4" ShapeID="_x0000_i1486" DrawAspect="Content" ObjectID="_1798820596" r:id="rId803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مماس للمنحنى </w:t>
            </w:r>
            <w:r w:rsidRPr="000C6DB2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DED3AB2">
                <v:shape id="_x0000_i1487" type="#_x0000_t75" style="width:27pt;height:21.75pt" o:ole="">
                  <v:imagedata r:id="rId791" o:title=""/>
                </v:shape>
                <o:OLEObject Type="Embed" ProgID="Equation.DSMT4" ShapeID="_x0000_i1487" DrawAspect="Content" ObjectID="_1798820597" r:id="rId804"/>
              </w:object>
            </w:r>
            <w:r w:rsidRPr="000C6DB2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 4.</w:t>
            </w:r>
          </w:p>
          <w:p w14:paraId="3F91D646" w14:textId="5BDA131D" w:rsidR="005F4075" w:rsidRPr="000C6DB2" w:rsidRDefault="008864CD" w:rsidP="005F4075">
            <w:pPr>
              <w:pStyle w:val="Paragraphedeliste"/>
              <w:numPr>
                <w:ilvl w:val="0"/>
                <w:numId w:val="44"/>
              </w:numPr>
              <w:bidi/>
              <w:spacing w:after="160" w:line="259" w:lineRule="auto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02CB650" wp14:editId="5957441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41910</wp:posOffset>
                      </wp:positionV>
                      <wp:extent cx="2886075" cy="2952750"/>
                      <wp:effectExtent l="0" t="0" r="28575" b="19050"/>
                      <wp:wrapNone/>
                      <wp:docPr id="91480555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6075" cy="2952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E68A4" w14:textId="7307E4DB" w:rsidR="00D24484" w:rsidRDefault="00D24484" w:rsidP="00D244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E3AA8F" wp14:editId="74DA99A0">
                                        <wp:extent cx="2677795" cy="2632710"/>
                                        <wp:effectExtent l="0" t="0" r="8255" b="0"/>
                                        <wp:docPr id="155104535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51045354" name=""/>
                                                <pic:cNvPicPr/>
                                              </pic:nvPicPr>
                                              <pic:blipFill>
                                                <a:blip r:embed="rId80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77795" cy="2632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2CB650" id="_x0000_s1061" style="position:absolute;left:0;text-align:left;margin-left:4.95pt;margin-top:3.3pt;width:227.25pt;height:232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" fillcolor="white [3201]" strokecolor="white [3212]" strokeweight="2pt">
                      <v:textbox>
                        <w:txbxContent>
                          <w:p w14:paraId="6BAE68A4" w14:textId="7307E4DB" w:rsidR="00D24484" w:rsidRDefault="00D24484" w:rsidP="00D244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E3AA8F" wp14:editId="74DA99A0">
                                  <wp:extent cx="2677795" cy="2632710"/>
                                  <wp:effectExtent l="0" t="0" r="8255" b="0"/>
                                  <wp:docPr id="155104535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1045354" name=""/>
                                          <pic:cNvPicPr/>
                                        </pic:nvPicPr>
                                        <pic:blipFill>
                                          <a:blip r:embed="rId80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7795" cy="2632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4075" w:rsidRPr="000C6DB2">
              <w:rPr>
                <w:rFonts w:ascii="Amiri" w:hAnsi="Amiri" w:cs="Amiri"/>
                <w:sz w:val="28"/>
                <w:szCs w:val="28"/>
                <w:rtl/>
              </w:rPr>
              <w:t xml:space="preserve">أرسم كلا من </w:t>
            </w:r>
            <w:r w:rsidR="005F4075" w:rsidRPr="000C6DB2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50F19B33">
                <v:shape id="_x0000_i1488" type="#_x0000_t75" style="width:21pt;height:20.25pt" o:ole="">
                  <v:imagedata r:id="rId802" o:title=""/>
                </v:shape>
                <o:OLEObject Type="Embed" ProgID="Equation.DSMT4" ShapeID="_x0000_i1488" DrawAspect="Content" ObjectID="_1798820598" r:id="rId806"/>
              </w:object>
            </w:r>
            <w:r w:rsidR="005F4075" w:rsidRPr="000C6DB2">
              <w:rPr>
                <w:rFonts w:ascii="Amiri" w:hAnsi="Amiri" w:cs="Amiri"/>
                <w:sz w:val="28"/>
                <w:szCs w:val="28"/>
                <w:rtl/>
              </w:rPr>
              <w:t xml:space="preserve">و </w:t>
            </w:r>
            <w:r w:rsidR="005F4075" w:rsidRPr="000C6DB2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FDBD9E1">
                <v:shape id="_x0000_i1489" type="#_x0000_t75" style="width:27pt;height:21.75pt" o:ole="">
                  <v:imagedata r:id="rId791" o:title=""/>
                </v:shape>
                <o:OLEObject Type="Embed" ProgID="Equation.DSMT4" ShapeID="_x0000_i1489" DrawAspect="Content" ObjectID="_1798820599" r:id="rId807"/>
              </w:object>
            </w:r>
            <w:r w:rsidR="005F4075" w:rsidRPr="000C6DB2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A28EEF3" w14:textId="42373ADD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942786F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91E1136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3EB0B3E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9C6F3DE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C8BF9A1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B9F23DA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730161F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5D27C50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5EB0E8" w14:textId="77777777" w:rsidR="005F4075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ADC04D0" w14:textId="77777777" w:rsidR="001F705F" w:rsidRDefault="001F705F" w:rsidP="001F705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3D6C310" w14:textId="6EAEA055" w:rsidR="005F4075" w:rsidRPr="00792B9B" w:rsidRDefault="005F4075" w:rsidP="005F407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4106322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BEC6E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E06EDF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0A1F48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5EBE7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BD7C4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55675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6958C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7EC52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5DFEE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088AF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C7A4D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0B525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6216EA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15E3E7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D4E70A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B04779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B2A27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0F308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C4A212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8A8B3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0CA95B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C9EE1C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C09125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8D24A3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C3662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3266B2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9A788E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0FBAC6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7D19F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590E7D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8DA661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34B054" w14:textId="77777777" w:rsidR="00950D69" w:rsidRDefault="00950D69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5D5F3C" w14:textId="77777777" w:rsidR="00950D69" w:rsidRPr="00792B9B" w:rsidRDefault="00950D69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941B610" w14:textId="77777777" w:rsidR="00134A9D" w:rsidRDefault="00134A9D" w:rsidP="00134A9D">
      <w:pPr>
        <w:bidi/>
        <w:ind w:right="-851"/>
        <w:rPr>
          <w:rFonts w:cstheme="minorHAnsi"/>
          <w:sz w:val="28"/>
          <w:szCs w:val="28"/>
          <w:rtl/>
        </w:rPr>
      </w:pPr>
    </w:p>
    <w:p w14:paraId="22C93D65" w14:textId="77777777" w:rsidR="00134A9D" w:rsidRDefault="00134A9D" w:rsidP="00134A9D">
      <w:pPr>
        <w:bidi/>
        <w:ind w:right="-851"/>
        <w:rPr>
          <w:rFonts w:cstheme="minorHAnsi"/>
          <w:sz w:val="28"/>
          <w:szCs w:val="28"/>
          <w:rtl/>
        </w:rPr>
        <w:sectPr w:rsidR="00134A9D" w:rsidSect="00D24484">
          <w:headerReference w:type="default" r:id="rId808"/>
          <w:footerReference w:type="default" r:id="rId809"/>
          <w:pgSz w:w="11906" w:h="16838"/>
          <w:pgMar w:top="284" w:right="1418" w:bottom="284" w:left="1418" w:header="279" w:footer="553" w:gutter="0"/>
          <w:cols w:space="708"/>
          <w:docGrid w:linePitch="360"/>
        </w:sectPr>
      </w:pPr>
    </w:p>
    <w:tbl>
      <w:tblPr>
        <w:tblStyle w:val="Grilledutableau"/>
        <w:bidiVisual/>
        <w:tblW w:w="10917" w:type="dxa"/>
        <w:tblInd w:w="-995" w:type="dxa"/>
        <w:tblLook w:val="04A0" w:firstRow="1" w:lastRow="0" w:firstColumn="1" w:lastColumn="0" w:noHBand="0" w:noVBand="1"/>
      </w:tblPr>
      <w:tblGrid>
        <w:gridCol w:w="4691"/>
        <w:gridCol w:w="6226"/>
      </w:tblGrid>
      <w:tr w:rsidR="00134A9D" w14:paraId="73882561" w14:textId="77777777" w:rsidTr="00E51F94">
        <w:tc>
          <w:tcPr>
            <w:tcW w:w="469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B3BED4" w14:textId="77777777" w:rsidR="00134A9D" w:rsidRPr="00AE086E" w:rsidRDefault="00134A9D" w:rsidP="00134A9D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نشاط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</w:t>
            </w:r>
          </w:p>
          <w:p w14:paraId="3EACA98A" w14:textId="2C81AFB4" w:rsidR="00134A9D" w:rsidRPr="00AE086E" w:rsidRDefault="00134A9D" w:rsidP="006A1AB4">
            <w:pPr>
              <w:pStyle w:val="Paragraphedeliste"/>
              <w:tabs>
                <w:tab w:val="right" w:pos="126"/>
              </w:tabs>
              <w:bidi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2B886978">
                <v:shape id="_x0000_i2680" type="#_x0000_t75" style="width:48pt;height:21.75pt" o:ole="">
                  <v:imagedata r:id="rId403" o:title=""/>
                </v:shape>
                <o:OLEObject Type="Embed" ProgID="Equation.DSMT4" ShapeID="_x0000_i2680" DrawAspect="Content" ObjectID="_1798820600" r:id="rId81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940" w:dyaOrig="440" w14:anchorId="2B42F57D">
                <v:shape id="_x0000_i2681" type="#_x0000_t75" style="width:47.25pt;height:21.75pt" o:ole="">
                  <v:imagedata r:id="rId405" o:title=""/>
                </v:shape>
                <o:OLEObject Type="Embed" ProgID="Equation.DSMT4" ShapeID="_x0000_i2681" DrawAspect="Content" ObjectID="_1798820601" r:id="rId811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200" w:dyaOrig="320" w14:anchorId="42D08E88">
                <v:shape id="_x0000_i2682" type="#_x0000_t75" style="width:60pt;height:15.75pt" o:ole="">
                  <v:imagedata r:id="rId407" o:title=""/>
                </v:shape>
                <o:OLEObject Type="Embed" ProgID="Equation.DSMT4" ShapeID="_x0000_i2682" DrawAspect="Content" ObjectID="_1798820602" r:id="rId812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780" w:dyaOrig="460" w14:anchorId="55F8D43E">
                <v:shape id="_x0000_i2683" type="#_x0000_t75" style="width:89.25pt;height:23.25pt" o:ole="">
                  <v:imagedata r:id="rId409" o:title=""/>
                </v:shape>
                <o:OLEObject Type="Embed" ProgID="Equation.DSMT4" ShapeID="_x0000_i2683" DrawAspect="Content" ObjectID="_1798820603" r:id="rId813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00F0DF1D" w14:textId="77777777" w:rsidR="00134A9D" w:rsidRPr="00AE086E" w:rsidRDefault="00134A9D" w:rsidP="006A1AB4">
            <w:pPr>
              <w:pStyle w:val="Paragraphedeliste"/>
              <w:numPr>
                <w:ilvl w:val="0"/>
                <w:numId w:val="4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45F32A63">
                <v:shape id="_x0000_i2684" type="#_x0000_t75" style="width:51pt;height:15.75pt" o:ole="">
                  <v:imagedata r:id="rId411" o:title=""/>
                </v:shape>
                <o:OLEObject Type="Embed" ProgID="Equation.DSMT4" ShapeID="_x0000_i2684" DrawAspect="Content" ObjectID="_1798820604" r:id="rId814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20" w14:anchorId="1CADE5F8">
                <v:shape id="_x0000_i2685" type="#_x0000_t75" style="width:56.25pt;height:15.75pt" o:ole="">
                  <v:imagedata r:id="rId413" o:title=""/>
                </v:shape>
                <o:OLEObject Type="Embed" ProgID="Equation.DSMT4" ShapeID="_x0000_i2685" DrawAspect="Content" ObjectID="_1798820605" r:id="rId815"/>
              </w:object>
            </w:r>
          </w:p>
          <w:p w14:paraId="33AC160E" w14:textId="77777777" w:rsidR="00134A9D" w:rsidRPr="00AE086E" w:rsidRDefault="00134A9D" w:rsidP="006A1AB4">
            <w:pPr>
              <w:pStyle w:val="Paragraphedeliste"/>
              <w:numPr>
                <w:ilvl w:val="0"/>
                <w:numId w:val="45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565C11F1">
                <v:shape id="_x0000_i2686" type="#_x0000_t75" style="width:57.75pt;height:15.75pt" o:ole="">
                  <v:imagedata r:id="rId415" o:title=""/>
                </v:shape>
                <o:OLEObject Type="Embed" ProgID="Equation.DSMT4" ShapeID="_x0000_i2686" DrawAspect="Content" ObjectID="_1798820606" r:id="rId81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80" w:dyaOrig="320" w14:anchorId="252922E5">
                <v:shape id="_x0000_i2687" type="#_x0000_t75" style="width:48.75pt;height:15.75pt" o:ole="">
                  <v:imagedata r:id="rId417" o:title=""/>
                </v:shape>
                <o:OLEObject Type="Embed" ProgID="Equation.DSMT4" ShapeID="_x0000_i2687" DrawAspect="Content" ObjectID="_1798820607" r:id="rId817"/>
              </w:object>
            </w:r>
          </w:p>
          <w:p w14:paraId="6BD6EB9B" w14:textId="77777777" w:rsidR="00134A9D" w:rsidRDefault="00134A9D" w:rsidP="006A1AB4">
            <w:pPr>
              <w:pStyle w:val="Paragraphedeliste"/>
              <w:numPr>
                <w:ilvl w:val="0"/>
                <w:numId w:val="45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362C6496">
                <v:shape id="_x0000_i2688" type="#_x0000_t75" style="width:51pt;height:15.75pt" o:ole="">
                  <v:imagedata r:id="rId411" o:title=""/>
                </v:shape>
                <o:OLEObject Type="Embed" ProgID="Equation.DSMT4" ShapeID="_x0000_i2688" DrawAspect="Content" ObjectID="_1798820608" r:id="rId81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40" w:dyaOrig="320" w14:anchorId="601BAD93">
                <v:shape id="_x0000_i2689" type="#_x0000_t75" style="width:57pt;height:15.75pt" o:ole="">
                  <v:imagedata r:id="rId420" o:title=""/>
                </v:shape>
                <o:OLEObject Type="Embed" ProgID="Equation.DSMT4" ShapeID="_x0000_i2689" DrawAspect="Content" ObjectID="_1798820609" r:id="rId819"/>
              </w:object>
            </w:r>
          </w:p>
          <w:p w14:paraId="2F197A74" w14:textId="77777777" w:rsidR="00134A9D" w:rsidRDefault="00134A9D" w:rsidP="006A1AB4">
            <w:pPr>
              <w:pStyle w:val="Paragraphedeliste"/>
              <w:numPr>
                <w:ilvl w:val="0"/>
                <w:numId w:val="45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20DECD80">
                <v:shape id="_x0000_i2690" type="#_x0000_t75" style="width:45pt;height:15.75pt" o:ole="">
                  <v:imagedata r:id="rId422" o:title=""/>
                </v:shape>
                <o:OLEObject Type="Embed" ProgID="Equation.DSMT4" ShapeID="_x0000_i2690" DrawAspect="Content" ObjectID="_1798820610" r:id="rId82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99" w:dyaOrig="320" w14:anchorId="1E7E6CF6">
                <v:shape id="_x0000_i2691" type="#_x0000_t75" style="width:50.25pt;height:15.75pt" o:ole="">
                  <v:imagedata r:id="rId424" o:title=""/>
                </v:shape>
                <o:OLEObject Type="Embed" ProgID="Equation.DSMT4" ShapeID="_x0000_i2691" DrawAspect="Content" ObjectID="_1798820611" r:id="rId821"/>
              </w:object>
            </w:r>
          </w:p>
          <w:p w14:paraId="7F7B8DFA" w14:textId="77777777" w:rsidR="00134A9D" w:rsidRPr="0012156E" w:rsidRDefault="00134A9D" w:rsidP="006A1AB4">
            <w:pPr>
              <w:pStyle w:val="Paragraphedeliste"/>
              <w:numPr>
                <w:ilvl w:val="0"/>
                <w:numId w:val="45"/>
              </w:numPr>
              <w:bidi/>
              <w:ind w:left="61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7326DB73">
                <v:shape id="_x0000_i2692" type="#_x0000_t75" style="width:57.75pt;height:15.75pt" o:ole="">
                  <v:imagedata r:id="rId426" o:title=""/>
                </v:shape>
                <o:OLEObject Type="Embed" ProgID="Equation.DSMT4" ShapeID="_x0000_i2692" DrawAspect="Content" ObjectID="_1798820612" r:id="rId822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34BDD2EC">
                <v:shape id="_x0000_i2693" type="#_x0000_t75" style="width:51pt;height:15.75pt" o:ole="">
                  <v:imagedata r:id="rId428" o:title=""/>
                </v:shape>
                <o:OLEObject Type="Embed" ProgID="Equation.DSMT4" ShapeID="_x0000_i2693" DrawAspect="Content" ObjectID="_1798820613" r:id="rId823"/>
              </w:object>
            </w:r>
          </w:p>
          <w:p w14:paraId="05E84DB4" w14:textId="77777777" w:rsidR="00134A9D" w:rsidRDefault="00134A9D" w:rsidP="00134A9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CD6E36" w14:textId="77777777" w:rsidR="00134A9D" w:rsidRDefault="00134A9D" w:rsidP="00134A9D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801C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مناقشة النشاط</w:t>
            </w:r>
          </w:p>
          <w:p w14:paraId="5809CC08" w14:textId="77777777" w:rsidR="00134A9D" w:rsidRDefault="00134A9D" w:rsidP="00134A9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19"/>
              <w:gridCol w:w="719"/>
              <w:gridCol w:w="720"/>
              <w:gridCol w:w="720"/>
              <w:gridCol w:w="720"/>
              <w:gridCol w:w="2407"/>
            </w:tblGrid>
            <w:tr w:rsidR="00134A9D" w14:paraId="48440B26" w14:textId="77777777" w:rsidTr="00782BE6">
              <w:tc>
                <w:tcPr>
                  <w:tcW w:w="1428" w:type="dxa"/>
                </w:tcPr>
                <w:p w14:paraId="0AE53483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428" w:type="dxa"/>
                </w:tcPr>
                <w:p w14:paraId="161C44C2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1429" w:type="dxa"/>
                </w:tcPr>
                <w:p w14:paraId="55867EAC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429" w:type="dxa"/>
                </w:tcPr>
                <w:p w14:paraId="23B66F2B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1429" w:type="dxa"/>
                </w:tcPr>
                <w:p w14:paraId="28D38091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1429" w:type="dxa"/>
                  <w:tcBorders>
                    <w:top w:val="nil"/>
                    <w:right w:val="nil"/>
                  </w:tcBorders>
                </w:tcPr>
                <w:p w14:paraId="54F7FA24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134A9D" w14:paraId="4D87129B" w14:textId="77777777" w:rsidTr="00782BE6">
              <w:tc>
                <w:tcPr>
                  <w:tcW w:w="1428" w:type="dxa"/>
                </w:tcPr>
                <w:p w14:paraId="756C8300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5EEA7ACE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64760893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F33E425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4C412C5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110D34E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38D4CEDF">
                      <v:shape id="_x0000_i2738" type="#_x0000_t75" style="width:67.5pt;height:21.75pt" o:ole="">
                        <v:imagedata r:id="rId430" o:title=""/>
                      </v:shape>
                      <o:OLEObject Type="Embed" ProgID="Equation.DSMT4" ShapeID="_x0000_i2738" DrawAspect="Content" ObjectID="_1798820614" r:id="rId824"/>
                    </w:object>
                  </w:r>
                </w:p>
              </w:tc>
            </w:tr>
            <w:tr w:rsidR="00134A9D" w14:paraId="18B88079" w14:textId="77777777" w:rsidTr="00782BE6">
              <w:tc>
                <w:tcPr>
                  <w:tcW w:w="1428" w:type="dxa"/>
                </w:tcPr>
                <w:p w14:paraId="51E191C9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55A29ED0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5AB386C0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44550E3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623CE5D6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554A269F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57111980">
                      <v:shape id="_x0000_i2739" type="#_x0000_t75" style="width:66.75pt;height:21.75pt" o:ole="">
                        <v:imagedata r:id="rId432" o:title=""/>
                      </v:shape>
                      <o:OLEObject Type="Embed" ProgID="Equation.DSMT4" ShapeID="_x0000_i2739" DrawAspect="Content" ObjectID="_1798820615" r:id="rId825"/>
                    </w:object>
                  </w:r>
                </w:p>
              </w:tc>
            </w:tr>
            <w:tr w:rsidR="00134A9D" w14:paraId="62736DC7" w14:textId="77777777" w:rsidTr="00782BE6">
              <w:tc>
                <w:tcPr>
                  <w:tcW w:w="1428" w:type="dxa"/>
                </w:tcPr>
                <w:p w14:paraId="79256C35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2BB52DAF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60A652F0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67C89C26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61B4B47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023A4BB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79" w:dyaOrig="320" w14:anchorId="460C3132">
                      <v:shape id="_x0000_i2740" type="#_x0000_t75" style="width:79.5pt;height:15.75pt" o:ole="">
                        <v:imagedata r:id="rId434" o:title=""/>
                      </v:shape>
                      <o:OLEObject Type="Embed" ProgID="Equation.DSMT4" ShapeID="_x0000_i2740" DrawAspect="Content" ObjectID="_1798820616" r:id="rId826"/>
                    </w:object>
                  </w:r>
                </w:p>
              </w:tc>
            </w:tr>
            <w:tr w:rsidR="00134A9D" w14:paraId="6C7D63FD" w14:textId="77777777" w:rsidTr="00782BE6">
              <w:tc>
                <w:tcPr>
                  <w:tcW w:w="1428" w:type="dxa"/>
                </w:tcPr>
                <w:p w14:paraId="01474EF4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27AC8A15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13A1E40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DA73B54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39BDEF2" w14:textId="77777777" w:rsidR="00134A9D" w:rsidRPr="0012156E" w:rsidRDefault="00134A9D" w:rsidP="00134A9D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DC4A868" w14:textId="77777777" w:rsidR="00134A9D" w:rsidRPr="00AE086E" w:rsidRDefault="00134A9D" w:rsidP="00134A9D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2180" w:dyaOrig="460" w14:anchorId="5CC82201">
                      <v:shape id="_x0000_i2741" type="#_x0000_t75" style="width:109.5pt;height:23.25pt" o:ole="">
                        <v:imagedata r:id="rId436" o:title=""/>
                      </v:shape>
                      <o:OLEObject Type="Embed" ProgID="Equation.DSMT4" ShapeID="_x0000_i2741" DrawAspect="Content" ObjectID="_1798820617" r:id="rId827"/>
                    </w:object>
                  </w:r>
                </w:p>
              </w:tc>
            </w:tr>
          </w:tbl>
          <w:p w14:paraId="3BF9A6FE" w14:textId="77777777" w:rsidR="00134A9D" w:rsidRDefault="00134A9D" w:rsidP="00134A9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134A9D" w14:paraId="670DA979" w14:textId="77777777" w:rsidTr="00E51F94">
        <w:tc>
          <w:tcPr>
            <w:tcW w:w="469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0A0229CB" w14:textId="77777777" w:rsidR="006A1AB4" w:rsidRPr="00AE086E" w:rsidRDefault="006A1AB4" w:rsidP="006A1AB4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</w:t>
            </w:r>
          </w:p>
          <w:p w14:paraId="100A0340" w14:textId="77777777" w:rsidR="006A1AB4" w:rsidRPr="00AE086E" w:rsidRDefault="006A1AB4" w:rsidP="006A1AB4">
            <w:pPr>
              <w:pStyle w:val="Paragraphedeliste"/>
              <w:tabs>
                <w:tab w:val="right" w:pos="126"/>
              </w:tabs>
              <w:bidi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17FC09F0">
                <v:shape id="_x0000_i2694" type="#_x0000_t75" style="width:48pt;height:21.75pt" o:ole="">
                  <v:imagedata r:id="rId403" o:title=""/>
                </v:shape>
                <o:OLEObject Type="Embed" ProgID="Equation.DSMT4" ShapeID="_x0000_i2694" DrawAspect="Content" ObjectID="_1798820618" r:id="rId82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940" w:dyaOrig="440" w14:anchorId="3B16053E">
                <v:shape id="_x0000_i2695" type="#_x0000_t75" style="width:47.25pt;height:21.75pt" o:ole="">
                  <v:imagedata r:id="rId405" o:title=""/>
                </v:shape>
                <o:OLEObject Type="Embed" ProgID="Equation.DSMT4" ShapeID="_x0000_i2695" DrawAspect="Content" ObjectID="_1798820619" r:id="rId829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200" w:dyaOrig="320" w14:anchorId="56D3F92F">
                <v:shape id="_x0000_i2696" type="#_x0000_t75" style="width:60pt;height:15.75pt" o:ole="">
                  <v:imagedata r:id="rId407" o:title=""/>
                </v:shape>
                <o:OLEObject Type="Embed" ProgID="Equation.DSMT4" ShapeID="_x0000_i2696" DrawAspect="Content" ObjectID="_1798820620" r:id="rId83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780" w:dyaOrig="460" w14:anchorId="1D0B5BDD">
                <v:shape id="_x0000_i2697" type="#_x0000_t75" style="width:89.25pt;height:23.25pt" o:ole="">
                  <v:imagedata r:id="rId409" o:title=""/>
                </v:shape>
                <o:OLEObject Type="Embed" ProgID="Equation.DSMT4" ShapeID="_x0000_i2697" DrawAspect="Content" ObjectID="_1798820621" r:id="rId831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6B2B720F" w14:textId="77777777" w:rsidR="006A1AB4" w:rsidRPr="00AE086E" w:rsidRDefault="006A1AB4" w:rsidP="006A1AB4">
            <w:pPr>
              <w:pStyle w:val="Paragraphedeliste"/>
              <w:numPr>
                <w:ilvl w:val="0"/>
                <w:numId w:val="46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57CFF451">
                <v:shape id="_x0000_i2698" type="#_x0000_t75" style="width:51pt;height:15.75pt" o:ole="">
                  <v:imagedata r:id="rId411" o:title=""/>
                </v:shape>
                <o:OLEObject Type="Embed" ProgID="Equation.DSMT4" ShapeID="_x0000_i2698" DrawAspect="Content" ObjectID="_1798820622" r:id="rId832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20" w14:anchorId="5FDCA8C2">
                <v:shape id="_x0000_i2699" type="#_x0000_t75" style="width:56.25pt;height:15.75pt" o:ole="">
                  <v:imagedata r:id="rId413" o:title=""/>
                </v:shape>
                <o:OLEObject Type="Embed" ProgID="Equation.DSMT4" ShapeID="_x0000_i2699" DrawAspect="Content" ObjectID="_1798820623" r:id="rId833"/>
              </w:object>
            </w:r>
          </w:p>
          <w:p w14:paraId="7CC3920C" w14:textId="77777777" w:rsidR="006A1AB4" w:rsidRPr="00AE086E" w:rsidRDefault="006A1AB4" w:rsidP="006A1AB4">
            <w:pPr>
              <w:pStyle w:val="Paragraphedeliste"/>
              <w:numPr>
                <w:ilvl w:val="0"/>
                <w:numId w:val="46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2F42F272">
                <v:shape id="_x0000_i2700" type="#_x0000_t75" style="width:57.75pt;height:15.75pt" o:ole="">
                  <v:imagedata r:id="rId415" o:title=""/>
                </v:shape>
                <o:OLEObject Type="Embed" ProgID="Equation.DSMT4" ShapeID="_x0000_i2700" DrawAspect="Content" ObjectID="_1798820624" r:id="rId834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80" w:dyaOrig="320" w14:anchorId="365BBC55">
                <v:shape id="_x0000_i2701" type="#_x0000_t75" style="width:48.75pt;height:15.75pt" o:ole="">
                  <v:imagedata r:id="rId417" o:title=""/>
                </v:shape>
                <o:OLEObject Type="Embed" ProgID="Equation.DSMT4" ShapeID="_x0000_i2701" DrawAspect="Content" ObjectID="_1798820625" r:id="rId835"/>
              </w:object>
            </w:r>
          </w:p>
          <w:p w14:paraId="75C6C613" w14:textId="77777777" w:rsidR="006A1AB4" w:rsidRDefault="006A1AB4" w:rsidP="006A1AB4">
            <w:pPr>
              <w:pStyle w:val="Paragraphedeliste"/>
              <w:numPr>
                <w:ilvl w:val="0"/>
                <w:numId w:val="46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7854D634">
                <v:shape id="_x0000_i2702" type="#_x0000_t75" style="width:51pt;height:15.75pt" o:ole="">
                  <v:imagedata r:id="rId411" o:title=""/>
                </v:shape>
                <o:OLEObject Type="Embed" ProgID="Equation.DSMT4" ShapeID="_x0000_i2702" DrawAspect="Content" ObjectID="_1798820626" r:id="rId83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40" w:dyaOrig="320" w14:anchorId="69AA741C">
                <v:shape id="_x0000_i2703" type="#_x0000_t75" style="width:57pt;height:15.75pt" o:ole="">
                  <v:imagedata r:id="rId420" o:title=""/>
                </v:shape>
                <o:OLEObject Type="Embed" ProgID="Equation.DSMT4" ShapeID="_x0000_i2703" DrawAspect="Content" ObjectID="_1798820627" r:id="rId837"/>
              </w:object>
            </w:r>
          </w:p>
          <w:p w14:paraId="65A9C082" w14:textId="77777777" w:rsidR="006A1AB4" w:rsidRDefault="006A1AB4" w:rsidP="006A1AB4">
            <w:pPr>
              <w:pStyle w:val="Paragraphedeliste"/>
              <w:numPr>
                <w:ilvl w:val="0"/>
                <w:numId w:val="46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4B3553AD">
                <v:shape id="_x0000_i2704" type="#_x0000_t75" style="width:45pt;height:15.75pt" o:ole="">
                  <v:imagedata r:id="rId422" o:title=""/>
                </v:shape>
                <o:OLEObject Type="Embed" ProgID="Equation.DSMT4" ShapeID="_x0000_i2704" DrawAspect="Content" ObjectID="_1798820628" r:id="rId83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99" w:dyaOrig="320" w14:anchorId="57D7F734">
                <v:shape id="_x0000_i2705" type="#_x0000_t75" style="width:50.25pt;height:15.75pt" o:ole="">
                  <v:imagedata r:id="rId424" o:title=""/>
                </v:shape>
                <o:OLEObject Type="Embed" ProgID="Equation.DSMT4" ShapeID="_x0000_i2705" DrawAspect="Content" ObjectID="_1798820629" r:id="rId839"/>
              </w:object>
            </w:r>
          </w:p>
          <w:p w14:paraId="1A31BC0C" w14:textId="77777777" w:rsidR="006A1AB4" w:rsidRDefault="006A1AB4" w:rsidP="006A1AB4">
            <w:pPr>
              <w:pStyle w:val="Paragraphedeliste"/>
              <w:numPr>
                <w:ilvl w:val="0"/>
                <w:numId w:val="46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13335A30">
                <v:shape id="_x0000_i2706" type="#_x0000_t75" style="width:57.75pt;height:15.75pt" o:ole="">
                  <v:imagedata r:id="rId426" o:title=""/>
                </v:shape>
                <o:OLEObject Type="Embed" ProgID="Equation.DSMT4" ShapeID="_x0000_i2706" DrawAspect="Content" ObjectID="_1798820630" r:id="rId84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3417A42D">
                <v:shape id="_x0000_i2707" type="#_x0000_t75" style="width:51pt;height:15.75pt" o:ole="">
                  <v:imagedata r:id="rId428" o:title=""/>
                </v:shape>
                <o:OLEObject Type="Embed" ProgID="Equation.DSMT4" ShapeID="_x0000_i2707" DrawAspect="Content" ObjectID="_1798820631" r:id="rId841"/>
              </w:object>
            </w:r>
          </w:p>
          <w:p w14:paraId="490EE28A" w14:textId="436539BE" w:rsidR="00E51F94" w:rsidRPr="006A1AB4" w:rsidRDefault="00E51F94" w:rsidP="00E51F94">
            <w:pPr>
              <w:pStyle w:val="Paragraphedeliste"/>
              <w:bidi/>
              <w:ind w:left="61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6226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AFDCDCA" w14:textId="77777777" w:rsidR="006A1AB4" w:rsidRDefault="006A1AB4" w:rsidP="006A1AB4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801C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مناقشة النشاط</w:t>
            </w:r>
          </w:p>
          <w:p w14:paraId="05CC90E2" w14:textId="77777777" w:rsidR="006A1AB4" w:rsidRDefault="006A1AB4" w:rsidP="006A1AB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19"/>
              <w:gridCol w:w="719"/>
              <w:gridCol w:w="720"/>
              <w:gridCol w:w="720"/>
              <w:gridCol w:w="720"/>
              <w:gridCol w:w="2407"/>
            </w:tblGrid>
            <w:tr w:rsidR="006A1AB4" w14:paraId="78320E9D" w14:textId="77777777" w:rsidTr="00782BE6">
              <w:tc>
                <w:tcPr>
                  <w:tcW w:w="1428" w:type="dxa"/>
                </w:tcPr>
                <w:p w14:paraId="13DEE10E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428" w:type="dxa"/>
                </w:tcPr>
                <w:p w14:paraId="686C9D57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1429" w:type="dxa"/>
                </w:tcPr>
                <w:p w14:paraId="29DD08D8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429" w:type="dxa"/>
                </w:tcPr>
                <w:p w14:paraId="1FA91213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1429" w:type="dxa"/>
                </w:tcPr>
                <w:p w14:paraId="342720F2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1429" w:type="dxa"/>
                  <w:tcBorders>
                    <w:top w:val="nil"/>
                    <w:right w:val="nil"/>
                  </w:tcBorders>
                </w:tcPr>
                <w:p w14:paraId="5C27A6AC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6A1AB4" w14:paraId="3ADEBBFB" w14:textId="77777777" w:rsidTr="00782BE6">
              <w:tc>
                <w:tcPr>
                  <w:tcW w:w="1428" w:type="dxa"/>
                </w:tcPr>
                <w:p w14:paraId="3367A016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297539FF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13EA27D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AEC4764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57B80B9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E06184B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5318290A">
                      <v:shape id="_x0000_i2708" type="#_x0000_t75" style="width:67.5pt;height:21.75pt" o:ole="">
                        <v:imagedata r:id="rId430" o:title=""/>
                      </v:shape>
                      <o:OLEObject Type="Embed" ProgID="Equation.DSMT4" ShapeID="_x0000_i2708" DrawAspect="Content" ObjectID="_1798820632" r:id="rId842"/>
                    </w:object>
                  </w:r>
                </w:p>
              </w:tc>
            </w:tr>
            <w:tr w:rsidR="006A1AB4" w14:paraId="3C81B4D2" w14:textId="77777777" w:rsidTr="00782BE6">
              <w:tc>
                <w:tcPr>
                  <w:tcW w:w="1428" w:type="dxa"/>
                </w:tcPr>
                <w:p w14:paraId="0DDE51A5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24EEE908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C6E9352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916B291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6CD2F3B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899BA01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60EB3F25">
                      <v:shape id="_x0000_i2709" type="#_x0000_t75" style="width:66.75pt;height:21.75pt" o:ole="">
                        <v:imagedata r:id="rId432" o:title=""/>
                      </v:shape>
                      <o:OLEObject Type="Embed" ProgID="Equation.DSMT4" ShapeID="_x0000_i2709" DrawAspect="Content" ObjectID="_1798820633" r:id="rId843"/>
                    </w:object>
                  </w:r>
                </w:p>
              </w:tc>
            </w:tr>
            <w:tr w:rsidR="006A1AB4" w14:paraId="2C0E0A4D" w14:textId="77777777" w:rsidTr="00782BE6">
              <w:tc>
                <w:tcPr>
                  <w:tcW w:w="1428" w:type="dxa"/>
                </w:tcPr>
                <w:p w14:paraId="5702AAE3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1C62B510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1C8DE30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620093D4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B34154A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8219997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79" w:dyaOrig="320" w14:anchorId="3BE25877">
                      <v:shape id="_x0000_i2710" type="#_x0000_t75" style="width:79.5pt;height:15.75pt" o:ole="">
                        <v:imagedata r:id="rId434" o:title=""/>
                      </v:shape>
                      <o:OLEObject Type="Embed" ProgID="Equation.DSMT4" ShapeID="_x0000_i2710" DrawAspect="Content" ObjectID="_1798820634" r:id="rId844"/>
                    </w:object>
                  </w:r>
                </w:p>
              </w:tc>
            </w:tr>
            <w:tr w:rsidR="006A1AB4" w14:paraId="0C86C29F" w14:textId="77777777" w:rsidTr="00782BE6">
              <w:tc>
                <w:tcPr>
                  <w:tcW w:w="1428" w:type="dxa"/>
                </w:tcPr>
                <w:p w14:paraId="31ADFAA6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7A758180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8F60B7B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62232A73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A206387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7972582" w14:textId="77777777" w:rsidR="006A1AB4" w:rsidRPr="00AE086E" w:rsidRDefault="006A1AB4" w:rsidP="006A1AB4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2180" w:dyaOrig="460" w14:anchorId="7568A7E4">
                      <v:shape id="_x0000_i2711" type="#_x0000_t75" style="width:109.5pt;height:23.25pt" o:ole="">
                        <v:imagedata r:id="rId436" o:title=""/>
                      </v:shape>
                      <o:OLEObject Type="Embed" ProgID="Equation.DSMT4" ShapeID="_x0000_i2711" DrawAspect="Content" ObjectID="_1798820635" r:id="rId845"/>
                    </w:object>
                  </w:r>
                </w:p>
              </w:tc>
            </w:tr>
          </w:tbl>
          <w:p w14:paraId="5B159BFA" w14:textId="77777777" w:rsidR="00134A9D" w:rsidRDefault="00134A9D" w:rsidP="00134A9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134A9D" w14:paraId="32856C77" w14:textId="77777777" w:rsidTr="00E51F94">
        <w:tc>
          <w:tcPr>
            <w:tcW w:w="4691" w:type="dxa"/>
            <w:tcBorders>
              <w:left w:val="nil"/>
              <w:bottom w:val="nil"/>
              <w:right w:val="nil"/>
            </w:tcBorders>
          </w:tcPr>
          <w:p w14:paraId="3E75CF8D" w14:textId="77777777" w:rsidR="006A1AB4" w:rsidRPr="00AE086E" w:rsidRDefault="006A1AB4" w:rsidP="006A1AB4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</w:t>
            </w:r>
          </w:p>
          <w:p w14:paraId="48A83AF3" w14:textId="77777777" w:rsidR="006A1AB4" w:rsidRPr="00AE086E" w:rsidRDefault="006A1AB4" w:rsidP="006A1AB4">
            <w:pPr>
              <w:pStyle w:val="Paragraphedeliste"/>
              <w:tabs>
                <w:tab w:val="right" w:pos="126"/>
              </w:tabs>
              <w:bidi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65E291AD">
                <v:shape id="_x0000_i2712" type="#_x0000_t75" style="width:48pt;height:21.75pt" o:ole="">
                  <v:imagedata r:id="rId403" o:title=""/>
                </v:shape>
                <o:OLEObject Type="Embed" ProgID="Equation.DSMT4" ShapeID="_x0000_i2712" DrawAspect="Content" ObjectID="_1798820636" r:id="rId84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940" w:dyaOrig="440" w14:anchorId="3FFB8AEA">
                <v:shape id="_x0000_i2713" type="#_x0000_t75" style="width:47.25pt;height:21.75pt" o:ole="">
                  <v:imagedata r:id="rId405" o:title=""/>
                </v:shape>
                <o:OLEObject Type="Embed" ProgID="Equation.DSMT4" ShapeID="_x0000_i2713" DrawAspect="Content" ObjectID="_1798820637" r:id="rId847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200" w:dyaOrig="320" w14:anchorId="300D1085">
                <v:shape id="_x0000_i2714" type="#_x0000_t75" style="width:60pt;height:15.75pt" o:ole="">
                  <v:imagedata r:id="rId407" o:title=""/>
                </v:shape>
                <o:OLEObject Type="Embed" ProgID="Equation.DSMT4" ShapeID="_x0000_i2714" DrawAspect="Content" ObjectID="_1798820638" r:id="rId84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780" w:dyaOrig="460" w14:anchorId="003F8C2C">
                <v:shape id="_x0000_i2715" type="#_x0000_t75" style="width:89.25pt;height:23.25pt" o:ole="">
                  <v:imagedata r:id="rId409" o:title=""/>
                </v:shape>
                <o:OLEObject Type="Embed" ProgID="Equation.DSMT4" ShapeID="_x0000_i2715" DrawAspect="Content" ObjectID="_1798820639" r:id="rId849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78EA573D" w14:textId="77777777" w:rsidR="006A1AB4" w:rsidRPr="00AE086E" w:rsidRDefault="006A1AB4" w:rsidP="006A1AB4">
            <w:pPr>
              <w:pStyle w:val="Paragraphedeliste"/>
              <w:numPr>
                <w:ilvl w:val="0"/>
                <w:numId w:val="4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20F11CE6">
                <v:shape id="_x0000_i2716" type="#_x0000_t75" style="width:51pt;height:15.75pt" o:ole="">
                  <v:imagedata r:id="rId411" o:title=""/>
                </v:shape>
                <o:OLEObject Type="Embed" ProgID="Equation.DSMT4" ShapeID="_x0000_i2716" DrawAspect="Content" ObjectID="_1798820640" r:id="rId85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20" w14:anchorId="5CEE5DC6">
                <v:shape id="_x0000_i2717" type="#_x0000_t75" style="width:56.25pt;height:15.75pt" o:ole="">
                  <v:imagedata r:id="rId413" o:title=""/>
                </v:shape>
                <o:OLEObject Type="Embed" ProgID="Equation.DSMT4" ShapeID="_x0000_i2717" DrawAspect="Content" ObjectID="_1798820641" r:id="rId851"/>
              </w:object>
            </w:r>
          </w:p>
          <w:p w14:paraId="5121ACA1" w14:textId="77777777" w:rsidR="006A1AB4" w:rsidRPr="00AE086E" w:rsidRDefault="006A1AB4" w:rsidP="006A1AB4">
            <w:pPr>
              <w:pStyle w:val="Paragraphedeliste"/>
              <w:numPr>
                <w:ilvl w:val="0"/>
                <w:numId w:val="47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3F906253">
                <v:shape id="_x0000_i2718" type="#_x0000_t75" style="width:57.75pt;height:15.75pt" o:ole="">
                  <v:imagedata r:id="rId415" o:title=""/>
                </v:shape>
                <o:OLEObject Type="Embed" ProgID="Equation.DSMT4" ShapeID="_x0000_i2718" DrawAspect="Content" ObjectID="_1798820642" r:id="rId852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80" w:dyaOrig="320" w14:anchorId="2118EB7D">
                <v:shape id="_x0000_i2719" type="#_x0000_t75" style="width:48.75pt;height:15.75pt" o:ole="">
                  <v:imagedata r:id="rId417" o:title=""/>
                </v:shape>
                <o:OLEObject Type="Embed" ProgID="Equation.DSMT4" ShapeID="_x0000_i2719" DrawAspect="Content" ObjectID="_1798820643" r:id="rId853"/>
              </w:object>
            </w:r>
          </w:p>
          <w:p w14:paraId="13E884DE" w14:textId="77777777" w:rsidR="006A1AB4" w:rsidRDefault="006A1AB4" w:rsidP="006A1AB4">
            <w:pPr>
              <w:pStyle w:val="Paragraphedeliste"/>
              <w:numPr>
                <w:ilvl w:val="0"/>
                <w:numId w:val="47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540ECC03">
                <v:shape id="_x0000_i2720" type="#_x0000_t75" style="width:51pt;height:15.75pt" o:ole="">
                  <v:imagedata r:id="rId411" o:title=""/>
                </v:shape>
                <o:OLEObject Type="Embed" ProgID="Equation.DSMT4" ShapeID="_x0000_i2720" DrawAspect="Content" ObjectID="_1798820644" r:id="rId854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40" w:dyaOrig="320" w14:anchorId="56B5725E">
                <v:shape id="_x0000_i2721" type="#_x0000_t75" style="width:57pt;height:15.75pt" o:ole="">
                  <v:imagedata r:id="rId420" o:title=""/>
                </v:shape>
                <o:OLEObject Type="Embed" ProgID="Equation.DSMT4" ShapeID="_x0000_i2721" DrawAspect="Content" ObjectID="_1798820645" r:id="rId855"/>
              </w:object>
            </w:r>
          </w:p>
          <w:p w14:paraId="5A3DED19" w14:textId="77777777" w:rsidR="006A1AB4" w:rsidRDefault="006A1AB4" w:rsidP="006A1AB4">
            <w:pPr>
              <w:pStyle w:val="Paragraphedeliste"/>
              <w:numPr>
                <w:ilvl w:val="0"/>
                <w:numId w:val="47"/>
              </w:numPr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09F173D7">
                <v:shape id="_x0000_i2722" type="#_x0000_t75" style="width:45pt;height:15.75pt" o:ole="">
                  <v:imagedata r:id="rId422" o:title=""/>
                </v:shape>
                <o:OLEObject Type="Embed" ProgID="Equation.DSMT4" ShapeID="_x0000_i2722" DrawAspect="Content" ObjectID="_1798820646" r:id="rId85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99" w:dyaOrig="320" w14:anchorId="0EF5C3F8">
                <v:shape id="_x0000_i2723" type="#_x0000_t75" style="width:50.25pt;height:15.75pt" o:ole="">
                  <v:imagedata r:id="rId424" o:title=""/>
                </v:shape>
                <o:OLEObject Type="Embed" ProgID="Equation.DSMT4" ShapeID="_x0000_i2723" DrawAspect="Content" ObjectID="_1798820647" r:id="rId857"/>
              </w:object>
            </w:r>
          </w:p>
          <w:p w14:paraId="221C0942" w14:textId="4047EFC5" w:rsidR="006A1AB4" w:rsidRPr="006A1AB4" w:rsidRDefault="006A1AB4" w:rsidP="006A1AB4">
            <w:pPr>
              <w:pStyle w:val="Paragraphedeliste"/>
              <w:numPr>
                <w:ilvl w:val="0"/>
                <w:numId w:val="47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6A1AB4">
              <w:rPr>
                <w:position w:val="-10"/>
                <w:lang w:bidi="ar-DZ"/>
              </w:rPr>
              <w:object w:dxaOrig="1160" w:dyaOrig="320" w14:anchorId="4EDA90B6">
                <v:shape id="_x0000_i2724" type="#_x0000_t75" style="width:57.75pt;height:15.75pt" o:ole="">
                  <v:imagedata r:id="rId858" o:title=""/>
                </v:shape>
                <o:OLEObject Type="Embed" ProgID="Equation.DSMT4" ShapeID="_x0000_i2724" DrawAspect="Content" ObjectID="_1798820648" r:id="rId859"/>
              </w:object>
            </w:r>
            <w:r w:rsidRPr="006A1AB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6A1AB4">
              <w:rPr>
                <w:position w:val="-10"/>
                <w:lang w:bidi="ar-DZ"/>
              </w:rPr>
              <w:object w:dxaOrig="1020" w:dyaOrig="320" w14:anchorId="31EE6817">
                <v:shape id="_x0000_i2725" type="#_x0000_t75" style="width:51pt;height:15.75pt" o:ole="">
                  <v:imagedata r:id="rId860" o:title=""/>
                </v:shape>
                <o:OLEObject Type="Embed" ProgID="Equation.DSMT4" ShapeID="_x0000_i2725" DrawAspect="Content" ObjectID="_1798820649" r:id="rId861"/>
              </w:object>
            </w:r>
          </w:p>
          <w:p w14:paraId="259C6188" w14:textId="77777777" w:rsidR="006A1AB4" w:rsidRDefault="006A1AB4" w:rsidP="006A1AB4">
            <w:pPr>
              <w:pStyle w:val="Paragraphedeliste"/>
              <w:bidi/>
              <w:ind w:left="61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4768E40F" w14:textId="77777777" w:rsidR="006A1AB4" w:rsidRDefault="006A1AB4" w:rsidP="006A1AB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D46E89" w14:textId="77777777" w:rsidR="006A1AB4" w:rsidRDefault="006A1AB4" w:rsidP="006A1AB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2EB05F" w14:textId="77777777" w:rsidR="006A1AB4" w:rsidRDefault="006A1AB4" w:rsidP="006A1AB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25BEE3" w14:textId="77777777" w:rsidR="006A1AB4" w:rsidRDefault="006A1AB4" w:rsidP="006A1AB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2B7721" w14:textId="77777777" w:rsidR="006A1AB4" w:rsidRDefault="006A1AB4" w:rsidP="006A1AB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226" w:type="dxa"/>
            <w:tcBorders>
              <w:left w:val="nil"/>
              <w:bottom w:val="nil"/>
              <w:right w:val="nil"/>
            </w:tcBorders>
          </w:tcPr>
          <w:p w14:paraId="47CFF8D7" w14:textId="77777777" w:rsidR="006A1AB4" w:rsidRDefault="006A1AB4" w:rsidP="006A1AB4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801C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مناقشة النشاط</w:t>
            </w:r>
          </w:p>
          <w:p w14:paraId="108A36D6" w14:textId="77777777" w:rsidR="006A1AB4" w:rsidRDefault="006A1AB4" w:rsidP="006A1AB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19"/>
              <w:gridCol w:w="719"/>
              <w:gridCol w:w="720"/>
              <w:gridCol w:w="720"/>
              <w:gridCol w:w="720"/>
              <w:gridCol w:w="2407"/>
            </w:tblGrid>
            <w:tr w:rsidR="006A1AB4" w14:paraId="01BF7B09" w14:textId="77777777" w:rsidTr="00782BE6">
              <w:tc>
                <w:tcPr>
                  <w:tcW w:w="1428" w:type="dxa"/>
                </w:tcPr>
                <w:p w14:paraId="21666458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428" w:type="dxa"/>
                </w:tcPr>
                <w:p w14:paraId="70244B13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1429" w:type="dxa"/>
                </w:tcPr>
                <w:p w14:paraId="3B610034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429" w:type="dxa"/>
                </w:tcPr>
                <w:p w14:paraId="13519EBD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1429" w:type="dxa"/>
                </w:tcPr>
                <w:p w14:paraId="3D4375F4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1429" w:type="dxa"/>
                  <w:tcBorders>
                    <w:top w:val="nil"/>
                    <w:right w:val="nil"/>
                  </w:tcBorders>
                </w:tcPr>
                <w:p w14:paraId="6010DB72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6A1AB4" w14:paraId="775BDDD2" w14:textId="77777777" w:rsidTr="00782BE6">
              <w:tc>
                <w:tcPr>
                  <w:tcW w:w="1428" w:type="dxa"/>
                </w:tcPr>
                <w:p w14:paraId="29DFBAD9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070FE19E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74F1928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084D433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2CD52A4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9E81434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2121C501">
                      <v:shape id="_x0000_i2726" type="#_x0000_t75" style="width:67.5pt;height:21.75pt" o:ole="">
                        <v:imagedata r:id="rId430" o:title=""/>
                      </v:shape>
                      <o:OLEObject Type="Embed" ProgID="Equation.DSMT4" ShapeID="_x0000_i2726" DrawAspect="Content" ObjectID="_1798820650" r:id="rId862"/>
                    </w:object>
                  </w:r>
                </w:p>
              </w:tc>
            </w:tr>
            <w:tr w:rsidR="006A1AB4" w14:paraId="3124DFE7" w14:textId="77777777" w:rsidTr="00782BE6">
              <w:tc>
                <w:tcPr>
                  <w:tcW w:w="1428" w:type="dxa"/>
                </w:tcPr>
                <w:p w14:paraId="1A59CB6C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01DDAF5A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09CBD41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8152AE1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F1AB010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DE123BD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278F7C39">
                      <v:shape id="_x0000_i2727" type="#_x0000_t75" style="width:66.75pt;height:21.75pt" o:ole="">
                        <v:imagedata r:id="rId432" o:title=""/>
                      </v:shape>
                      <o:OLEObject Type="Embed" ProgID="Equation.DSMT4" ShapeID="_x0000_i2727" DrawAspect="Content" ObjectID="_1798820651" r:id="rId863"/>
                    </w:object>
                  </w:r>
                </w:p>
              </w:tc>
            </w:tr>
            <w:tr w:rsidR="006A1AB4" w14:paraId="7B4DDE53" w14:textId="77777777" w:rsidTr="00782BE6">
              <w:tc>
                <w:tcPr>
                  <w:tcW w:w="1428" w:type="dxa"/>
                </w:tcPr>
                <w:p w14:paraId="6EAE7D61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370CD19F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1D2A372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8D5085C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6FAE70E3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22D9F88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79" w:dyaOrig="320" w14:anchorId="469D6DC6">
                      <v:shape id="_x0000_i2728" type="#_x0000_t75" style="width:79.5pt;height:15.75pt" o:ole="">
                        <v:imagedata r:id="rId434" o:title=""/>
                      </v:shape>
                      <o:OLEObject Type="Embed" ProgID="Equation.DSMT4" ShapeID="_x0000_i2728" DrawAspect="Content" ObjectID="_1798820652" r:id="rId864"/>
                    </w:object>
                  </w:r>
                </w:p>
              </w:tc>
            </w:tr>
            <w:tr w:rsidR="006A1AB4" w14:paraId="5DD96F92" w14:textId="77777777" w:rsidTr="00782BE6">
              <w:tc>
                <w:tcPr>
                  <w:tcW w:w="1428" w:type="dxa"/>
                </w:tcPr>
                <w:p w14:paraId="7556FFA6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259A79EB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243F487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408B5CF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D33AD14" w14:textId="77777777" w:rsidR="006A1AB4" w:rsidRPr="0012156E" w:rsidRDefault="006A1AB4" w:rsidP="006A1AB4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2839AE1" w14:textId="77777777" w:rsidR="006A1AB4" w:rsidRPr="00AE086E" w:rsidRDefault="006A1AB4" w:rsidP="006A1AB4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2180" w:dyaOrig="460" w14:anchorId="20892152">
                      <v:shape id="_x0000_i2729" type="#_x0000_t75" style="width:109.5pt;height:23.25pt" o:ole="">
                        <v:imagedata r:id="rId436" o:title=""/>
                      </v:shape>
                      <o:OLEObject Type="Embed" ProgID="Equation.DSMT4" ShapeID="_x0000_i2729" DrawAspect="Content" ObjectID="_1798820653" r:id="rId865"/>
                    </w:object>
                  </w:r>
                </w:p>
              </w:tc>
            </w:tr>
          </w:tbl>
          <w:p w14:paraId="2885DD3E" w14:textId="77777777" w:rsidR="00134A9D" w:rsidRDefault="00134A9D" w:rsidP="00134A9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A29B3AB" w14:textId="77777777" w:rsidR="00310408" w:rsidRDefault="00310408" w:rsidP="00134A9D">
      <w:pPr>
        <w:bidi/>
        <w:ind w:left="-995"/>
        <w:rPr>
          <w:rFonts w:cstheme="minorHAnsi"/>
          <w:sz w:val="28"/>
          <w:szCs w:val="28"/>
          <w:rtl/>
        </w:rPr>
        <w:sectPr w:rsidR="00310408" w:rsidSect="00134A9D">
          <w:headerReference w:type="default" r:id="rId866"/>
          <w:footerReference w:type="default" r:id="rId867"/>
          <w:pgSz w:w="11906" w:h="16838"/>
          <w:pgMar w:top="284" w:right="1418" w:bottom="284" w:left="1418" w:header="279" w:footer="553" w:gutter="0"/>
          <w:cols w:space="708"/>
          <w:docGrid w:linePitch="360"/>
        </w:sectPr>
      </w:pPr>
    </w:p>
    <w:tbl>
      <w:tblPr>
        <w:tblStyle w:val="Grilledutableau"/>
        <w:bidiVisual/>
        <w:tblW w:w="0" w:type="auto"/>
        <w:tblInd w:w="110" w:type="dxa"/>
        <w:tblLook w:val="04A0" w:firstRow="1" w:lastRow="0" w:firstColumn="1" w:lastColumn="0" w:noHBand="0" w:noVBand="1"/>
      </w:tblPr>
      <w:tblGrid>
        <w:gridCol w:w="7278"/>
        <w:gridCol w:w="8872"/>
      </w:tblGrid>
      <w:tr w:rsidR="00310408" w14:paraId="31F98462" w14:textId="77777777" w:rsidTr="00E51F94">
        <w:tc>
          <w:tcPr>
            <w:tcW w:w="7278" w:type="dxa"/>
            <w:tcBorders>
              <w:top w:val="nil"/>
              <w:left w:val="nil"/>
              <w:bottom w:val="single" w:sz="4" w:space="0" w:color="000000" w:themeColor="text1"/>
            </w:tcBorders>
          </w:tcPr>
          <w:p w14:paraId="3D6015DB" w14:textId="77777777" w:rsidR="00310408" w:rsidRDefault="00310408" w:rsidP="00310408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نشاط02</w:t>
            </w:r>
          </w:p>
          <w:p w14:paraId="2A3343A2" w14:textId="2C93FF45" w:rsidR="00310408" w:rsidRPr="00310408" w:rsidRDefault="00310408" w:rsidP="00310408">
            <w:pPr>
              <w:tabs>
                <w:tab w:val="right" w:pos="126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10408">
              <w:rPr>
                <w:rFonts w:ascii="Amiri" w:hAnsi="Amiri" w:cs="Amiri"/>
                <w:sz w:val="28"/>
                <w:szCs w:val="28"/>
                <w:rtl/>
              </w:rPr>
              <w:t>أحسب</w:t>
            </w:r>
            <w:r w:rsidRPr="00310408">
              <w:rPr>
                <w:position w:val="-20"/>
              </w:rPr>
              <w:object w:dxaOrig="960" w:dyaOrig="440" w14:anchorId="70D09E88">
                <v:shape id="_x0000_i2865" type="#_x0000_t75" style="width:48pt;height:21.75pt" o:ole="">
                  <v:imagedata r:id="rId868" o:title=""/>
                </v:shape>
                <o:OLEObject Type="Embed" ProgID="Equation.DSMT4" ShapeID="_x0000_i2865" DrawAspect="Content" ObjectID="_1798820654" r:id="rId869"/>
              </w:object>
            </w:r>
            <w:r w:rsidRPr="0031040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</w:t>
            </w:r>
            <w:r w:rsidRPr="00310408">
              <w:rPr>
                <w:position w:val="-20"/>
                <w:lang w:bidi="ar-DZ"/>
              </w:rPr>
              <w:object w:dxaOrig="940" w:dyaOrig="440" w14:anchorId="0E5ECA62">
                <v:shape id="_x0000_i2867" type="#_x0000_t75" style="width:47.25pt;height:21.75pt" o:ole="">
                  <v:imagedata r:id="rId870" o:title=""/>
                </v:shape>
                <o:OLEObject Type="Embed" ProgID="Equation.DSMT4" ShapeID="_x0000_i2867" DrawAspect="Content" ObjectID="_1798820655" r:id="rId871"/>
              </w:object>
            </w:r>
            <w:r w:rsidRPr="003104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</w:t>
            </w:r>
            <w:r w:rsidRPr="00AE086E">
              <w:rPr>
                <w:position w:val="-10"/>
                <w:lang w:bidi="ar-DZ"/>
              </w:rPr>
              <w:object w:dxaOrig="1160" w:dyaOrig="320" w14:anchorId="6586D88F">
                <v:shape id="_x0000_i2798" type="#_x0000_t75" style="width:57.75pt;height:15.75pt" o:ole="">
                  <v:imagedata r:id="rId476" o:title=""/>
                </v:shape>
                <o:OLEObject Type="Embed" ProgID="Equation.DSMT4" ShapeID="_x0000_i2798" DrawAspect="Content" ObjectID="_1798820656" r:id="rId872"/>
              </w:object>
            </w:r>
            <w:r w:rsidRPr="00310408">
              <w:rPr>
                <w:position w:val="-20"/>
                <w:lang w:bidi="ar-DZ"/>
              </w:rPr>
              <w:object w:dxaOrig="1760" w:dyaOrig="460" w14:anchorId="012EC051">
                <v:shape id="_x0000_i2869" type="#_x0000_t75" style="width:87.75pt;height:23.25pt" o:ole="">
                  <v:imagedata r:id="rId873" o:title=""/>
                </v:shape>
                <o:OLEObject Type="Embed" ProgID="Equation.DSMT4" ShapeID="_x0000_i2869" DrawAspect="Content" ObjectID="_1798820657" r:id="rId874"/>
              </w:object>
            </w:r>
            <w:r w:rsidRPr="003104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0BB665DC" w14:textId="77777777" w:rsidR="00310408" w:rsidRPr="00AE086E" w:rsidRDefault="00310408" w:rsidP="00310408">
            <w:pPr>
              <w:pStyle w:val="Paragraphedeliste"/>
              <w:numPr>
                <w:ilvl w:val="0"/>
                <w:numId w:val="4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79949925">
                <v:shape id="_x0000_i2800" type="#_x0000_t75" style="width:47.25pt;height:30.75pt" o:ole="">
                  <v:imagedata r:id="rId480" o:title=""/>
                </v:shape>
                <o:OLEObject Type="Embed" ProgID="Equation.DSMT4" ShapeID="_x0000_i2800" DrawAspect="Content" ObjectID="_1798820658" r:id="rId87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54C429B6">
                <v:shape id="_x0000_i2801" type="#_x0000_t75" style="width:48pt;height:18.75pt" o:ole="">
                  <v:imagedata r:id="rId482" o:title=""/>
                </v:shape>
                <o:OLEObject Type="Embed" ProgID="Equation.DSMT4" ShapeID="_x0000_i2801" DrawAspect="Content" ObjectID="_1798820659" r:id="rId876"/>
              </w:object>
            </w:r>
          </w:p>
          <w:p w14:paraId="6F6E71C0" w14:textId="77777777" w:rsidR="00310408" w:rsidRPr="00AE086E" w:rsidRDefault="00310408" w:rsidP="00310408">
            <w:pPr>
              <w:pStyle w:val="Paragraphedeliste"/>
              <w:numPr>
                <w:ilvl w:val="0"/>
                <w:numId w:val="48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040" w:dyaOrig="620" w14:anchorId="04810782">
                <v:shape id="_x0000_i2802" type="#_x0000_t75" style="width:51.75pt;height:30.75pt" o:ole="">
                  <v:imagedata r:id="rId484" o:title=""/>
                </v:shape>
                <o:OLEObject Type="Embed" ProgID="Equation.DSMT4" ShapeID="_x0000_i2802" DrawAspect="Content" ObjectID="_1798820660" r:id="rId877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6509B847">
                <v:shape id="_x0000_i2803" type="#_x0000_t75" style="width:44.25pt;height:15.75pt" o:ole="">
                  <v:imagedata r:id="rId486" o:title=""/>
                </v:shape>
                <o:OLEObject Type="Embed" ProgID="Equation.DSMT4" ShapeID="_x0000_i2803" DrawAspect="Content" ObjectID="_1798820661" r:id="rId878"/>
              </w:object>
            </w:r>
          </w:p>
          <w:p w14:paraId="7B0EC1DE" w14:textId="77777777" w:rsidR="00310408" w:rsidRDefault="00310408" w:rsidP="00310408">
            <w:pPr>
              <w:pStyle w:val="Paragraphedeliste"/>
              <w:numPr>
                <w:ilvl w:val="0"/>
                <w:numId w:val="48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40EF6285">
                <v:shape id="_x0000_i3002" type="#_x0000_t75" style="width:47.25pt;height:30.75pt" o:ole="">
                  <v:imagedata r:id="rId488" o:title=""/>
                </v:shape>
                <o:OLEObject Type="Embed" ProgID="Equation.DSMT4" ShapeID="_x0000_i3002" DrawAspect="Content" ObjectID="_1798820662" r:id="rId879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3AA36348">
                <v:shape id="_x0000_i3003" type="#_x0000_t75" style="width:44.25pt;height:15.75pt" o:ole="">
                  <v:imagedata r:id="rId490" o:title=""/>
                </v:shape>
                <o:OLEObject Type="Embed" ProgID="Equation.DSMT4" ShapeID="_x0000_i3003" DrawAspect="Content" ObjectID="_1798820663" r:id="rId880"/>
              </w:object>
            </w:r>
          </w:p>
          <w:p w14:paraId="003049E1" w14:textId="77777777" w:rsidR="00310408" w:rsidRDefault="00310408" w:rsidP="00310408">
            <w:pPr>
              <w:pStyle w:val="Paragraphedeliste"/>
              <w:numPr>
                <w:ilvl w:val="0"/>
                <w:numId w:val="48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29248844">
                <v:shape id="_x0000_i3004" type="#_x0000_t75" style="width:45pt;height:15.75pt" o:ole="">
                  <v:imagedata r:id="rId492" o:title=""/>
                </v:shape>
                <o:OLEObject Type="Embed" ProgID="Equation.DSMT4" ShapeID="_x0000_i3004" DrawAspect="Content" ObjectID="_1798820664" r:id="rId881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798C5AA3">
                <v:shape id="_x0000_i3005" type="#_x0000_t75" style="width:48.75pt;height:18pt" o:ole="">
                  <v:imagedata r:id="rId494" o:title=""/>
                </v:shape>
                <o:OLEObject Type="Embed" ProgID="Equation.DSMT4" ShapeID="_x0000_i3005" DrawAspect="Content" ObjectID="_1798820665" r:id="rId882"/>
              </w:object>
            </w:r>
          </w:p>
          <w:p w14:paraId="578EE353" w14:textId="77777777" w:rsidR="00310408" w:rsidRDefault="00310408" w:rsidP="00310408">
            <w:pPr>
              <w:pStyle w:val="Paragraphedeliste"/>
              <w:numPr>
                <w:ilvl w:val="0"/>
                <w:numId w:val="48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40" w:dyaOrig="320" w14:anchorId="187E196D">
                <v:shape id="_x0000_i3006" type="#_x0000_t75" style="width:51.75pt;height:15.75pt" o:ole="">
                  <v:imagedata r:id="rId496" o:title=""/>
                </v:shape>
                <o:OLEObject Type="Embed" ProgID="Equation.DSMT4" ShapeID="_x0000_i3006" DrawAspect="Content" ObjectID="_1798820666" r:id="rId883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38A227F7">
                <v:shape id="_x0000_i3007" type="#_x0000_t75" style="width:48.75pt;height:18pt" o:ole="">
                  <v:imagedata r:id="rId494" o:title=""/>
                </v:shape>
                <o:OLEObject Type="Embed" ProgID="Equation.DSMT4" ShapeID="_x0000_i3007" DrawAspect="Content" ObjectID="_1798820667" r:id="rId884"/>
              </w:object>
            </w:r>
          </w:p>
          <w:p w14:paraId="3F83E37B" w14:textId="467F4396" w:rsidR="00310408" w:rsidRPr="00310408" w:rsidRDefault="00310408" w:rsidP="00310408">
            <w:pPr>
              <w:pStyle w:val="Paragraphedeliste"/>
              <w:numPr>
                <w:ilvl w:val="0"/>
                <w:numId w:val="48"/>
              </w:numPr>
              <w:bidi/>
              <w:ind w:left="585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60" w14:anchorId="3FE3FF81">
                <v:shape id="_x0000_i3008" type="#_x0000_t75" style="width:56.25pt;height:18pt" o:ole="">
                  <v:imagedata r:id="rId499" o:title=""/>
                </v:shape>
                <o:OLEObject Type="Embed" ProgID="Equation.DSMT4" ShapeID="_x0000_i3008" DrawAspect="Content" ObjectID="_1798820668" r:id="rId88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28CDCA5C">
                <v:shape id="_x0000_i3009" type="#_x0000_t75" style="width:51.75pt;height:15.75pt" o:ole="">
                  <v:imagedata r:id="rId501" o:title=""/>
                </v:shape>
                <o:OLEObject Type="Embed" ProgID="Equation.DSMT4" ShapeID="_x0000_i3009" DrawAspect="Content" ObjectID="_1798820669" r:id="rId886"/>
              </w:object>
            </w:r>
          </w:p>
        </w:tc>
        <w:tc>
          <w:tcPr>
            <w:tcW w:w="8872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402EDB1C" w14:textId="77777777" w:rsidR="00310408" w:rsidRDefault="00310408" w:rsidP="00310408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مناقشة النشاط</w:t>
            </w:r>
          </w:p>
          <w:p w14:paraId="6098A726" w14:textId="77777777" w:rsidR="00310408" w:rsidRDefault="00310408" w:rsidP="0031040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173BD706" w14:textId="77777777" w:rsidR="00310408" w:rsidRDefault="00310408" w:rsidP="0031040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8467" w:type="dxa"/>
              <w:tblInd w:w="184" w:type="dxa"/>
              <w:tblLook w:val="04A0" w:firstRow="1" w:lastRow="0" w:firstColumn="1" w:lastColumn="0" w:noHBand="0" w:noVBand="1"/>
            </w:tblPr>
            <w:tblGrid>
              <w:gridCol w:w="992"/>
              <w:gridCol w:w="992"/>
              <w:gridCol w:w="1134"/>
              <w:gridCol w:w="993"/>
              <w:gridCol w:w="1123"/>
              <w:gridCol w:w="954"/>
              <w:gridCol w:w="2279"/>
            </w:tblGrid>
            <w:tr w:rsidR="00310408" w14:paraId="1FEF84C4" w14:textId="77777777" w:rsidTr="00782BE6">
              <w:tc>
                <w:tcPr>
                  <w:tcW w:w="992" w:type="dxa"/>
                </w:tcPr>
                <w:p w14:paraId="5B513ECF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6</w:t>
                  </w:r>
                </w:p>
              </w:tc>
              <w:tc>
                <w:tcPr>
                  <w:tcW w:w="992" w:type="dxa"/>
                </w:tcPr>
                <w:p w14:paraId="56E37B8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134" w:type="dxa"/>
                </w:tcPr>
                <w:p w14:paraId="70065B81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993" w:type="dxa"/>
                </w:tcPr>
                <w:p w14:paraId="3EF15AED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123" w:type="dxa"/>
                </w:tcPr>
                <w:p w14:paraId="4C3A01B3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954" w:type="dxa"/>
                </w:tcPr>
                <w:p w14:paraId="6860146E" w14:textId="77777777" w:rsidR="00310408" w:rsidRPr="006532F8" w:rsidRDefault="00310408" w:rsidP="00310408">
                  <w:pPr>
                    <w:bidi/>
                    <w:jc w:val="right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2279" w:type="dxa"/>
                  <w:tcBorders>
                    <w:top w:val="nil"/>
                    <w:right w:val="nil"/>
                  </w:tcBorders>
                </w:tcPr>
                <w:p w14:paraId="48FCA916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310408" w14:paraId="0115B72B" w14:textId="77777777" w:rsidTr="00782BE6">
              <w:tc>
                <w:tcPr>
                  <w:tcW w:w="992" w:type="dxa"/>
                </w:tcPr>
                <w:p w14:paraId="42C50987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1C0B4DF9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78BAF955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37FC34B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617EBCEC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56229A47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088568E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732C56F6">
                      <v:shape id="_x0000_i2836" type="#_x0000_t75" style="width:67.5pt;height:21.75pt" o:ole="">
                        <v:imagedata r:id="rId430" o:title=""/>
                      </v:shape>
                      <o:OLEObject Type="Embed" ProgID="Equation.DSMT4" ShapeID="_x0000_i2836" DrawAspect="Content" ObjectID="_1798820670" r:id="rId887"/>
                    </w:object>
                  </w:r>
                </w:p>
              </w:tc>
            </w:tr>
            <w:tr w:rsidR="00310408" w14:paraId="52DC20AD" w14:textId="77777777" w:rsidTr="00782BE6">
              <w:tc>
                <w:tcPr>
                  <w:tcW w:w="992" w:type="dxa"/>
                </w:tcPr>
                <w:p w14:paraId="392092E9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31B0C785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65E2F435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4EBF8C9D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25824A70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126E77A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32F096F6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071117C0">
                      <v:shape id="_x0000_i2837" type="#_x0000_t75" style="width:66.75pt;height:21.75pt" o:ole="">
                        <v:imagedata r:id="rId432" o:title=""/>
                      </v:shape>
                      <o:OLEObject Type="Embed" ProgID="Equation.DSMT4" ShapeID="_x0000_i2837" DrawAspect="Content" ObjectID="_1798820671" r:id="rId888"/>
                    </w:object>
                  </w:r>
                </w:p>
              </w:tc>
            </w:tr>
            <w:tr w:rsidR="00310408" w14:paraId="30298A1B" w14:textId="77777777" w:rsidTr="00782BE6">
              <w:tc>
                <w:tcPr>
                  <w:tcW w:w="992" w:type="dxa"/>
                </w:tcPr>
                <w:p w14:paraId="61DE675C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2C301E72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4D0CD61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007D8EDE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6BDE86B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52E2A01A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5B24DC70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60" w:dyaOrig="320" w14:anchorId="35C8E84F">
                      <v:shape id="_x0000_i2838" type="#_x0000_t75" style="width:78.75pt;height:15.75pt" o:ole="">
                        <v:imagedata r:id="rId505" o:title=""/>
                      </v:shape>
                      <o:OLEObject Type="Embed" ProgID="Equation.DSMT4" ShapeID="_x0000_i2838" DrawAspect="Content" ObjectID="_1798820672" r:id="rId889"/>
                    </w:object>
                  </w:r>
                </w:p>
              </w:tc>
            </w:tr>
            <w:tr w:rsidR="00310408" w14:paraId="10FB1900" w14:textId="77777777" w:rsidTr="00782BE6">
              <w:tc>
                <w:tcPr>
                  <w:tcW w:w="992" w:type="dxa"/>
                </w:tcPr>
                <w:p w14:paraId="44A40A58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642DB852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49050046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5FE8592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6FB0A081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660A5A50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3637AD2B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960" w:dyaOrig="460" w14:anchorId="7784E414">
                      <v:shape id="_x0000_i2839" type="#_x0000_t75" style="width:99pt;height:23.25pt" o:ole="">
                        <v:imagedata r:id="rId507" o:title=""/>
                      </v:shape>
                      <o:OLEObject Type="Embed" ProgID="Equation.DSMT4" ShapeID="_x0000_i2839" DrawAspect="Content" ObjectID="_1798820673" r:id="rId890"/>
                    </w:object>
                  </w:r>
                </w:p>
              </w:tc>
            </w:tr>
          </w:tbl>
          <w:p w14:paraId="41BAAFDD" w14:textId="77777777" w:rsidR="00310408" w:rsidRDefault="00310408" w:rsidP="0031040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310408" w14:paraId="4749C0FA" w14:textId="77777777" w:rsidTr="00E51F94">
        <w:trPr>
          <w:trHeight w:val="4542"/>
        </w:trPr>
        <w:tc>
          <w:tcPr>
            <w:tcW w:w="7278" w:type="dxa"/>
            <w:tcBorders>
              <w:left w:val="nil"/>
              <w:bottom w:val="nil"/>
              <w:right w:val="single" w:sz="4" w:space="0" w:color="auto"/>
            </w:tcBorders>
          </w:tcPr>
          <w:p w14:paraId="01644CCE" w14:textId="77777777" w:rsidR="00310408" w:rsidRDefault="00310408" w:rsidP="00310408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نشاط02</w:t>
            </w:r>
          </w:p>
          <w:p w14:paraId="7FE3343A" w14:textId="77777777" w:rsidR="00310408" w:rsidRPr="00310408" w:rsidRDefault="00310408" w:rsidP="00310408">
            <w:pPr>
              <w:tabs>
                <w:tab w:val="right" w:pos="126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10408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310408">
              <w:rPr>
                <w:position w:val="-20"/>
              </w:rPr>
              <w:object w:dxaOrig="960" w:dyaOrig="440" w14:anchorId="1F4F3411">
                <v:shape id="_x0000_i3455" type="#_x0000_t75" style="width:48pt;height:21.75pt" o:ole="">
                  <v:imagedata r:id="rId868" o:title=""/>
                </v:shape>
                <o:OLEObject Type="Embed" ProgID="Equation.DSMT4" ShapeID="_x0000_i3455" DrawAspect="Content" ObjectID="_1798820674" r:id="rId891"/>
              </w:object>
            </w:r>
            <w:r w:rsidRPr="003104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310408">
              <w:rPr>
                <w:position w:val="-20"/>
                <w:lang w:bidi="ar-DZ"/>
              </w:rPr>
              <w:object w:dxaOrig="940" w:dyaOrig="440" w14:anchorId="3C8D33C3">
                <v:shape id="_x0000_i3456" type="#_x0000_t75" style="width:47.25pt;height:21.75pt" o:ole="">
                  <v:imagedata r:id="rId870" o:title=""/>
                </v:shape>
                <o:OLEObject Type="Embed" ProgID="Equation.DSMT4" ShapeID="_x0000_i3456" DrawAspect="Content" ObjectID="_1798820675" r:id="rId892"/>
              </w:object>
            </w:r>
            <w:r w:rsidRPr="003104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position w:val="-10"/>
                <w:lang w:bidi="ar-DZ"/>
              </w:rPr>
              <w:object w:dxaOrig="1160" w:dyaOrig="320" w14:anchorId="1007938A">
                <v:shape id="_x0000_i3450" type="#_x0000_t75" style="width:57.75pt;height:15.75pt" o:ole="">
                  <v:imagedata r:id="rId476" o:title=""/>
                </v:shape>
                <o:OLEObject Type="Embed" ProgID="Equation.DSMT4" ShapeID="_x0000_i3450" DrawAspect="Content" ObjectID="_1798820676" r:id="rId893"/>
              </w:object>
            </w:r>
            <w:r w:rsidRPr="003104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310408">
              <w:rPr>
                <w:position w:val="-20"/>
                <w:lang w:bidi="ar-DZ"/>
              </w:rPr>
              <w:object w:dxaOrig="1760" w:dyaOrig="460" w14:anchorId="0DB3C47E">
                <v:shape id="_x0000_i3457" type="#_x0000_t75" style="width:87.75pt;height:23.25pt" o:ole="">
                  <v:imagedata r:id="rId873" o:title=""/>
                </v:shape>
                <o:OLEObject Type="Embed" ProgID="Equation.DSMT4" ShapeID="_x0000_i3457" DrawAspect="Content" ObjectID="_1798820677" r:id="rId894"/>
              </w:object>
            </w:r>
            <w:r w:rsidRPr="003104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4A579A85" w14:textId="77777777" w:rsidR="00310408" w:rsidRPr="00AE086E" w:rsidRDefault="00310408" w:rsidP="00310408">
            <w:pPr>
              <w:pStyle w:val="Paragraphedeliste"/>
              <w:numPr>
                <w:ilvl w:val="0"/>
                <w:numId w:val="49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4485C175">
                <v:shape id="_x0000_i3451" type="#_x0000_t75" style="width:47.25pt;height:30.75pt" o:ole="">
                  <v:imagedata r:id="rId480" o:title=""/>
                </v:shape>
                <o:OLEObject Type="Embed" ProgID="Equation.DSMT4" ShapeID="_x0000_i3451" DrawAspect="Content" ObjectID="_1798820678" r:id="rId89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5A5B7B5F">
                <v:shape id="_x0000_i3452" type="#_x0000_t75" style="width:48pt;height:18.75pt" o:ole="">
                  <v:imagedata r:id="rId482" o:title=""/>
                </v:shape>
                <o:OLEObject Type="Embed" ProgID="Equation.DSMT4" ShapeID="_x0000_i3452" DrawAspect="Content" ObjectID="_1798820679" r:id="rId896"/>
              </w:object>
            </w:r>
          </w:p>
          <w:p w14:paraId="1DCFB2AA" w14:textId="77777777" w:rsidR="00310408" w:rsidRPr="00AE086E" w:rsidRDefault="00310408" w:rsidP="00310408">
            <w:pPr>
              <w:pStyle w:val="Paragraphedeliste"/>
              <w:numPr>
                <w:ilvl w:val="0"/>
                <w:numId w:val="49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040" w:dyaOrig="620" w14:anchorId="0298CB80">
                <v:shape id="_x0000_i3453" type="#_x0000_t75" style="width:51.75pt;height:30.75pt" o:ole="">
                  <v:imagedata r:id="rId484" o:title=""/>
                </v:shape>
                <o:OLEObject Type="Embed" ProgID="Equation.DSMT4" ShapeID="_x0000_i3453" DrawAspect="Content" ObjectID="_1798820680" r:id="rId897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3AC394C3">
                <v:shape id="_x0000_i3454" type="#_x0000_t75" style="width:44.25pt;height:15.75pt" o:ole="">
                  <v:imagedata r:id="rId486" o:title=""/>
                </v:shape>
                <o:OLEObject Type="Embed" ProgID="Equation.DSMT4" ShapeID="_x0000_i3454" DrawAspect="Content" ObjectID="_1798820681" r:id="rId898"/>
              </w:object>
            </w:r>
          </w:p>
          <w:p w14:paraId="4405EF23" w14:textId="77777777" w:rsidR="00310408" w:rsidRDefault="00310408" w:rsidP="00310408">
            <w:pPr>
              <w:pStyle w:val="Paragraphedeliste"/>
              <w:numPr>
                <w:ilvl w:val="0"/>
                <w:numId w:val="49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7C2EDD92">
                <v:shape id="_x0000_i3458" type="#_x0000_t75" style="width:47.25pt;height:30.75pt" o:ole="">
                  <v:imagedata r:id="rId488" o:title=""/>
                </v:shape>
                <o:OLEObject Type="Embed" ProgID="Equation.DSMT4" ShapeID="_x0000_i3458" DrawAspect="Content" ObjectID="_1798820682" r:id="rId899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2CF72DFD">
                <v:shape id="_x0000_i3459" type="#_x0000_t75" style="width:44.25pt;height:15.75pt" o:ole="">
                  <v:imagedata r:id="rId490" o:title=""/>
                </v:shape>
                <o:OLEObject Type="Embed" ProgID="Equation.DSMT4" ShapeID="_x0000_i3459" DrawAspect="Content" ObjectID="_1798820683" r:id="rId900"/>
              </w:object>
            </w:r>
          </w:p>
          <w:p w14:paraId="32B3E137" w14:textId="77777777" w:rsidR="00310408" w:rsidRDefault="00310408" w:rsidP="00310408">
            <w:pPr>
              <w:pStyle w:val="Paragraphedeliste"/>
              <w:numPr>
                <w:ilvl w:val="0"/>
                <w:numId w:val="49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21AC17CE">
                <v:shape id="_x0000_i3460" type="#_x0000_t75" style="width:45pt;height:15.75pt" o:ole="">
                  <v:imagedata r:id="rId492" o:title=""/>
                </v:shape>
                <o:OLEObject Type="Embed" ProgID="Equation.DSMT4" ShapeID="_x0000_i3460" DrawAspect="Content" ObjectID="_1798820684" r:id="rId901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621A0BF5">
                <v:shape id="_x0000_i3461" type="#_x0000_t75" style="width:48.75pt;height:18pt" o:ole="">
                  <v:imagedata r:id="rId494" o:title=""/>
                </v:shape>
                <o:OLEObject Type="Embed" ProgID="Equation.DSMT4" ShapeID="_x0000_i3461" DrawAspect="Content" ObjectID="_1798820685" r:id="rId902"/>
              </w:object>
            </w:r>
          </w:p>
          <w:p w14:paraId="39D3CA1B" w14:textId="77777777" w:rsidR="00310408" w:rsidRDefault="00310408" w:rsidP="00310408">
            <w:pPr>
              <w:pStyle w:val="Paragraphedeliste"/>
              <w:numPr>
                <w:ilvl w:val="0"/>
                <w:numId w:val="49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40" w:dyaOrig="320" w14:anchorId="1C4992D8">
                <v:shape id="_x0000_i3462" type="#_x0000_t75" style="width:51.75pt;height:15.75pt" o:ole="">
                  <v:imagedata r:id="rId496" o:title=""/>
                </v:shape>
                <o:OLEObject Type="Embed" ProgID="Equation.DSMT4" ShapeID="_x0000_i3462" DrawAspect="Content" ObjectID="_1798820686" r:id="rId903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4D931DF8">
                <v:shape id="_x0000_i3463" type="#_x0000_t75" style="width:48.75pt;height:18pt" o:ole="">
                  <v:imagedata r:id="rId494" o:title=""/>
                </v:shape>
                <o:OLEObject Type="Embed" ProgID="Equation.DSMT4" ShapeID="_x0000_i3463" DrawAspect="Content" ObjectID="_1798820687" r:id="rId904"/>
              </w:object>
            </w:r>
          </w:p>
          <w:p w14:paraId="4C5867F0" w14:textId="23B1E6AA" w:rsidR="00C65C00" w:rsidRPr="00B735E1" w:rsidRDefault="00310408" w:rsidP="00B735E1">
            <w:pPr>
              <w:pStyle w:val="Paragraphedeliste"/>
              <w:numPr>
                <w:ilvl w:val="0"/>
                <w:numId w:val="49"/>
              </w:numPr>
              <w:bidi/>
              <w:ind w:left="58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60" w14:anchorId="1FF18119">
                <v:shape id="_x0000_i3464" type="#_x0000_t75" style="width:56.25pt;height:18pt" o:ole="">
                  <v:imagedata r:id="rId499" o:title=""/>
                </v:shape>
                <o:OLEObject Type="Embed" ProgID="Equation.DSMT4" ShapeID="_x0000_i3464" DrawAspect="Content" ObjectID="_1798820688" r:id="rId90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0EF252EF">
                <v:shape id="_x0000_i3465" type="#_x0000_t75" style="width:51.75pt;height:15.75pt" o:ole="">
                  <v:imagedata r:id="rId501" o:title=""/>
                </v:shape>
                <o:OLEObject Type="Embed" ProgID="Equation.DSMT4" ShapeID="_x0000_i3465" DrawAspect="Content" ObjectID="_1798820689" r:id="rId906"/>
              </w:object>
            </w:r>
          </w:p>
        </w:tc>
        <w:tc>
          <w:tcPr>
            <w:tcW w:w="8872" w:type="dxa"/>
            <w:tcBorders>
              <w:left w:val="single" w:sz="4" w:space="0" w:color="auto"/>
              <w:bottom w:val="nil"/>
              <w:right w:val="nil"/>
            </w:tcBorders>
          </w:tcPr>
          <w:p w14:paraId="4CD2F5F0" w14:textId="77777777" w:rsidR="00310408" w:rsidRDefault="00310408" w:rsidP="00310408">
            <w:pPr>
              <w:shd w:val="clear" w:color="auto" w:fill="D1FBD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مناقشة النشاط</w:t>
            </w:r>
          </w:p>
          <w:p w14:paraId="5431DEEA" w14:textId="77777777" w:rsidR="00310408" w:rsidRDefault="00310408" w:rsidP="0031040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184191F9" w14:textId="77777777" w:rsidR="00310408" w:rsidRDefault="00310408" w:rsidP="0031040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8467" w:type="dxa"/>
              <w:tblInd w:w="184" w:type="dxa"/>
              <w:tblLook w:val="04A0" w:firstRow="1" w:lastRow="0" w:firstColumn="1" w:lastColumn="0" w:noHBand="0" w:noVBand="1"/>
            </w:tblPr>
            <w:tblGrid>
              <w:gridCol w:w="992"/>
              <w:gridCol w:w="992"/>
              <w:gridCol w:w="1134"/>
              <w:gridCol w:w="993"/>
              <w:gridCol w:w="1123"/>
              <w:gridCol w:w="954"/>
              <w:gridCol w:w="2279"/>
            </w:tblGrid>
            <w:tr w:rsidR="00310408" w14:paraId="11606BDE" w14:textId="77777777" w:rsidTr="00782BE6">
              <w:tc>
                <w:tcPr>
                  <w:tcW w:w="992" w:type="dxa"/>
                </w:tcPr>
                <w:p w14:paraId="2689C491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6</w:t>
                  </w:r>
                </w:p>
              </w:tc>
              <w:tc>
                <w:tcPr>
                  <w:tcW w:w="992" w:type="dxa"/>
                </w:tcPr>
                <w:p w14:paraId="0E46B09E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134" w:type="dxa"/>
                </w:tcPr>
                <w:p w14:paraId="48F24AE1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993" w:type="dxa"/>
                </w:tcPr>
                <w:p w14:paraId="122F7D65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123" w:type="dxa"/>
                </w:tcPr>
                <w:p w14:paraId="42EA557F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954" w:type="dxa"/>
                </w:tcPr>
                <w:p w14:paraId="32DEBFC1" w14:textId="77777777" w:rsidR="00310408" w:rsidRPr="006532F8" w:rsidRDefault="00310408" w:rsidP="00310408">
                  <w:pPr>
                    <w:bidi/>
                    <w:jc w:val="right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2279" w:type="dxa"/>
                  <w:tcBorders>
                    <w:top w:val="nil"/>
                    <w:right w:val="nil"/>
                  </w:tcBorders>
                </w:tcPr>
                <w:p w14:paraId="266F280E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310408" w14:paraId="75124942" w14:textId="77777777" w:rsidTr="00782BE6">
              <w:tc>
                <w:tcPr>
                  <w:tcW w:w="992" w:type="dxa"/>
                </w:tcPr>
                <w:p w14:paraId="3B16E1C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77DFE5EE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6384D179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7964EC17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2FC22618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463C2462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0C4CB040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19141FCA">
                      <v:shape id="_x0000_i3466" type="#_x0000_t75" style="width:67.5pt;height:21.75pt" o:ole="">
                        <v:imagedata r:id="rId430" o:title=""/>
                      </v:shape>
                      <o:OLEObject Type="Embed" ProgID="Equation.DSMT4" ShapeID="_x0000_i3466" DrawAspect="Content" ObjectID="_1798820690" r:id="rId907"/>
                    </w:object>
                  </w:r>
                </w:p>
              </w:tc>
            </w:tr>
            <w:tr w:rsidR="00310408" w14:paraId="5A6B1862" w14:textId="77777777" w:rsidTr="00782BE6">
              <w:tc>
                <w:tcPr>
                  <w:tcW w:w="992" w:type="dxa"/>
                </w:tcPr>
                <w:p w14:paraId="59916A27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3AA239B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7C8C7891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33FA4C23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24479F20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6AB0623E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0BB5D9A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34144D3E">
                      <v:shape id="_x0000_i3467" type="#_x0000_t75" style="width:66.75pt;height:21.75pt" o:ole="">
                        <v:imagedata r:id="rId432" o:title=""/>
                      </v:shape>
                      <o:OLEObject Type="Embed" ProgID="Equation.DSMT4" ShapeID="_x0000_i3467" DrawAspect="Content" ObjectID="_1798820691" r:id="rId908"/>
                    </w:object>
                  </w:r>
                </w:p>
              </w:tc>
            </w:tr>
            <w:tr w:rsidR="00310408" w14:paraId="70173C1A" w14:textId="77777777" w:rsidTr="00782BE6">
              <w:tc>
                <w:tcPr>
                  <w:tcW w:w="992" w:type="dxa"/>
                </w:tcPr>
                <w:p w14:paraId="59933D18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009BA53A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6E1E5DEF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1E069F0D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7F107316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351C0A21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0FBD66A3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60" w:dyaOrig="320" w14:anchorId="09E41A98">
                      <v:shape id="_x0000_i3468" type="#_x0000_t75" style="width:78.75pt;height:15.75pt" o:ole="">
                        <v:imagedata r:id="rId505" o:title=""/>
                      </v:shape>
                      <o:OLEObject Type="Embed" ProgID="Equation.DSMT4" ShapeID="_x0000_i3468" DrawAspect="Content" ObjectID="_1798820692" r:id="rId909"/>
                    </w:object>
                  </w:r>
                </w:p>
              </w:tc>
            </w:tr>
            <w:tr w:rsidR="00310408" w14:paraId="2A99C794" w14:textId="77777777" w:rsidTr="00782BE6">
              <w:tc>
                <w:tcPr>
                  <w:tcW w:w="992" w:type="dxa"/>
                </w:tcPr>
                <w:p w14:paraId="466996D3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5BCBED59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395D6139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4E67A524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79374352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581E9A8C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291BCD25" w14:textId="77777777" w:rsidR="00310408" w:rsidRPr="006532F8" w:rsidRDefault="00310408" w:rsidP="0031040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960" w:dyaOrig="460" w14:anchorId="0EDCEF3F">
                      <v:shape id="_x0000_i3469" type="#_x0000_t75" style="width:99pt;height:23.25pt" o:ole="">
                        <v:imagedata r:id="rId507" o:title=""/>
                      </v:shape>
                      <o:OLEObject Type="Embed" ProgID="Equation.DSMT4" ShapeID="_x0000_i3469" DrawAspect="Content" ObjectID="_1798820693" r:id="rId910"/>
                    </w:object>
                  </w:r>
                </w:p>
              </w:tc>
            </w:tr>
          </w:tbl>
          <w:p w14:paraId="76982ED6" w14:textId="77777777" w:rsidR="00310408" w:rsidRDefault="00310408" w:rsidP="0031040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7981A38" w14:textId="0D8A34CB" w:rsidR="00134A9D" w:rsidRDefault="00134A9D" w:rsidP="00C65C00">
      <w:pPr>
        <w:tabs>
          <w:tab w:val="left" w:pos="3505"/>
        </w:tabs>
        <w:bidi/>
        <w:rPr>
          <w:rFonts w:cstheme="minorHAnsi"/>
          <w:sz w:val="28"/>
          <w:szCs w:val="28"/>
        </w:rPr>
      </w:pPr>
    </w:p>
    <w:tbl>
      <w:tblPr>
        <w:tblStyle w:val="Grilledutableau"/>
        <w:tblpPr w:leftFromText="141" w:rightFromText="141" w:horzAnchor="margin" w:tblpY="-285"/>
        <w:bidiVisual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291BE7" w14:paraId="58489080" w14:textId="77777777" w:rsidTr="00E25B4C">
        <w:trPr>
          <w:trHeight w:val="10550"/>
        </w:trPr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</w:tcPr>
          <w:p w14:paraId="2EC47C20" w14:textId="77777777" w:rsidR="00F85911" w:rsidRPr="005F4075" w:rsidRDefault="00F85911" w:rsidP="00E25B4C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5F4075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lastRenderedPageBreak/>
              <w:t>تمرين 01:</w:t>
            </w:r>
          </w:p>
          <w:p w14:paraId="52688A62" w14:textId="5D06F28C" w:rsidR="00F85911" w:rsidRPr="008D64E7" w:rsidRDefault="00F85911" w:rsidP="00E25B4C">
            <w:pPr>
              <w:pStyle w:val="Paragraphedeliste"/>
              <w:numPr>
                <w:ilvl w:val="0"/>
                <w:numId w:val="51"/>
              </w:numPr>
              <w:bidi/>
              <w:ind w:left="42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40534F6" wp14:editId="3502F87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725805</wp:posOffset>
                      </wp:positionV>
                      <wp:extent cx="2152650" cy="3067050"/>
                      <wp:effectExtent l="0" t="0" r="19050" b="19050"/>
                      <wp:wrapNone/>
                      <wp:docPr id="2065794316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3067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5F7943" w14:textId="46456E5B" w:rsidR="00F85911" w:rsidRDefault="00F85911" w:rsidP="00F85911">
                                  <w:pPr>
                                    <w:jc w:val="center"/>
                                  </w:pPr>
                                  <w:r w:rsidRPr="00D8539C">
                                    <w:rPr>
                                      <w:rFonts w:eastAsiaTheme="minorEastAsia" w:cs="Calibri"/>
                                      <w:b/>
                                      <w:bCs/>
                                      <w:noProof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70A78481" wp14:editId="5E051C34">
                                        <wp:extent cx="1943735" cy="2838450"/>
                                        <wp:effectExtent l="0" t="0" r="0" b="0"/>
                                        <wp:docPr id="1429415438" name="Image 14294154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4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44593" cy="28397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0534F6" id="Rectangle 39" o:spid="_x0000_s1062" style="position:absolute;left:0;text-align:left;margin-left:2.15pt;margin-top:57.15pt;width:169.5pt;height:24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" fillcolor="white [3201]" strokecolor="white [3212]" strokeweight="2pt">
                      <v:textbox>
                        <w:txbxContent>
                          <w:p w14:paraId="605F7943" w14:textId="46456E5B" w:rsidR="00F85911" w:rsidRDefault="00F85911" w:rsidP="00F85911">
                            <w:pPr>
                              <w:jc w:val="center"/>
                            </w:pPr>
                            <w:r w:rsidRPr="00D8539C">
                              <w:rPr>
                                <w:rFonts w:eastAsiaTheme="minorEastAsia" w:cs="Calibri"/>
                                <w:b/>
                                <w:bCs/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70A78481" wp14:editId="5E051C34">
                                  <wp:extent cx="1943735" cy="2838450"/>
                                  <wp:effectExtent l="0" t="0" r="0" b="0"/>
                                  <wp:docPr id="1429415438" name="Image 1429415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4593" cy="28397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B3069">
              <w:rPr>
                <w:position w:val="-10"/>
              </w:rPr>
              <w:object w:dxaOrig="240" w:dyaOrig="320" w14:anchorId="3934DCF7">
                <v:shape id="_x0000_i8258" type="#_x0000_t75" style="width:12pt;height:15.75pt" o:ole="">
                  <v:imagedata r:id="rId738" o:title=""/>
                </v:shape>
                <o:OLEObject Type="Embed" ProgID="Equation.DSMT4" ShapeID="_x0000_i8258" DrawAspect="Content" ObjectID="_1798820694" r:id="rId911"/>
              </w:object>
            </w:r>
            <w:r w:rsidRPr="008D64E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دالة معرفة على  </w:t>
            </w:r>
            <w:r w:rsidRPr="00BB3069">
              <w:rPr>
                <w:position w:val="-14"/>
              </w:rPr>
              <w:object w:dxaOrig="2060" w:dyaOrig="400" w14:anchorId="3C0DCCCB">
                <v:shape id="_x0000_i8259" type="#_x0000_t75" style="width:102.75pt;height:20.25pt" o:ole="">
                  <v:imagedata r:id="rId740" o:title=""/>
                </v:shape>
                <o:OLEObject Type="Embed" ProgID="Equation.DSMT4" ShapeID="_x0000_i8259" DrawAspect="Content" ObjectID="_1798820695" r:id="rId912"/>
              </w:object>
            </w:r>
            <w:r w:rsidRPr="008D64E7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8D64E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BB3069">
              <w:rPr>
                <w:position w:val="-24"/>
              </w:rPr>
              <w:object w:dxaOrig="1700" w:dyaOrig="620" w14:anchorId="78765226">
                <v:shape id="_x0000_i8260" type="#_x0000_t75" style="width:84.75pt;height:30.75pt" o:ole="">
                  <v:imagedata r:id="rId742" o:title=""/>
                </v:shape>
                <o:OLEObject Type="Embed" ProgID="Equation.DSMT4" ShapeID="_x0000_i8260" DrawAspect="Content" ObjectID="_1798820696" r:id="rId913"/>
              </w:object>
            </w:r>
            <w:r w:rsidRPr="008D64E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. و</w:t>
            </w:r>
            <w:r w:rsidRPr="00BB3069">
              <w:rPr>
                <w:position w:val="-16"/>
              </w:rPr>
              <w:object w:dxaOrig="540" w:dyaOrig="440" w14:anchorId="6E3A63CD">
                <v:shape id="_x0000_i8261" type="#_x0000_t75" style="width:27pt;height:21.75pt" o:ole="">
                  <v:imagedata r:id="rId744" o:title=""/>
                </v:shape>
                <o:OLEObject Type="Embed" ProgID="Equation.DSMT4" ShapeID="_x0000_i8261" DrawAspect="Content" ObjectID="_1798820697" r:id="rId914"/>
              </w:object>
            </w:r>
            <w:r w:rsidRPr="008D64E7">
              <w:rPr>
                <w:rFonts w:ascii="Amiri" w:hAnsi="Amiri" w:cs="Amiri"/>
                <w:sz w:val="26"/>
                <w:szCs w:val="26"/>
                <w:rtl/>
              </w:rPr>
              <w:t xml:space="preserve"> تمثيلها البياني </w:t>
            </w:r>
            <w:r w:rsidRPr="008D64E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في مستوي منسوب إلى معلم متعامد ومتجانس </w:t>
            </w:r>
            <w:r w:rsidRPr="00BB3069">
              <w:rPr>
                <w:position w:val="-18"/>
              </w:rPr>
              <w:object w:dxaOrig="800" w:dyaOrig="480" w14:anchorId="5113B42C">
                <v:shape id="_x0000_i8262" type="#_x0000_t75" style="width:39pt;height:24pt" o:ole="">
                  <v:imagedata r:id="rId746" o:title=""/>
                </v:shape>
                <o:OLEObject Type="Embed" ProgID="Equation.DSMT4" ShapeID="_x0000_i8262" DrawAspect="Content" ObjectID="_1798820698" r:id="rId915"/>
              </w:object>
            </w:r>
            <w:r w:rsidRPr="008D64E7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  <w:r w:rsidRPr="008D64E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كما هو مبين في الشكل.</w:t>
            </w:r>
          </w:p>
          <w:p w14:paraId="1C06F2B5" w14:textId="49F5A6E9" w:rsidR="00F85911" w:rsidRPr="00BB3069" w:rsidRDefault="00F85911" w:rsidP="00E25B4C">
            <w:pPr>
              <w:pStyle w:val="Paragraphedeliste"/>
              <w:numPr>
                <w:ilvl w:val="0"/>
                <w:numId w:val="50"/>
              </w:numPr>
              <w:bidi/>
              <w:ind w:left="421" w:right="-90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أ) أحسب نهايات الدالة </w:t>
            </w:r>
            <w:r w:rsidRPr="00BB3069">
              <w:rPr>
                <w:rFonts w:ascii="Amiri" w:hAnsi="Amiri" w:cs="Amiri"/>
                <w:sz w:val="26"/>
                <w:szCs w:val="26"/>
                <w:lang w:bidi="ar-DZ"/>
              </w:rPr>
              <w:t>f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عند أطراف </w:t>
            </w:r>
            <w:r w:rsidR="002018C1" w:rsidRPr="00BB3069">
              <w:rPr>
                <w:rFonts w:ascii="Amiri" w:hAnsi="Amiri" w:cs="Amiri"/>
                <w:sz w:val="26"/>
                <w:szCs w:val="26"/>
                <w:lang w:bidi="ar-DZ"/>
              </w:rPr>
              <w:br/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مجموعة التعريف.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ب) بقراءة بيانية ودون دراسة اتجاه تغيرات </w:t>
            </w:r>
            <w:r w:rsidRPr="00BB3069">
              <w:rPr>
                <w:rFonts w:ascii="Amiri" w:hAnsi="Amiri" w:cs="Amiri"/>
                <w:sz w:val="26"/>
                <w:szCs w:val="26"/>
                <w:lang w:bidi="ar-DZ"/>
              </w:rPr>
              <w:t>f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BB3069">
              <w:rPr>
                <w:rFonts w:ascii="Amiri" w:hAnsi="Amiri" w:cs="Amiri"/>
                <w:sz w:val="26"/>
                <w:szCs w:val="26"/>
                <w:lang w:bidi="ar-DZ"/>
              </w:rPr>
              <w:br/>
              <w:t> 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شكل جدول تغيراتها.</w:t>
            </w:r>
          </w:p>
          <w:p w14:paraId="17EDA229" w14:textId="0B1274D6" w:rsidR="00F85911" w:rsidRPr="00BB3069" w:rsidRDefault="00F85911" w:rsidP="00E25B4C">
            <w:pPr>
              <w:pStyle w:val="Paragraphedeliste"/>
              <w:numPr>
                <w:ilvl w:val="0"/>
                <w:numId w:val="50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BB3069">
              <w:rPr>
                <w:position w:val="-10"/>
                <w:sz w:val="26"/>
                <w:szCs w:val="26"/>
              </w:rPr>
              <w:object w:dxaOrig="220" w:dyaOrig="260" w14:anchorId="7BF3C9D5">
                <v:shape id="_x0000_i8263" type="#_x0000_t75" style="width:11.25pt;height:12.75pt" o:ole="">
                  <v:imagedata r:id="rId749" o:title=""/>
                </v:shape>
                <o:OLEObject Type="Embed" ProgID="Equation.DSMT4" ShapeID="_x0000_i8263" DrawAspect="Content" ObjectID="_1798820699" r:id="rId916"/>
              </w:object>
            </w:r>
            <w:r w:rsidRPr="00BB30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دالة معرفة على المجال</w:t>
            </w:r>
            <w:r w:rsidRPr="00BB3069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BB3069">
              <w:rPr>
                <w:position w:val="-14"/>
                <w:sz w:val="26"/>
                <w:szCs w:val="26"/>
              </w:rPr>
              <w:object w:dxaOrig="740" w:dyaOrig="400" w14:anchorId="5292E604">
                <v:shape id="_x0000_i8264" type="#_x0000_t75" style="width:36.75pt;height:20.25pt" o:ole="">
                  <v:imagedata r:id="rId751" o:title=""/>
                </v:shape>
                <o:OLEObject Type="Embed" ProgID="Equation.DSMT4" ShapeID="_x0000_i8264" DrawAspect="Content" ObjectID="_1798820700" r:id="rId917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كمايلي:</w:t>
            </w:r>
            <w:r w:rsidR="00BB3069" w:rsidRPr="00BB3069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br/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</w:t>
            </w:r>
            <w:r w:rsidRPr="00BB3069">
              <w:rPr>
                <w:position w:val="-24"/>
                <w:sz w:val="26"/>
                <w:szCs w:val="26"/>
              </w:rPr>
              <w:object w:dxaOrig="1540" w:dyaOrig="620" w14:anchorId="688F082F">
                <v:shape id="_x0000_i8265" type="#_x0000_t75" style="width:77.25pt;height:30.75pt" o:ole="">
                  <v:imagedata r:id="rId753" o:title=""/>
                </v:shape>
                <o:OLEObject Type="Embed" ProgID="Equation.DSMT4" ShapeID="_x0000_i8265" DrawAspect="Content" ObjectID="_1798820701" r:id="rId918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. 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</w:r>
            <w:r w:rsidRPr="00BB3069">
              <w:rPr>
                <w:position w:val="-16"/>
                <w:sz w:val="26"/>
                <w:szCs w:val="26"/>
              </w:rPr>
              <w:object w:dxaOrig="520" w:dyaOrig="440" w14:anchorId="5239E005">
                <v:shape id="_x0000_i8266" type="#_x0000_t75" style="width:26.25pt;height:21.75pt" o:ole="">
                  <v:imagedata r:id="rId755" o:title=""/>
                </v:shape>
                <o:OLEObject Type="Embed" ProgID="Equation.DSMT4" ShapeID="_x0000_i8266" DrawAspect="Content" ObjectID="_1798820702" r:id="rId919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تمثيلها البياني في المستوي المنسوب الى</w:t>
            </w:r>
            <w:r w:rsidR="00BB3069" w:rsidRPr="00BB3069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br/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معلم متعامد ومتجانس.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  <w:t xml:space="preserve"> أ- أحسب نهاية </w:t>
            </w:r>
            <w:r w:rsidRPr="00BB3069">
              <w:rPr>
                <w:position w:val="-10"/>
                <w:sz w:val="26"/>
                <w:szCs w:val="26"/>
              </w:rPr>
              <w:object w:dxaOrig="220" w:dyaOrig="260" w14:anchorId="1153FDB4">
                <v:shape id="_x0000_i8267" type="#_x0000_t75" style="width:11.25pt;height:12.75pt" o:ole="">
                  <v:imagedata r:id="rId749" o:title=""/>
                </v:shape>
                <o:OLEObject Type="Embed" ProgID="Equation.DSMT4" ShapeID="_x0000_i8267" DrawAspect="Content" ObjectID="_1798820703" r:id="rId920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عند </w:t>
            </w:r>
            <w:r w:rsidRPr="00BB3069">
              <w:rPr>
                <w:position w:val="-4"/>
                <w:sz w:val="26"/>
                <w:szCs w:val="26"/>
              </w:rPr>
              <w:object w:dxaOrig="380" w:dyaOrig="220" w14:anchorId="5E38ACB8">
                <v:shape id="_x0000_i8268" type="#_x0000_t75" style="width:18.75pt;height:11.25pt" o:ole="">
                  <v:imagedata r:id="rId758" o:title=""/>
                </v:shape>
                <o:OLEObject Type="Embed" ProgID="Equation.DSMT4" ShapeID="_x0000_i8268" DrawAspect="Content" ObjectID="_1798820704" r:id="rId921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.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  <w:t xml:space="preserve">ب- تحقق من أنّ </w:t>
            </w:r>
            <w:r w:rsidRPr="00BB3069">
              <w:rPr>
                <w:position w:val="-16"/>
                <w:sz w:val="26"/>
                <w:szCs w:val="26"/>
              </w:rPr>
              <w:object w:dxaOrig="520" w:dyaOrig="440" w14:anchorId="3F46EFE0">
                <v:shape id="_x0000_i8269" type="#_x0000_t75" style="width:26.25pt;height:21.75pt" o:ole="">
                  <v:imagedata r:id="rId755" o:title=""/>
                </v:shape>
                <o:OLEObject Type="Embed" ProgID="Equation.DSMT4" ShapeID="_x0000_i8269" DrawAspect="Content" ObjectID="_1798820705" r:id="rId922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يقبل مستقيما </w:t>
            </w:r>
            <w:r w:rsidR="00BB3069" w:rsidRPr="00BB3069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br/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مقاربا مائلا  </w:t>
            </w:r>
            <w:r w:rsidRPr="00BB3069">
              <w:rPr>
                <w:position w:val="-14"/>
                <w:sz w:val="26"/>
                <w:szCs w:val="26"/>
              </w:rPr>
              <w:object w:dxaOrig="420" w:dyaOrig="400" w14:anchorId="1F6D46D5">
                <v:shape id="_x0000_i8270" type="#_x0000_t75" style="width:21pt;height:20.25pt" o:ole="">
                  <v:imagedata r:id="rId761" o:title=""/>
                </v:shape>
                <o:OLEObject Type="Embed" ProgID="Equation.DSMT4" ShapeID="_x0000_i8270" DrawAspect="Content" ObjectID="_1798820706" r:id="rId923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عند </w:t>
            </w:r>
            <w:r w:rsidRPr="00BB3069">
              <w:rPr>
                <w:position w:val="-4"/>
                <w:sz w:val="26"/>
                <w:szCs w:val="26"/>
              </w:rPr>
              <w:object w:dxaOrig="380" w:dyaOrig="220" w14:anchorId="3E4326C8">
                <v:shape id="_x0000_i8271" type="#_x0000_t75" style="width:18.75pt;height:11.25pt" o:ole="">
                  <v:imagedata r:id="rId758" o:title=""/>
                </v:shape>
                <o:OLEObject Type="Embed" ProgID="Equation.DSMT4" ShapeID="_x0000_i8271" DrawAspect="Content" ObjectID="_1798820707" r:id="rId924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يطلب تعيين معادلته.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  <w:t>ج- أدرس تغيرات</w:t>
            </w:r>
            <w:r w:rsidRPr="00BB3069">
              <w:rPr>
                <w:position w:val="-10"/>
                <w:sz w:val="26"/>
                <w:szCs w:val="26"/>
              </w:rPr>
              <w:object w:dxaOrig="220" w:dyaOrig="260" w14:anchorId="3133927C">
                <v:shape id="_x0000_i8272" type="#_x0000_t75" style="width:11.25pt;height:12.75pt" o:ole="">
                  <v:imagedata r:id="rId749" o:title=""/>
                </v:shape>
                <o:OLEObject Type="Embed" ProgID="Equation.DSMT4" ShapeID="_x0000_i8272" DrawAspect="Content" ObjectID="_1798820708" r:id="rId925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.</w:t>
            </w:r>
          </w:p>
          <w:p w14:paraId="1272C6AE" w14:textId="77777777" w:rsidR="00F85911" w:rsidRPr="00BB3069" w:rsidRDefault="00F85911" w:rsidP="00E25B4C">
            <w:pPr>
              <w:pStyle w:val="Paragraphedeliste"/>
              <w:numPr>
                <w:ilvl w:val="0"/>
                <w:numId w:val="51"/>
              </w:numPr>
              <w:bidi/>
              <w:spacing w:after="160"/>
              <w:ind w:right="-90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79" w14:anchorId="228771FF">
                <v:shape id="_x0000_i8273" type="#_x0000_t75" style="width:9.75pt;height:14.25pt" o:ole="">
                  <v:imagedata r:id="rId765" o:title=""/>
                </v:shape>
                <o:OLEObject Type="Embed" ProgID="Equation.DSMT4" ShapeID="_x0000_i8273" DrawAspect="Content" ObjectID="_1798820709" r:id="rId926"/>
              </w:object>
            </w:r>
            <w:r w:rsidRPr="00BB30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دالة معرفة على 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880" w:dyaOrig="400" w14:anchorId="412CFA09">
                <v:shape id="_x0000_i8274" type="#_x0000_t75" style="width:44.25pt;height:20.25pt" o:ole="">
                  <v:imagedata r:id="rId767" o:title=""/>
                </v:shape>
                <o:OLEObject Type="Embed" ProgID="Equation.DSMT4" ShapeID="_x0000_i8274" DrawAspect="Content" ObjectID="_1798820710" r:id="rId927"/>
              </w:object>
            </w:r>
            <w:r w:rsidRPr="00BB3069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كمايلي: </w:t>
            </w:r>
            <w:r w:rsidRPr="00BB3069">
              <w:rPr>
                <w:rFonts w:ascii="Amiri" w:hAnsi="Amiri" w:cs="Amiri"/>
                <w:position w:val="-24"/>
                <w:sz w:val="26"/>
                <w:szCs w:val="26"/>
              </w:rPr>
              <w:object w:dxaOrig="1600" w:dyaOrig="620" w14:anchorId="75810029">
                <v:shape id="_x0000_i8275" type="#_x0000_t75" style="width:80.25pt;height:30.75pt" o:ole="">
                  <v:imagedata r:id="rId769" o:title=""/>
                </v:shape>
                <o:OLEObject Type="Embed" ProgID="Equation.DSMT4" ShapeID="_x0000_i8275" DrawAspect="Content" ObjectID="_1798820711" r:id="rId928"/>
              </w:object>
            </w:r>
          </w:p>
          <w:p w14:paraId="583CB523" w14:textId="77777777" w:rsidR="00F85911" w:rsidRPr="00BB3069" w:rsidRDefault="00F85911" w:rsidP="00E25B4C">
            <w:pPr>
              <w:pStyle w:val="Paragraphedeliste"/>
              <w:numPr>
                <w:ilvl w:val="0"/>
                <w:numId w:val="55"/>
              </w:numPr>
              <w:bidi/>
              <w:spacing w:after="160"/>
              <w:ind w:right="-90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rFonts w:ascii="Amiri" w:hAnsi="Amiri" w:cs="Amiri"/>
                <w:sz w:val="26"/>
                <w:szCs w:val="26"/>
                <w:rtl/>
              </w:rPr>
              <w:t>أ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- أحسب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</w:t>
            </w:r>
            <w:r w:rsidRPr="00BB3069">
              <w:rPr>
                <w:rFonts w:ascii="Amiri" w:hAnsi="Amiri" w:cs="Amiri"/>
                <w:position w:val="-24"/>
                <w:sz w:val="26"/>
                <w:szCs w:val="26"/>
              </w:rPr>
              <w:object w:dxaOrig="1700" w:dyaOrig="620" w14:anchorId="70F01D60">
                <v:shape id="_x0000_i8276" type="#_x0000_t75" style="width:84.75pt;height:30.75pt" o:ole="">
                  <v:imagedata r:id="rId771" o:title=""/>
                </v:shape>
                <o:OLEObject Type="Embed" ProgID="Equation.DSMT4" ShapeID="_x0000_i8276" DrawAspect="Content" ObjectID="_1798820712" r:id="rId929"/>
              </w:object>
            </w:r>
            <w:r w:rsidRPr="00BB30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  و        </w:t>
            </w:r>
            <w:r w:rsidRPr="00BB3069">
              <w:rPr>
                <w:rFonts w:ascii="Amiri" w:hAnsi="Amiri" w:cs="Amiri"/>
                <w:position w:val="-24"/>
                <w:sz w:val="26"/>
                <w:szCs w:val="26"/>
              </w:rPr>
              <w:object w:dxaOrig="1700" w:dyaOrig="620" w14:anchorId="46A3EF13">
                <v:shape id="_x0000_i8277" type="#_x0000_t75" style="width:84.75pt;height:30.75pt" o:ole="">
                  <v:imagedata r:id="rId773" o:title=""/>
                </v:shape>
                <o:OLEObject Type="Embed" ProgID="Equation.DSMT4" ShapeID="_x0000_i8277" DrawAspect="Content" ObjectID="_1798820713" r:id="rId930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ماذا تستنج؟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  <w:t xml:space="preserve">  ب- أعط تفسيرا هندسيا لهذه النتيجـــــــة.</w:t>
            </w:r>
          </w:p>
          <w:p w14:paraId="2BFDD4D6" w14:textId="77777777" w:rsidR="00F85911" w:rsidRDefault="00F85911" w:rsidP="00E25B4C">
            <w:pPr>
              <w:pStyle w:val="Paragraphedeliste"/>
              <w:numPr>
                <w:ilvl w:val="0"/>
                <w:numId w:val="55"/>
              </w:numPr>
              <w:bidi/>
              <w:spacing w:after="160"/>
              <w:ind w:right="-90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أكتب معادلة المماسين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480" w:dyaOrig="400" w14:anchorId="1A1787D8">
                <v:shape id="_x0000_i8278" type="#_x0000_t75" style="width:24pt;height:20.25pt" o:ole="">
                  <v:imagedata r:id="rId775" o:title=""/>
                </v:shape>
                <o:OLEObject Type="Embed" ProgID="Equation.DSMT4" ShapeID="_x0000_i8278" DrawAspect="Content" ObjectID="_1798820714" r:id="rId931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و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520" w:dyaOrig="400" w14:anchorId="13C31814">
                <v:shape id="_x0000_i8279" type="#_x0000_t75" style="width:26.25pt;height:20.25pt" o:ole="">
                  <v:imagedata r:id="rId777" o:title=""/>
                </v:shape>
                <o:OLEObject Type="Embed" ProgID="Equation.DSMT4" ShapeID="_x0000_i8279" DrawAspect="Content" ObjectID="_1798820715" r:id="rId932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عند النقطة التي فاصلتها  </w:t>
            </w:r>
            <w:r w:rsidRPr="00BB3069">
              <w:rPr>
                <w:rFonts w:ascii="Amiri" w:hAnsi="Amiri" w:cs="Amiri"/>
                <w:position w:val="-12"/>
                <w:sz w:val="26"/>
                <w:szCs w:val="26"/>
              </w:rPr>
              <w:object w:dxaOrig="639" w:dyaOrig="360" w14:anchorId="3E7F69FE">
                <v:shape id="_x0000_i8280" type="#_x0000_t75" style="width:33pt;height:18.75pt" o:ole="">
                  <v:imagedata r:id="rId779" o:title=""/>
                </v:shape>
                <o:OLEObject Type="Embed" ProgID="Equation.DSMT4" ShapeID="_x0000_i8280" DrawAspect="Content" ObjectID="_1798820716" r:id="rId933"/>
              </w:object>
            </w:r>
            <w:r w:rsidRPr="00BB3069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4A17263E" w14:textId="5A29DC1C" w:rsidR="00291BE7" w:rsidRPr="00980891" w:rsidRDefault="008D64E7" w:rsidP="00E25B4C">
            <w:pPr>
              <w:pStyle w:val="Paragraphedeliste"/>
              <w:numPr>
                <w:ilvl w:val="0"/>
                <w:numId w:val="55"/>
              </w:numPr>
              <w:bidi/>
              <w:spacing w:after="160"/>
              <w:ind w:right="-90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أرسم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480" w:dyaOrig="400" w14:anchorId="5264BB58">
                <v:shape id="_x0000_i8304" type="#_x0000_t75" style="width:24pt;height:20.25pt" o:ole="">
                  <v:imagedata r:id="rId775" o:title=""/>
                </v:shape>
                <o:OLEObject Type="Embed" ProgID="Equation.DSMT4" ShapeID="_x0000_i8304" DrawAspect="Content" ObjectID="_1798820717" r:id="rId934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،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520" w:dyaOrig="400" w14:anchorId="7D73EE50">
                <v:shape id="_x0000_i8305" type="#_x0000_t75" style="width:26.25pt;height:20.25pt" o:ole="">
                  <v:imagedata r:id="rId777" o:title=""/>
                </v:shape>
                <o:OLEObject Type="Embed" ProgID="Equation.DSMT4" ShapeID="_x0000_i8305" DrawAspect="Content" ObjectID="_1798820718" r:id="rId935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و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520" w:dyaOrig="400" w14:anchorId="638A80FA">
                <v:shape id="_x0000_i8306" type="#_x0000_t75" style="width:26.25pt;height:20.25pt" o:ole="">
                  <v:imagedata r:id="rId783" o:title=""/>
                </v:shape>
                <o:OLEObject Type="Embed" ProgID="Equation.DSMT4" ShapeID="_x0000_i8306" DrawAspect="Content" ObjectID="_1798820719" r:id="rId936"/>
              </w:objec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</w:tcPr>
          <w:p w14:paraId="10172E28" w14:textId="77777777" w:rsidR="008D64E7" w:rsidRPr="005F4075" w:rsidRDefault="008D64E7" w:rsidP="00E25B4C">
            <w:pPr>
              <w:shd w:val="clear" w:color="auto" w:fill="D1FBD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5F4075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تمرين 01:</w:t>
            </w:r>
          </w:p>
          <w:p w14:paraId="64526C33" w14:textId="77777777" w:rsidR="008D64E7" w:rsidRPr="008D64E7" w:rsidRDefault="008D64E7" w:rsidP="00E25B4C">
            <w:pPr>
              <w:pStyle w:val="Paragraphedeliste"/>
              <w:numPr>
                <w:ilvl w:val="0"/>
                <w:numId w:val="52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1392744" wp14:editId="4E03ED16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725805</wp:posOffset>
                      </wp:positionV>
                      <wp:extent cx="2152650" cy="3067050"/>
                      <wp:effectExtent l="0" t="0" r="19050" b="19050"/>
                      <wp:wrapNone/>
                      <wp:docPr id="874371061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3067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5688EB" w14:textId="77777777" w:rsidR="008D64E7" w:rsidRDefault="008D64E7" w:rsidP="008D64E7">
                                  <w:pPr>
                                    <w:jc w:val="center"/>
                                  </w:pPr>
                                  <w:r w:rsidRPr="00D8539C">
                                    <w:rPr>
                                      <w:rFonts w:eastAsiaTheme="minorEastAsia" w:cs="Calibri"/>
                                      <w:b/>
                                      <w:bCs/>
                                      <w:noProof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226F4703" wp14:editId="22040A98">
                                        <wp:extent cx="1943735" cy="2838450"/>
                                        <wp:effectExtent l="0" t="0" r="0" b="0"/>
                                        <wp:docPr id="930221431" name="Image 9302214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4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44593" cy="28397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392744" id="_x0000_s1063" style="position:absolute;left:0;text-align:left;margin-left:2.15pt;margin-top:57.15pt;width:169.5pt;height:24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" fillcolor="white [3201]" strokecolor="white [3212]" strokeweight="2pt">
                      <v:textbox>
                        <w:txbxContent>
                          <w:p w14:paraId="445688EB" w14:textId="77777777" w:rsidR="008D64E7" w:rsidRDefault="008D64E7" w:rsidP="008D64E7">
                            <w:pPr>
                              <w:jc w:val="center"/>
                            </w:pPr>
                            <w:r w:rsidRPr="00D8539C">
                              <w:rPr>
                                <w:rFonts w:eastAsiaTheme="minorEastAsia" w:cs="Calibri"/>
                                <w:b/>
                                <w:bCs/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226F4703" wp14:editId="22040A98">
                                  <wp:extent cx="1943735" cy="2838450"/>
                                  <wp:effectExtent l="0" t="0" r="0" b="0"/>
                                  <wp:docPr id="930221431" name="Image 930221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4593" cy="28397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B3069">
              <w:rPr>
                <w:position w:val="-10"/>
              </w:rPr>
              <w:object w:dxaOrig="240" w:dyaOrig="320" w14:anchorId="181F6C57">
                <v:shape id="_x0000_i8281" type="#_x0000_t75" style="width:12pt;height:15.75pt" o:ole="">
                  <v:imagedata r:id="rId738" o:title=""/>
                </v:shape>
                <o:OLEObject Type="Embed" ProgID="Equation.DSMT4" ShapeID="_x0000_i8281" DrawAspect="Content" ObjectID="_1798820720" r:id="rId937"/>
              </w:object>
            </w:r>
            <w:r w:rsidRPr="008D64E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دالة معرفة على  </w:t>
            </w:r>
            <w:r w:rsidRPr="00BB3069">
              <w:rPr>
                <w:position w:val="-14"/>
              </w:rPr>
              <w:object w:dxaOrig="2060" w:dyaOrig="400" w14:anchorId="088BF124">
                <v:shape id="_x0000_i8282" type="#_x0000_t75" style="width:102.75pt;height:20.25pt" o:ole="">
                  <v:imagedata r:id="rId740" o:title=""/>
                </v:shape>
                <o:OLEObject Type="Embed" ProgID="Equation.DSMT4" ShapeID="_x0000_i8282" DrawAspect="Content" ObjectID="_1798820721" r:id="rId938"/>
              </w:object>
            </w:r>
            <w:r w:rsidRPr="008D64E7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8D64E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BB3069">
              <w:rPr>
                <w:position w:val="-24"/>
              </w:rPr>
              <w:object w:dxaOrig="1700" w:dyaOrig="620" w14:anchorId="7BAEBA02">
                <v:shape id="_x0000_i8283" type="#_x0000_t75" style="width:84.75pt;height:30.75pt" o:ole="">
                  <v:imagedata r:id="rId742" o:title=""/>
                </v:shape>
                <o:OLEObject Type="Embed" ProgID="Equation.DSMT4" ShapeID="_x0000_i8283" DrawAspect="Content" ObjectID="_1798820722" r:id="rId939"/>
              </w:object>
            </w:r>
            <w:r w:rsidRPr="008D64E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. و</w:t>
            </w:r>
            <w:r w:rsidRPr="00BB3069">
              <w:rPr>
                <w:position w:val="-16"/>
              </w:rPr>
              <w:object w:dxaOrig="540" w:dyaOrig="440" w14:anchorId="7922C6F3">
                <v:shape id="_x0000_i8284" type="#_x0000_t75" style="width:27pt;height:21.75pt" o:ole="">
                  <v:imagedata r:id="rId744" o:title=""/>
                </v:shape>
                <o:OLEObject Type="Embed" ProgID="Equation.DSMT4" ShapeID="_x0000_i8284" DrawAspect="Content" ObjectID="_1798820723" r:id="rId940"/>
              </w:object>
            </w:r>
            <w:r w:rsidRPr="008D64E7">
              <w:rPr>
                <w:rFonts w:ascii="Amiri" w:hAnsi="Amiri" w:cs="Amiri"/>
                <w:sz w:val="26"/>
                <w:szCs w:val="26"/>
                <w:rtl/>
              </w:rPr>
              <w:t xml:space="preserve"> تمثيلها البياني </w:t>
            </w:r>
            <w:r w:rsidRPr="008D64E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في مستوي منسوب إلى معلم متعامد ومتجانس </w:t>
            </w:r>
            <w:r w:rsidRPr="00BB3069">
              <w:rPr>
                <w:position w:val="-18"/>
              </w:rPr>
              <w:object w:dxaOrig="800" w:dyaOrig="480" w14:anchorId="46374B98">
                <v:shape id="_x0000_i8285" type="#_x0000_t75" style="width:39pt;height:24pt" o:ole="">
                  <v:imagedata r:id="rId746" o:title=""/>
                </v:shape>
                <o:OLEObject Type="Embed" ProgID="Equation.DSMT4" ShapeID="_x0000_i8285" DrawAspect="Content" ObjectID="_1798820724" r:id="rId941"/>
              </w:object>
            </w:r>
            <w:r w:rsidRPr="008D64E7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  <w:r w:rsidRPr="008D64E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كما هو مبين في الشكل.</w:t>
            </w:r>
          </w:p>
          <w:p w14:paraId="490DDF28" w14:textId="77777777" w:rsidR="008D64E7" w:rsidRPr="00BB3069" w:rsidRDefault="008D64E7" w:rsidP="00E25B4C">
            <w:pPr>
              <w:pStyle w:val="Paragraphedeliste"/>
              <w:numPr>
                <w:ilvl w:val="0"/>
                <w:numId w:val="53"/>
              </w:numPr>
              <w:bidi/>
              <w:ind w:left="370" w:right="-90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أ) أحسب نهايات الدالة </w:t>
            </w:r>
            <w:r w:rsidRPr="00BB3069">
              <w:rPr>
                <w:rFonts w:ascii="Amiri" w:hAnsi="Amiri" w:cs="Amiri"/>
                <w:sz w:val="26"/>
                <w:szCs w:val="26"/>
                <w:lang w:bidi="ar-DZ"/>
              </w:rPr>
              <w:t>f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عند أطراف </w:t>
            </w:r>
            <w:r w:rsidRPr="00BB3069">
              <w:rPr>
                <w:rFonts w:ascii="Amiri" w:hAnsi="Amiri" w:cs="Amiri"/>
                <w:sz w:val="26"/>
                <w:szCs w:val="26"/>
                <w:lang w:bidi="ar-DZ"/>
              </w:rPr>
              <w:br/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مجموعة التعريف.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ب) بقراءة بيانية ودون دراسة اتجاه تغيرات </w:t>
            </w:r>
            <w:r w:rsidRPr="00BB3069">
              <w:rPr>
                <w:rFonts w:ascii="Amiri" w:hAnsi="Amiri" w:cs="Amiri"/>
                <w:sz w:val="26"/>
                <w:szCs w:val="26"/>
                <w:lang w:bidi="ar-DZ"/>
              </w:rPr>
              <w:t>f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Amiri" w:hAnsi="Amiri" w:cs="Amiri"/>
                <w:sz w:val="26"/>
                <w:szCs w:val="26"/>
                <w:lang w:bidi="ar-DZ"/>
              </w:rPr>
              <w:br/>
              <w:t> 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شكل جدول تغيراتها.</w:t>
            </w:r>
          </w:p>
          <w:p w14:paraId="3436DA53" w14:textId="77777777" w:rsidR="008D64E7" w:rsidRPr="00BB3069" w:rsidRDefault="008D64E7" w:rsidP="00E25B4C">
            <w:pPr>
              <w:pStyle w:val="Paragraphedeliste"/>
              <w:numPr>
                <w:ilvl w:val="0"/>
                <w:numId w:val="53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BB3069">
              <w:rPr>
                <w:position w:val="-10"/>
                <w:sz w:val="26"/>
                <w:szCs w:val="26"/>
              </w:rPr>
              <w:object w:dxaOrig="220" w:dyaOrig="260" w14:anchorId="525BCEAC">
                <v:shape id="_x0000_i8286" type="#_x0000_t75" style="width:11.25pt;height:12.75pt" o:ole="">
                  <v:imagedata r:id="rId749" o:title=""/>
                </v:shape>
                <o:OLEObject Type="Embed" ProgID="Equation.DSMT4" ShapeID="_x0000_i8286" DrawAspect="Content" ObjectID="_1798820725" r:id="rId942"/>
              </w:object>
            </w:r>
            <w:r w:rsidRPr="00BB30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دالة معرفة على المجال</w:t>
            </w:r>
            <w:r w:rsidRPr="00BB3069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BB3069">
              <w:rPr>
                <w:position w:val="-14"/>
                <w:sz w:val="26"/>
                <w:szCs w:val="26"/>
              </w:rPr>
              <w:object w:dxaOrig="740" w:dyaOrig="400" w14:anchorId="27148F20">
                <v:shape id="_x0000_i8287" type="#_x0000_t75" style="width:36.75pt;height:20.25pt" o:ole="">
                  <v:imagedata r:id="rId751" o:title=""/>
                </v:shape>
                <o:OLEObject Type="Embed" ProgID="Equation.DSMT4" ShapeID="_x0000_i8287" DrawAspect="Content" ObjectID="_1798820726" r:id="rId943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كمايلي: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br/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</w:t>
            </w:r>
            <w:r w:rsidRPr="00BB3069">
              <w:rPr>
                <w:position w:val="-24"/>
                <w:sz w:val="26"/>
                <w:szCs w:val="26"/>
              </w:rPr>
              <w:object w:dxaOrig="1540" w:dyaOrig="620" w14:anchorId="5AC39504">
                <v:shape id="_x0000_i8288" type="#_x0000_t75" style="width:77.25pt;height:30.75pt" o:ole="">
                  <v:imagedata r:id="rId753" o:title=""/>
                </v:shape>
                <o:OLEObject Type="Embed" ProgID="Equation.DSMT4" ShapeID="_x0000_i8288" DrawAspect="Content" ObjectID="_1798820727" r:id="rId944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. 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</w:r>
            <w:r w:rsidRPr="00BB3069">
              <w:rPr>
                <w:position w:val="-16"/>
                <w:sz w:val="26"/>
                <w:szCs w:val="26"/>
              </w:rPr>
              <w:object w:dxaOrig="520" w:dyaOrig="440" w14:anchorId="1C38A4DB">
                <v:shape id="_x0000_i8289" type="#_x0000_t75" style="width:26.25pt;height:21.75pt" o:ole="">
                  <v:imagedata r:id="rId755" o:title=""/>
                </v:shape>
                <o:OLEObject Type="Embed" ProgID="Equation.DSMT4" ShapeID="_x0000_i8289" DrawAspect="Content" ObjectID="_1798820728" r:id="rId945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تمثيلها البياني في المستوي المنسوب الى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br/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معلم متعامد ومتجانس.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  <w:t xml:space="preserve"> أ- أحسب نهاية </w:t>
            </w:r>
            <w:r w:rsidRPr="00BB3069">
              <w:rPr>
                <w:position w:val="-10"/>
                <w:sz w:val="26"/>
                <w:szCs w:val="26"/>
              </w:rPr>
              <w:object w:dxaOrig="220" w:dyaOrig="260" w14:anchorId="44191656">
                <v:shape id="_x0000_i8290" type="#_x0000_t75" style="width:11.25pt;height:12.75pt" o:ole="">
                  <v:imagedata r:id="rId749" o:title=""/>
                </v:shape>
                <o:OLEObject Type="Embed" ProgID="Equation.DSMT4" ShapeID="_x0000_i8290" DrawAspect="Content" ObjectID="_1798820729" r:id="rId946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عند </w:t>
            </w:r>
            <w:r w:rsidRPr="00BB3069">
              <w:rPr>
                <w:position w:val="-4"/>
                <w:sz w:val="26"/>
                <w:szCs w:val="26"/>
              </w:rPr>
              <w:object w:dxaOrig="380" w:dyaOrig="220" w14:anchorId="117AC49A">
                <v:shape id="_x0000_i8291" type="#_x0000_t75" style="width:18.75pt;height:11.25pt" o:ole="">
                  <v:imagedata r:id="rId758" o:title=""/>
                </v:shape>
                <o:OLEObject Type="Embed" ProgID="Equation.DSMT4" ShapeID="_x0000_i8291" DrawAspect="Content" ObjectID="_1798820730" r:id="rId947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.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  <w:t xml:space="preserve">ب- تحقق من أنّ </w:t>
            </w:r>
            <w:r w:rsidRPr="00BB3069">
              <w:rPr>
                <w:position w:val="-16"/>
                <w:sz w:val="26"/>
                <w:szCs w:val="26"/>
              </w:rPr>
              <w:object w:dxaOrig="520" w:dyaOrig="440" w14:anchorId="2DD4F5E1">
                <v:shape id="_x0000_i8292" type="#_x0000_t75" style="width:26.25pt;height:21.75pt" o:ole="">
                  <v:imagedata r:id="rId755" o:title=""/>
                </v:shape>
                <o:OLEObject Type="Embed" ProgID="Equation.DSMT4" ShapeID="_x0000_i8292" DrawAspect="Content" ObjectID="_1798820731" r:id="rId948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يقبل مستقيما 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br/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مقاربا مائلا  </w:t>
            </w:r>
            <w:r w:rsidRPr="00BB3069">
              <w:rPr>
                <w:position w:val="-14"/>
                <w:sz w:val="26"/>
                <w:szCs w:val="26"/>
              </w:rPr>
              <w:object w:dxaOrig="420" w:dyaOrig="400" w14:anchorId="5DE9797A">
                <v:shape id="_x0000_i8293" type="#_x0000_t75" style="width:21pt;height:20.25pt" o:ole="">
                  <v:imagedata r:id="rId761" o:title=""/>
                </v:shape>
                <o:OLEObject Type="Embed" ProgID="Equation.DSMT4" ShapeID="_x0000_i8293" DrawAspect="Content" ObjectID="_1798820732" r:id="rId949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عند </w:t>
            </w:r>
            <w:r w:rsidRPr="00BB3069">
              <w:rPr>
                <w:position w:val="-4"/>
                <w:sz w:val="26"/>
                <w:szCs w:val="26"/>
              </w:rPr>
              <w:object w:dxaOrig="380" w:dyaOrig="220" w14:anchorId="60E614C3">
                <v:shape id="_x0000_i8294" type="#_x0000_t75" style="width:18.75pt;height:11.25pt" o:ole="">
                  <v:imagedata r:id="rId758" o:title=""/>
                </v:shape>
                <o:OLEObject Type="Embed" ProgID="Equation.DSMT4" ShapeID="_x0000_i8294" DrawAspect="Content" ObjectID="_1798820733" r:id="rId950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يطلب تعيين معادلته.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  <w:t>ج- أدرس تغيرات</w:t>
            </w:r>
            <w:r w:rsidRPr="00BB3069">
              <w:rPr>
                <w:position w:val="-10"/>
                <w:sz w:val="26"/>
                <w:szCs w:val="26"/>
              </w:rPr>
              <w:object w:dxaOrig="220" w:dyaOrig="260" w14:anchorId="75B755B4">
                <v:shape id="_x0000_i8295" type="#_x0000_t75" style="width:11.25pt;height:12.75pt" o:ole="">
                  <v:imagedata r:id="rId749" o:title=""/>
                </v:shape>
                <o:OLEObject Type="Embed" ProgID="Equation.DSMT4" ShapeID="_x0000_i8295" DrawAspect="Content" ObjectID="_1798820734" r:id="rId951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.</w:t>
            </w:r>
          </w:p>
          <w:p w14:paraId="37625EFF" w14:textId="77777777" w:rsidR="008D64E7" w:rsidRPr="00BB3069" w:rsidRDefault="008D64E7" w:rsidP="00E25B4C">
            <w:pPr>
              <w:pStyle w:val="Paragraphedeliste"/>
              <w:numPr>
                <w:ilvl w:val="0"/>
                <w:numId w:val="52"/>
              </w:numPr>
              <w:bidi/>
              <w:spacing w:after="160"/>
              <w:ind w:right="-90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79" w14:anchorId="155FC491">
                <v:shape id="_x0000_i8296" type="#_x0000_t75" style="width:9.75pt;height:14.25pt" o:ole="">
                  <v:imagedata r:id="rId765" o:title=""/>
                </v:shape>
                <o:OLEObject Type="Embed" ProgID="Equation.DSMT4" ShapeID="_x0000_i8296" DrawAspect="Content" ObjectID="_1798820735" r:id="rId952"/>
              </w:object>
            </w:r>
            <w:r w:rsidRPr="00BB30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دالة معرفة على 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880" w:dyaOrig="400" w14:anchorId="1604B0FD">
                <v:shape id="_x0000_i8297" type="#_x0000_t75" style="width:44.25pt;height:20.25pt" o:ole="">
                  <v:imagedata r:id="rId767" o:title=""/>
                </v:shape>
                <o:OLEObject Type="Embed" ProgID="Equation.DSMT4" ShapeID="_x0000_i8297" DrawAspect="Content" ObjectID="_1798820736" r:id="rId953"/>
              </w:object>
            </w:r>
            <w:r w:rsidRPr="00BB3069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كمايلي: </w:t>
            </w:r>
            <w:r w:rsidRPr="00BB3069">
              <w:rPr>
                <w:rFonts w:ascii="Amiri" w:hAnsi="Amiri" w:cs="Amiri"/>
                <w:position w:val="-24"/>
                <w:sz w:val="26"/>
                <w:szCs w:val="26"/>
              </w:rPr>
              <w:object w:dxaOrig="1600" w:dyaOrig="620" w14:anchorId="4D06AA3C">
                <v:shape id="_x0000_i8298" type="#_x0000_t75" style="width:80.25pt;height:30.75pt" o:ole="">
                  <v:imagedata r:id="rId769" o:title=""/>
                </v:shape>
                <o:OLEObject Type="Embed" ProgID="Equation.DSMT4" ShapeID="_x0000_i8298" DrawAspect="Content" ObjectID="_1798820737" r:id="rId954"/>
              </w:object>
            </w:r>
          </w:p>
          <w:p w14:paraId="53E322FE" w14:textId="77777777" w:rsidR="008D64E7" w:rsidRPr="00BB3069" w:rsidRDefault="008D64E7" w:rsidP="00E25B4C">
            <w:pPr>
              <w:pStyle w:val="Paragraphedeliste"/>
              <w:numPr>
                <w:ilvl w:val="0"/>
                <w:numId w:val="54"/>
              </w:numPr>
              <w:bidi/>
              <w:spacing w:after="160"/>
              <w:ind w:right="-90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rFonts w:ascii="Amiri" w:hAnsi="Amiri" w:cs="Amiri"/>
                <w:sz w:val="26"/>
                <w:szCs w:val="26"/>
                <w:rtl/>
              </w:rPr>
              <w:t>أ</w:t>
            </w:r>
            <w:r w:rsidRPr="00BB30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- أحسب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</w:t>
            </w:r>
            <w:r w:rsidRPr="00BB3069">
              <w:rPr>
                <w:rFonts w:ascii="Amiri" w:hAnsi="Amiri" w:cs="Amiri"/>
                <w:position w:val="-24"/>
                <w:sz w:val="26"/>
                <w:szCs w:val="26"/>
              </w:rPr>
              <w:object w:dxaOrig="1700" w:dyaOrig="620" w14:anchorId="13BD8ED9">
                <v:shape id="_x0000_i8299" type="#_x0000_t75" style="width:84.75pt;height:30.75pt" o:ole="">
                  <v:imagedata r:id="rId771" o:title=""/>
                </v:shape>
                <o:OLEObject Type="Embed" ProgID="Equation.DSMT4" ShapeID="_x0000_i8299" DrawAspect="Content" ObjectID="_1798820738" r:id="rId955"/>
              </w:object>
            </w:r>
            <w:r w:rsidRPr="00BB30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  و        </w:t>
            </w:r>
            <w:r w:rsidRPr="00BB3069">
              <w:rPr>
                <w:rFonts w:ascii="Amiri" w:hAnsi="Amiri" w:cs="Amiri"/>
                <w:position w:val="-24"/>
                <w:sz w:val="26"/>
                <w:szCs w:val="26"/>
              </w:rPr>
              <w:object w:dxaOrig="1700" w:dyaOrig="620" w14:anchorId="6A1DE682">
                <v:shape id="_x0000_i8300" type="#_x0000_t75" style="width:84.75pt;height:30.75pt" o:ole="">
                  <v:imagedata r:id="rId773" o:title=""/>
                </v:shape>
                <o:OLEObject Type="Embed" ProgID="Equation.DSMT4" ShapeID="_x0000_i8300" DrawAspect="Content" ObjectID="_1798820739" r:id="rId956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ماذا تستنج؟</w: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  <w:t xml:space="preserve">  ب- أعط تفسيرا هندسيا لهذه النتيجـــــــة.</w:t>
            </w:r>
          </w:p>
          <w:p w14:paraId="4BC2599E" w14:textId="77777777" w:rsidR="008D64E7" w:rsidRDefault="008D64E7" w:rsidP="00E25B4C">
            <w:pPr>
              <w:pStyle w:val="Paragraphedeliste"/>
              <w:numPr>
                <w:ilvl w:val="0"/>
                <w:numId w:val="54"/>
              </w:numPr>
              <w:bidi/>
              <w:spacing w:after="160"/>
              <w:ind w:right="-90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أكتب معادلة المماسين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480" w:dyaOrig="400" w14:anchorId="1820F49A">
                <v:shape id="_x0000_i8301" type="#_x0000_t75" style="width:24pt;height:20.25pt" o:ole="">
                  <v:imagedata r:id="rId775" o:title=""/>
                </v:shape>
                <o:OLEObject Type="Embed" ProgID="Equation.DSMT4" ShapeID="_x0000_i8301" DrawAspect="Content" ObjectID="_1798820740" r:id="rId957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و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520" w:dyaOrig="400" w14:anchorId="43547696">
                <v:shape id="_x0000_i8302" type="#_x0000_t75" style="width:26.25pt;height:20.25pt" o:ole="">
                  <v:imagedata r:id="rId777" o:title=""/>
                </v:shape>
                <o:OLEObject Type="Embed" ProgID="Equation.DSMT4" ShapeID="_x0000_i8302" DrawAspect="Content" ObjectID="_1798820741" r:id="rId958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عند النقطة التي فاصلتها  </w:t>
            </w:r>
            <w:r w:rsidRPr="00BB3069">
              <w:rPr>
                <w:rFonts w:ascii="Amiri" w:hAnsi="Amiri" w:cs="Amiri"/>
                <w:position w:val="-12"/>
                <w:sz w:val="26"/>
                <w:szCs w:val="26"/>
              </w:rPr>
              <w:object w:dxaOrig="639" w:dyaOrig="360" w14:anchorId="1A562CA4">
                <v:shape id="_x0000_i8303" type="#_x0000_t75" style="width:33pt;height:18.75pt" o:ole="">
                  <v:imagedata r:id="rId779" o:title=""/>
                </v:shape>
                <o:OLEObject Type="Embed" ProgID="Equation.DSMT4" ShapeID="_x0000_i8303" DrawAspect="Content" ObjectID="_1798820742" r:id="rId959"/>
              </w:object>
            </w:r>
            <w:r w:rsidRPr="00BB3069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7522EF70" w14:textId="4243F211" w:rsidR="00291BE7" w:rsidRPr="008D64E7" w:rsidRDefault="008D64E7" w:rsidP="00E25B4C">
            <w:pPr>
              <w:pStyle w:val="Paragraphedeliste"/>
              <w:numPr>
                <w:ilvl w:val="0"/>
                <w:numId w:val="54"/>
              </w:numPr>
              <w:bidi/>
              <w:spacing w:after="160"/>
              <w:ind w:right="-90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أرسم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480" w:dyaOrig="400" w14:anchorId="00F56BF8">
                <v:shape id="_x0000_i8307" type="#_x0000_t75" style="width:24pt;height:20.25pt" o:ole="">
                  <v:imagedata r:id="rId775" o:title=""/>
                </v:shape>
                <o:OLEObject Type="Embed" ProgID="Equation.DSMT4" ShapeID="_x0000_i8307" DrawAspect="Content" ObjectID="_1798820743" r:id="rId960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،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520" w:dyaOrig="400" w14:anchorId="623BBB38">
                <v:shape id="_x0000_i8308" type="#_x0000_t75" style="width:26.25pt;height:20.25pt" o:ole="">
                  <v:imagedata r:id="rId777" o:title=""/>
                </v:shape>
                <o:OLEObject Type="Embed" ProgID="Equation.DSMT4" ShapeID="_x0000_i8308" DrawAspect="Content" ObjectID="_1798820744" r:id="rId961"/>
              </w:object>
            </w:r>
            <w:r w:rsidRPr="00BB3069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و </w:t>
            </w:r>
            <w:r w:rsidRPr="00BB3069">
              <w:rPr>
                <w:rFonts w:ascii="Amiri" w:hAnsi="Amiri" w:cs="Amiri"/>
                <w:position w:val="-14"/>
                <w:sz w:val="26"/>
                <w:szCs w:val="26"/>
              </w:rPr>
              <w:object w:dxaOrig="520" w:dyaOrig="400" w14:anchorId="288A410B">
                <v:shape id="_x0000_i8309" type="#_x0000_t75" style="width:26.25pt;height:20.25pt" o:ole="">
                  <v:imagedata r:id="rId783" o:title=""/>
                </v:shape>
                <o:OLEObject Type="Embed" ProgID="Equation.DSMT4" ShapeID="_x0000_i8309" DrawAspect="Content" ObjectID="_1798820745" r:id="rId962"/>
              </w:object>
            </w:r>
          </w:p>
        </w:tc>
      </w:tr>
    </w:tbl>
    <w:p w14:paraId="4E3AA199" w14:textId="1A6096D9" w:rsidR="00E25B4C" w:rsidRPr="00E25B4C" w:rsidRDefault="00E25B4C" w:rsidP="00E25B4C">
      <w:pPr>
        <w:tabs>
          <w:tab w:val="left" w:pos="2680"/>
        </w:tabs>
        <w:bidi/>
        <w:rPr>
          <w:rFonts w:cstheme="minorHAnsi"/>
          <w:sz w:val="28"/>
          <w:szCs w:val="28"/>
        </w:rPr>
      </w:pPr>
    </w:p>
    <w:sectPr w:rsidR="00E25B4C" w:rsidRPr="00E25B4C" w:rsidSect="00980891">
      <w:pgSz w:w="16838" w:h="11906" w:orient="landscape"/>
      <w:pgMar w:top="425" w:right="284" w:bottom="993" w:left="284" w:header="278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0D26C" w14:textId="77777777" w:rsidR="005351B2" w:rsidRDefault="005351B2" w:rsidP="00DA4F13">
      <w:pPr>
        <w:spacing w:after="0" w:line="240" w:lineRule="auto"/>
      </w:pPr>
      <w:r>
        <w:separator/>
      </w:r>
    </w:p>
  </w:endnote>
  <w:endnote w:type="continuationSeparator" w:id="0">
    <w:p w14:paraId="3175F434" w14:textId="77777777" w:rsidR="005351B2" w:rsidRDefault="005351B2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56E53" w14:textId="5D42043F" w:rsidR="00D24484" w:rsidRPr="00D24484" w:rsidRDefault="00000000" w:rsidP="00D24484">
    <w:pPr>
      <w:pStyle w:val="Pieddepage"/>
      <w:tabs>
        <w:tab w:val="clear" w:pos="4536"/>
      </w:tabs>
      <w:bidi/>
      <w:jc w:val="right"/>
      <w:rPr>
        <w:b/>
        <w:bCs/>
      </w:rPr>
    </w:pPr>
    <w:sdt>
      <w:sdtPr>
        <w:rPr>
          <w:rtl/>
        </w:rPr>
        <w:id w:val="1457068149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D24484" w:rsidRPr="00D24484">
          <w:rPr>
            <w:b/>
            <w:bCs/>
          </w:rPr>
          <w:fldChar w:fldCharType="begin"/>
        </w:r>
        <w:r w:rsidR="00D24484" w:rsidRPr="00D24484">
          <w:rPr>
            <w:b/>
            <w:bCs/>
          </w:rPr>
          <w:instrText>PAGE   \* MERGEFORMAT</w:instrText>
        </w:r>
        <w:r w:rsidR="00D24484" w:rsidRPr="00D24484">
          <w:rPr>
            <w:b/>
            <w:bCs/>
          </w:rPr>
          <w:fldChar w:fldCharType="separate"/>
        </w:r>
        <w:r w:rsidR="00D24484" w:rsidRPr="00D24484">
          <w:rPr>
            <w:b/>
            <w:bCs/>
          </w:rPr>
          <w:t>2</w:t>
        </w:r>
        <w:r w:rsidR="00D24484" w:rsidRPr="00D24484">
          <w:rPr>
            <w:b/>
            <w:bCs/>
          </w:rPr>
          <w:fldChar w:fldCharType="end"/>
        </w:r>
      </w:sdtContent>
    </w:sdt>
    <w:r w:rsidR="00D24484">
      <w:rPr>
        <w:rFonts w:hint="cs"/>
        <w:b/>
        <w:bCs/>
        <w:rtl/>
      </w:rPr>
      <w:t xml:space="preserve">                         </w:t>
    </w:r>
    <w:hyperlink r:id="rId1" w:history="1">
      <w:r w:rsidR="00D24484" w:rsidRPr="008D6A9B">
        <w:rPr>
          <w:rStyle w:val="Lienhypertexte"/>
        </w:rPr>
        <w:t>https://www.facebook.com/mebarki.fatima32</w:t>
      </w:r>
    </w:hyperlink>
    <w:r w:rsidR="00D24484">
      <w:rPr>
        <w:rFonts w:hint="cs"/>
        <w:rtl/>
      </w:rPr>
      <w:t xml:space="preserve">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01ED2" w14:textId="50E0291F" w:rsidR="00134A9D" w:rsidRPr="00D24484" w:rsidRDefault="00134A9D" w:rsidP="00D24484">
    <w:pPr>
      <w:pStyle w:val="Pieddepage"/>
      <w:tabs>
        <w:tab w:val="clear" w:pos="4536"/>
      </w:tabs>
      <w:bidi/>
      <w:jc w:val="right"/>
      <w:rPr>
        <w:b/>
        <w:bCs/>
      </w:rPr>
    </w:pP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80C69" w14:textId="77777777" w:rsidR="005351B2" w:rsidRDefault="005351B2" w:rsidP="00DA4F13">
      <w:pPr>
        <w:spacing w:after="0" w:line="240" w:lineRule="auto"/>
      </w:pPr>
      <w:r>
        <w:separator/>
      </w:r>
    </w:p>
  </w:footnote>
  <w:footnote w:type="continuationSeparator" w:id="0">
    <w:p w14:paraId="6ECE7B6B" w14:textId="77777777" w:rsidR="005351B2" w:rsidRDefault="005351B2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26E5A58B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_x0000_s1064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5EDB025A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1F63E7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_x0000_s1065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5EDB025A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1F63E7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1F63E7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3E9DD" w14:textId="208CF7EC" w:rsidR="00134A9D" w:rsidRPr="00DA4F13" w:rsidRDefault="00134A9D" w:rsidP="00134A9D">
    <w:pPr>
      <w:pStyle w:val="En-tte"/>
      <w:rPr>
        <w:rFonts w:ascii="Amiri" w:hAnsi="Amiri" w:cs="Amiri"/>
        <w:b/>
        <w:bCs/>
        <w:sz w:val="28"/>
        <w:szCs w:val="28"/>
        <w:rtl/>
        <w:lang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72ADE"/>
    <w:multiLevelType w:val="hybridMultilevel"/>
    <w:tmpl w:val="7F149BC2"/>
    <w:lvl w:ilvl="0" w:tplc="F7CA9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64B3F"/>
    <w:multiLevelType w:val="hybridMultilevel"/>
    <w:tmpl w:val="39A033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4" w15:restartNumberingAfterBreak="0">
    <w:nsid w:val="05831409"/>
    <w:multiLevelType w:val="hybridMultilevel"/>
    <w:tmpl w:val="9BE88788"/>
    <w:lvl w:ilvl="0" w:tplc="AC8015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206D2E"/>
    <w:multiLevelType w:val="hybridMultilevel"/>
    <w:tmpl w:val="C3A08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51DAA"/>
    <w:multiLevelType w:val="hybridMultilevel"/>
    <w:tmpl w:val="8146F79E"/>
    <w:lvl w:ilvl="0" w:tplc="7D0A71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B09CB"/>
    <w:multiLevelType w:val="hybridMultilevel"/>
    <w:tmpl w:val="7F149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C2C12"/>
    <w:multiLevelType w:val="hybridMultilevel"/>
    <w:tmpl w:val="974A74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B542A"/>
    <w:multiLevelType w:val="hybridMultilevel"/>
    <w:tmpl w:val="ED6262D6"/>
    <w:lvl w:ilvl="0" w:tplc="3A66CDD4">
      <w:start w:val="2"/>
      <w:numFmt w:val="bullet"/>
      <w:lvlText w:val="-"/>
      <w:lvlJc w:val="left"/>
      <w:pPr>
        <w:ind w:left="785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17694BC3"/>
    <w:multiLevelType w:val="hybridMultilevel"/>
    <w:tmpl w:val="C3A08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1EE1548F"/>
    <w:multiLevelType w:val="hybridMultilevel"/>
    <w:tmpl w:val="7F149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F64EF"/>
    <w:multiLevelType w:val="hybridMultilevel"/>
    <w:tmpl w:val="DA848E5A"/>
    <w:lvl w:ilvl="0" w:tplc="ABD0CD24">
      <w:start w:val="1"/>
      <w:numFmt w:val="decimal"/>
      <w:lvlText w:val="%1."/>
      <w:lvlJc w:val="left"/>
      <w:pPr>
        <w:ind w:left="-349" w:hanging="360"/>
      </w:pPr>
      <w:rPr>
        <w:rFonts w:ascii="Amiri" w:eastAsiaTheme="minorEastAsia" w:hAnsi="Amiri" w:cs="Amiri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2265452D"/>
    <w:multiLevelType w:val="hybridMultilevel"/>
    <w:tmpl w:val="C3A08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E156A"/>
    <w:multiLevelType w:val="hybridMultilevel"/>
    <w:tmpl w:val="C3A08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8602A2"/>
    <w:multiLevelType w:val="hybridMultilevel"/>
    <w:tmpl w:val="ADC87B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2C876322"/>
    <w:multiLevelType w:val="hybridMultilevel"/>
    <w:tmpl w:val="C3A08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371DF2"/>
    <w:multiLevelType w:val="hybridMultilevel"/>
    <w:tmpl w:val="B7861052"/>
    <w:lvl w:ilvl="0" w:tplc="847E689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303668"/>
    <w:multiLevelType w:val="hybridMultilevel"/>
    <w:tmpl w:val="782A73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205210"/>
    <w:multiLevelType w:val="hybridMultilevel"/>
    <w:tmpl w:val="6F8CBD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940C54"/>
    <w:multiLevelType w:val="hybridMultilevel"/>
    <w:tmpl w:val="CCD49272"/>
    <w:lvl w:ilvl="0" w:tplc="0A28033E">
      <w:numFmt w:val="bullet"/>
      <w:lvlText w:val="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A858D1"/>
    <w:multiLevelType w:val="hybridMultilevel"/>
    <w:tmpl w:val="6DCA7FBA"/>
    <w:lvl w:ilvl="0" w:tplc="2208E2CC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F951DE"/>
    <w:multiLevelType w:val="hybridMultilevel"/>
    <w:tmpl w:val="C3A08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C55117"/>
    <w:multiLevelType w:val="hybridMultilevel"/>
    <w:tmpl w:val="91ACD6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C23289"/>
    <w:multiLevelType w:val="hybridMultilevel"/>
    <w:tmpl w:val="C3A084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40" w15:restartNumberingAfterBreak="0">
    <w:nsid w:val="629D5ADB"/>
    <w:multiLevelType w:val="hybridMultilevel"/>
    <w:tmpl w:val="1CA0A65C"/>
    <w:lvl w:ilvl="0" w:tplc="9B8E0738">
      <w:start w:val="1"/>
      <w:numFmt w:val="decimal"/>
      <w:lvlText w:val="%1."/>
      <w:lvlJc w:val="left"/>
      <w:pPr>
        <w:ind w:left="-51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41" w15:restartNumberingAfterBreak="0">
    <w:nsid w:val="635E64BA"/>
    <w:multiLevelType w:val="hybridMultilevel"/>
    <w:tmpl w:val="D8302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2C374A"/>
    <w:multiLevelType w:val="hybridMultilevel"/>
    <w:tmpl w:val="1F2EA9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3767EB"/>
    <w:multiLevelType w:val="hybridMultilevel"/>
    <w:tmpl w:val="6F8CBD6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6D244A49"/>
    <w:multiLevelType w:val="hybridMultilevel"/>
    <w:tmpl w:val="1CA0A65C"/>
    <w:lvl w:ilvl="0" w:tplc="FFFFFFFF">
      <w:start w:val="1"/>
      <w:numFmt w:val="decimal"/>
      <w:lvlText w:val="%1."/>
      <w:lvlJc w:val="left"/>
      <w:pPr>
        <w:ind w:left="-51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06" w:hanging="360"/>
      </w:pPr>
    </w:lvl>
    <w:lvl w:ilvl="2" w:tplc="FFFFFFFF" w:tentative="1">
      <w:start w:val="1"/>
      <w:numFmt w:val="lowerRoman"/>
      <w:lvlText w:val="%3."/>
      <w:lvlJc w:val="right"/>
      <w:pPr>
        <w:ind w:left="926" w:hanging="180"/>
      </w:pPr>
    </w:lvl>
    <w:lvl w:ilvl="3" w:tplc="FFFFFFFF" w:tentative="1">
      <w:start w:val="1"/>
      <w:numFmt w:val="decimal"/>
      <w:lvlText w:val="%4."/>
      <w:lvlJc w:val="left"/>
      <w:pPr>
        <w:ind w:left="1646" w:hanging="360"/>
      </w:pPr>
    </w:lvl>
    <w:lvl w:ilvl="4" w:tplc="FFFFFFFF" w:tentative="1">
      <w:start w:val="1"/>
      <w:numFmt w:val="lowerLetter"/>
      <w:lvlText w:val="%5."/>
      <w:lvlJc w:val="left"/>
      <w:pPr>
        <w:ind w:left="2366" w:hanging="360"/>
      </w:pPr>
    </w:lvl>
    <w:lvl w:ilvl="5" w:tplc="FFFFFFFF" w:tentative="1">
      <w:start w:val="1"/>
      <w:numFmt w:val="lowerRoman"/>
      <w:lvlText w:val="%6."/>
      <w:lvlJc w:val="right"/>
      <w:pPr>
        <w:ind w:left="3086" w:hanging="180"/>
      </w:pPr>
    </w:lvl>
    <w:lvl w:ilvl="6" w:tplc="FFFFFFFF" w:tentative="1">
      <w:start w:val="1"/>
      <w:numFmt w:val="decimal"/>
      <w:lvlText w:val="%7."/>
      <w:lvlJc w:val="left"/>
      <w:pPr>
        <w:ind w:left="3806" w:hanging="360"/>
      </w:pPr>
    </w:lvl>
    <w:lvl w:ilvl="7" w:tplc="FFFFFFFF" w:tentative="1">
      <w:start w:val="1"/>
      <w:numFmt w:val="lowerLetter"/>
      <w:lvlText w:val="%8."/>
      <w:lvlJc w:val="left"/>
      <w:pPr>
        <w:ind w:left="4526" w:hanging="360"/>
      </w:pPr>
    </w:lvl>
    <w:lvl w:ilvl="8" w:tplc="FFFFFFFF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48" w15:restartNumberingAfterBreak="0">
    <w:nsid w:val="6EDD5FF4"/>
    <w:multiLevelType w:val="hybridMultilevel"/>
    <w:tmpl w:val="15A4813A"/>
    <w:lvl w:ilvl="0" w:tplc="088EA616">
      <w:start w:val="3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090123E"/>
    <w:multiLevelType w:val="hybridMultilevel"/>
    <w:tmpl w:val="6F8CBD6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52" w15:restartNumberingAfterBreak="0">
    <w:nsid w:val="758C4652"/>
    <w:multiLevelType w:val="hybridMultilevel"/>
    <w:tmpl w:val="572E13F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4" w15:restartNumberingAfterBreak="0">
    <w:nsid w:val="7FD84486"/>
    <w:multiLevelType w:val="hybridMultilevel"/>
    <w:tmpl w:val="1CA0A65C"/>
    <w:lvl w:ilvl="0" w:tplc="FFFFFFFF">
      <w:start w:val="1"/>
      <w:numFmt w:val="decimal"/>
      <w:lvlText w:val="%1."/>
      <w:lvlJc w:val="left"/>
      <w:pPr>
        <w:ind w:left="-51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06" w:hanging="360"/>
      </w:pPr>
    </w:lvl>
    <w:lvl w:ilvl="2" w:tplc="FFFFFFFF" w:tentative="1">
      <w:start w:val="1"/>
      <w:numFmt w:val="lowerRoman"/>
      <w:lvlText w:val="%3."/>
      <w:lvlJc w:val="right"/>
      <w:pPr>
        <w:ind w:left="926" w:hanging="180"/>
      </w:pPr>
    </w:lvl>
    <w:lvl w:ilvl="3" w:tplc="FFFFFFFF" w:tentative="1">
      <w:start w:val="1"/>
      <w:numFmt w:val="decimal"/>
      <w:lvlText w:val="%4."/>
      <w:lvlJc w:val="left"/>
      <w:pPr>
        <w:ind w:left="1646" w:hanging="360"/>
      </w:pPr>
    </w:lvl>
    <w:lvl w:ilvl="4" w:tplc="FFFFFFFF" w:tentative="1">
      <w:start w:val="1"/>
      <w:numFmt w:val="lowerLetter"/>
      <w:lvlText w:val="%5."/>
      <w:lvlJc w:val="left"/>
      <w:pPr>
        <w:ind w:left="2366" w:hanging="360"/>
      </w:pPr>
    </w:lvl>
    <w:lvl w:ilvl="5" w:tplc="FFFFFFFF" w:tentative="1">
      <w:start w:val="1"/>
      <w:numFmt w:val="lowerRoman"/>
      <w:lvlText w:val="%6."/>
      <w:lvlJc w:val="right"/>
      <w:pPr>
        <w:ind w:left="3086" w:hanging="180"/>
      </w:pPr>
    </w:lvl>
    <w:lvl w:ilvl="6" w:tplc="FFFFFFFF" w:tentative="1">
      <w:start w:val="1"/>
      <w:numFmt w:val="decimal"/>
      <w:lvlText w:val="%7."/>
      <w:lvlJc w:val="left"/>
      <w:pPr>
        <w:ind w:left="3806" w:hanging="360"/>
      </w:pPr>
    </w:lvl>
    <w:lvl w:ilvl="7" w:tplc="FFFFFFFF" w:tentative="1">
      <w:start w:val="1"/>
      <w:numFmt w:val="lowerLetter"/>
      <w:lvlText w:val="%8."/>
      <w:lvlJc w:val="left"/>
      <w:pPr>
        <w:ind w:left="4526" w:hanging="360"/>
      </w:pPr>
    </w:lvl>
    <w:lvl w:ilvl="8" w:tplc="FFFFFFFF" w:tentative="1">
      <w:start w:val="1"/>
      <w:numFmt w:val="lowerRoman"/>
      <w:lvlText w:val="%9."/>
      <w:lvlJc w:val="right"/>
      <w:pPr>
        <w:ind w:left="5246" w:hanging="180"/>
      </w:pPr>
    </w:lvl>
  </w:abstractNum>
  <w:num w:numId="1" w16cid:durableId="237180145">
    <w:abstractNumId w:val="15"/>
  </w:num>
  <w:num w:numId="2" w16cid:durableId="584461586">
    <w:abstractNumId w:val="35"/>
  </w:num>
  <w:num w:numId="3" w16cid:durableId="1002857701">
    <w:abstractNumId w:val="38"/>
  </w:num>
  <w:num w:numId="4" w16cid:durableId="1283268148">
    <w:abstractNumId w:val="5"/>
  </w:num>
  <w:num w:numId="5" w16cid:durableId="733623680">
    <w:abstractNumId w:val="51"/>
  </w:num>
  <w:num w:numId="6" w16cid:durableId="595670283">
    <w:abstractNumId w:val="10"/>
  </w:num>
  <w:num w:numId="7" w16cid:durableId="1097561516">
    <w:abstractNumId w:val="19"/>
  </w:num>
  <w:num w:numId="8" w16cid:durableId="2084717201">
    <w:abstractNumId w:val="3"/>
  </w:num>
  <w:num w:numId="9" w16cid:durableId="1965457287">
    <w:abstractNumId w:val="11"/>
  </w:num>
  <w:num w:numId="10" w16cid:durableId="176357642">
    <w:abstractNumId w:val="25"/>
  </w:num>
  <w:num w:numId="11" w16cid:durableId="1266764765">
    <w:abstractNumId w:val="30"/>
  </w:num>
  <w:num w:numId="12" w16cid:durableId="1455758284">
    <w:abstractNumId w:val="23"/>
  </w:num>
  <w:num w:numId="13" w16cid:durableId="1180659470">
    <w:abstractNumId w:val="53"/>
  </w:num>
  <w:num w:numId="14" w16cid:durableId="1315254488">
    <w:abstractNumId w:val="44"/>
  </w:num>
  <w:num w:numId="15" w16cid:durableId="188689573">
    <w:abstractNumId w:val="0"/>
  </w:num>
  <w:num w:numId="16" w16cid:durableId="2078237877">
    <w:abstractNumId w:val="34"/>
  </w:num>
  <w:num w:numId="17" w16cid:durableId="1534416411">
    <w:abstractNumId w:val="39"/>
  </w:num>
  <w:num w:numId="18" w16cid:durableId="1004698760">
    <w:abstractNumId w:val="45"/>
  </w:num>
  <w:num w:numId="19" w16cid:durableId="436559025">
    <w:abstractNumId w:val="21"/>
  </w:num>
  <w:num w:numId="20" w16cid:durableId="1593974168">
    <w:abstractNumId w:val="6"/>
  </w:num>
  <w:num w:numId="21" w16cid:durableId="961691805">
    <w:abstractNumId w:val="49"/>
  </w:num>
  <w:num w:numId="22" w16cid:durableId="387808142">
    <w:abstractNumId w:val="26"/>
  </w:num>
  <w:num w:numId="23" w16cid:durableId="25759628">
    <w:abstractNumId w:val="46"/>
  </w:num>
  <w:num w:numId="24" w16cid:durableId="1411580105">
    <w:abstractNumId w:val="27"/>
  </w:num>
  <w:num w:numId="25" w16cid:durableId="729040113">
    <w:abstractNumId w:val="48"/>
  </w:num>
  <w:num w:numId="26" w16cid:durableId="127433673">
    <w:abstractNumId w:val="31"/>
  </w:num>
  <w:num w:numId="27" w16cid:durableId="1748649081">
    <w:abstractNumId w:val="2"/>
  </w:num>
  <w:num w:numId="28" w16cid:durableId="1657957430">
    <w:abstractNumId w:val="52"/>
  </w:num>
  <w:num w:numId="29" w16cid:durableId="2021930532">
    <w:abstractNumId w:val="28"/>
  </w:num>
  <w:num w:numId="30" w16cid:durableId="150801917">
    <w:abstractNumId w:val="36"/>
  </w:num>
  <w:num w:numId="31" w16cid:durableId="159346645">
    <w:abstractNumId w:val="13"/>
  </w:num>
  <w:num w:numId="32" w16cid:durableId="427585043">
    <w:abstractNumId w:val="32"/>
  </w:num>
  <w:num w:numId="33" w16cid:durableId="1881479831">
    <w:abstractNumId w:val="12"/>
  </w:num>
  <w:num w:numId="34" w16cid:durableId="1844781911">
    <w:abstractNumId w:val="41"/>
  </w:num>
  <w:num w:numId="35" w16cid:durableId="835196409">
    <w:abstractNumId w:val="4"/>
  </w:num>
  <w:num w:numId="36" w16cid:durableId="333605340">
    <w:abstractNumId w:val="37"/>
  </w:num>
  <w:num w:numId="37" w16cid:durableId="460266756">
    <w:abstractNumId w:val="42"/>
  </w:num>
  <w:num w:numId="38" w16cid:durableId="1037119185">
    <w:abstractNumId w:val="20"/>
  </w:num>
  <w:num w:numId="39" w16cid:durableId="1575625888">
    <w:abstractNumId w:val="8"/>
  </w:num>
  <w:num w:numId="40" w16cid:durableId="646129548">
    <w:abstractNumId w:val="22"/>
  </w:num>
  <w:num w:numId="41" w16cid:durableId="2132047232">
    <w:abstractNumId w:val="40"/>
  </w:num>
  <w:num w:numId="42" w16cid:durableId="59209932">
    <w:abstractNumId w:val="1"/>
  </w:num>
  <w:num w:numId="43" w16cid:durableId="620961965">
    <w:abstractNumId w:val="29"/>
  </w:num>
  <w:num w:numId="44" w16cid:durableId="473643181">
    <w:abstractNumId w:val="17"/>
  </w:num>
  <w:num w:numId="45" w16cid:durableId="1193496533">
    <w:abstractNumId w:val="14"/>
  </w:num>
  <w:num w:numId="46" w16cid:durableId="1276448454">
    <w:abstractNumId w:val="24"/>
  </w:num>
  <w:num w:numId="47" w16cid:durableId="172766178">
    <w:abstractNumId w:val="18"/>
  </w:num>
  <w:num w:numId="48" w16cid:durableId="1238831711">
    <w:abstractNumId w:val="7"/>
  </w:num>
  <w:num w:numId="49" w16cid:durableId="160313694">
    <w:abstractNumId w:val="33"/>
  </w:num>
  <w:num w:numId="50" w16cid:durableId="186992857">
    <w:abstractNumId w:val="54"/>
  </w:num>
  <w:num w:numId="51" w16cid:durableId="1574579443">
    <w:abstractNumId w:val="43"/>
  </w:num>
  <w:num w:numId="52" w16cid:durableId="448552462">
    <w:abstractNumId w:val="50"/>
  </w:num>
  <w:num w:numId="53" w16cid:durableId="99376052">
    <w:abstractNumId w:val="47"/>
  </w:num>
  <w:num w:numId="54" w16cid:durableId="1960601376">
    <w:abstractNumId w:val="9"/>
  </w:num>
  <w:num w:numId="55" w16cid:durableId="7566317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33C39"/>
    <w:rsid w:val="000448B3"/>
    <w:rsid w:val="0005485F"/>
    <w:rsid w:val="00061900"/>
    <w:rsid w:val="00080A18"/>
    <w:rsid w:val="000869A9"/>
    <w:rsid w:val="000B3611"/>
    <w:rsid w:val="001101A3"/>
    <w:rsid w:val="001159FD"/>
    <w:rsid w:val="0012061E"/>
    <w:rsid w:val="0012156E"/>
    <w:rsid w:val="00134A9D"/>
    <w:rsid w:val="001A1E8F"/>
    <w:rsid w:val="001B3560"/>
    <w:rsid w:val="001D0AFA"/>
    <w:rsid w:val="001F63E7"/>
    <w:rsid w:val="001F705F"/>
    <w:rsid w:val="002018C1"/>
    <w:rsid w:val="002250DD"/>
    <w:rsid w:val="002306F9"/>
    <w:rsid w:val="002915CE"/>
    <w:rsid w:val="00291BE7"/>
    <w:rsid w:val="00305590"/>
    <w:rsid w:val="00310408"/>
    <w:rsid w:val="00315B79"/>
    <w:rsid w:val="00324B55"/>
    <w:rsid w:val="00347F55"/>
    <w:rsid w:val="003D5BFF"/>
    <w:rsid w:val="003F1B6C"/>
    <w:rsid w:val="0042346F"/>
    <w:rsid w:val="0042747E"/>
    <w:rsid w:val="004611E8"/>
    <w:rsid w:val="004653BE"/>
    <w:rsid w:val="0046792D"/>
    <w:rsid w:val="004C2F53"/>
    <w:rsid w:val="005351B2"/>
    <w:rsid w:val="00560BBD"/>
    <w:rsid w:val="005801C8"/>
    <w:rsid w:val="005C7EC2"/>
    <w:rsid w:val="005F4075"/>
    <w:rsid w:val="00645C77"/>
    <w:rsid w:val="006532F8"/>
    <w:rsid w:val="006858DB"/>
    <w:rsid w:val="006A1AB4"/>
    <w:rsid w:val="006F2B00"/>
    <w:rsid w:val="006F5DCB"/>
    <w:rsid w:val="0072668B"/>
    <w:rsid w:val="0078753D"/>
    <w:rsid w:val="00792B9B"/>
    <w:rsid w:val="007C55F8"/>
    <w:rsid w:val="00812F94"/>
    <w:rsid w:val="008251D7"/>
    <w:rsid w:val="00834B18"/>
    <w:rsid w:val="00847BBD"/>
    <w:rsid w:val="00847C30"/>
    <w:rsid w:val="00873428"/>
    <w:rsid w:val="00876C9D"/>
    <w:rsid w:val="008864CD"/>
    <w:rsid w:val="008D39A2"/>
    <w:rsid w:val="008D64E7"/>
    <w:rsid w:val="008F3252"/>
    <w:rsid w:val="00950D69"/>
    <w:rsid w:val="0096214E"/>
    <w:rsid w:val="00974484"/>
    <w:rsid w:val="00980891"/>
    <w:rsid w:val="00981E9C"/>
    <w:rsid w:val="009A09F5"/>
    <w:rsid w:val="00A704EB"/>
    <w:rsid w:val="00AC4AAE"/>
    <w:rsid w:val="00AC74A8"/>
    <w:rsid w:val="00B37745"/>
    <w:rsid w:val="00B735E1"/>
    <w:rsid w:val="00B87E57"/>
    <w:rsid w:val="00BB3069"/>
    <w:rsid w:val="00BC1043"/>
    <w:rsid w:val="00BE6698"/>
    <w:rsid w:val="00C2649B"/>
    <w:rsid w:val="00C3112B"/>
    <w:rsid w:val="00C419C2"/>
    <w:rsid w:val="00C448DD"/>
    <w:rsid w:val="00C65C00"/>
    <w:rsid w:val="00C81718"/>
    <w:rsid w:val="00CA3C1E"/>
    <w:rsid w:val="00CA4226"/>
    <w:rsid w:val="00CA5119"/>
    <w:rsid w:val="00CD1460"/>
    <w:rsid w:val="00D24484"/>
    <w:rsid w:val="00D60CA1"/>
    <w:rsid w:val="00D935F4"/>
    <w:rsid w:val="00DA4F13"/>
    <w:rsid w:val="00DB6768"/>
    <w:rsid w:val="00DC63D2"/>
    <w:rsid w:val="00DD0F54"/>
    <w:rsid w:val="00DF06BC"/>
    <w:rsid w:val="00DF3C71"/>
    <w:rsid w:val="00E25B4C"/>
    <w:rsid w:val="00E51F94"/>
    <w:rsid w:val="00E60A10"/>
    <w:rsid w:val="00E962C5"/>
    <w:rsid w:val="00EA6A8F"/>
    <w:rsid w:val="00EC70C0"/>
    <w:rsid w:val="00ED3865"/>
    <w:rsid w:val="00F173B2"/>
    <w:rsid w:val="00F21331"/>
    <w:rsid w:val="00F334B5"/>
    <w:rsid w:val="00F4222D"/>
    <w:rsid w:val="00F443AD"/>
    <w:rsid w:val="00F85911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6F2B0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448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671" Type="http://schemas.openxmlformats.org/officeDocument/2006/relationships/image" Target="media/image276.wmf"/><Relationship Id="rId769" Type="http://schemas.openxmlformats.org/officeDocument/2006/relationships/image" Target="media/image321.wmf"/><Relationship Id="rId21" Type="http://schemas.openxmlformats.org/officeDocument/2006/relationships/image" Target="media/image7.png"/><Relationship Id="rId324" Type="http://schemas.openxmlformats.org/officeDocument/2006/relationships/oleObject" Target="embeddings/oleObject170.bin"/><Relationship Id="rId531" Type="http://schemas.openxmlformats.org/officeDocument/2006/relationships/oleObject" Target="embeddings/oleObject299.bin"/><Relationship Id="rId629" Type="http://schemas.openxmlformats.org/officeDocument/2006/relationships/oleObject" Target="embeddings/oleObject362.bin"/><Relationship Id="rId170" Type="http://schemas.openxmlformats.org/officeDocument/2006/relationships/oleObject" Target="embeddings/oleObject88.bin"/><Relationship Id="rId836" Type="http://schemas.openxmlformats.org/officeDocument/2006/relationships/oleObject" Target="embeddings/oleObject492.bin"/><Relationship Id="rId268" Type="http://schemas.openxmlformats.org/officeDocument/2006/relationships/image" Target="media/image123.wmf"/><Relationship Id="rId475" Type="http://schemas.openxmlformats.org/officeDocument/2006/relationships/oleObject" Target="embeddings/oleObject260.bin"/><Relationship Id="rId682" Type="http://schemas.openxmlformats.org/officeDocument/2006/relationships/oleObject" Target="embeddings/oleObject395.bin"/><Relationship Id="rId903" Type="http://schemas.openxmlformats.org/officeDocument/2006/relationships/oleObject" Target="embeddings/oleObject552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7.bin"/><Relationship Id="rId335" Type="http://schemas.openxmlformats.org/officeDocument/2006/relationships/image" Target="media/image152.wmf"/><Relationship Id="rId542" Type="http://schemas.openxmlformats.org/officeDocument/2006/relationships/oleObject" Target="embeddings/oleObject308.bin"/><Relationship Id="rId181" Type="http://schemas.openxmlformats.org/officeDocument/2006/relationships/image" Target="media/image82.wmf"/><Relationship Id="rId402" Type="http://schemas.openxmlformats.org/officeDocument/2006/relationships/oleObject" Target="embeddings/oleObject215.bin"/><Relationship Id="rId847" Type="http://schemas.openxmlformats.org/officeDocument/2006/relationships/oleObject" Target="embeddings/oleObject503.bin"/><Relationship Id="rId279" Type="http://schemas.openxmlformats.org/officeDocument/2006/relationships/oleObject" Target="embeddings/oleObject145.bin"/><Relationship Id="rId486" Type="http://schemas.openxmlformats.org/officeDocument/2006/relationships/image" Target="media/image215.wmf"/><Relationship Id="rId693" Type="http://schemas.openxmlformats.org/officeDocument/2006/relationships/oleObject" Target="embeddings/oleObject401.bin"/><Relationship Id="rId707" Type="http://schemas.openxmlformats.org/officeDocument/2006/relationships/oleObject" Target="embeddings/oleObject409.bin"/><Relationship Id="rId914" Type="http://schemas.openxmlformats.org/officeDocument/2006/relationships/oleObject" Target="embeddings/oleObject563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3.bin"/><Relationship Id="rId346" Type="http://schemas.openxmlformats.org/officeDocument/2006/relationships/oleObject" Target="embeddings/oleObject184.bin"/><Relationship Id="rId553" Type="http://schemas.openxmlformats.org/officeDocument/2006/relationships/oleObject" Target="embeddings/oleObject317.bin"/><Relationship Id="rId760" Type="http://schemas.openxmlformats.org/officeDocument/2006/relationships/oleObject" Target="embeddings/oleObject437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8.bin"/><Relationship Id="rId413" Type="http://schemas.openxmlformats.org/officeDocument/2006/relationships/image" Target="media/image187.wmf"/><Relationship Id="rId858" Type="http://schemas.openxmlformats.org/officeDocument/2006/relationships/image" Target="media/image337.wmf"/><Relationship Id="rId497" Type="http://schemas.openxmlformats.org/officeDocument/2006/relationships/oleObject" Target="embeddings/oleObject271.bin"/><Relationship Id="rId620" Type="http://schemas.openxmlformats.org/officeDocument/2006/relationships/image" Target="media/image257.wmf"/><Relationship Id="rId718" Type="http://schemas.openxmlformats.org/officeDocument/2006/relationships/oleObject" Target="embeddings/oleObject415.bin"/><Relationship Id="rId925" Type="http://schemas.openxmlformats.org/officeDocument/2006/relationships/oleObject" Target="embeddings/oleObject574.bin"/><Relationship Id="rId357" Type="http://schemas.openxmlformats.org/officeDocument/2006/relationships/image" Target="media/image162.wmf"/><Relationship Id="rId54" Type="http://schemas.openxmlformats.org/officeDocument/2006/relationships/image" Target="media/image21.wmf"/><Relationship Id="rId217" Type="http://schemas.openxmlformats.org/officeDocument/2006/relationships/image" Target="media/image98.wmf"/><Relationship Id="rId564" Type="http://schemas.openxmlformats.org/officeDocument/2006/relationships/oleObject" Target="embeddings/oleObject325.bin"/><Relationship Id="rId771" Type="http://schemas.openxmlformats.org/officeDocument/2006/relationships/image" Target="media/image322.wmf"/><Relationship Id="rId869" Type="http://schemas.openxmlformats.org/officeDocument/2006/relationships/oleObject" Target="embeddings/oleObject520.bin"/><Relationship Id="rId424" Type="http://schemas.openxmlformats.org/officeDocument/2006/relationships/image" Target="media/image192.wmf"/><Relationship Id="rId631" Type="http://schemas.openxmlformats.org/officeDocument/2006/relationships/oleObject" Target="embeddings/oleObject363.bin"/><Relationship Id="rId729" Type="http://schemas.openxmlformats.org/officeDocument/2006/relationships/oleObject" Target="embeddings/oleObject421.bin"/><Relationship Id="rId270" Type="http://schemas.openxmlformats.org/officeDocument/2006/relationships/image" Target="media/image124.png"/><Relationship Id="rId936" Type="http://schemas.openxmlformats.org/officeDocument/2006/relationships/oleObject" Target="embeddings/oleObject585.bin"/><Relationship Id="rId65" Type="http://schemas.openxmlformats.org/officeDocument/2006/relationships/oleObject" Target="embeddings/oleObject34.bin"/><Relationship Id="rId130" Type="http://schemas.openxmlformats.org/officeDocument/2006/relationships/image" Target="media/image57.wmf"/><Relationship Id="rId368" Type="http://schemas.openxmlformats.org/officeDocument/2006/relationships/oleObject" Target="embeddings/oleObject196.bin"/><Relationship Id="rId575" Type="http://schemas.openxmlformats.org/officeDocument/2006/relationships/oleObject" Target="embeddings/oleObject331.bin"/><Relationship Id="rId782" Type="http://schemas.openxmlformats.org/officeDocument/2006/relationships/oleObject" Target="embeddings/oleObject450.bin"/><Relationship Id="rId228" Type="http://schemas.openxmlformats.org/officeDocument/2006/relationships/oleObject" Target="embeddings/oleObject119.bin"/><Relationship Id="rId435" Type="http://schemas.openxmlformats.org/officeDocument/2006/relationships/oleObject" Target="embeddings/oleObject232.bin"/><Relationship Id="rId642" Type="http://schemas.openxmlformats.org/officeDocument/2006/relationships/image" Target="media/image268.wmf"/><Relationship Id="rId281" Type="http://schemas.openxmlformats.org/officeDocument/2006/relationships/oleObject" Target="embeddings/oleObject147.bin"/><Relationship Id="rId502" Type="http://schemas.openxmlformats.org/officeDocument/2006/relationships/oleObject" Target="embeddings/oleObject274.bin"/><Relationship Id="rId947" Type="http://schemas.openxmlformats.org/officeDocument/2006/relationships/oleObject" Target="embeddings/oleObject596.bin"/><Relationship Id="rId76" Type="http://schemas.openxmlformats.org/officeDocument/2006/relationships/image" Target="media/image31.wmf"/><Relationship Id="rId141" Type="http://schemas.openxmlformats.org/officeDocument/2006/relationships/oleObject" Target="embeddings/oleObject74.bin"/><Relationship Id="rId379" Type="http://schemas.openxmlformats.org/officeDocument/2006/relationships/image" Target="media/image171.wmf"/><Relationship Id="rId586" Type="http://schemas.openxmlformats.org/officeDocument/2006/relationships/oleObject" Target="embeddings/oleObject339.bin"/><Relationship Id="rId793" Type="http://schemas.openxmlformats.org/officeDocument/2006/relationships/image" Target="media/image332.wmf"/><Relationship Id="rId807" Type="http://schemas.openxmlformats.org/officeDocument/2006/relationships/oleObject" Target="embeddings/oleObject465.bin"/><Relationship Id="rId7" Type="http://schemas.openxmlformats.org/officeDocument/2006/relationships/image" Target="media/image1.wmf"/><Relationship Id="rId239" Type="http://schemas.openxmlformats.org/officeDocument/2006/relationships/oleObject" Target="embeddings/oleObject125.bin"/><Relationship Id="rId446" Type="http://schemas.openxmlformats.org/officeDocument/2006/relationships/image" Target="media/image202.wmf"/><Relationship Id="rId653" Type="http://schemas.openxmlformats.org/officeDocument/2006/relationships/oleObject" Target="embeddings/oleObject374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0.bin"/><Relationship Id="rId860" Type="http://schemas.openxmlformats.org/officeDocument/2006/relationships/image" Target="media/image338.wmf"/><Relationship Id="rId958" Type="http://schemas.openxmlformats.org/officeDocument/2006/relationships/oleObject" Target="embeddings/oleObject607.bin"/><Relationship Id="rId87" Type="http://schemas.openxmlformats.org/officeDocument/2006/relationships/oleObject" Target="embeddings/oleObject45.bin"/><Relationship Id="rId513" Type="http://schemas.openxmlformats.org/officeDocument/2006/relationships/oleObject" Target="embeddings/oleObject282.bin"/><Relationship Id="rId597" Type="http://schemas.openxmlformats.org/officeDocument/2006/relationships/image" Target="media/image246.wmf"/><Relationship Id="rId720" Type="http://schemas.openxmlformats.org/officeDocument/2006/relationships/oleObject" Target="embeddings/oleObject416.bin"/><Relationship Id="rId818" Type="http://schemas.openxmlformats.org/officeDocument/2006/relationships/oleObject" Target="embeddings/oleObject474.bin"/><Relationship Id="rId152" Type="http://schemas.openxmlformats.org/officeDocument/2006/relationships/oleObject" Target="embeddings/oleObject79.bin"/><Relationship Id="rId457" Type="http://schemas.openxmlformats.org/officeDocument/2006/relationships/oleObject" Target="embeddings/oleObject246.bin"/><Relationship Id="rId664" Type="http://schemas.openxmlformats.org/officeDocument/2006/relationships/oleObject" Target="embeddings/oleObject385.bin"/><Relationship Id="rId871" Type="http://schemas.openxmlformats.org/officeDocument/2006/relationships/oleObject" Target="embeddings/oleObject521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66.bin"/><Relationship Id="rId524" Type="http://schemas.openxmlformats.org/officeDocument/2006/relationships/oleObject" Target="embeddings/oleObject292.bin"/><Relationship Id="rId731" Type="http://schemas.openxmlformats.org/officeDocument/2006/relationships/oleObject" Target="embeddings/oleObject422.bin"/><Relationship Id="rId98" Type="http://schemas.openxmlformats.org/officeDocument/2006/relationships/oleObject" Target="embeddings/oleObject51.bin"/><Relationship Id="rId163" Type="http://schemas.openxmlformats.org/officeDocument/2006/relationships/image" Target="media/image73.wmf"/><Relationship Id="rId370" Type="http://schemas.openxmlformats.org/officeDocument/2006/relationships/oleObject" Target="embeddings/oleObject197.bin"/><Relationship Id="rId829" Type="http://schemas.openxmlformats.org/officeDocument/2006/relationships/oleObject" Target="embeddings/oleObject485.bin"/><Relationship Id="rId230" Type="http://schemas.openxmlformats.org/officeDocument/2006/relationships/image" Target="media/image104.wmf"/><Relationship Id="rId468" Type="http://schemas.openxmlformats.org/officeDocument/2006/relationships/oleObject" Target="embeddings/oleObject255.bin"/><Relationship Id="rId675" Type="http://schemas.openxmlformats.org/officeDocument/2006/relationships/image" Target="media/image278.wmf"/><Relationship Id="rId882" Type="http://schemas.openxmlformats.org/officeDocument/2006/relationships/oleObject" Target="embeddings/oleObject531.bin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72.bin"/><Relationship Id="rId535" Type="http://schemas.openxmlformats.org/officeDocument/2006/relationships/oleObject" Target="embeddings/oleObject303.bin"/><Relationship Id="rId742" Type="http://schemas.openxmlformats.org/officeDocument/2006/relationships/image" Target="media/image309.wmf"/><Relationship Id="rId174" Type="http://schemas.openxmlformats.org/officeDocument/2006/relationships/oleObject" Target="embeddings/oleObject90.bin"/><Relationship Id="rId381" Type="http://schemas.openxmlformats.org/officeDocument/2006/relationships/image" Target="media/image172.wmf"/><Relationship Id="rId602" Type="http://schemas.openxmlformats.org/officeDocument/2006/relationships/oleObject" Target="embeddings/oleObject348.bin"/><Relationship Id="rId241" Type="http://schemas.openxmlformats.org/officeDocument/2006/relationships/oleObject" Target="embeddings/oleObject126.bin"/><Relationship Id="rId479" Type="http://schemas.openxmlformats.org/officeDocument/2006/relationships/oleObject" Target="embeddings/oleObject262.bin"/><Relationship Id="rId686" Type="http://schemas.openxmlformats.org/officeDocument/2006/relationships/oleObject" Target="embeddings/oleObject397.bin"/><Relationship Id="rId893" Type="http://schemas.openxmlformats.org/officeDocument/2006/relationships/oleObject" Target="embeddings/oleObject542.bin"/><Relationship Id="rId907" Type="http://schemas.openxmlformats.org/officeDocument/2006/relationships/oleObject" Target="embeddings/oleObject556.bin"/><Relationship Id="rId36" Type="http://schemas.openxmlformats.org/officeDocument/2006/relationships/image" Target="media/image15.wmf"/><Relationship Id="rId339" Type="http://schemas.openxmlformats.org/officeDocument/2006/relationships/image" Target="media/image154.wmf"/><Relationship Id="rId546" Type="http://schemas.openxmlformats.org/officeDocument/2006/relationships/oleObject" Target="embeddings/oleObject312.bin"/><Relationship Id="rId753" Type="http://schemas.openxmlformats.org/officeDocument/2006/relationships/image" Target="media/image315.wmf"/><Relationship Id="rId101" Type="http://schemas.openxmlformats.org/officeDocument/2006/relationships/oleObject" Target="embeddings/oleObject53.bin"/><Relationship Id="rId185" Type="http://schemas.openxmlformats.org/officeDocument/2006/relationships/oleObject" Target="embeddings/oleObject96.bin"/><Relationship Id="rId406" Type="http://schemas.openxmlformats.org/officeDocument/2006/relationships/oleObject" Target="embeddings/oleObject217.bin"/><Relationship Id="rId960" Type="http://schemas.openxmlformats.org/officeDocument/2006/relationships/oleObject" Target="embeddings/oleObject609.bin"/><Relationship Id="rId392" Type="http://schemas.openxmlformats.org/officeDocument/2006/relationships/oleObject" Target="embeddings/oleObject209.bin"/><Relationship Id="rId613" Type="http://schemas.openxmlformats.org/officeDocument/2006/relationships/oleObject" Target="embeddings/oleObject354.bin"/><Relationship Id="rId697" Type="http://schemas.openxmlformats.org/officeDocument/2006/relationships/oleObject" Target="embeddings/oleObject403.bin"/><Relationship Id="rId820" Type="http://schemas.openxmlformats.org/officeDocument/2006/relationships/oleObject" Target="embeddings/oleObject476.bin"/><Relationship Id="rId918" Type="http://schemas.openxmlformats.org/officeDocument/2006/relationships/oleObject" Target="embeddings/oleObject567.bin"/><Relationship Id="rId252" Type="http://schemas.openxmlformats.org/officeDocument/2006/relationships/image" Target="media/image115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54" Type="http://schemas.openxmlformats.org/officeDocument/2006/relationships/oleObject" Target="embeddings/oleObject80.bin"/><Relationship Id="rId361" Type="http://schemas.openxmlformats.org/officeDocument/2006/relationships/image" Target="media/image164.wmf"/><Relationship Id="rId557" Type="http://schemas.openxmlformats.org/officeDocument/2006/relationships/oleObject" Target="embeddings/oleObject320.bin"/><Relationship Id="rId599" Type="http://schemas.openxmlformats.org/officeDocument/2006/relationships/image" Target="media/image247.wmf"/><Relationship Id="rId764" Type="http://schemas.openxmlformats.org/officeDocument/2006/relationships/oleObject" Target="embeddings/oleObject440.bin"/><Relationship Id="rId196" Type="http://schemas.openxmlformats.org/officeDocument/2006/relationships/oleObject" Target="embeddings/oleObject102.bin"/><Relationship Id="rId417" Type="http://schemas.openxmlformats.org/officeDocument/2006/relationships/image" Target="media/image189.wmf"/><Relationship Id="rId459" Type="http://schemas.openxmlformats.org/officeDocument/2006/relationships/oleObject" Target="embeddings/oleObject248.bin"/><Relationship Id="rId624" Type="http://schemas.openxmlformats.org/officeDocument/2006/relationships/image" Target="media/image259.wmf"/><Relationship Id="rId666" Type="http://schemas.openxmlformats.org/officeDocument/2006/relationships/oleObject" Target="embeddings/oleObject387.bin"/><Relationship Id="rId831" Type="http://schemas.openxmlformats.org/officeDocument/2006/relationships/oleObject" Target="embeddings/oleObject487.bin"/><Relationship Id="rId873" Type="http://schemas.openxmlformats.org/officeDocument/2006/relationships/image" Target="media/image341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63" Type="http://schemas.openxmlformats.org/officeDocument/2006/relationships/oleObject" Target="embeddings/oleObject137.bin"/><Relationship Id="rId319" Type="http://schemas.openxmlformats.org/officeDocument/2006/relationships/oleObject" Target="embeddings/oleObject167.bin"/><Relationship Id="rId470" Type="http://schemas.openxmlformats.org/officeDocument/2006/relationships/image" Target="media/image208.wmf"/><Relationship Id="rId526" Type="http://schemas.openxmlformats.org/officeDocument/2006/relationships/oleObject" Target="embeddings/oleObject294.bin"/><Relationship Id="rId929" Type="http://schemas.openxmlformats.org/officeDocument/2006/relationships/oleObject" Target="embeddings/oleObject578.bin"/><Relationship Id="rId58" Type="http://schemas.openxmlformats.org/officeDocument/2006/relationships/image" Target="media/image23.wmf"/><Relationship Id="rId123" Type="http://schemas.openxmlformats.org/officeDocument/2006/relationships/image" Target="media/image53.wmf"/><Relationship Id="rId330" Type="http://schemas.openxmlformats.org/officeDocument/2006/relationships/image" Target="media/image151.wmf"/><Relationship Id="rId568" Type="http://schemas.openxmlformats.org/officeDocument/2006/relationships/oleObject" Target="embeddings/oleObject327.bin"/><Relationship Id="rId733" Type="http://schemas.openxmlformats.org/officeDocument/2006/relationships/oleObject" Target="embeddings/oleObject423.bin"/><Relationship Id="rId775" Type="http://schemas.openxmlformats.org/officeDocument/2006/relationships/image" Target="media/image324.wmf"/><Relationship Id="rId940" Type="http://schemas.openxmlformats.org/officeDocument/2006/relationships/oleObject" Target="embeddings/oleObject589.bin"/><Relationship Id="rId165" Type="http://schemas.openxmlformats.org/officeDocument/2006/relationships/image" Target="media/image74.wmf"/><Relationship Id="rId372" Type="http://schemas.openxmlformats.org/officeDocument/2006/relationships/image" Target="media/image168.wmf"/><Relationship Id="rId428" Type="http://schemas.openxmlformats.org/officeDocument/2006/relationships/image" Target="media/image194.wmf"/><Relationship Id="rId635" Type="http://schemas.openxmlformats.org/officeDocument/2006/relationships/oleObject" Target="embeddings/oleObject365.bin"/><Relationship Id="rId677" Type="http://schemas.openxmlformats.org/officeDocument/2006/relationships/image" Target="media/image279.wmf"/><Relationship Id="rId800" Type="http://schemas.openxmlformats.org/officeDocument/2006/relationships/oleObject" Target="embeddings/oleObject460.bin"/><Relationship Id="rId842" Type="http://schemas.openxmlformats.org/officeDocument/2006/relationships/oleObject" Target="embeddings/oleObject498.bin"/><Relationship Id="rId232" Type="http://schemas.openxmlformats.org/officeDocument/2006/relationships/image" Target="media/image105.wmf"/><Relationship Id="rId274" Type="http://schemas.openxmlformats.org/officeDocument/2006/relationships/oleObject" Target="embeddings/oleObject142.bin"/><Relationship Id="rId481" Type="http://schemas.openxmlformats.org/officeDocument/2006/relationships/oleObject" Target="embeddings/oleObject263.bin"/><Relationship Id="rId702" Type="http://schemas.openxmlformats.org/officeDocument/2006/relationships/image" Target="media/image290.wmf"/><Relationship Id="rId884" Type="http://schemas.openxmlformats.org/officeDocument/2006/relationships/oleObject" Target="embeddings/oleObject533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6.bin"/><Relationship Id="rId134" Type="http://schemas.openxmlformats.org/officeDocument/2006/relationships/oleObject" Target="embeddings/oleObject70.bin"/><Relationship Id="rId537" Type="http://schemas.openxmlformats.org/officeDocument/2006/relationships/oleObject" Target="embeddings/oleObject305.bin"/><Relationship Id="rId579" Type="http://schemas.openxmlformats.org/officeDocument/2006/relationships/oleObject" Target="embeddings/oleObject335.bin"/><Relationship Id="rId744" Type="http://schemas.openxmlformats.org/officeDocument/2006/relationships/image" Target="media/image310.wmf"/><Relationship Id="rId786" Type="http://schemas.openxmlformats.org/officeDocument/2006/relationships/oleObject" Target="embeddings/oleObject452.bin"/><Relationship Id="rId951" Type="http://schemas.openxmlformats.org/officeDocument/2006/relationships/oleObject" Target="embeddings/oleObject600.bin"/><Relationship Id="rId80" Type="http://schemas.openxmlformats.org/officeDocument/2006/relationships/image" Target="media/image33.wmf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81.bin"/><Relationship Id="rId383" Type="http://schemas.openxmlformats.org/officeDocument/2006/relationships/image" Target="media/image173.wmf"/><Relationship Id="rId439" Type="http://schemas.openxmlformats.org/officeDocument/2006/relationships/image" Target="media/image199.wmf"/><Relationship Id="rId590" Type="http://schemas.openxmlformats.org/officeDocument/2006/relationships/oleObject" Target="embeddings/oleObject341.bin"/><Relationship Id="rId604" Type="http://schemas.openxmlformats.org/officeDocument/2006/relationships/image" Target="media/image249.wmf"/><Relationship Id="rId646" Type="http://schemas.openxmlformats.org/officeDocument/2006/relationships/image" Target="media/image270.wmf"/><Relationship Id="rId811" Type="http://schemas.openxmlformats.org/officeDocument/2006/relationships/oleObject" Target="embeddings/oleObject467.bin"/><Relationship Id="rId201" Type="http://schemas.openxmlformats.org/officeDocument/2006/relationships/image" Target="media/image91.wmf"/><Relationship Id="rId243" Type="http://schemas.openxmlformats.org/officeDocument/2006/relationships/oleObject" Target="embeddings/oleObject127.bin"/><Relationship Id="rId285" Type="http://schemas.openxmlformats.org/officeDocument/2006/relationships/oleObject" Target="embeddings/oleObject149.bin"/><Relationship Id="rId450" Type="http://schemas.openxmlformats.org/officeDocument/2006/relationships/oleObject" Target="embeddings/oleObject241.bin"/><Relationship Id="rId506" Type="http://schemas.openxmlformats.org/officeDocument/2006/relationships/oleObject" Target="embeddings/oleObject277.bin"/><Relationship Id="rId688" Type="http://schemas.openxmlformats.org/officeDocument/2006/relationships/oleObject" Target="embeddings/oleObject398.bin"/><Relationship Id="rId853" Type="http://schemas.openxmlformats.org/officeDocument/2006/relationships/oleObject" Target="embeddings/oleObject509.bin"/><Relationship Id="rId895" Type="http://schemas.openxmlformats.org/officeDocument/2006/relationships/oleObject" Target="embeddings/oleObject544.bin"/><Relationship Id="rId909" Type="http://schemas.openxmlformats.org/officeDocument/2006/relationships/oleObject" Target="embeddings/oleObject558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4.bin"/><Relationship Id="rId310" Type="http://schemas.openxmlformats.org/officeDocument/2006/relationships/oleObject" Target="embeddings/oleObject162.bin"/><Relationship Id="rId492" Type="http://schemas.openxmlformats.org/officeDocument/2006/relationships/image" Target="media/image218.wmf"/><Relationship Id="rId548" Type="http://schemas.openxmlformats.org/officeDocument/2006/relationships/oleObject" Target="embeddings/oleObject314.bin"/><Relationship Id="rId713" Type="http://schemas.openxmlformats.org/officeDocument/2006/relationships/oleObject" Target="embeddings/oleObject412.bin"/><Relationship Id="rId755" Type="http://schemas.openxmlformats.org/officeDocument/2006/relationships/image" Target="media/image316.wmf"/><Relationship Id="rId797" Type="http://schemas.openxmlformats.org/officeDocument/2006/relationships/image" Target="media/image333.wmf"/><Relationship Id="rId920" Type="http://schemas.openxmlformats.org/officeDocument/2006/relationships/oleObject" Target="embeddings/oleObject569.bin"/><Relationship Id="rId962" Type="http://schemas.openxmlformats.org/officeDocument/2006/relationships/oleObject" Target="embeddings/oleObject611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4.wmf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187.bin"/><Relationship Id="rId394" Type="http://schemas.openxmlformats.org/officeDocument/2006/relationships/image" Target="media/image178.wmf"/><Relationship Id="rId408" Type="http://schemas.openxmlformats.org/officeDocument/2006/relationships/oleObject" Target="embeddings/oleObject218.bin"/><Relationship Id="rId615" Type="http://schemas.openxmlformats.org/officeDocument/2006/relationships/oleObject" Target="embeddings/oleObject355.bin"/><Relationship Id="rId822" Type="http://schemas.openxmlformats.org/officeDocument/2006/relationships/oleObject" Target="embeddings/oleObject478.bin"/><Relationship Id="rId212" Type="http://schemas.openxmlformats.org/officeDocument/2006/relationships/oleObject" Target="embeddings/oleObject111.bin"/><Relationship Id="rId254" Type="http://schemas.openxmlformats.org/officeDocument/2006/relationships/image" Target="media/image116.wmf"/><Relationship Id="rId657" Type="http://schemas.openxmlformats.org/officeDocument/2006/relationships/oleObject" Target="embeddings/oleObject378.bin"/><Relationship Id="rId699" Type="http://schemas.openxmlformats.org/officeDocument/2006/relationships/oleObject" Target="embeddings/oleObject404.bin"/><Relationship Id="rId864" Type="http://schemas.openxmlformats.org/officeDocument/2006/relationships/oleObject" Target="embeddings/oleObject518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0.bin"/><Relationship Id="rId296" Type="http://schemas.openxmlformats.org/officeDocument/2006/relationships/oleObject" Target="embeddings/oleObject155.bin"/><Relationship Id="rId461" Type="http://schemas.openxmlformats.org/officeDocument/2006/relationships/oleObject" Target="embeddings/oleObject250.bin"/><Relationship Id="rId517" Type="http://schemas.openxmlformats.org/officeDocument/2006/relationships/oleObject" Target="embeddings/oleObject285.bin"/><Relationship Id="rId559" Type="http://schemas.openxmlformats.org/officeDocument/2006/relationships/oleObject" Target="embeddings/oleObject322.bin"/><Relationship Id="rId724" Type="http://schemas.openxmlformats.org/officeDocument/2006/relationships/image" Target="media/image300.wmf"/><Relationship Id="rId766" Type="http://schemas.openxmlformats.org/officeDocument/2006/relationships/oleObject" Target="embeddings/oleObject441.bin"/><Relationship Id="rId931" Type="http://schemas.openxmlformats.org/officeDocument/2006/relationships/oleObject" Target="embeddings/oleObject580.bin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81.bin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8.bin"/><Relationship Id="rId363" Type="http://schemas.openxmlformats.org/officeDocument/2006/relationships/image" Target="media/image165.wmf"/><Relationship Id="rId419" Type="http://schemas.openxmlformats.org/officeDocument/2006/relationships/oleObject" Target="embeddings/oleObject224.bin"/><Relationship Id="rId570" Type="http://schemas.openxmlformats.org/officeDocument/2006/relationships/oleObject" Target="embeddings/oleObject328.bin"/><Relationship Id="rId626" Type="http://schemas.openxmlformats.org/officeDocument/2006/relationships/image" Target="media/image260.wmf"/><Relationship Id="rId223" Type="http://schemas.openxmlformats.org/officeDocument/2006/relationships/image" Target="media/image101.wmf"/><Relationship Id="rId430" Type="http://schemas.openxmlformats.org/officeDocument/2006/relationships/image" Target="media/image195.wmf"/><Relationship Id="rId668" Type="http://schemas.openxmlformats.org/officeDocument/2006/relationships/oleObject" Target="embeddings/oleObject388.bin"/><Relationship Id="rId833" Type="http://schemas.openxmlformats.org/officeDocument/2006/relationships/oleObject" Target="embeddings/oleObject489.bin"/><Relationship Id="rId875" Type="http://schemas.openxmlformats.org/officeDocument/2006/relationships/oleObject" Target="embeddings/oleObject524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8.bin"/><Relationship Id="rId472" Type="http://schemas.openxmlformats.org/officeDocument/2006/relationships/image" Target="media/image209.wmf"/><Relationship Id="rId528" Type="http://schemas.openxmlformats.org/officeDocument/2006/relationships/oleObject" Target="embeddings/oleObject296.bin"/><Relationship Id="rId735" Type="http://schemas.openxmlformats.org/officeDocument/2006/relationships/oleObject" Target="embeddings/oleObject424.bin"/><Relationship Id="rId900" Type="http://schemas.openxmlformats.org/officeDocument/2006/relationships/oleObject" Target="embeddings/oleObject549.bin"/><Relationship Id="rId942" Type="http://schemas.openxmlformats.org/officeDocument/2006/relationships/oleObject" Target="embeddings/oleObject591.bin"/><Relationship Id="rId125" Type="http://schemas.openxmlformats.org/officeDocument/2006/relationships/image" Target="media/image54.wmf"/><Relationship Id="rId167" Type="http://schemas.openxmlformats.org/officeDocument/2006/relationships/image" Target="media/image75.wmf"/><Relationship Id="rId332" Type="http://schemas.openxmlformats.org/officeDocument/2006/relationships/oleObject" Target="embeddings/oleObject175.bin"/><Relationship Id="rId374" Type="http://schemas.openxmlformats.org/officeDocument/2006/relationships/image" Target="media/image169.wmf"/><Relationship Id="rId581" Type="http://schemas.openxmlformats.org/officeDocument/2006/relationships/oleObject" Target="embeddings/oleObject336.bin"/><Relationship Id="rId777" Type="http://schemas.openxmlformats.org/officeDocument/2006/relationships/image" Target="media/image325.wmf"/><Relationship Id="rId71" Type="http://schemas.openxmlformats.org/officeDocument/2006/relationships/oleObject" Target="embeddings/oleObject37.bin"/><Relationship Id="rId234" Type="http://schemas.openxmlformats.org/officeDocument/2006/relationships/image" Target="media/image106.wmf"/><Relationship Id="rId637" Type="http://schemas.openxmlformats.org/officeDocument/2006/relationships/oleObject" Target="embeddings/oleObject366.bin"/><Relationship Id="rId679" Type="http://schemas.openxmlformats.org/officeDocument/2006/relationships/image" Target="media/image280.wmf"/><Relationship Id="rId802" Type="http://schemas.openxmlformats.org/officeDocument/2006/relationships/image" Target="media/image335.wmf"/><Relationship Id="rId844" Type="http://schemas.openxmlformats.org/officeDocument/2006/relationships/oleObject" Target="embeddings/oleObject500.bin"/><Relationship Id="rId886" Type="http://schemas.openxmlformats.org/officeDocument/2006/relationships/oleObject" Target="embeddings/oleObject5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3.bin"/><Relationship Id="rId441" Type="http://schemas.openxmlformats.org/officeDocument/2006/relationships/oleObject" Target="embeddings/oleObject236.bin"/><Relationship Id="rId483" Type="http://schemas.openxmlformats.org/officeDocument/2006/relationships/oleObject" Target="embeddings/oleObject264.bin"/><Relationship Id="rId539" Type="http://schemas.openxmlformats.org/officeDocument/2006/relationships/oleObject" Target="embeddings/oleObject306.bin"/><Relationship Id="rId690" Type="http://schemas.openxmlformats.org/officeDocument/2006/relationships/oleObject" Target="embeddings/oleObject399.bin"/><Relationship Id="rId704" Type="http://schemas.openxmlformats.org/officeDocument/2006/relationships/image" Target="media/image291.wmf"/><Relationship Id="rId746" Type="http://schemas.openxmlformats.org/officeDocument/2006/relationships/image" Target="media/image311.wmf"/><Relationship Id="rId911" Type="http://schemas.openxmlformats.org/officeDocument/2006/relationships/oleObject" Target="embeddings/oleObject560.bin"/><Relationship Id="rId40" Type="http://schemas.openxmlformats.org/officeDocument/2006/relationships/image" Target="media/image17.wmf"/><Relationship Id="rId136" Type="http://schemas.openxmlformats.org/officeDocument/2006/relationships/image" Target="media/image59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7.bin"/><Relationship Id="rId343" Type="http://schemas.openxmlformats.org/officeDocument/2006/relationships/oleObject" Target="embeddings/oleObject182.bin"/><Relationship Id="rId550" Type="http://schemas.openxmlformats.org/officeDocument/2006/relationships/image" Target="media/image229.wmf"/><Relationship Id="rId788" Type="http://schemas.openxmlformats.org/officeDocument/2006/relationships/oleObject" Target="embeddings/oleObject453.bin"/><Relationship Id="rId953" Type="http://schemas.openxmlformats.org/officeDocument/2006/relationships/oleObject" Target="embeddings/oleObject602.bin"/><Relationship Id="rId82" Type="http://schemas.openxmlformats.org/officeDocument/2006/relationships/image" Target="media/image34.wmf"/><Relationship Id="rId203" Type="http://schemas.openxmlformats.org/officeDocument/2006/relationships/image" Target="media/image92.wmf"/><Relationship Id="rId385" Type="http://schemas.openxmlformats.org/officeDocument/2006/relationships/image" Target="media/image174.wmf"/><Relationship Id="rId592" Type="http://schemas.openxmlformats.org/officeDocument/2006/relationships/oleObject" Target="embeddings/oleObject343.bin"/><Relationship Id="rId606" Type="http://schemas.openxmlformats.org/officeDocument/2006/relationships/image" Target="media/image250.wmf"/><Relationship Id="rId648" Type="http://schemas.openxmlformats.org/officeDocument/2006/relationships/image" Target="media/image271.wmf"/><Relationship Id="rId813" Type="http://schemas.openxmlformats.org/officeDocument/2006/relationships/oleObject" Target="embeddings/oleObject469.bin"/><Relationship Id="rId855" Type="http://schemas.openxmlformats.org/officeDocument/2006/relationships/oleObject" Target="embeddings/oleObject511.bin"/><Relationship Id="rId245" Type="http://schemas.openxmlformats.org/officeDocument/2006/relationships/oleObject" Target="embeddings/oleObject128.bin"/><Relationship Id="rId287" Type="http://schemas.openxmlformats.org/officeDocument/2006/relationships/oleObject" Target="embeddings/oleObject150.bin"/><Relationship Id="rId410" Type="http://schemas.openxmlformats.org/officeDocument/2006/relationships/oleObject" Target="embeddings/oleObject219.bin"/><Relationship Id="rId452" Type="http://schemas.openxmlformats.org/officeDocument/2006/relationships/oleObject" Target="embeddings/oleObject242.bin"/><Relationship Id="rId494" Type="http://schemas.openxmlformats.org/officeDocument/2006/relationships/image" Target="media/image219.wmf"/><Relationship Id="rId508" Type="http://schemas.openxmlformats.org/officeDocument/2006/relationships/oleObject" Target="embeddings/oleObject278.bin"/><Relationship Id="rId715" Type="http://schemas.openxmlformats.org/officeDocument/2006/relationships/oleObject" Target="embeddings/oleObject413.bin"/><Relationship Id="rId897" Type="http://schemas.openxmlformats.org/officeDocument/2006/relationships/oleObject" Target="embeddings/oleObject546.bin"/><Relationship Id="rId922" Type="http://schemas.openxmlformats.org/officeDocument/2006/relationships/oleObject" Target="embeddings/oleObject571.bin"/><Relationship Id="rId105" Type="http://schemas.openxmlformats.org/officeDocument/2006/relationships/image" Target="media/image44.wmf"/><Relationship Id="rId147" Type="http://schemas.openxmlformats.org/officeDocument/2006/relationships/image" Target="media/image65.wmf"/><Relationship Id="rId312" Type="http://schemas.openxmlformats.org/officeDocument/2006/relationships/oleObject" Target="embeddings/oleObject163.bin"/><Relationship Id="rId354" Type="http://schemas.openxmlformats.org/officeDocument/2006/relationships/oleObject" Target="embeddings/oleObject188.bin"/><Relationship Id="rId757" Type="http://schemas.openxmlformats.org/officeDocument/2006/relationships/oleObject" Target="embeddings/oleObject435.bin"/><Relationship Id="rId799" Type="http://schemas.openxmlformats.org/officeDocument/2006/relationships/image" Target="media/image334.wmf"/><Relationship Id="rId964" Type="http://schemas.openxmlformats.org/officeDocument/2006/relationships/theme" Target="theme/theme1.xml"/><Relationship Id="rId51" Type="http://schemas.openxmlformats.org/officeDocument/2006/relationships/oleObject" Target="embeddings/oleObject26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8.bin"/><Relationship Id="rId396" Type="http://schemas.openxmlformats.org/officeDocument/2006/relationships/image" Target="media/image179.wmf"/><Relationship Id="rId561" Type="http://schemas.openxmlformats.org/officeDocument/2006/relationships/image" Target="media/image232.wmf"/><Relationship Id="rId617" Type="http://schemas.openxmlformats.org/officeDocument/2006/relationships/oleObject" Target="embeddings/oleObject356.bin"/><Relationship Id="rId659" Type="http://schemas.openxmlformats.org/officeDocument/2006/relationships/oleObject" Target="embeddings/oleObject380.bin"/><Relationship Id="rId824" Type="http://schemas.openxmlformats.org/officeDocument/2006/relationships/oleObject" Target="embeddings/oleObject480.bin"/><Relationship Id="rId866" Type="http://schemas.openxmlformats.org/officeDocument/2006/relationships/header" Target="header2.xml"/><Relationship Id="rId214" Type="http://schemas.openxmlformats.org/officeDocument/2006/relationships/oleObject" Target="embeddings/oleObject112.bin"/><Relationship Id="rId256" Type="http://schemas.openxmlformats.org/officeDocument/2006/relationships/image" Target="media/image117.wmf"/><Relationship Id="rId298" Type="http://schemas.openxmlformats.org/officeDocument/2006/relationships/image" Target="media/image137.wmf"/><Relationship Id="rId421" Type="http://schemas.openxmlformats.org/officeDocument/2006/relationships/oleObject" Target="embeddings/oleObject225.bin"/><Relationship Id="rId463" Type="http://schemas.openxmlformats.org/officeDocument/2006/relationships/oleObject" Target="embeddings/oleObject251.bin"/><Relationship Id="rId519" Type="http://schemas.openxmlformats.org/officeDocument/2006/relationships/oleObject" Target="embeddings/oleObject287.bin"/><Relationship Id="rId670" Type="http://schemas.openxmlformats.org/officeDocument/2006/relationships/oleObject" Target="embeddings/oleObject389.bin"/><Relationship Id="rId116" Type="http://schemas.openxmlformats.org/officeDocument/2006/relationships/oleObject" Target="embeddings/oleObject61.bin"/><Relationship Id="rId158" Type="http://schemas.openxmlformats.org/officeDocument/2006/relationships/oleObject" Target="embeddings/oleObject82.bin"/><Relationship Id="rId323" Type="http://schemas.openxmlformats.org/officeDocument/2006/relationships/image" Target="media/image148.wmf"/><Relationship Id="rId530" Type="http://schemas.openxmlformats.org/officeDocument/2006/relationships/oleObject" Target="embeddings/oleObject298.bin"/><Relationship Id="rId726" Type="http://schemas.openxmlformats.org/officeDocument/2006/relationships/image" Target="media/image301.wmf"/><Relationship Id="rId768" Type="http://schemas.openxmlformats.org/officeDocument/2006/relationships/oleObject" Target="embeddings/oleObject442.bin"/><Relationship Id="rId933" Type="http://schemas.openxmlformats.org/officeDocument/2006/relationships/oleObject" Target="embeddings/oleObject582.bin"/><Relationship Id="rId20" Type="http://schemas.openxmlformats.org/officeDocument/2006/relationships/oleObject" Target="embeddings/oleObject8.bin"/><Relationship Id="rId62" Type="http://schemas.openxmlformats.org/officeDocument/2006/relationships/image" Target="media/image24.wmf"/><Relationship Id="rId365" Type="http://schemas.openxmlformats.org/officeDocument/2006/relationships/oleObject" Target="embeddings/oleObject194.bin"/><Relationship Id="rId572" Type="http://schemas.openxmlformats.org/officeDocument/2006/relationships/oleObject" Target="embeddings/oleObject329.bin"/><Relationship Id="rId628" Type="http://schemas.openxmlformats.org/officeDocument/2006/relationships/image" Target="media/image261.wmf"/><Relationship Id="rId835" Type="http://schemas.openxmlformats.org/officeDocument/2006/relationships/oleObject" Target="embeddings/oleObject491.bin"/><Relationship Id="rId225" Type="http://schemas.openxmlformats.org/officeDocument/2006/relationships/image" Target="media/image102.wmf"/><Relationship Id="rId267" Type="http://schemas.openxmlformats.org/officeDocument/2006/relationships/oleObject" Target="embeddings/oleObject139.bin"/><Relationship Id="rId432" Type="http://schemas.openxmlformats.org/officeDocument/2006/relationships/image" Target="media/image196.wmf"/><Relationship Id="rId474" Type="http://schemas.openxmlformats.org/officeDocument/2006/relationships/oleObject" Target="embeddings/oleObject259.bin"/><Relationship Id="rId877" Type="http://schemas.openxmlformats.org/officeDocument/2006/relationships/oleObject" Target="embeddings/oleObject526.bin"/><Relationship Id="rId127" Type="http://schemas.openxmlformats.org/officeDocument/2006/relationships/image" Target="media/image55.wmf"/><Relationship Id="rId681" Type="http://schemas.openxmlformats.org/officeDocument/2006/relationships/image" Target="media/image281.wmf"/><Relationship Id="rId737" Type="http://schemas.openxmlformats.org/officeDocument/2006/relationships/oleObject" Target="embeddings/oleObject425.bin"/><Relationship Id="rId779" Type="http://schemas.openxmlformats.org/officeDocument/2006/relationships/image" Target="media/image326.wmf"/><Relationship Id="rId902" Type="http://schemas.openxmlformats.org/officeDocument/2006/relationships/oleObject" Target="embeddings/oleObject551.bin"/><Relationship Id="rId944" Type="http://schemas.openxmlformats.org/officeDocument/2006/relationships/oleObject" Target="embeddings/oleObject593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8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77.bin"/><Relationship Id="rId376" Type="http://schemas.openxmlformats.org/officeDocument/2006/relationships/image" Target="media/image170.wmf"/><Relationship Id="rId541" Type="http://schemas.openxmlformats.org/officeDocument/2006/relationships/oleObject" Target="embeddings/oleObject307.bin"/><Relationship Id="rId583" Type="http://schemas.openxmlformats.org/officeDocument/2006/relationships/image" Target="media/image240.wmf"/><Relationship Id="rId639" Type="http://schemas.openxmlformats.org/officeDocument/2006/relationships/oleObject" Target="embeddings/oleObject367.bin"/><Relationship Id="rId790" Type="http://schemas.openxmlformats.org/officeDocument/2006/relationships/oleObject" Target="embeddings/oleObject454.bin"/><Relationship Id="rId804" Type="http://schemas.openxmlformats.org/officeDocument/2006/relationships/oleObject" Target="embeddings/oleObject46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36" Type="http://schemas.openxmlformats.org/officeDocument/2006/relationships/image" Target="media/image107.wmf"/><Relationship Id="rId278" Type="http://schemas.openxmlformats.org/officeDocument/2006/relationships/oleObject" Target="embeddings/oleObject144.bin"/><Relationship Id="rId401" Type="http://schemas.openxmlformats.org/officeDocument/2006/relationships/image" Target="media/image181.wmf"/><Relationship Id="rId443" Type="http://schemas.openxmlformats.org/officeDocument/2006/relationships/oleObject" Target="embeddings/oleObject237.bin"/><Relationship Id="rId650" Type="http://schemas.openxmlformats.org/officeDocument/2006/relationships/image" Target="media/image272.wmf"/><Relationship Id="rId846" Type="http://schemas.openxmlformats.org/officeDocument/2006/relationships/oleObject" Target="embeddings/oleObject502.bin"/><Relationship Id="rId888" Type="http://schemas.openxmlformats.org/officeDocument/2006/relationships/oleObject" Target="embeddings/oleObject537.bin"/><Relationship Id="rId303" Type="http://schemas.openxmlformats.org/officeDocument/2006/relationships/image" Target="media/image139.wmf"/><Relationship Id="rId485" Type="http://schemas.openxmlformats.org/officeDocument/2006/relationships/oleObject" Target="embeddings/oleObject265.bin"/><Relationship Id="rId692" Type="http://schemas.openxmlformats.org/officeDocument/2006/relationships/oleObject" Target="embeddings/oleObject400.bin"/><Relationship Id="rId706" Type="http://schemas.openxmlformats.org/officeDocument/2006/relationships/image" Target="media/image292.wmf"/><Relationship Id="rId748" Type="http://schemas.openxmlformats.org/officeDocument/2006/relationships/image" Target="media/image312.png"/><Relationship Id="rId913" Type="http://schemas.openxmlformats.org/officeDocument/2006/relationships/oleObject" Target="embeddings/oleObject562.bin"/><Relationship Id="rId955" Type="http://schemas.openxmlformats.org/officeDocument/2006/relationships/oleObject" Target="embeddings/oleObject604.bin"/><Relationship Id="rId42" Type="http://schemas.openxmlformats.org/officeDocument/2006/relationships/image" Target="media/image18.wmf"/><Relationship Id="rId84" Type="http://schemas.openxmlformats.org/officeDocument/2006/relationships/image" Target="media/image35.wmf"/><Relationship Id="rId138" Type="http://schemas.openxmlformats.org/officeDocument/2006/relationships/image" Target="media/image60.wmf"/><Relationship Id="rId345" Type="http://schemas.openxmlformats.org/officeDocument/2006/relationships/oleObject" Target="embeddings/oleObject183.bin"/><Relationship Id="rId387" Type="http://schemas.openxmlformats.org/officeDocument/2006/relationships/image" Target="media/image175.wmf"/><Relationship Id="rId510" Type="http://schemas.openxmlformats.org/officeDocument/2006/relationships/oleObject" Target="embeddings/oleObject280.bin"/><Relationship Id="rId552" Type="http://schemas.openxmlformats.org/officeDocument/2006/relationships/image" Target="media/image230.wmf"/><Relationship Id="rId594" Type="http://schemas.openxmlformats.org/officeDocument/2006/relationships/oleObject" Target="embeddings/oleObject344.bin"/><Relationship Id="rId608" Type="http://schemas.openxmlformats.org/officeDocument/2006/relationships/image" Target="media/image251.wmf"/><Relationship Id="rId815" Type="http://schemas.openxmlformats.org/officeDocument/2006/relationships/oleObject" Target="embeddings/oleObject471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20.bin"/><Relationship Id="rId857" Type="http://schemas.openxmlformats.org/officeDocument/2006/relationships/oleObject" Target="embeddings/oleObject513.bin"/><Relationship Id="rId899" Type="http://schemas.openxmlformats.org/officeDocument/2006/relationships/oleObject" Target="embeddings/oleObject548.bin"/><Relationship Id="rId107" Type="http://schemas.openxmlformats.org/officeDocument/2006/relationships/image" Target="media/image45.wmf"/><Relationship Id="rId289" Type="http://schemas.openxmlformats.org/officeDocument/2006/relationships/oleObject" Target="embeddings/oleObject151.bin"/><Relationship Id="rId454" Type="http://schemas.openxmlformats.org/officeDocument/2006/relationships/oleObject" Target="embeddings/oleObject244.bin"/><Relationship Id="rId496" Type="http://schemas.openxmlformats.org/officeDocument/2006/relationships/image" Target="media/image220.wmf"/><Relationship Id="rId661" Type="http://schemas.openxmlformats.org/officeDocument/2006/relationships/oleObject" Target="embeddings/oleObject382.bin"/><Relationship Id="rId717" Type="http://schemas.openxmlformats.org/officeDocument/2006/relationships/oleObject" Target="embeddings/oleObject414.bin"/><Relationship Id="rId759" Type="http://schemas.openxmlformats.org/officeDocument/2006/relationships/oleObject" Target="embeddings/oleObject436.bin"/><Relationship Id="rId924" Type="http://schemas.openxmlformats.org/officeDocument/2006/relationships/oleObject" Target="embeddings/oleObject573.bin"/><Relationship Id="rId11" Type="http://schemas.openxmlformats.org/officeDocument/2006/relationships/image" Target="media/image3.wmf"/><Relationship Id="rId53" Type="http://schemas.openxmlformats.org/officeDocument/2006/relationships/oleObject" Target="embeddings/oleObject27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9.bin"/><Relationship Id="rId398" Type="http://schemas.openxmlformats.org/officeDocument/2006/relationships/image" Target="media/image180.wmf"/><Relationship Id="rId521" Type="http://schemas.openxmlformats.org/officeDocument/2006/relationships/oleObject" Target="embeddings/oleObject289.bin"/><Relationship Id="rId563" Type="http://schemas.openxmlformats.org/officeDocument/2006/relationships/image" Target="media/image233.wmf"/><Relationship Id="rId619" Type="http://schemas.openxmlformats.org/officeDocument/2006/relationships/oleObject" Target="embeddings/oleObject357.bin"/><Relationship Id="rId770" Type="http://schemas.openxmlformats.org/officeDocument/2006/relationships/oleObject" Target="embeddings/oleObject443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26.bin"/><Relationship Id="rId826" Type="http://schemas.openxmlformats.org/officeDocument/2006/relationships/oleObject" Target="embeddings/oleObject482.bin"/><Relationship Id="rId868" Type="http://schemas.openxmlformats.org/officeDocument/2006/relationships/image" Target="media/image339.wmf"/><Relationship Id="rId258" Type="http://schemas.openxmlformats.org/officeDocument/2006/relationships/image" Target="media/image118.wmf"/><Relationship Id="rId465" Type="http://schemas.openxmlformats.org/officeDocument/2006/relationships/oleObject" Target="embeddings/oleObject252.bin"/><Relationship Id="rId630" Type="http://schemas.openxmlformats.org/officeDocument/2006/relationships/image" Target="media/image262.wmf"/><Relationship Id="rId672" Type="http://schemas.openxmlformats.org/officeDocument/2006/relationships/oleObject" Target="embeddings/oleObject390.bin"/><Relationship Id="rId728" Type="http://schemas.openxmlformats.org/officeDocument/2006/relationships/image" Target="media/image302.wmf"/><Relationship Id="rId935" Type="http://schemas.openxmlformats.org/officeDocument/2006/relationships/oleObject" Target="embeddings/oleObject584.bin"/><Relationship Id="rId22" Type="http://schemas.openxmlformats.org/officeDocument/2006/relationships/image" Target="media/image8.wmf"/><Relationship Id="rId64" Type="http://schemas.openxmlformats.org/officeDocument/2006/relationships/image" Target="media/image25.wmf"/><Relationship Id="rId118" Type="http://schemas.openxmlformats.org/officeDocument/2006/relationships/oleObject" Target="embeddings/oleObject62.bin"/><Relationship Id="rId325" Type="http://schemas.openxmlformats.org/officeDocument/2006/relationships/image" Target="media/image149.wmf"/><Relationship Id="rId367" Type="http://schemas.openxmlformats.org/officeDocument/2006/relationships/image" Target="media/image166.wmf"/><Relationship Id="rId532" Type="http://schemas.openxmlformats.org/officeDocument/2006/relationships/oleObject" Target="embeddings/oleObject300.bin"/><Relationship Id="rId574" Type="http://schemas.openxmlformats.org/officeDocument/2006/relationships/oleObject" Target="embeddings/oleObject330.bin"/><Relationship Id="rId171" Type="http://schemas.openxmlformats.org/officeDocument/2006/relationships/image" Target="media/image77.wmf"/><Relationship Id="rId227" Type="http://schemas.openxmlformats.org/officeDocument/2006/relationships/image" Target="media/image103.wmf"/><Relationship Id="rId781" Type="http://schemas.openxmlformats.org/officeDocument/2006/relationships/oleObject" Target="embeddings/oleObject449.bin"/><Relationship Id="rId837" Type="http://schemas.openxmlformats.org/officeDocument/2006/relationships/oleObject" Target="embeddings/oleObject493.bin"/><Relationship Id="rId879" Type="http://schemas.openxmlformats.org/officeDocument/2006/relationships/oleObject" Target="embeddings/oleObject528.bin"/><Relationship Id="rId269" Type="http://schemas.openxmlformats.org/officeDocument/2006/relationships/oleObject" Target="embeddings/oleObject140.bin"/><Relationship Id="rId434" Type="http://schemas.openxmlformats.org/officeDocument/2006/relationships/image" Target="media/image197.wmf"/><Relationship Id="rId476" Type="http://schemas.openxmlformats.org/officeDocument/2006/relationships/image" Target="media/image210.wmf"/><Relationship Id="rId641" Type="http://schemas.openxmlformats.org/officeDocument/2006/relationships/oleObject" Target="embeddings/oleObject368.bin"/><Relationship Id="rId683" Type="http://schemas.openxmlformats.org/officeDocument/2006/relationships/image" Target="media/image282.wmf"/><Relationship Id="rId739" Type="http://schemas.openxmlformats.org/officeDocument/2006/relationships/oleObject" Target="embeddings/oleObject426.bin"/><Relationship Id="rId890" Type="http://schemas.openxmlformats.org/officeDocument/2006/relationships/oleObject" Target="embeddings/oleObject539.bin"/><Relationship Id="rId904" Type="http://schemas.openxmlformats.org/officeDocument/2006/relationships/oleObject" Target="embeddings/oleObject553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6.png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8.bin"/><Relationship Id="rId501" Type="http://schemas.openxmlformats.org/officeDocument/2006/relationships/image" Target="media/image222.wmf"/><Relationship Id="rId543" Type="http://schemas.openxmlformats.org/officeDocument/2006/relationships/oleObject" Target="embeddings/oleObject309.bin"/><Relationship Id="rId946" Type="http://schemas.openxmlformats.org/officeDocument/2006/relationships/oleObject" Target="embeddings/oleObject595.bin"/><Relationship Id="rId75" Type="http://schemas.openxmlformats.org/officeDocument/2006/relationships/oleObject" Target="embeddings/oleObject39.bin"/><Relationship Id="rId140" Type="http://schemas.openxmlformats.org/officeDocument/2006/relationships/image" Target="media/image61.wmf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02.bin"/><Relationship Id="rId403" Type="http://schemas.openxmlformats.org/officeDocument/2006/relationships/image" Target="media/image182.wmf"/><Relationship Id="rId585" Type="http://schemas.openxmlformats.org/officeDocument/2006/relationships/image" Target="media/image241.wmf"/><Relationship Id="rId750" Type="http://schemas.openxmlformats.org/officeDocument/2006/relationships/oleObject" Target="embeddings/oleObject431.bin"/><Relationship Id="rId792" Type="http://schemas.openxmlformats.org/officeDocument/2006/relationships/oleObject" Target="embeddings/oleObject455.bin"/><Relationship Id="rId806" Type="http://schemas.openxmlformats.org/officeDocument/2006/relationships/oleObject" Target="embeddings/oleObject464.bin"/><Relationship Id="rId848" Type="http://schemas.openxmlformats.org/officeDocument/2006/relationships/oleObject" Target="embeddings/oleObject504.bin"/><Relationship Id="rId6" Type="http://schemas.openxmlformats.org/officeDocument/2006/relationships/endnotes" Target="endnotes.xml"/><Relationship Id="rId238" Type="http://schemas.openxmlformats.org/officeDocument/2006/relationships/image" Target="media/image108.wmf"/><Relationship Id="rId445" Type="http://schemas.openxmlformats.org/officeDocument/2006/relationships/oleObject" Target="embeddings/oleObject238.bin"/><Relationship Id="rId487" Type="http://schemas.openxmlformats.org/officeDocument/2006/relationships/oleObject" Target="embeddings/oleObject266.bin"/><Relationship Id="rId610" Type="http://schemas.openxmlformats.org/officeDocument/2006/relationships/image" Target="media/image252.wmf"/><Relationship Id="rId652" Type="http://schemas.openxmlformats.org/officeDocument/2006/relationships/image" Target="media/image273.wmf"/><Relationship Id="rId694" Type="http://schemas.openxmlformats.org/officeDocument/2006/relationships/image" Target="media/image287.wmf"/><Relationship Id="rId708" Type="http://schemas.openxmlformats.org/officeDocument/2006/relationships/image" Target="media/image293.wmf"/><Relationship Id="rId915" Type="http://schemas.openxmlformats.org/officeDocument/2006/relationships/oleObject" Target="embeddings/oleObject564.bin"/><Relationship Id="rId291" Type="http://schemas.openxmlformats.org/officeDocument/2006/relationships/oleObject" Target="embeddings/oleObject152.bin"/><Relationship Id="rId305" Type="http://schemas.openxmlformats.org/officeDocument/2006/relationships/image" Target="media/image140.wmf"/><Relationship Id="rId347" Type="http://schemas.openxmlformats.org/officeDocument/2006/relationships/image" Target="media/image157.wmf"/><Relationship Id="rId512" Type="http://schemas.openxmlformats.org/officeDocument/2006/relationships/image" Target="media/image225.wmf"/><Relationship Id="rId957" Type="http://schemas.openxmlformats.org/officeDocument/2006/relationships/oleObject" Target="embeddings/oleObject606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6.wmf"/><Relationship Id="rId151" Type="http://schemas.openxmlformats.org/officeDocument/2006/relationships/image" Target="media/image67.wmf"/><Relationship Id="rId389" Type="http://schemas.openxmlformats.org/officeDocument/2006/relationships/image" Target="media/image176.wmf"/><Relationship Id="rId554" Type="http://schemas.openxmlformats.org/officeDocument/2006/relationships/image" Target="media/image231.wmf"/><Relationship Id="rId596" Type="http://schemas.openxmlformats.org/officeDocument/2006/relationships/oleObject" Target="embeddings/oleObject345.bin"/><Relationship Id="rId761" Type="http://schemas.openxmlformats.org/officeDocument/2006/relationships/image" Target="media/image318.wmf"/><Relationship Id="rId817" Type="http://schemas.openxmlformats.org/officeDocument/2006/relationships/oleObject" Target="embeddings/oleObject473.bin"/><Relationship Id="rId859" Type="http://schemas.openxmlformats.org/officeDocument/2006/relationships/oleObject" Target="embeddings/oleObject514.bin"/><Relationship Id="rId193" Type="http://schemas.openxmlformats.org/officeDocument/2006/relationships/oleObject" Target="embeddings/oleObject100.bin"/><Relationship Id="rId207" Type="http://schemas.openxmlformats.org/officeDocument/2006/relationships/image" Target="media/image93.wmf"/><Relationship Id="rId249" Type="http://schemas.openxmlformats.org/officeDocument/2006/relationships/oleObject" Target="embeddings/oleObject130.bin"/><Relationship Id="rId414" Type="http://schemas.openxmlformats.org/officeDocument/2006/relationships/oleObject" Target="embeddings/oleObject221.bin"/><Relationship Id="rId456" Type="http://schemas.openxmlformats.org/officeDocument/2006/relationships/oleObject" Target="embeddings/oleObject245.bin"/><Relationship Id="rId498" Type="http://schemas.openxmlformats.org/officeDocument/2006/relationships/oleObject" Target="embeddings/oleObject272.bin"/><Relationship Id="rId621" Type="http://schemas.openxmlformats.org/officeDocument/2006/relationships/oleObject" Target="embeddings/oleObject358.bin"/><Relationship Id="rId663" Type="http://schemas.openxmlformats.org/officeDocument/2006/relationships/oleObject" Target="embeddings/oleObject384.bin"/><Relationship Id="rId870" Type="http://schemas.openxmlformats.org/officeDocument/2006/relationships/image" Target="media/image340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6.wmf"/><Relationship Id="rId260" Type="http://schemas.openxmlformats.org/officeDocument/2006/relationships/image" Target="media/image119.wmf"/><Relationship Id="rId316" Type="http://schemas.openxmlformats.org/officeDocument/2006/relationships/oleObject" Target="embeddings/oleObject165.bin"/><Relationship Id="rId523" Type="http://schemas.openxmlformats.org/officeDocument/2006/relationships/oleObject" Target="embeddings/oleObject291.bin"/><Relationship Id="rId719" Type="http://schemas.openxmlformats.org/officeDocument/2006/relationships/image" Target="media/image298.wmf"/><Relationship Id="rId926" Type="http://schemas.openxmlformats.org/officeDocument/2006/relationships/oleObject" Target="embeddings/oleObject575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0.bin"/><Relationship Id="rId565" Type="http://schemas.openxmlformats.org/officeDocument/2006/relationships/image" Target="media/image234.wmf"/><Relationship Id="rId730" Type="http://schemas.openxmlformats.org/officeDocument/2006/relationships/image" Target="media/image303.wmf"/><Relationship Id="rId772" Type="http://schemas.openxmlformats.org/officeDocument/2006/relationships/oleObject" Target="embeddings/oleObject444.bin"/><Relationship Id="rId828" Type="http://schemas.openxmlformats.org/officeDocument/2006/relationships/oleObject" Target="embeddings/oleObject484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27.bin"/><Relationship Id="rId467" Type="http://schemas.openxmlformats.org/officeDocument/2006/relationships/oleObject" Target="embeddings/oleObject254.bin"/><Relationship Id="rId632" Type="http://schemas.openxmlformats.org/officeDocument/2006/relationships/image" Target="media/image263.wmf"/><Relationship Id="rId271" Type="http://schemas.openxmlformats.org/officeDocument/2006/relationships/image" Target="media/image125.wmf"/><Relationship Id="rId674" Type="http://schemas.openxmlformats.org/officeDocument/2006/relationships/oleObject" Target="embeddings/oleObject391.bin"/><Relationship Id="rId881" Type="http://schemas.openxmlformats.org/officeDocument/2006/relationships/oleObject" Target="embeddings/oleObject530.bin"/><Relationship Id="rId937" Type="http://schemas.openxmlformats.org/officeDocument/2006/relationships/oleObject" Target="embeddings/oleObject586.bin"/><Relationship Id="rId24" Type="http://schemas.openxmlformats.org/officeDocument/2006/relationships/image" Target="media/image9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68.bin"/><Relationship Id="rId327" Type="http://schemas.openxmlformats.org/officeDocument/2006/relationships/image" Target="media/image150.png"/><Relationship Id="rId369" Type="http://schemas.openxmlformats.org/officeDocument/2006/relationships/image" Target="media/image167.wmf"/><Relationship Id="rId534" Type="http://schemas.openxmlformats.org/officeDocument/2006/relationships/oleObject" Target="embeddings/oleObject302.bin"/><Relationship Id="rId576" Type="http://schemas.openxmlformats.org/officeDocument/2006/relationships/oleObject" Target="embeddings/oleObject332.bin"/><Relationship Id="rId741" Type="http://schemas.openxmlformats.org/officeDocument/2006/relationships/oleObject" Target="embeddings/oleObject427.bin"/><Relationship Id="rId783" Type="http://schemas.openxmlformats.org/officeDocument/2006/relationships/image" Target="media/image327.wmf"/><Relationship Id="rId839" Type="http://schemas.openxmlformats.org/officeDocument/2006/relationships/oleObject" Target="embeddings/oleObject495.bin"/><Relationship Id="rId173" Type="http://schemas.openxmlformats.org/officeDocument/2006/relationships/image" Target="media/image78.wmf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03.bin"/><Relationship Id="rId436" Type="http://schemas.openxmlformats.org/officeDocument/2006/relationships/image" Target="media/image198.wmf"/><Relationship Id="rId601" Type="http://schemas.openxmlformats.org/officeDocument/2006/relationships/image" Target="media/image248.wmf"/><Relationship Id="rId643" Type="http://schemas.openxmlformats.org/officeDocument/2006/relationships/oleObject" Target="embeddings/oleObject369.bin"/><Relationship Id="rId240" Type="http://schemas.openxmlformats.org/officeDocument/2006/relationships/image" Target="media/image109.wmf"/><Relationship Id="rId478" Type="http://schemas.openxmlformats.org/officeDocument/2006/relationships/image" Target="media/image211.wmf"/><Relationship Id="rId685" Type="http://schemas.openxmlformats.org/officeDocument/2006/relationships/image" Target="media/image283.wmf"/><Relationship Id="rId850" Type="http://schemas.openxmlformats.org/officeDocument/2006/relationships/oleObject" Target="embeddings/oleObject506.bin"/><Relationship Id="rId892" Type="http://schemas.openxmlformats.org/officeDocument/2006/relationships/oleObject" Target="embeddings/oleObject541.bin"/><Relationship Id="rId906" Type="http://schemas.openxmlformats.org/officeDocument/2006/relationships/oleObject" Target="embeddings/oleObject555.bin"/><Relationship Id="rId948" Type="http://schemas.openxmlformats.org/officeDocument/2006/relationships/oleObject" Target="embeddings/oleObject597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282" Type="http://schemas.openxmlformats.org/officeDocument/2006/relationships/image" Target="media/image129.wmf"/><Relationship Id="rId338" Type="http://schemas.openxmlformats.org/officeDocument/2006/relationships/oleObject" Target="embeddings/oleObject179.bin"/><Relationship Id="rId503" Type="http://schemas.openxmlformats.org/officeDocument/2006/relationships/oleObject" Target="embeddings/oleObject275.bin"/><Relationship Id="rId545" Type="http://schemas.openxmlformats.org/officeDocument/2006/relationships/oleObject" Target="embeddings/oleObject311.bin"/><Relationship Id="rId587" Type="http://schemas.openxmlformats.org/officeDocument/2006/relationships/image" Target="media/image242.wmf"/><Relationship Id="rId710" Type="http://schemas.openxmlformats.org/officeDocument/2006/relationships/image" Target="media/image294.wmf"/><Relationship Id="rId752" Type="http://schemas.openxmlformats.org/officeDocument/2006/relationships/oleObject" Target="embeddings/oleObject432.bin"/><Relationship Id="rId808" Type="http://schemas.openxmlformats.org/officeDocument/2006/relationships/header" Target="header1.xml"/><Relationship Id="rId8" Type="http://schemas.openxmlformats.org/officeDocument/2006/relationships/oleObject" Target="embeddings/oleObject1.bin"/><Relationship Id="rId142" Type="http://schemas.openxmlformats.org/officeDocument/2006/relationships/image" Target="media/image62.png"/><Relationship Id="rId184" Type="http://schemas.openxmlformats.org/officeDocument/2006/relationships/image" Target="media/image83.wmf"/><Relationship Id="rId391" Type="http://schemas.openxmlformats.org/officeDocument/2006/relationships/image" Target="media/image177.wmf"/><Relationship Id="rId405" Type="http://schemas.openxmlformats.org/officeDocument/2006/relationships/image" Target="media/image183.wmf"/><Relationship Id="rId447" Type="http://schemas.openxmlformats.org/officeDocument/2006/relationships/oleObject" Target="embeddings/oleObject239.bin"/><Relationship Id="rId612" Type="http://schemas.openxmlformats.org/officeDocument/2006/relationships/image" Target="media/image253.wmf"/><Relationship Id="rId794" Type="http://schemas.openxmlformats.org/officeDocument/2006/relationships/oleObject" Target="embeddings/oleObject456.bin"/><Relationship Id="rId251" Type="http://schemas.openxmlformats.org/officeDocument/2006/relationships/oleObject" Target="embeddings/oleObject131.bin"/><Relationship Id="rId489" Type="http://schemas.openxmlformats.org/officeDocument/2006/relationships/oleObject" Target="embeddings/oleObject267.bin"/><Relationship Id="rId654" Type="http://schemas.openxmlformats.org/officeDocument/2006/relationships/oleObject" Target="embeddings/oleObject375.bin"/><Relationship Id="rId696" Type="http://schemas.openxmlformats.org/officeDocument/2006/relationships/image" Target="media/image288.wmf"/><Relationship Id="rId861" Type="http://schemas.openxmlformats.org/officeDocument/2006/relationships/oleObject" Target="embeddings/oleObject515.bin"/><Relationship Id="rId917" Type="http://schemas.openxmlformats.org/officeDocument/2006/relationships/oleObject" Target="embeddings/oleObject566.bin"/><Relationship Id="rId959" Type="http://schemas.openxmlformats.org/officeDocument/2006/relationships/oleObject" Target="embeddings/oleObject608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49" Type="http://schemas.openxmlformats.org/officeDocument/2006/relationships/image" Target="media/image158.wmf"/><Relationship Id="rId514" Type="http://schemas.openxmlformats.org/officeDocument/2006/relationships/oleObject" Target="embeddings/oleObject283.bin"/><Relationship Id="rId556" Type="http://schemas.openxmlformats.org/officeDocument/2006/relationships/oleObject" Target="embeddings/oleObject319.bin"/><Relationship Id="rId721" Type="http://schemas.openxmlformats.org/officeDocument/2006/relationships/oleObject" Target="embeddings/oleObject417.bin"/><Relationship Id="rId763" Type="http://schemas.openxmlformats.org/officeDocument/2006/relationships/oleObject" Target="embeddings/oleObject439.bin"/><Relationship Id="rId88" Type="http://schemas.openxmlformats.org/officeDocument/2006/relationships/image" Target="media/image37.wmf"/><Relationship Id="rId111" Type="http://schemas.openxmlformats.org/officeDocument/2006/relationships/image" Target="media/image47.wmf"/><Relationship Id="rId153" Type="http://schemas.openxmlformats.org/officeDocument/2006/relationships/image" Target="media/image68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91.bin"/><Relationship Id="rId416" Type="http://schemas.openxmlformats.org/officeDocument/2006/relationships/oleObject" Target="embeddings/oleObject222.bin"/><Relationship Id="rId598" Type="http://schemas.openxmlformats.org/officeDocument/2006/relationships/oleObject" Target="embeddings/oleObject346.bin"/><Relationship Id="rId819" Type="http://schemas.openxmlformats.org/officeDocument/2006/relationships/oleObject" Target="embeddings/oleObject475.bin"/><Relationship Id="rId220" Type="http://schemas.openxmlformats.org/officeDocument/2006/relationships/oleObject" Target="embeddings/oleObject115.bin"/><Relationship Id="rId458" Type="http://schemas.openxmlformats.org/officeDocument/2006/relationships/oleObject" Target="embeddings/oleObject247.bin"/><Relationship Id="rId623" Type="http://schemas.openxmlformats.org/officeDocument/2006/relationships/oleObject" Target="embeddings/oleObject359.bin"/><Relationship Id="rId665" Type="http://schemas.openxmlformats.org/officeDocument/2006/relationships/oleObject" Target="embeddings/oleObject386.bin"/><Relationship Id="rId830" Type="http://schemas.openxmlformats.org/officeDocument/2006/relationships/oleObject" Target="embeddings/oleObject486.bin"/><Relationship Id="rId872" Type="http://schemas.openxmlformats.org/officeDocument/2006/relationships/oleObject" Target="embeddings/oleObject522.bin"/><Relationship Id="rId928" Type="http://schemas.openxmlformats.org/officeDocument/2006/relationships/oleObject" Target="embeddings/oleObject577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9.bin"/><Relationship Id="rId262" Type="http://schemas.openxmlformats.org/officeDocument/2006/relationships/image" Target="media/image120.wmf"/><Relationship Id="rId318" Type="http://schemas.openxmlformats.org/officeDocument/2006/relationships/image" Target="media/image146.wmf"/><Relationship Id="rId525" Type="http://schemas.openxmlformats.org/officeDocument/2006/relationships/oleObject" Target="embeddings/oleObject293.bin"/><Relationship Id="rId567" Type="http://schemas.openxmlformats.org/officeDocument/2006/relationships/image" Target="media/image235.wmf"/><Relationship Id="rId732" Type="http://schemas.openxmlformats.org/officeDocument/2006/relationships/image" Target="media/image304.wmf"/><Relationship Id="rId99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198.bin"/><Relationship Id="rId774" Type="http://schemas.openxmlformats.org/officeDocument/2006/relationships/oleObject" Target="embeddings/oleObject445.bin"/><Relationship Id="rId427" Type="http://schemas.openxmlformats.org/officeDocument/2006/relationships/oleObject" Target="embeddings/oleObject228.bin"/><Relationship Id="rId469" Type="http://schemas.openxmlformats.org/officeDocument/2006/relationships/oleObject" Target="embeddings/oleObject256.bin"/><Relationship Id="rId634" Type="http://schemas.openxmlformats.org/officeDocument/2006/relationships/image" Target="media/image264.wmf"/><Relationship Id="rId676" Type="http://schemas.openxmlformats.org/officeDocument/2006/relationships/oleObject" Target="embeddings/oleObject392.bin"/><Relationship Id="rId841" Type="http://schemas.openxmlformats.org/officeDocument/2006/relationships/oleObject" Target="embeddings/oleObject497.bin"/><Relationship Id="rId883" Type="http://schemas.openxmlformats.org/officeDocument/2006/relationships/oleObject" Target="embeddings/oleObject53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73" Type="http://schemas.openxmlformats.org/officeDocument/2006/relationships/image" Target="media/image126.wmf"/><Relationship Id="rId329" Type="http://schemas.openxmlformats.org/officeDocument/2006/relationships/oleObject" Target="embeddings/oleObject173.bin"/><Relationship Id="rId480" Type="http://schemas.openxmlformats.org/officeDocument/2006/relationships/image" Target="media/image212.wmf"/><Relationship Id="rId536" Type="http://schemas.openxmlformats.org/officeDocument/2006/relationships/oleObject" Target="embeddings/oleObject304.bin"/><Relationship Id="rId701" Type="http://schemas.openxmlformats.org/officeDocument/2006/relationships/oleObject" Target="embeddings/oleObject406.bin"/><Relationship Id="rId939" Type="http://schemas.openxmlformats.org/officeDocument/2006/relationships/oleObject" Target="embeddings/oleObject588.bin"/><Relationship Id="rId68" Type="http://schemas.openxmlformats.org/officeDocument/2006/relationships/image" Target="media/image27.wmf"/><Relationship Id="rId133" Type="http://schemas.openxmlformats.org/officeDocument/2006/relationships/image" Target="media/image58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80.bin"/><Relationship Id="rId578" Type="http://schemas.openxmlformats.org/officeDocument/2006/relationships/oleObject" Target="embeddings/oleObject334.bin"/><Relationship Id="rId743" Type="http://schemas.openxmlformats.org/officeDocument/2006/relationships/oleObject" Target="embeddings/oleObject428.bin"/><Relationship Id="rId785" Type="http://schemas.openxmlformats.org/officeDocument/2006/relationships/image" Target="media/image328.wmf"/><Relationship Id="rId950" Type="http://schemas.openxmlformats.org/officeDocument/2006/relationships/oleObject" Target="embeddings/oleObject599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04.bin"/><Relationship Id="rId438" Type="http://schemas.openxmlformats.org/officeDocument/2006/relationships/oleObject" Target="embeddings/oleObject234.bin"/><Relationship Id="rId603" Type="http://schemas.openxmlformats.org/officeDocument/2006/relationships/oleObject" Target="embeddings/oleObject349.bin"/><Relationship Id="rId645" Type="http://schemas.openxmlformats.org/officeDocument/2006/relationships/oleObject" Target="embeddings/oleObject370.bin"/><Relationship Id="rId687" Type="http://schemas.openxmlformats.org/officeDocument/2006/relationships/image" Target="media/image284.wmf"/><Relationship Id="rId810" Type="http://schemas.openxmlformats.org/officeDocument/2006/relationships/oleObject" Target="embeddings/oleObject466.bin"/><Relationship Id="rId852" Type="http://schemas.openxmlformats.org/officeDocument/2006/relationships/oleObject" Target="embeddings/oleObject508.bin"/><Relationship Id="rId908" Type="http://schemas.openxmlformats.org/officeDocument/2006/relationships/oleObject" Target="embeddings/oleObject557.bin"/><Relationship Id="rId242" Type="http://schemas.openxmlformats.org/officeDocument/2006/relationships/image" Target="media/image110.wmf"/><Relationship Id="rId284" Type="http://schemas.openxmlformats.org/officeDocument/2006/relationships/image" Target="media/image130.wmf"/><Relationship Id="rId491" Type="http://schemas.openxmlformats.org/officeDocument/2006/relationships/oleObject" Target="embeddings/oleObject268.bin"/><Relationship Id="rId505" Type="http://schemas.openxmlformats.org/officeDocument/2006/relationships/image" Target="media/image223.wmf"/><Relationship Id="rId712" Type="http://schemas.openxmlformats.org/officeDocument/2006/relationships/image" Target="media/image295.wmf"/><Relationship Id="rId894" Type="http://schemas.openxmlformats.org/officeDocument/2006/relationships/oleObject" Target="embeddings/oleObject543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44" Type="http://schemas.openxmlformats.org/officeDocument/2006/relationships/oleObject" Target="embeddings/oleObject75.bin"/><Relationship Id="rId547" Type="http://schemas.openxmlformats.org/officeDocument/2006/relationships/oleObject" Target="embeddings/oleObject313.bin"/><Relationship Id="rId589" Type="http://schemas.openxmlformats.org/officeDocument/2006/relationships/image" Target="media/image243.wmf"/><Relationship Id="rId754" Type="http://schemas.openxmlformats.org/officeDocument/2006/relationships/oleObject" Target="embeddings/oleObject433.bin"/><Relationship Id="rId796" Type="http://schemas.openxmlformats.org/officeDocument/2006/relationships/oleObject" Target="embeddings/oleObject458.bin"/><Relationship Id="rId961" Type="http://schemas.openxmlformats.org/officeDocument/2006/relationships/oleObject" Target="embeddings/oleObject610.bin"/><Relationship Id="rId90" Type="http://schemas.openxmlformats.org/officeDocument/2006/relationships/image" Target="media/image38.wmf"/><Relationship Id="rId186" Type="http://schemas.openxmlformats.org/officeDocument/2006/relationships/image" Target="media/image84.wmf"/><Relationship Id="rId351" Type="http://schemas.openxmlformats.org/officeDocument/2006/relationships/image" Target="media/image159.wmf"/><Relationship Id="rId393" Type="http://schemas.openxmlformats.org/officeDocument/2006/relationships/oleObject" Target="embeddings/oleObject210.bin"/><Relationship Id="rId407" Type="http://schemas.openxmlformats.org/officeDocument/2006/relationships/image" Target="media/image184.wmf"/><Relationship Id="rId449" Type="http://schemas.openxmlformats.org/officeDocument/2006/relationships/oleObject" Target="embeddings/oleObject240.bin"/><Relationship Id="rId614" Type="http://schemas.openxmlformats.org/officeDocument/2006/relationships/image" Target="media/image254.wmf"/><Relationship Id="rId656" Type="http://schemas.openxmlformats.org/officeDocument/2006/relationships/oleObject" Target="embeddings/oleObject377.bin"/><Relationship Id="rId821" Type="http://schemas.openxmlformats.org/officeDocument/2006/relationships/oleObject" Target="embeddings/oleObject477.bin"/><Relationship Id="rId863" Type="http://schemas.openxmlformats.org/officeDocument/2006/relationships/oleObject" Target="embeddings/oleObject517.bin"/><Relationship Id="rId211" Type="http://schemas.openxmlformats.org/officeDocument/2006/relationships/image" Target="media/image95.wmf"/><Relationship Id="rId253" Type="http://schemas.openxmlformats.org/officeDocument/2006/relationships/oleObject" Target="embeddings/oleObject132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460" Type="http://schemas.openxmlformats.org/officeDocument/2006/relationships/oleObject" Target="embeddings/oleObject249.bin"/><Relationship Id="rId516" Type="http://schemas.openxmlformats.org/officeDocument/2006/relationships/oleObject" Target="embeddings/oleObject284.bin"/><Relationship Id="rId698" Type="http://schemas.openxmlformats.org/officeDocument/2006/relationships/image" Target="media/image289.wmf"/><Relationship Id="rId919" Type="http://schemas.openxmlformats.org/officeDocument/2006/relationships/oleObject" Target="embeddings/oleObject568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48.wmf"/><Relationship Id="rId320" Type="http://schemas.openxmlformats.org/officeDocument/2006/relationships/image" Target="media/image147.wmf"/><Relationship Id="rId558" Type="http://schemas.openxmlformats.org/officeDocument/2006/relationships/oleObject" Target="embeddings/oleObject321.bin"/><Relationship Id="rId723" Type="http://schemas.openxmlformats.org/officeDocument/2006/relationships/oleObject" Target="embeddings/oleObject418.bin"/><Relationship Id="rId765" Type="http://schemas.openxmlformats.org/officeDocument/2006/relationships/image" Target="media/image319.wmf"/><Relationship Id="rId930" Type="http://schemas.openxmlformats.org/officeDocument/2006/relationships/oleObject" Target="embeddings/oleObject579.bin"/><Relationship Id="rId155" Type="http://schemas.openxmlformats.org/officeDocument/2006/relationships/image" Target="media/image69.wmf"/><Relationship Id="rId197" Type="http://schemas.openxmlformats.org/officeDocument/2006/relationships/image" Target="media/image89.wmf"/><Relationship Id="rId362" Type="http://schemas.openxmlformats.org/officeDocument/2006/relationships/oleObject" Target="embeddings/oleObject192.bin"/><Relationship Id="rId418" Type="http://schemas.openxmlformats.org/officeDocument/2006/relationships/oleObject" Target="embeddings/oleObject223.bin"/><Relationship Id="rId625" Type="http://schemas.openxmlformats.org/officeDocument/2006/relationships/oleObject" Target="embeddings/oleObject360.bin"/><Relationship Id="rId832" Type="http://schemas.openxmlformats.org/officeDocument/2006/relationships/oleObject" Target="embeddings/oleObject488.bin"/><Relationship Id="rId222" Type="http://schemas.openxmlformats.org/officeDocument/2006/relationships/oleObject" Target="embeddings/oleObject116.bin"/><Relationship Id="rId264" Type="http://schemas.openxmlformats.org/officeDocument/2006/relationships/image" Target="media/image121.wmf"/><Relationship Id="rId471" Type="http://schemas.openxmlformats.org/officeDocument/2006/relationships/oleObject" Target="embeddings/oleObject257.bin"/><Relationship Id="rId667" Type="http://schemas.openxmlformats.org/officeDocument/2006/relationships/image" Target="media/image274.wmf"/><Relationship Id="rId874" Type="http://schemas.openxmlformats.org/officeDocument/2006/relationships/oleObject" Target="embeddings/oleObject523.bin"/><Relationship Id="rId17" Type="http://schemas.openxmlformats.org/officeDocument/2006/relationships/image" Target="media/image5.wmf"/><Relationship Id="rId59" Type="http://schemas.openxmlformats.org/officeDocument/2006/relationships/oleObject" Target="embeddings/oleObject30.bin"/><Relationship Id="rId124" Type="http://schemas.openxmlformats.org/officeDocument/2006/relationships/oleObject" Target="embeddings/oleObject65.bin"/><Relationship Id="rId527" Type="http://schemas.openxmlformats.org/officeDocument/2006/relationships/oleObject" Target="embeddings/oleObject295.bin"/><Relationship Id="rId569" Type="http://schemas.openxmlformats.org/officeDocument/2006/relationships/image" Target="media/image236.wmf"/><Relationship Id="rId734" Type="http://schemas.openxmlformats.org/officeDocument/2006/relationships/image" Target="media/image305.wmf"/><Relationship Id="rId776" Type="http://schemas.openxmlformats.org/officeDocument/2006/relationships/oleObject" Target="embeddings/oleObject446.bin"/><Relationship Id="rId941" Type="http://schemas.openxmlformats.org/officeDocument/2006/relationships/oleObject" Target="embeddings/oleObject590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86.bin"/><Relationship Id="rId331" Type="http://schemas.openxmlformats.org/officeDocument/2006/relationships/oleObject" Target="embeddings/oleObject174.bin"/><Relationship Id="rId373" Type="http://schemas.openxmlformats.org/officeDocument/2006/relationships/oleObject" Target="embeddings/oleObject199.bin"/><Relationship Id="rId429" Type="http://schemas.openxmlformats.org/officeDocument/2006/relationships/oleObject" Target="embeddings/oleObject229.bin"/><Relationship Id="rId580" Type="http://schemas.openxmlformats.org/officeDocument/2006/relationships/image" Target="media/image239.wmf"/><Relationship Id="rId636" Type="http://schemas.openxmlformats.org/officeDocument/2006/relationships/image" Target="media/image265.wmf"/><Relationship Id="rId801" Type="http://schemas.openxmlformats.org/officeDocument/2006/relationships/oleObject" Target="embeddings/oleObject46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35.bin"/><Relationship Id="rId678" Type="http://schemas.openxmlformats.org/officeDocument/2006/relationships/oleObject" Target="embeddings/oleObject393.bin"/><Relationship Id="rId843" Type="http://schemas.openxmlformats.org/officeDocument/2006/relationships/oleObject" Target="embeddings/oleObject499.bin"/><Relationship Id="rId885" Type="http://schemas.openxmlformats.org/officeDocument/2006/relationships/oleObject" Target="embeddings/oleObject534.bin"/><Relationship Id="rId28" Type="http://schemas.openxmlformats.org/officeDocument/2006/relationships/image" Target="media/image11.wmf"/><Relationship Id="rId275" Type="http://schemas.openxmlformats.org/officeDocument/2006/relationships/image" Target="media/image127.wmf"/><Relationship Id="rId300" Type="http://schemas.openxmlformats.org/officeDocument/2006/relationships/image" Target="media/image138.wmf"/><Relationship Id="rId482" Type="http://schemas.openxmlformats.org/officeDocument/2006/relationships/image" Target="media/image213.wmf"/><Relationship Id="rId538" Type="http://schemas.openxmlformats.org/officeDocument/2006/relationships/image" Target="media/image227.wmf"/><Relationship Id="rId703" Type="http://schemas.openxmlformats.org/officeDocument/2006/relationships/oleObject" Target="embeddings/oleObject407.bin"/><Relationship Id="rId745" Type="http://schemas.openxmlformats.org/officeDocument/2006/relationships/oleObject" Target="embeddings/oleObject429.bin"/><Relationship Id="rId910" Type="http://schemas.openxmlformats.org/officeDocument/2006/relationships/oleObject" Target="embeddings/oleObject559.bin"/><Relationship Id="rId952" Type="http://schemas.openxmlformats.org/officeDocument/2006/relationships/oleObject" Target="embeddings/oleObject60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77" Type="http://schemas.openxmlformats.org/officeDocument/2006/relationships/image" Target="media/image80.wmf"/><Relationship Id="rId342" Type="http://schemas.openxmlformats.org/officeDocument/2006/relationships/image" Target="media/image155.wmf"/><Relationship Id="rId384" Type="http://schemas.openxmlformats.org/officeDocument/2006/relationships/oleObject" Target="embeddings/oleObject205.bin"/><Relationship Id="rId591" Type="http://schemas.openxmlformats.org/officeDocument/2006/relationships/oleObject" Target="embeddings/oleObject342.bin"/><Relationship Id="rId605" Type="http://schemas.openxmlformats.org/officeDocument/2006/relationships/oleObject" Target="embeddings/oleObject350.bin"/><Relationship Id="rId787" Type="http://schemas.openxmlformats.org/officeDocument/2006/relationships/image" Target="media/image329.wmf"/><Relationship Id="rId812" Type="http://schemas.openxmlformats.org/officeDocument/2006/relationships/oleObject" Target="embeddings/oleObject468.bin"/><Relationship Id="rId202" Type="http://schemas.openxmlformats.org/officeDocument/2006/relationships/oleObject" Target="embeddings/oleObject105.bin"/><Relationship Id="rId244" Type="http://schemas.openxmlformats.org/officeDocument/2006/relationships/image" Target="media/image111.wmf"/><Relationship Id="rId647" Type="http://schemas.openxmlformats.org/officeDocument/2006/relationships/oleObject" Target="embeddings/oleObject371.bin"/><Relationship Id="rId689" Type="http://schemas.openxmlformats.org/officeDocument/2006/relationships/image" Target="media/image285.wmf"/><Relationship Id="rId854" Type="http://schemas.openxmlformats.org/officeDocument/2006/relationships/oleObject" Target="embeddings/oleObject510.bin"/><Relationship Id="rId896" Type="http://schemas.openxmlformats.org/officeDocument/2006/relationships/oleObject" Target="embeddings/oleObject545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31.wmf"/><Relationship Id="rId451" Type="http://schemas.openxmlformats.org/officeDocument/2006/relationships/image" Target="media/image204.wmf"/><Relationship Id="rId493" Type="http://schemas.openxmlformats.org/officeDocument/2006/relationships/oleObject" Target="embeddings/oleObject269.bin"/><Relationship Id="rId507" Type="http://schemas.openxmlformats.org/officeDocument/2006/relationships/image" Target="media/image224.wmf"/><Relationship Id="rId549" Type="http://schemas.openxmlformats.org/officeDocument/2006/relationships/oleObject" Target="embeddings/oleObject315.bin"/><Relationship Id="rId714" Type="http://schemas.openxmlformats.org/officeDocument/2006/relationships/image" Target="media/image296.wmf"/><Relationship Id="rId756" Type="http://schemas.openxmlformats.org/officeDocument/2006/relationships/oleObject" Target="embeddings/oleObject434.bin"/><Relationship Id="rId921" Type="http://schemas.openxmlformats.org/officeDocument/2006/relationships/oleObject" Target="embeddings/oleObject570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76.bin"/><Relationship Id="rId188" Type="http://schemas.openxmlformats.org/officeDocument/2006/relationships/image" Target="media/image85.wmf"/><Relationship Id="rId311" Type="http://schemas.openxmlformats.org/officeDocument/2006/relationships/image" Target="media/image143.wmf"/><Relationship Id="rId353" Type="http://schemas.openxmlformats.org/officeDocument/2006/relationships/image" Target="media/image160.wmf"/><Relationship Id="rId395" Type="http://schemas.openxmlformats.org/officeDocument/2006/relationships/oleObject" Target="embeddings/oleObject211.bin"/><Relationship Id="rId409" Type="http://schemas.openxmlformats.org/officeDocument/2006/relationships/image" Target="media/image185.wmf"/><Relationship Id="rId560" Type="http://schemas.openxmlformats.org/officeDocument/2006/relationships/oleObject" Target="embeddings/oleObject323.bin"/><Relationship Id="rId798" Type="http://schemas.openxmlformats.org/officeDocument/2006/relationships/oleObject" Target="embeddings/oleObject459.bin"/><Relationship Id="rId963" Type="http://schemas.openxmlformats.org/officeDocument/2006/relationships/fontTable" Target="fontTable.xml"/><Relationship Id="rId92" Type="http://schemas.openxmlformats.org/officeDocument/2006/relationships/image" Target="media/image39.wmf"/><Relationship Id="rId213" Type="http://schemas.openxmlformats.org/officeDocument/2006/relationships/image" Target="media/image96.wmf"/><Relationship Id="rId420" Type="http://schemas.openxmlformats.org/officeDocument/2006/relationships/image" Target="media/image190.wmf"/><Relationship Id="rId616" Type="http://schemas.openxmlformats.org/officeDocument/2006/relationships/image" Target="media/image255.wmf"/><Relationship Id="rId658" Type="http://schemas.openxmlformats.org/officeDocument/2006/relationships/oleObject" Target="embeddings/oleObject379.bin"/><Relationship Id="rId823" Type="http://schemas.openxmlformats.org/officeDocument/2006/relationships/oleObject" Target="embeddings/oleObject479.bin"/><Relationship Id="rId865" Type="http://schemas.openxmlformats.org/officeDocument/2006/relationships/oleObject" Target="embeddings/oleObject519.bin"/><Relationship Id="rId255" Type="http://schemas.openxmlformats.org/officeDocument/2006/relationships/oleObject" Target="embeddings/oleObject133.bin"/><Relationship Id="rId297" Type="http://schemas.openxmlformats.org/officeDocument/2006/relationships/image" Target="media/image136.png"/><Relationship Id="rId462" Type="http://schemas.openxmlformats.org/officeDocument/2006/relationships/image" Target="media/image206.wmf"/><Relationship Id="rId518" Type="http://schemas.openxmlformats.org/officeDocument/2006/relationships/oleObject" Target="embeddings/oleObject286.bin"/><Relationship Id="rId725" Type="http://schemas.openxmlformats.org/officeDocument/2006/relationships/oleObject" Target="embeddings/oleObject419.bin"/><Relationship Id="rId932" Type="http://schemas.openxmlformats.org/officeDocument/2006/relationships/oleObject" Target="embeddings/oleObject581.bin"/><Relationship Id="rId115" Type="http://schemas.openxmlformats.org/officeDocument/2006/relationships/image" Target="media/image49.wmf"/><Relationship Id="rId157" Type="http://schemas.openxmlformats.org/officeDocument/2006/relationships/image" Target="media/image70.wmf"/><Relationship Id="rId322" Type="http://schemas.openxmlformats.org/officeDocument/2006/relationships/oleObject" Target="embeddings/oleObject169.bin"/><Relationship Id="rId364" Type="http://schemas.openxmlformats.org/officeDocument/2006/relationships/oleObject" Target="embeddings/oleObject193.bin"/><Relationship Id="rId767" Type="http://schemas.openxmlformats.org/officeDocument/2006/relationships/image" Target="media/image320.wmf"/><Relationship Id="rId61" Type="http://schemas.openxmlformats.org/officeDocument/2006/relationships/oleObject" Target="embeddings/oleObject32.bin"/><Relationship Id="rId199" Type="http://schemas.openxmlformats.org/officeDocument/2006/relationships/image" Target="media/image90.wmf"/><Relationship Id="rId571" Type="http://schemas.openxmlformats.org/officeDocument/2006/relationships/image" Target="media/image237.wmf"/><Relationship Id="rId627" Type="http://schemas.openxmlformats.org/officeDocument/2006/relationships/oleObject" Target="embeddings/oleObject361.bin"/><Relationship Id="rId669" Type="http://schemas.openxmlformats.org/officeDocument/2006/relationships/image" Target="media/image275.wmf"/><Relationship Id="rId834" Type="http://schemas.openxmlformats.org/officeDocument/2006/relationships/oleObject" Target="embeddings/oleObject490.bin"/><Relationship Id="rId876" Type="http://schemas.openxmlformats.org/officeDocument/2006/relationships/oleObject" Target="embeddings/oleObject525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7.bin"/><Relationship Id="rId266" Type="http://schemas.openxmlformats.org/officeDocument/2006/relationships/image" Target="media/image122.wmf"/><Relationship Id="rId431" Type="http://schemas.openxmlformats.org/officeDocument/2006/relationships/oleObject" Target="embeddings/oleObject230.bin"/><Relationship Id="rId473" Type="http://schemas.openxmlformats.org/officeDocument/2006/relationships/oleObject" Target="embeddings/oleObject258.bin"/><Relationship Id="rId529" Type="http://schemas.openxmlformats.org/officeDocument/2006/relationships/oleObject" Target="embeddings/oleObject297.bin"/><Relationship Id="rId680" Type="http://schemas.openxmlformats.org/officeDocument/2006/relationships/oleObject" Target="embeddings/oleObject394.bin"/><Relationship Id="rId736" Type="http://schemas.openxmlformats.org/officeDocument/2006/relationships/image" Target="media/image306.wmf"/><Relationship Id="rId901" Type="http://schemas.openxmlformats.org/officeDocument/2006/relationships/oleObject" Target="embeddings/oleObject550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6.bin"/><Relationship Id="rId168" Type="http://schemas.openxmlformats.org/officeDocument/2006/relationships/oleObject" Target="embeddings/oleObject87.bin"/><Relationship Id="rId333" Type="http://schemas.openxmlformats.org/officeDocument/2006/relationships/oleObject" Target="embeddings/oleObject176.bin"/><Relationship Id="rId540" Type="http://schemas.openxmlformats.org/officeDocument/2006/relationships/image" Target="media/image228.wmf"/><Relationship Id="rId778" Type="http://schemas.openxmlformats.org/officeDocument/2006/relationships/oleObject" Target="embeddings/oleObject447.bin"/><Relationship Id="rId943" Type="http://schemas.openxmlformats.org/officeDocument/2006/relationships/oleObject" Target="embeddings/oleObject592.bin"/><Relationship Id="rId72" Type="http://schemas.openxmlformats.org/officeDocument/2006/relationships/image" Target="media/image29.wmf"/><Relationship Id="rId375" Type="http://schemas.openxmlformats.org/officeDocument/2006/relationships/oleObject" Target="embeddings/oleObject200.bin"/><Relationship Id="rId582" Type="http://schemas.openxmlformats.org/officeDocument/2006/relationships/oleObject" Target="embeddings/oleObject337.bin"/><Relationship Id="rId638" Type="http://schemas.openxmlformats.org/officeDocument/2006/relationships/image" Target="media/image266.wmf"/><Relationship Id="rId803" Type="http://schemas.openxmlformats.org/officeDocument/2006/relationships/oleObject" Target="embeddings/oleObject462.bin"/><Relationship Id="rId845" Type="http://schemas.openxmlformats.org/officeDocument/2006/relationships/oleObject" Target="embeddings/oleObject501.bin"/><Relationship Id="rId3" Type="http://schemas.openxmlformats.org/officeDocument/2006/relationships/settings" Target="settings.xml"/><Relationship Id="rId235" Type="http://schemas.openxmlformats.org/officeDocument/2006/relationships/oleObject" Target="embeddings/oleObject123.bin"/><Relationship Id="rId277" Type="http://schemas.openxmlformats.org/officeDocument/2006/relationships/image" Target="media/image128.wmf"/><Relationship Id="rId400" Type="http://schemas.openxmlformats.org/officeDocument/2006/relationships/oleObject" Target="embeddings/oleObject214.bin"/><Relationship Id="rId442" Type="http://schemas.openxmlformats.org/officeDocument/2006/relationships/image" Target="media/image200.wmf"/><Relationship Id="rId484" Type="http://schemas.openxmlformats.org/officeDocument/2006/relationships/image" Target="media/image214.wmf"/><Relationship Id="rId705" Type="http://schemas.openxmlformats.org/officeDocument/2006/relationships/oleObject" Target="embeddings/oleObject408.bin"/><Relationship Id="rId887" Type="http://schemas.openxmlformats.org/officeDocument/2006/relationships/oleObject" Target="embeddings/oleObject536.bin"/><Relationship Id="rId137" Type="http://schemas.openxmlformats.org/officeDocument/2006/relationships/oleObject" Target="embeddings/oleObject72.bin"/><Relationship Id="rId302" Type="http://schemas.openxmlformats.org/officeDocument/2006/relationships/oleObject" Target="embeddings/oleObject158.bin"/><Relationship Id="rId344" Type="http://schemas.openxmlformats.org/officeDocument/2006/relationships/image" Target="media/image156.wmf"/><Relationship Id="rId691" Type="http://schemas.openxmlformats.org/officeDocument/2006/relationships/image" Target="media/image286.wmf"/><Relationship Id="rId747" Type="http://schemas.openxmlformats.org/officeDocument/2006/relationships/oleObject" Target="embeddings/oleObject430.bin"/><Relationship Id="rId789" Type="http://schemas.openxmlformats.org/officeDocument/2006/relationships/image" Target="media/image330.wmf"/><Relationship Id="rId912" Type="http://schemas.openxmlformats.org/officeDocument/2006/relationships/oleObject" Target="embeddings/oleObject561.bin"/><Relationship Id="rId954" Type="http://schemas.openxmlformats.org/officeDocument/2006/relationships/oleObject" Target="embeddings/oleObject603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81.wmf"/><Relationship Id="rId386" Type="http://schemas.openxmlformats.org/officeDocument/2006/relationships/oleObject" Target="embeddings/oleObject206.bin"/><Relationship Id="rId551" Type="http://schemas.openxmlformats.org/officeDocument/2006/relationships/oleObject" Target="embeddings/oleObject316.bin"/><Relationship Id="rId593" Type="http://schemas.openxmlformats.org/officeDocument/2006/relationships/image" Target="media/image244.wmf"/><Relationship Id="rId607" Type="http://schemas.openxmlformats.org/officeDocument/2006/relationships/oleObject" Target="embeddings/oleObject351.bin"/><Relationship Id="rId649" Type="http://schemas.openxmlformats.org/officeDocument/2006/relationships/oleObject" Target="embeddings/oleObject372.bin"/><Relationship Id="rId814" Type="http://schemas.openxmlformats.org/officeDocument/2006/relationships/oleObject" Target="embeddings/oleObject470.bin"/><Relationship Id="rId856" Type="http://schemas.openxmlformats.org/officeDocument/2006/relationships/oleObject" Target="embeddings/oleObject512.bin"/><Relationship Id="rId190" Type="http://schemas.openxmlformats.org/officeDocument/2006/relationships/image" Target="media/image86.wmf"/><Relationship Id="rId204" Type="http://schemas.openxmlformats.org/officeDocument/2006/relationships/oleObject" Target="embeddings/oleObject106.bin"/><Relationship Id="rId246" Type="http://schemas.openxmlformats.org/officeDocument/2006/relationships/image" Target="media/image112.wmf"/><Relationship Id="rId288" Type="http://schemas.openxmlformats.org/officeDocument/2006/relationships/image" Target="media/image132.wmf"/><Relationship Id="rId411" Type="http://schemas.openxmlformats.org/officeDocument/2006/relationships/image" Target="media/image186.wmf"/><Relationship Id="rId453" Type="http://schemas.openxmlformats.org/officeDocument/2006/relationships/oleObject" Target="embeddings/oleObject243.bin"/><Relationship Id="rId509" Type="http://schemas.openxmlformats.org/officeDocument/2006/relationships/oleObject" Target="embeddings/oleObject279.bin"/><Relationship Id="rId660" Type="http://schemas.openxmlformats.org/officeDocument/2006/relationships/oleObject" Target="embeddings/oleObject381.bin"/><Relationship Id="rId898" Type="http://schemas.openxmlformats.org/officeDocument/2006/relationships/oleObject" Target="embeddings/oleObject547.bin"/><Relationship Id="rId106" Type="http://schemas.openxmlformats.org/officeDocument/2006/relationships/oleObject" Target="embeddings/oleObject56.bin"/><Relationship Id="rId313" Type="http://schemas.openxmlformats.org/officeDocument/2006/relationships/image" Target="media/image144.wmf"/><Relationship Id="rId495" Type="http://schemas.openxmlformats.org/officeDocument/2006/relationships/oleObject" Target="embeddings/oleObject270.bin"/><Relationship Id="rId716" Type="http://schemas.openxmlformats.org/officeDocument/2006/relationships/image" Target="media/image297.wmf"/><Relationship Id="rId758" Type="http://schemas.openxmlformats.org/officeDocument/2006/relationships/image" Target="media/image317.wmf"/><Relationship Id="rId923" Type="http://schemas.openxmlformats.org/officeDocument/2006/relationships/oleObject" Target="embeddings/oleObject572.bin"/><Relationship Id="rId10" Type="http://schemas.openxmlformats.org/officeDocument/2006/relationships/oleObject" Target="embeddings/oleObject2.bin"/><Relationship Id="rId52" Type="http://schemas.openxmlformats.org/officeDocument/2006/relationships/image" Target="media/image2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77.bin"/><Relationship Id="rId355" Type="http://schemas.openxmlformats.org/officeDocument/2006/relationships/image" Target="media/image161.wmf"/><Relationship Id="rId397" Type="http://schemas.openxmlformats.org/officeDocument/2006/relationships/oleObject" Target="embeddings/oleObject212.bin"/><Relationship Id="rId520" Type="http://schemas.openxmlformats.org/officeDocument/2006/relationships/oleObject" Target="embeddings/oleObject288.bin"/><Relationship Id="rId562" Type="http://schemas.openxmlformats.org/officeDocument/2006/relationships/oleObject" Target="embeddings/oleObject324.bin"/><Relationship Id="rId618" Type="http://schemas.openxmlformats.org/officeDocument/2006/relationships/image" Target="media/image256.wmf"/><Relationship Id="rId825" Type="http://schemas.openxmlformats.org/officeDocument/2006/relationships/oleObject" Target="embeddings/oleObject481.bin"/><Relationship Id="rId215" Type="http://schemas.openxmlformats.org/officeDocument/2006/relationships/image" Target="media/image97.wmf"/><Relationship Id="rId257" Type="http://schemas.openxmlformats.org/officeDocument/2006/relationships/oleObject" Target="embeddings/oleObject134.bin"/><Relationship Id="rId422" Type="http://schemas.openxmlformats.org/officeDocument/2006/relationships/image" Target="media/image191.wmf"/><Relationship Id="rId464" Type="http://schemas.openxmlformats.org/officeDocument/2006/relationships/image" Target="media/image207.wmf"/><Relationship Id="rId867" Type="http://schemas.openxmlformats.org/officeDocument/2006/relationships/footer" Target="footer2.xml"/><Relationship Id="rId299" Type="http://schemas.openxmlformats.org/officeDocument/2006/relationships/oleObject" Target="embeddings/oleObject156.bin"/><Relationship Id="rId727" Type="http://schemas.openxmlformats.org/officeDocument/2006/relationships/oleObject" Target="embeddings/oleObject420.bin"/><Relationship Id="rId934" Type="http://schemas.openxmlformats.org/officeDocument/2006/relationships/oleObject" Target="embeddings/oleObject583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1.wmf"/><Relationship Id="rId366" Type="http://schemas.openxmlformats.org/officeDocument/2006/relationships/oleObject" Target="embeddings/oleObject195.bin"/><Relationship Id="rId573" Type="http://schemas.openxmlformats.org/officeDocument/2006/relationships/image" Target="media/image238.wmf"/><Relationship Id="rId780" Type="http://schemas.openxmlformats.org/officeDocument/2006/relationships/oleObject" Target="embeddings/oleObject448.bin"/><Relationship Id="rId226" Type="http://schemas.openxmlformats.org/officeDocument/2006/relationships/oleObject" Target="embeddings/oleObject118.bin"/><Relationship Id="rId433" Type="http://schemas.openxmlformats.org/officeDocument/2006/relationships/oleObject" Target="embeddings/oleObject231.bin"/><Relationship Id="rId878" Type="http://schemas.openxmlformats.org/officeDocument/2006/relationships/oleObject" Target="embeddings/oleObject527.bin"/><Relationship Id="rId640" Type="http://schemas.openxmlformats.org/officeDocument/2006/relationships/image" Target="media/image267.wmf"/><Relationship Id="rId738" Type="http://schemas.openxmlformats.org/officeDocument/2006/relationships/image" Target="media/image307.wmf"/><Relationship Id="rId945" Type="http://schemas.openxmlformats.org/officeDocument/2006/relationships/oleObject" Target="embeddings/oleObject594.bin"/><Relationship Id="rId74" Type="http://schemas.openxmlformats.org/officeDocument/2006/relationships/image" Target="media/image30.wmf"/><Relationship Id="rId377" Type="http://schemas.openxmlformats.org/officeDocument/2006/relationships/oleObject" Target="embeddings/oleObject201.bin"/><Relationship Id="rId500" Type="http://schemas.openxmlformats.org/officeDocument/2006/relationships/oleObject" Target="embeddings/oleObject273.bin"/><Relationship Id="rId584" Type="http://schemas.openxmlformats.org/officeDocument/2006/relationships/oleObject" Target="embeddings/oleObject338.bin"/><Relationship Id="rId805" Type="http://schemas.openxmlformats.org/officeDocument/2006/relationships/image" Target="media/image336.png"/><Relationship Id="rId5" Type="http://schemas.openxmlformats.org/officeDocument/2006/relationships/footnotes" Target="footnotes.xml"/><Relationship Id="rId237" Type="http://schemas.openxmlformats.org/officeDocument/2006/relationships/oleObject" Target="embeddings/oleObject124.bin"/><Relationship Id="rId791" Type="http://schemas.openxmlformats.org/officeDocument/2006/relationships/image" Target="media/image331.wmf"/><Relationship Id="rId889" Type="http://schemas.openxmlformats.org/officeDocument/2006/relationships/oleObject" Target="embeddings/oleObject538.bin"/><Relationship Id="rId444" Type="http://schemas.openxmlformats.org/officeDocument/2006/relationships/image" Target="media/image201.wmf"/><Relationship Id="rId651" Type="http://schemas.openxmlformats.org/officeDocument/2006/relationships/oleObject" Target="embeddings/oleObject373.bin"/><Relationship Id="rId749" Type="http://schemas.openxmlformats.org/officeDocument/2006/relationships/image" Target="media/image313.wmf"/><Relationship Id="rId290" Type="http://schemas.openxmlformats.org/officeDocument/2006/relationships/image" Target="media/image133.wmf"/><Relationship Id="rId304" Type="http://schemas.openxmlformats.org/officeDocument/2006/relationships/oleObject" Target="embeddings/oleObject159.bin"/><Relationship Id="rId388" Type="http://schemas.openxmlformats.org/officeDocument/2006/relationships/oleObject" Target="embeddings/oleObject207.bin"/><Relationship Id="rId511" Type="http://schemas.openxmlformats.org/officeDocument/2006/relationships/oleObject" Target="embeddings/oleObject281.bin"/><Relationship Id="rId609" Type="http://schemas.openxmlformats.org/officeDocument/2006/relationships/oleObject" Target="embeddings/oleObject352.bin"/><Relationship Id="rId956" Type="http://schemas.openxmlformats.org/officeDocument/2006/relationships/oleObject" Target="embeddings/oleObject605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595" Type="http://schemas.openxmlformats.org/officeDocument/2006/relationships/image" Target="media/image245.wmf"/><Relationship Id="rId816" Type="http://schemas.openxmlformats.org/officeDocument/2006/relationships/oleObject" Target="embeddings/oleObject472.bin"/><Relationship Id="rId248" Type="http://schemas.openxmlformats.org/officeDocument/2006/relationships/image" Target="media/image113.wmf"/><Relationship Id="rId455" Type="http://schemas.openxmlformats.org/officeDocument/2006/relationships/image" Target="media/image205.wmf"/><Relationship Id="rId662" Type="http://schemas.openxmlformats.org/officeDocument/2006/relationships/oleObject" Target="embeddings/oleObject38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7.bin"/><Relationship Id="rId315" Type="http://schemas.openxmlformats.org/officeDocument/2006/relationships/image" Target="media/image145.wmf"/><Relationship Id="rId522" Type="http://schemas.openxmlformats.org/officeDocument/2006/relationships/oleObject" Target="embeddings/oleObject290.bin"/><Relationship Id="rId96" Type="http://schemas.openxmlformats.org/officeDocument/2006/relationships/oleObject" Target="embeddings/oleObject50.bin"/><Relationship Id="rId161" Type="http://schemas.openxmlformats.org/officeDocument/2006/relationships/image" Target="media/image72.wmf"/><Relationship Id="rId399" Type="http://schemas.openxmlformats.org/officeDocument/2006/relationships/oleObject" Target="embeddings/oleObject213.bin"/><Relationship Id="rId827" Type="http://schemas.openxmlformats.org/officeDocument/2006/relationships/oleObject" Target="embeddings/oleObject483.bin"/><Relationship Id="rId259" Type="http://schemas.openxmlformats.org/officeDocument/2006/relationships/oleObject" Target="embeddings/oleObject135.bin"/><Relationship Id="rId466" Type="http://schemas.openxmlformats.org/officeDocument/2006/relationships/oleObject" Target="embeddings/oleObject253.bin"/><Relationship Id="rId673" Type="http://schemas.openxmlformats.org/officeDocument/2006/relationships/image" Target="media/image277.wmf"/><Relationship Id="rId880" Type="http://schemas.openxmlformats.org/officeDocument/2006/relationships/oleObject" Target="embeddings/oleObject529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1.wmf"/><Relationship Id="rId326" Type="http://schemas.openxmlformats.org/officeDocument/2006/relationships/oleObject" Target="embeddings/oleObject171.bin"/><Relationship Id="rId533" Type="http://schemas.openxmlformats.org/officeDocument/2006/relationships/oleObject" Target="embeddings/oleObject301.bin"/><Relationship Id="rId740" Type="http://schemas.openxmlformats.org/officeDocument/2006/relationships/image" Target="media/image308.wmf"/><Relationship Id="rId838" Type="http://schemas.openxmlformats.org/officeDocument/2006/relationships/oleObject" Target="embeddings/oleObject494.bin"/><Relationship Id="rId172" Type="http://schemas.openxmlformats.org/officeDocument/2006/relationships/oleObject" Target="embeddings/oleObject89.bin"/><Relationship Id="rId477" Type="http://schemas.openxmlformats.org/officeDocument/2006/relationships/oleObject" Target="embeddings/oleObject261.bin"/><Relationship Id="rId600" Type="http://schemas.openxmlformats.org/officeDocument/2006/relationships/oleObject" Target="embeddings/oleObject347.bin"/><Relationship Id="rId684" Type="http://schemas.openxmlformats.org/officeDocument/2006/relationships/oleObject" Target="embeddings/oleObject396.bin"/><Relationship Id="rId337" Type="http://schemas.openxmlformats.org/officeDocument/2006/relationships/image" Target="media/image153.wmf"/><Relationship Id="rId891" Type="http://schemas.openxmlformats.org/officeDocument/2006/relationships/oleObject" Target="embeddings/oleObject540.bin"/><Relationship Id="rId905" Type="http://schemas.openxmlformats.org/officeDocument/2006/relationships/oleObject" Target="embeddings/oleObject554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310.bin"/><Relationship Id="rId751" Type="http://schemas.openxmlformats.org/officeDocument/2006/relationships/image" Target="media/image314.wmf"/><Relationship Id="rId849" Type="http://schemas.openxmlformats.org/officeDocument/2006/relationships/oleObject" Target="embeddings/oleObject505.bin"/><Relationship Id="rId183" Type="http://schemas.openxmlformats.org/officeDocument/2006/relationships/oleObject" Target="embeddings/oleObject95.bin"/><Relationship Id="rId390" Type="http://schemas.openxmlformats.org/officeDocument/2006/relationships/oleObject" Target="embeddings/oleObject208.bin"/><Relationship Id="rId404" Type="http://schemas.openxmlformats.org/officeDocument/2006/relationships/oleObject" Target="embeddings/oleObject216.bin"/><Relationship Id="rId611" Type="http://schemas.openxmlformats.org/officeDocument/2006/relationships/oleObject" Target="embeddings/oleObject353.bin"/><Relationship Id="rId250" Type="http://schemas.openxmlformats.org/officeDocument/2006/relationships/image" Target="media/image114.wmf"/><Relationship Id="rId488" Type="http://schemas.openxmlformats.org/officeDocument/2006/relationships/image" Target="media/image216.wmf"/><Relationship Id="rId695" Type="http://schemas.openxmlformats.org/officeDocument/2006/relationships/oleObject" Target="embeddings/oleObject402.bin"/><Relationship Id="rId709" Type="http://schemas.openxmlformats.org/officeDocument/2006/relationships/oleObject" Target="embeddings/oleObject410.bin"/><Relationship Id="rId916" Type="http://schemas.openxmlformats.org/officeDocument/2006/relationships/oleObject" Target="embeddings/oleObject565.bin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85.bin"/><Relationship Id="rId555" Type="http://schemas.openxmlformats.org/officeDocument/2006/relationships/oleObject" Target="embeddings/oleObject318.bin"/><Relationship Id="rId762" Type="http://schemas.openxmlformats.org/officeDocument/2006/relationships/oleObject" Target="embeddings/oleObject438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9.bin"/><Relationship Id="rId415" Type="http://schemas.openxmlformats.org/officeDocument/2006/relationships/image" Target="media/image188.wmf"/><Relationship Id="rId622" Type="http://schemas.openxmlformats.org/officeDocument/2006/relationships/image" Target="media/image258.wmf"/><Relationship Id="rId261" Type="http://schemas.openxmlformats.org/officeDocument/2006/relationships/oleObject" Target="embeddings/oleObject136.bin"/><Relationship Id="rId499" Type="http://schemas.openxmlformats.org/officeDocument/2006/relationships/image" Target="media/image221.wmf"/><Relationship Id="rId927" Type="http://schemas.openxmlformats.org/officeDocument/2006/relationships/oleObject" Target="embeddings/oleObject576.bin"/><Relationship Id="rId56" Type="http://schemas.openxmlformats.org/officeDocument/2006/relationships/image" Target="media/image22.wmf"/><Relationship Id="rId359" Type="http://schemas.openxmlformats.org/officeDocument/2006/relationships/image" Target="media/image163.wmf"/><Relationship Id="rId566" Type="http://schemas.openxmlformats.org/officeDocument/2006/relationships/oleObject" Target="embeddings/oleObject326.bin"/><Relationship Id="rId773" Type="http://schemas.openxmlformats.org/officeDocument/2006/relationships/image" Target="media/image323.wmf"/><Relationship Id="rId121" Type="http://schemas.openxmlformats.org/officeDocument/2006/relationships/image" Target="media/image52.wmf"/><Relationship Id="rId219" Type="http://schemas.openxmlformats.org/officeDocument/2006/relationships/image" Target="media/image99.wmf"/><Relationship Id="rId426" Type="http://schemas.openxmlformats.org/officeDocument/2006/relationships/image" Target="media/image193.wmf"/><Relationship Id="rId633" Type="http://schemas.openxmlformats.org/officeDocument/2006/relationships/oleObject" Target="embeddings/oleObject364.bin"/><Relationship Id="rId840" Type="http://schemas.openxmlformats.org/officeDocument/2006/relationships/oleObject" Target="embeddings/oleObject496.bin"/><Relationship Id="rId938" Type="http://schemas.openxmlformats.org/officeDocument/2006/relationships/oleObject" Target="embeddings/oleObject587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1.bin"/><Relationship Id="rId577" Type="http://schemas.openxmlformats.org/officeDocument/2006/relationships/oleObject" Target="embeddings/oleObject333.bin"/><Relationship Id="rId700" Type="http://schemas.openxmlformats.org/officeDocument/2006/relationships/oleObject" Target="embeddings/oleObject405.bin"/><Relationship Id="rId132" Type="http://schemas.openxmlformats.org/officeDocument/2006/relationships/oleObject" Target="embeddings/oleObject69.bin"/><Relationship Id="rId784" Type="http://schemas.openxmlformats.org/officeDocument/2006/relationships/oleObject" Target="embeddings/oleObject451.bin"/><Relationship Id="rId437" Type="http://schemas.openxmlformats.org/officeDocument/2006/relationships/oleObject" Target="embeddings/oleObject233.bin"/><Relationship Id="rId644" Type="http://schemas.openxmlformats.org/officeDocument/2006/relationships/image" Target="media/image269.wmf"/><Relationship Id="rId851" Type="http://schemas.openxmlformats.org/officeDocument/2006/relationships/oleObject" Target="embeddings/oleObject507.bin"/><Relationship Id="rId283" Type="http://schemas.openxmlformats.org/officeDocument/2006/relationships/oleObject" Target="embeddings/oleObject148.bin"/><Relationship Id="rId490" Type="http://schemas.openxmlformats.org/officeDocument/2006/relationships/image" Target="media/image217.wmf"/><Relationship Id="rId504" Type="http://schemas.openxmlformats.org/officeDocument/2006/relationships/oleObject" Target="embeddings/oleObject276.bin"/><Relationship Id="rId711" Type="http://schemas.openxmlformats.org/officeDocument/2006/relationships/oleObject" Target="embeddings/oleObject411.bin"/><Relationship Id="rId949" Type="http://schemas.openxmlformats.org/officeDocument/2006/relationships/oleObject" Target="embeddings/oleObject598.bin"/><Relationship Id="rId78" Type="http://schemas.openxmlformats.org/officeDocument/2006/relationships/image" Target="media/image32.wmf"/><Relationship Id="rId143" Type="http://schemas.openxmlformats.org/officeDocument/2006/relationships/image" Target="media/image63.wmf"/><Relationship Id="rId350" Type="http://schemas.openxmlformats.org/officeDocument/2006/relationships/oleObject" Target="embeddings/oleObject186.bin"/><Relationship Id="rId588" Type="http://schemas.openxmlformats.org/officeDocument/2006/relationships/oleObject" Target="embeddings/oleObject340.bin"/><Relationship Id="rId795" Type="http://schemas.openxmlformats.org/officeDocument/2006/relationships/oleObject" Target="embeddings/oleObject457.bin"/><Relationship Id="rId809" Type="http://schemas.openxmlformats.org/officeDocument/2006/relationships/footer" Target="footer1.xml"/><Relationship Id="rId9" Type="http://schemas.openxmlformats.org/officeDocument/2006/relationships/image" Target="media/image2.wmf"/><Relationship Id="rId210" Type="http://schemas.openxmlformats.org/officeDocument/2006/relationships/image" Target="media/image94.png"/><Relationship Id="rId448" Type="http://schemas.openxmlformats.org/officeDocument/2006/relationships/image" Target="media/image203.wmf"/><Relationship Id="rId655" Type="http://schemas.openxmlformats.org/officeDocument/2006/relationships/oleObject" Target="embeddings/oleObject376.bin"/><Relationship Id="rId862" Type="http://schemas.openxmlformats.org/officeDocument/2006/relationships/oleObject" Target="embeddings/oleObject516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515" Type="http://schemas.openxmlformats.org/officeDocument/2006/relationships/image" Target="media/image226.wmf"/><Relationship Id="rId722" Type="http://schemas.openxmlformats.org/officeDocument/2006/relationships/image" Target="media/image299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mebarki.fatima3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350</TotalTime>
  <Pages>18</Pages>
  <Words>3776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37</cp:revision>
  <cp:lastPrinted>2025-01-19T17:00:00Z</cp:lastPrinted>
  <dcterms:created xsi:type="dcterms:W3CDTF">2024-10-11T20:42:00Z</dcterms:created>
  <dcterms:modified xsi:type="dcterms:W3CDTF">2025-01-19T17:10:00Z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