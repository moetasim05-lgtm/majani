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30F" w14:textId="77777777" w:rsidR="009160ED" w:rsidRPr="00286C4D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62AD3" w14:textId="5429E9CC" w:rsidR="009160ED" w:rsidRPr="00286C4D" w:rsidRDefault="00725CD1" w:rsidP="00F42BD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86C4D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10B9423" wp14:editId="460B36A9">
            <wp:simplePos x="0" y="0"/>
            <wp:positionH relativeFrom="column">
              <wp:posOffset>3486150</wp:posOffset>
            </wp:positionH>
            <wp:positionV relativeFrom="paragraph">
              <wp:posOffset>29210</wp:posOffset>
            </wp:positionV>
            <wp:extent cx="447675" cy="40005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البيض  </w:t>
      </w:r>
      <w:r w:rsidR="00AC19AF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8A1E42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0A25CBF4" w14:textId="51E8A72E" w:rsidR="009160ED" w:rsidRPr="00286C4D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</w:t>
      </w:r>
      <w:r w:rsidR="00C20728" w:rsidRPr="00286C4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وى:</w:t>
      </w:r>
      <w:r w:rsidR="00C20728" w:rsidRPr="00286C4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2. ع</w:t>
      </w:r>
      <w:r w:rsidR="00C20728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.</w:t>
      </w:r>
      <w:r w:rsidR="00C20728" w:rsidRPr="00286C4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C20728" w:rsidRPr="00286C4D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ت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6D2CC0" w:rsidRPr="00286C4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</w:t>
      </w:r>
      <w:r w:rsidR="00C20728" w:rsidRPr="00286C4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التاري</w:t>
      </w:r>
      <w:r w:rsidR="00C20728" w:rsidRPr="00286C4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</w:t>
      </w:r>
      <w:r w:rsidR="00F42BD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خ: 06/03/2023</w:t>
      </w:r>
    </w:p>
    <w:p w14:paraId="243A3E2F" w14:textId="77777777" w:rsidR="00331AFF" w:rsidRPr="00286C4D" w:rsidRDefault="00331AFF" w:rsidP="00331AFF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33213792" w14:textId="549F0AD3" w:rsidR="001F3C74" w:rsidRPr="00286C4D" w:rsidRDefault="00F42BDD" w:rsidP="00331AF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="00D3588F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</w:t>
      </w:r>
      <w:r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الاختبار الثاني في مادة الرياضيات</w:t>
      </w:r>
      <w:r w:rsidR="00C24FD6" w:rsidRPr="00286C4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9160E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9160ED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286C4D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 ساعة</w:t>
      </w:r>
      <w:r w:rsidR="00AF2CF1" w:rsidRPr="00286C4D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74126A80" w14:textId="77777777" w:rsidR="00A0097A" w:rsidRPr="00541257" w:rsidRDefault="00A0097A" w:rsidP="001F3C74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u w:val="single"/>
          <w:rtl/>
          <w:lang w:bidi="ar-DZ"/>
        </w:rPr>
      </w:pPr>
    </w:p>
    <w:p w14:paraId="5E2B7100" w14:textId="61642E41" w:rsidR="00381ACF" w:rsidRPr="00286C4D" w:rsidRDefault="001B3AFA" w:rsidP="006D2CC0">
      <w:pPr>
        <w:tabs>
          <w:tab w:val="left" w:pos="3874"/>
        </w:tabs>
        <w:bidi/>
        <w:spacing w:after="0" w:line="240" w:lineRule="auto"/>
        <w:rPr>
          <w:rFonts w:cstheme="minorHAnsi"/>
          <w:b/>
          <w:bCs/>
          <w:sz w:val="28"/>
          <w:szCs w:val="28"/>
          <w:lang w:bidi="ar-DZ"/>
        </w:rPr>
      </w:pPr>
      <w:r w:rsidRPr="00286C4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A0097A" w:rsidRPr="00286C4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أول</w:t>
      </w:r>
      <w:r w:rsidRPr="00286C4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286C4D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A0097A" w:rsidRPr="00286C4D">
        <w:rPr>
          <w:rFonts w:eastAsia="Calibri" w:cstheme="minorHAnsi"/>
          <w:b/>
          <w:bCs/>
          <w:sz w:val="28"/>
          <w:szCs w:val="28"/>
          <w:rtl/>
          <w:lang w:bidi="ar-DZ"/>
        </w:rPr>
        <w:t>0</w:t>
      </w:r>
      <w:r w:rsidR="00286C4D">
        <w:rPr>
          <w:rFonts w:eastAsia="Calibri" w:cstheme="minorHAnsi" w:hint="cs"/>
          <w:b/>
          <w:bCs/>
          <w:sz w:val="28"/>
          <w:szCs w:val="28"/>
          <w:rtl/>
          <w:lang w:bidi="ar-DZ"/>
        </w:rPr>
        <w:t>6</w:t>
      </w:r>
      <w:r w:rsidR="001F3C74" w:rsidRPr="00286C4D">
        <w:rPr>
          <w:rFonts w:eastAsia="Calibri" w:cstheme="minorHAnsi"/>
          <w:b/>
          <w:bCs/>
          <w:sz w:val="28"/>
          <w:szCs w:val="28"/>
          <w:rtl/>
        </w:rPr>
        <w:t>ن</w:t>
      </w:r>
      <w:r w:rsidRPr="00286C4D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286C4D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5366E5B7" w14:textId="5738F7FD" w:rsidR="00286C4D" w:rsidRPr="00077C6A" w:rsidRDefault="00077C6A" w:rsidP="00286C4D">
      <w:pPr>
        <w:bidi/>
        <w:ind w:left="401" w:right="-993"/>
        <w:rPr>
          <w:rFonts w:eastAsia="Calibri"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077C6A">
        <w:rPr>
          <w:rFonts w:cstheme="minorHAnsi"/>
          <w:position w:val="-4"/>
          <w:sz w:val="28"/>
          <w:szCs w:val="28"/>
        </w:rPr>
        <w:object w:dxaOrig="240" w:dyaOrig="260" w14:anchorId="6BA07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DSMT4" ShapeID="_x0000_i1025" DrawAspect="Content" ObjectID="_1739691086" r:id="rId10"/>
        </w:object>
      </w:r>
      <w:r w:rsidRPr="00077C6A">
        <w:rPr>
          <w:rFonts w:cstheme="minorHAnsi"/>
          <w:sz w:val="28"/>
          <w:szCs w:val="28"/>
          <w:rtl/>
        </w:rPr>
        <w:t xml:space="preserve"> ، </w:t>
      </w:r>
      <w:r w:rsidRPr="00077C6A">
        <w:rPr>
          <w:rFonts w:cstheme="minorHAnsi"/>
          <w:position w:val="-4"/>
          <w:sz w:val="28"/>
          <w:szCs w:val="28"/>
        </w:rPr>
        <w:object w:dxaOrig="240" w:dyaOrig="260" w14:anchorId="465130E4">
          <v:shape id="_x0000_i1026" type="#_x0000_t75" style="width:12pt;height:12.75pt" o:ole="">
            <v:imagedata r:id="rId11" o:title=""/>
          </v:shape>
          <o:OLEObject Type="Embed" ProgID="Equation.DSMT4" ShapeID="_x0000_i1026" DrawAspect="Content" ObjectID="_1739691087" r:id="rId12"/>
        </w:object>
      </w:r>
      <w:r w:rsidRPr="00077C6A">
        <w:rPr>
          <w:rFonts w:cstheme="minorHAnsi"/>
          <w:sz w:val="28"/>
          <w:szCs w:val="28"/>
          <w:rtl/>
        </w:rPr>
        <w:t xml:space="preserve"> و </w:t>
      </w:r>
      <w:r w:rsidRPr="00077C6A">
        <w:rPr>
          <w:rFonts w:cstheme="minorHAnsi"/>
          <w:position w:val="-6"/>
          <w:sz w:val="28"/>
          <w:szCs w:val="28"/>
        </w:rPr>
        <w:object w:dxaOrig="240" w:dyaOrig="279" w14:anchorId="0ABB0E42">
          <v:shape id="_x0000_i1027" type="#_x0000_t75" style="width:12pt;height:14.25pt" o:ole="">
            <v:imagedata r:id="rId13" o:title=""/>
          </v:shape>
          <o:OLEObject Type="Embed" ProgID="Equation.DSMT4" ShapeID="_x0000_i1027" DrawAspect="Content" ObjectID="_1739691088" r:id="rId14"/>
        </w:object>
      </w:r>
      <w:r w:rsidRPr="00077C6A">
        <w:rPr>
          <w:rFonts w:cstheme="minorHAnsi"/>
          <w:sz w:val="28"/>
          <w:szCs w:val="28"/>
          <w:rtl/>
        </w:rPr>
        <w:t xml:space="preserve"> ثلاث نقط من المستوي ليست في استقامية</w:t>
      </w:r>
    </w:p>
    <w:p w14:paraId="2D879298" w14:textId="77777777" w:rsidR="00286C4D" w:rsidRPr="009111CA" w:rsidRDefault="00286C4D" w:rsidP="00286C4D">
      <w:pPr>
        <w:pStyle w:val="Paragraphedeliste"/>
        <w:numPr>
          <w:ilvl w:val="0"/>
          <w:numId w:val="37"/>
        </w:numPr>
        <w:bidi/>
        <w:spacing w:after="0" w:line="240" w:lineRule="auto"/>
        <w:ind w:left="543" w:right="-851" w:hanging="283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أنشئ النقط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1409D3A4">
          <v:shape id="_x0000_i1028" type="#_x0000_t75" style="width:12.75pt;height:12.75pt" o:ole="">
            <v:imagedata r:id="rId15" o:title=""/>
          </v:shape>
          <o:OLEObject Type="Embed" ProgID="Equation.DSMT4" ShapeID="_x0000_i1028" DrawAspect="Content" ObjectID="_1739691089" r:id="rId16"/>
        </w:object>
      </w:r>
      <w:r w:rsidRPr="009111CA">
        <w:rPr>
          <w:rFonts w:cstheme="minorHAnsi"/>
          <w:sz w:val="28"/>
          <w:szCs w:val="28"/>
          <w:rtl/>
        </w:rPr>
        <w:t xml:space="preserve"> ،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58090940">
          <v:shape id="_x0000_i1029" type="#_x0000_t75" style="width:12.75pt;height:12.75pt" o:ole="">
            <v:imagedata r:id="rId17" o:title=""/>
          </v:shape>
          <o:OLEObject Type="Embed" ProgID="Equation.DSMT4" ShapeID="_x0000_i1029" DrawAspect="Content" ObjectID="_1739691090" r:id="rId18"/>
        </w:object>
      </w:r>
      <w:r w:rsidRPr="009111CA">
        <w:rPr>
          <w:rFonts w:cstheme="minorHAnsi"/>
          <w:sz w:val="28"/>
          <w:szCs w:val="28"/>
          <w:rtl/>
        </w:rPr>
        <w:t xml:space="preserve"> و </w:t>
      </w:r>
      <w:r w:rsidRPr="009111CA">
        <w:rPr>
          <w:rFonts w:eastAsia="Times New Roman" w:cstheme="minorHAnsi"/>
          <w:position w:val="-6"/>
          <w:sz w:val="28"/>
          <w:szCs w:val="28"/>
          <w:lang w:val="en-US"/>
        </w:rPr>
        <w:object w:dxaOrig="255" w:dyaOrig="270" w14:anchorId="6DB4D1CF">
          <v:shape id="_x0000_i1030" type="#_x0000_t75" style="width:12.75pt;height:13.5pt" o:ole="">
            <v:imagedata r:id="rId19" o:title=""/>
          </v:shape>
          <o:OLEObject Type="Embed" ProgID="Equation.DSMT4" ShapeID="_x0000_i1030" DrawAspect="Content" ObjectID="_1739691091" r:id="rId20"/>
        </w:object>
      </w:r>
      <w:r w:rsidRPr="009111CA">
        <w:rPr>
          <w:rFonts w:cstheme="minorHAnsi"/>
          <w:sz w:val="28"/>
          <w:szCs w:val="28"/>
          <w:rtl/>
        </w:rPr>
        <w:t xml:space="preserve"> حيث: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4CE1F22D">
          <v:shape id="_x0000_i1031" type="#_x0000_t75" style="width:12.75pt;height:12.75pt" o:ole="">
            <v:imagedata r:id="rId15" o:title=""/>
          </v:shape>
          <o:OLEObject Type="Embed" ProgID="Equation.DSMT4" ShapeID="_x0000_i1031" DrawAspect="Content" ObjectID="_1739691092" r:id="rId21"/>
        </w:object>
      </w:r>
      <w:r w:rsidRPr="009111CA">
        <w:rPr>
          <w:rFonts w:cstheme="minorHAnsi"/>
          <w:sz w:val="28"/>
          <w:szCs w:val="28"/>
          <w:rtl/>
        </w:rPr>
        <w:t xml:space="preserve"> مرجح الجملة المثقلة </w:t>
      </w:r>
      <w:r w:rsidRPr="009111CA">
        <w:rPr>
          <w:rFonts w:eastAsia="Times New Roman" w:cstheme="minorHAnsi"/>
          <w:position w:val="-16"/>
          <w:sz w:val="28"/>
          <w:szCs w:val="28"/>
          <w:lang w:val="en-US"/>
        </w:rPr>
        <w:object w:dxaOrig="1455" w:dyaOrig="450" w14:anchorId="13148B7B">
          <v:shape id="_x0000_i1032" type="#_x0000_t75" style="width:72.75pt;height:22.5pt" o:ole="">
            <v:imagedata r:id="rId22" o:title=""/>
          </v:shape>
          <o:OLEObject Type="Embed" ProgID="Equation.DSMT4" ShapeID="_x0000_i1032" DrawAspect="Content" ObjectID="_1739691093" r:id="rId23"/>
        </w:object>
      </w:r>
      <w:r w:rsidRPr="009111CA">
        <w:rPr>
          <w:rFonts w:cstheme="minorHAnsi"/>
          <w:sz w:val="28"/>
          <w:szCs w:val="28"/>
          <w:rtl/>
        </w:rPr>
        <w:t xml:space="preserve"> ، </w:t>
      </w:r>
      <w:r w:rsidRPr="009111CA">
        <w:rPr>
          <w:rFonts w:eastAsia="Times New Roman" w:cstheme="minorHAnsi"/>
          <w:sz w:val="28"/>
          <w:szCs w:val="28"/>
          <w:lang w:val="en-US"/>
        </w:rPr>
        <w:object w:dxaOrig="255" w:dyaOrig="255" w14:anchorId="1637AD13">
          <v:shape id="_x0000_i1033" type="#_x0000_t75" style="width:12.75pt;height:12.75pt" o:ole="">
            <v:imagedata r:id="rId17" o:title=""/>
          </v:shape>
          <o:OLEObject Type="Embed" ProgID="Equation.DSMT4" ShapeID="_x0000_i1033" DrawAspect="Content" ObjectID="_1739691094" r:id="rId24"/>
        </w:object>
      </w:r>
      <w:r w:rsidRPr="009111CA">
        <w:rPr>
          <w:rFonts w:cstheme="minorHAnsi"/>
          <w:sz w:val="28"/>
          <w:szCs w:val="28"/>
          <w:rtl/>
        </w:rPr>
        <w:t xml:space="preserve"> معرفة </w:t>
      </w:r>
      <w:r w:rsidRPr="009111CA">
        <w:rPr>
          <w:rFonts w:cstheme="minorHAnsi" w:hint="cs"/>
          <w:sz w:val="28"/>
          <w:szCs w:val="28"/>
          <w:rtl/>
        </w:rPr>
        <w:t>كمايلي:</w:t>
      </w:r>
      <w:r w:rsidRPr="009111CA">
        <w:rPr>
          <w:rFonts w:cstheme="minorHAnsi"/>
          <w:sz w:val="28"/>
          <w:szCs w:val="28"/>
          <w:rtl/>
        </w:rPr>
        <w:t xml:space="preserve"> </w:t>
      </w:r>
      <w:r w:rsidRPr="009111CA">
        <w:rPr>
          <w:rFonts w:cstheme="minorHAnsi"/>
          <w:sz w:val="28"/>
          <w:szCs w:val="28"/>
          <w:rtl/>
        </w:rPr>
        <w:br/>
      </w:r>
      <w:r w:rsidRPr="009111CA">
        <w:rPr>
          <w:rFonts w:eastAsia="Times New Roman" w:cstheme="minorHAnsi"/>
          <w:position w:val="-24"/>
          <w:sz w:val="28"/>
          <w:szCs w:val="28"/>
          <w:lang w:val="en-US"/>
        </w:rPr>
        <w:object w:dxaOrig="1245" w:dyaOrig="630" w14:anchorId="70F77F00">
          <v:shape id="_x0000_i1034" type="#_x0000_t75" style="width:62.25pt;height:31.5pt" o:ole="">
            <v:imagedata r:id="rId25" o:title=""/>
          </v:shape>
          <o:OLEObject Type="Embed" ProgID="Equation.DSMT4" ShapeID="_x0000_i1034" DrawAspect="Content" ObjectID="_1739691095" r:id="rId26"/>
        </w:object>
      </w:r>
      <w:r w:rsidRPr="009111CA">
        <w:rPr>
          <w:rFonts w:cstheme="minorHAnsi"/>
          <w:sz w:val="28"/>
          <w:szCs w:val="28"/>
          <w:rtl/>
        </w:rPr>
        <w:t xml:space="preserve">  و </w:t>
      </w:r>
      <w:r w:rsidRPr="009111CA">
        <w:rPr>
          <w:rFonts w:eastAsia="Times New Roman" w:cstheme="minorHAnsi"/>
          <w:position w:val="-6"/>
          <w:sz w:val="28"/>
          <w:szCs w:val="28"/>
          <w:lang w:val="en-US"/>
        </w:rPr>
        <w:object w:dxaOrig="255" w:dyaOrig="270" w14:anchorId="61D01FAE">
          <v:shape id="_x0000_i1035" type="#_x0000_t75" style="width:12.75pt;height:13.5pt" o:ole="">
            <v:imagedata r:id="rId19" o:title=""/>
          </v:shape>
          <o:OLEObject Type="Embed" ProgID="Equation.DSMT4" ShapeID="_x0000_i1035" DrawAspect="Content" ObjectID="_1739691096" r:id="rId27"/>
        </w:object>
      </w:r>
      <w:r w:rsidRPr="009111CA">
        <w:rPr>
          <w:rFonts w:cstheme="minorHAnsi"/>
          <w:sz w:val="28"/>
          <w:szCs w:val="28"/>
          <w:rtl/>
        </w:rPr>
        <w:t xml:space="preserve"> منتصف القطعة </w:t>
      </w:r>
      <w:r w:rsidRPr="009111CA">
        <w:rPr>
          <w:rFonts w:eastAsia="Times New Roman" w:cstheme="minorHAnsi"/>
          <w:position w:val="-14"/>
          <w:sz w:val="28"/>
          <w:szCs w:val="28"/>
          <w:lang w:val="en-US"/>
        </w:rPr>
        <w:object w:dxaOrig="585" w:dyaOrig="405" w14:anchorId="085C39A5">
          <v:shape id="_x0000_i1036" type="#_x0000_t75" style="width:29.25pt;height:20.25pt" o:ole="">
            <v:imagedata r:id="rId28" o:title=""/>
          </v:shape>
          <o:OLEObject Type="Embed" ProgID="Equation.DSMT4" ShapeID="_x0000_i1036" DrawAspect="Content" ObjectID="_1739691097" r:id="rId29"/>
        </w:object>
      </w:r>
    </w:p>
    <w:p w14:paraId="450FA763" w14:textId="77777777" w:rsidR="00286C4D" w:rsidRPr="009111CA" w:rsidRDefault="00286C4D" w:rsidP="00286C4D">
      <w:pPr>
        <w:pStyle w:val="Paragraphedeliste"/>
        <w:numPr>
          <w:ilvl w:val="0"/>
          <w:numId w:val="37"/>
        </w:numPr>
        <w:bidi/>
        <w:spacing w:after="0" w:line="240" w:lineRule="auto"/>
        <w:ind w:left="543" w:right="-851" w:hanging="283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عين العددين الحقيقيين </w:t>
      </w:r>
      <w:r w:rsidRPr="009111CA">
        <w:rPr>
          <w:rFonts w:eastAsia="Times New Roman" w:cstheme="minorHAnsi"/>
          <w:position w:val="-6"/>
          <w:sz w:val="28"/>
          <w:szCs w:val="28"/>
          <w:lang w:val="en-US"/>
        </w:rPr>
        <w:object w:dxaOrig="240" w:dyaOrig="210" w14:anchorId="551C23D7">
          <v:shape id="_x0000_i1037" type="#_x0000_t75" style="width:12pt;height:10.5pt" o:ole="">
            <v:imagedata r:id="rId30" o:title=""/>
          </v:shape>
          <o:OLEObject Type="Embed" ProgID="Equation.DSMT4" ShapeID="_x0000_i1037" DrawAspect="Content" ObjectID="_1739691098" r:id="rId31"/>
        </w:object>
      </w:r>
      <w:r w:rsidRPr="009111CA">
        <w:rPr>
          <w:rFonts w:cstheme="minorHAnsi"/>
          <w:sz w:val="28"/>
          <w:szCs w:val="28"/>
          <w:rtl/>
        </w:rPr>
        <w:t xml:space="preserve"> و </w:t>
      </w:r>
      <w:r w:rsidRPr="009111CA">
        <w:rPr>
          <w:rFonts w:eastAsia="Times New Roman" w:cstheme="minorHAnsi"/>
          <w:position w:val="-10"/>
          <w:sz w:val="28"/>
          <w:szCs w:val="28"/>
          <w:lang w:val="en-US"/>
        </w:rPr>
        <w:object w:dxaOrig="240" w:dyaOrig="315" w14:anchorId="3397D216">
          <v:shape id="_x0000_i1038" type="#_x0000_t75" style="width:12pt;height:15.75pt" o:ole="">
            <v:imagedata r:id="rId32" o:title=""/>
          </v:shape>
          <o:OLEObject Type="Embed" ProgID="Equation.DSMT4" ShapeID="_x0000_i1038" DrawAspect="Content" ObjectID="_1739691099" r:id="rId33"/>
        </w:object>
      </w:r>
      <w:r w:rsidRPr="009111CA">
        <w:rPr>
          <w:rFonts w:cstheme="minorHAnsi"/>
          <w:sz w:val="28"/>
          <w:szCs w:val="28"/>
          <w:rtl/>
        </w:rPr>
        <w:t xml:space="preserve"> حيث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255" w:dyaOrig="255" w14:anchorId="62636DCE">
          <v:shape id="_x0000_i1039" type="#_x0000_t75" style="width:12.75pt;height:12.75pt" o:ole="">
            <v:imagedata r:id="rId17" o:title=""/>
          </v:shape>
          <o:OLEObject Type="Embed" ProgID="Equation.DSMT4" ShapeID="_x0000_i1039" DrawAspect="Content" ObjectID="_1739691100" r:id="rId34"/>
        </w:object>
      </w:r>
      <w:r w:rsidRPr="009111CA">
        <w:rPr>
          <w:rFonts w:cstheme="minorHAnsi"/>
          <w:sz w:val="28"/>
          <w:szCs w:val="28"/>
          <w:rtl/>
        </w:rPr>
        <w:t xml:space="preserve"> مرجح الجملة المثقلة </w:t>
      </w:r>
      <w:r w:rsidRPr="009111CA">
        <w:rPr>
          <w:rFonts w:eastAsia="Times New Roman" w:cstheme="minorHAnsi"/>
          <w:position w:val="-16"/>
          <w:sz w:val="28"/>
          <w:szCs w:val="28"/>
          <w:lang w:val="en-US"/>
        </w:rPr>
        <w:object w:dxaOrig="1590" w:dyaOrig="450" w14:anchorId="1B78738C">
          <v:shape id="_x0000_i1040" type="#_x0000_t75" style="width:79.5pt;height:22.5pt" o:ole="">
            <v:imagedata r:id="rId35" o:title=""/>
          </v:shape>
          <o:OLEObject Type="Embed" ProgID="Equation.DSMT4" ShapeID="_x0000_i1040" DrawAspect="Content" ObjectID="_1739691101" r:id="rId36"/>
        </w:object>
      </w:r>
      <w:r w:rsidRPr="009111CA">
        <w:rPr>
          <w:rFonts w:cstheme="minorHAnsi"/>
          <w:sz w:val="28"/>
          <w:szCs w:val="28"/>
          <w:rtl/>
        </w:rPr>
        <w:t xml:space="preserve"> </w:t>
      </w:r>
    </w:p>
    <w:p w14:paraId="04955676" w14:textId="77777777" w:rsidR="00286C4D" w:rsidRPr="009111CA" w:rsidRDefault="00286C4D" w:rsidP="00286C4D">
      <w:pPr>
        <w:pStyle w:val="Paragraphedeliste"/>
        <w:numPr>
          <w:ilvl w:val="0"/>
          <w:numId w:val="37"/>
        </w:numPr>
        <w:bidi/>
        <w:spacing w:after="0" w:line="240" w:lineRule="auto"/>
        <w:ind w:left="543" w:right="-851" w:hanging="283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لتكن النقطة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195" w:dyaOrig="255" w14:anchorId="76F57110">
          <v:shape id="_x0000_i1041" type="#_x0000_t75" style="width:9.75pt;height:12.75pt" o:ole="">
            <v:imagedata r:id="rId37" o:title=""/>
          </v:shape>
          <o:OLEObject Type="Embed" ProgID="Equation.DSMT4" ShapeID="_x0000_i1041" DrawAspect="Content" ObjectID="_1739691102" r:id="rId38"/>
        </w:object>
      </w:r>
      <w:r w:rsidRPr="009111CA">
        <w:rPr>
          <w:rFonts w:cstheme="minorHAnsi"/>
          <w:sz w:val="28"/>
          <w:szCs w:val="28"/>
        </w:rPr>
        <w:t xml:space="preserve"> </w:t>
      </w:r>
      <w:r w:rsidRPr="009111CA">
        <w:rPr>
          <w:rFonts w:cstheme="minorHAnsi"/>
          <w:sz w:val="28"/>
          <w:szCs w:val="28"/>
          <w:rtl/>
        </w:rPr>
        <w:t xml:space="preserve"> مرجح الجملة المثقلة </w:t>
      </w:r>
      <w:r w:rsidRPr="009111CA">
        <w:rPr>
          <w:rFonts w:eastAsia="Times New Roman" w:cstheme="minorHAnsi"/>
          <w:position w:val="-16"/>
          <w:sz w:val="28"/>
          <w:szCs w:val="28"/>
          <w:lang w:val="en-US"/>
        </w:rPr>
        <w:object w:dxaOrig="2145" w:dyaOrig="450" w14:anchorId="40FF5D49">
          <v:shape id="_x0000_i1042" type="#_x0000_t75" style="width:107.25pt;height:22.5pt" o:ole="">
            <v:imagedata r:id="rId39" o:title=""/>
          </v:shape>
          <o:OLEObject Type="Embed" ProgID="Equation.DSMT4" ShapeID="_x0000_i1042" DrawAspect="Content" ObjectID="_1739691103" r:id="rId40"/>
        </w:object>
      </w:r>
      <w:r w:rsidRPr="009111CA">
        <w:rPr>
          <w:rFonts w:cstheme="minorHAnsi"/>
          <w:sz w:val="28"/>
          <w:szCs w:val="28"/>
          <w:rtl/>
        </w:rPr>
        <w:t xml:space="preserve"> </w:t>
      </w:r>
    </w:p>
    <w:p w14:paraId="7022AA02" w14:textId="15F5625A" w:rsidR="00286C4D" w:rsidRPr="009111CA" w:rsidRDefault="00286C4D" w:rsidP="00AE2750">
      <w:pPr>
        <w:pStyle w:val="Paragraphedeliste"/>
        <w:numPr>
          <w:ilvl w:val="0"/>
          <w:numId w:val="39"/>
        </w:numPr>
        <w:bidi/>
        <w:spacing w:after="200" w:line="240" w:lineRule="auto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بين أن النقط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255" w:dyaOrig="255" w14:anchorId="1FAA97B5">
          <v:shape id="_x0000_i1043" type="#_x0000_t75" style="width:12.75pt;height:12.75pt" o:ole="">
            <v:imagedata r:id="rId41" o:title=""/>
          </v:shape>
          <o:OLEObject Type="Embed" ProgID="Equation.DSMT4" ShapeID="_x0000_i1043" DrawAspect="Content" ObjectID="_1739691104" r:id="rId42"/>
        </w:object>
      </w:r>
      <w:r w:rsidRPr="009111CA">
        <w:rPr>
          <w:rFonts w:cstheme="minorHAnsi"/>
          <w:sz w:val="28"/>
          <w:szCs w:val="28"/>
          <w:rtl/>
        </w:rPr>
        <w:t xml:space="preserve"> ،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195" w:dyaOrig="255" w14:anchorId="6E8ABA97">
          <v:shape id="_x0000_i1044" type="#_x0000_t75" style="width:9.75pt;height:12.75pt" o:ole="">
            <v:imagedata r:id="rId37" o:title=""/>
          </v:shape>
          <o:OLEObject Type="Embed" ProgID="Equation.DSMT4" ShapeID="_x0000_i1044" DrawAspect="Content" ObjectID="_1739691105" r:id="rId43"/>
        </w:object>
      </w:r>
      <w:r w:rsidRPr="009111CA">
        <w:rPr>
          <w:rFonts w:cstheme="minorHAnsi"/>
          <w:sz w:val="28"/>
          <w:szCs w:val="28"/>
          <w:rtl/>
        </w:rPr>
        <w:t xml:space="preserve"> و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255" w:dyaOrig="255" w14:anchorId="5B2529C4">
          <v:shape id="_x0000_i1045" type="#_x0000_t75" style="width:12.75pt;height:12.75pt" o:ole="">
            <v:imagedata r:id="rId15" o:title=""/>
          </v:shape>
          <o:OLEObject Type="Embed" ProgID="Equation.DSMT4" ShapeID="_x0000_i1045" DrawAspect="Content" ObjectID="_1739691106" r:id="rId44"/>
        </w:object>
      </w:r>
      <w:r w:rsidRPr="009111CA">
        <w:rPr>
          <w:rFonts w:cstheme="minorHAnsi"/>
          <w:sz w:val="28"/>
          <w:szCs w:val="28"/>
          <w:rtl/>
        </w:rPr>
        <w:t xml:space="preserve"> على استقامة واحدة </w:t>
      </w:r>
    </w:p>
    <w:p w14:paraId="7CE0F0F4" w14:textId="77777777" w:rsidR="00286C4D" w:rsidRPr="009111CA" w:rsidRDefault="00286C4D" w:rsidP="00286C4D">
      <w:pPr>
        <w:pStyle w:val="Paragraphedeliste"/>
        <w:numPr>
          <w:ilvl w:val="0"/>
          <w:numId w:val="37"/>
        </w:numPr>
        <w:bidi/>
        <w:spacing w:after="200" w:line="240" w:lineRule="auto"/>
        <w:ind w:left="543" w:hanging="284"/>
        <w:rPr>
          <w:rFonts w:cstheme="minorHAnsi"/>
          <w:sz w:val="28"/>
          <w:szCs w:val="28"/>
        </w:rPr>
      </w:pPr>
      <w:r w:rsidRPr="009111CA">
        <w:rPr>
          <w:rFonts w:cstheme="minorHAnsi"/>
          <w:sz w:val="28"/>
          <w:szCs w:val="28"/>
          <w:rtl/>
        </w:rPr>
        <w:t xml:space="preserve">عين ثم أنشئ مجموعة النقط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330" w:dyaOrig="255" w14:anchorId="3BC0283C">
          <v:shape id="_x0000_i1046" type="#_x0000_t75" style="width:16.5pt;height:12.75pt" o:ole="">
            <v:imagedata r:id="rId45" o:title=""/>
          </v:shape>
          <o:OLEObject Type="Embed" ProgID="Equation.DSMT4" ShapeID="_x0000_i1046" DrawAspect="Content" ObjectID="_1739691107" r:id="rId46"/>
        </w:object>
      </w:r>
      <w:r w:rsidRPr="009111CA">
        <w:rPr>
          <w:rFonts w:cstheme="minorHAnsi"/>
          <w:sz w:val="28"/>
          <w:szCs w:val="28"/>
          <w:rtl/>
        </w:rPr>
        <w:t xml:space="preserve"> التي </w:t>
      </w:r>
      <w:r w:rsidRPr="009111CA">
        <w:rPr>
          <w:rFonts w:cstheme="minorHAnsi" w:hint="cs"/>
          <w:sz w:val="28"/>
          <w:szCs w:val="28"/>
          <w:rtl/>
        </w:rPr>
        <w:t>تحقق:</w:t>
      </w:r>
      <w:r w:rsidRPr="009111CA">
        <w:rPr>
          <w:rFonts w:cstheme="minorHAnsi"/>
          <w:sz w:val="28"/>
          <w:szCs w:val="28"/>
          <w:rtl/>
        </w:rPr>
        <w:t xml:space="preserve"> </w:t>
      </w:r>
      <w:r w:rsidRPr="009111CA">
        <w:rPr>
          <w:rFonts w:eastAsia="Times New Roman" w:cstheme="minorHAnsi"/>
          <w:position w:val="-28"/>
          <w:sz w:val="28"/>
          <w:szCs w:val="28"/>
          <w:lang w:val="en-US"/>
        </w:rPr>
        <w:object w:dxaOrig="3525" w:dyaOrig="705" w14:anchorId="55D44C14">
          <v:shape id="_x0000_i1047" type="#_x0000_t75" style="width:176.25pt;height:35.25pt" o:ole="">
            <v:imagedata r:id="rId47" o:title=""/>
          </v:shape>
          <o:OLEObject Type="Embed" ProgID="Equation.DSMT4" ShapeID="_x0000_i1047" DrawAspect="Content" ObjectID="_1739691108" r:id="rId48"/>
        </w:object>
      </w:r>
    </w:p>
    <w:p w14:paraId="00E007E4" w14:textId="25D5BE99" w:rsidR="00D25E25" w:rsidRPr="00286C4D" w:rsidRDefault="00286C4D" w:rsidP="00286C4D">
      <w:pPr>
        <w:pStyle w:val="Paragraphedeliste"/>
        <w:numPr>
          <w:ilvl w:val="0"/>
          <w:numId w:val="37"/>
        </w:numPr>
        <w:bidi/>
        <w:spacing w:after="200" w:line="240" w:lineRule="auto"/>
        <w:ind w:left="543" w:hanging="284"/>
        <w:rPr>
          <w:rFonts w:cstheme="minorHAnsi"/>
          <w:sz w:val="28"/>
          <w:szCs w:val="28"/>
          <w:rtl/>
        </w:rPr>
      </w:pPr>
      <w:r w:rsidRPr="009111CA">
        <w:rPr>
          <w:rFonts w:cstheme="minorHAnsi"/>
          <w:sz w:val="28"/>
          <w:szCs w:val="28"/>
          <w:rtl/>
        </w:rPr>
        <w:t xml:space="preserve">عين ثم أنشئ مجموعة النقط </w:t>
      </w:r>
      <w:r w:rsidRPr="009111CA">
        <w:rPr>
          <w:rFonts w:eastAsia="Times New Roman" w:cstheme="minorHAnsi"/>
          <w:position w:val="-4"/>
          <w:sz w:val="28"/>
          <w:szCs w:val="28"/>
          <w:lang w:val="en-US"/>
        </w:rPr>
        <w:object w:dxaOrig="330" w:dyaOrig="255" w14:anchorId="4C7783A4">
          <v:shape id="_x0000_i1048" type="#_x0000_t75" style="width:16.5pt;height:12.75pt" o:ole="">
            <v:imagedata r:id="rId45" o:title=""/>
          </v:shape>
          <o:OLEObject Type="Embed" ProgID="Equation.DSMT4" ShapeID="_x0000_i1048" DrawAspect="Content" ObjectID="_1739691109" r:id="rId49"/>
        </w:object>
      </w:r>
      <w:r w:rsidRPr="009111CA">
        <w:rPr>
          <w:rFonts w:cstheme="minorHAnsi"/>
          <w:sz w:val="28"/>
          <w:szCs w:val="28"/>
          <w:rtl/>
        </w:rPr>
        <w:t xml:space="preserve"> التي </w:t>
      </w:r>
      <w:r w:rsidRPr="009111CA">
        <w:rPr>
          <w:rFonts w:cstheme="minorHAnsi" w:hint="cs"/>
          <w:sz w:val="28"/>
          <w:szCs w:val="28"/>
          <w:rtl/>
        </w:rPr>
        <w:t>تحقق:</w:t>
      </w:r>
      <w:r w:rsidRPr="009111CA">
        <w:rPr>
          <w:rFonts w:cstheme="minorHAnsi"/>
          <w:sz w:val="28"/>
          <w:szCs w:val="28"/>
          <w:rtl/>
        </w:rPr>
        <w:t xml:space="preserve"> </w:t>
      </w:r>
      <w:r w:rsidRPr="009111CA">
        <w:rPr>
          <w:rFonts w:eastAsia="Times New Roman" w:cstheme="minorHAnsi"/>
          <w:position w:val="-28"/>
          <w:sz w:val="28"/>
          <w:szCs w:val="28"/>
          <w:lang w:val="en-US"/>
        </w:rPr>
        <w:object w:dxaOrig="3735" w:dyaOrig="705" w14:anchorId="20020565">
          <v:shape id="_x0000_i1049" type="#_x0000_t75" style="width:186.75pt;height:35.25pt" o:ole="">
            <v:imagedata r:id="rId50" o:title=""/>
          </v:shape>
          <o:OLEObject Type="Embed" ProgID="Equation.DSMT4" ShapeID="_x0000_i1049" DrawAspect="Content" ObjectID="_1739691110" r:id="rId51"/>
        </w:object>
      </w:r>
    </w:p>
    <w:p w14:paraId="6517AFBD" w14:textId="2B26F06D" w:rsidR="00376323" w:rsidRPr="00286C4D" w:rsidRDefault="00376323" w:rsidP="00286C4D">
      <w:pPr>
        <w:bidi/>
        <w:ind w:left="-24"/>
        <w:rPr>
          <w:rFonts w:cstheme="minorHAnsi"/>
          <w:b/>
          <w:bCs/>
          <w:sz w:val="28"/>
          <w:szCs w:val="28"/>
          <w:rtl/>
          <w:lang w:bidi="ar-DZ"/>
        </w:rPr>
      </w:pPr>
      <w:r w:rsidRPr="00286C4D">
        <w:rPr>
          <w:rFonts w:cstheme="minorHAnsi"/>
          <w:b/>
          <w:bCs/>
          <w:sz w:val="28"/>
          <w:szCs w:val="28"/>
          <w:rtl/>
          <w:lang w:bidi="ar-DZ"/>
        </w:rPr>
        <w:t>التمرين الثاني</w:t>
      </w:r>
      <w:r w:rsidR="00286C4D">
        <w:rPr>
          <w:rFonts w:cstheme="minorHAnsi" w:hint="cs"/>
          <w:b/>
          <w:bCs/>
          <w:sz w:val="28"/>
          <w:szCs w:val="28"/>
          <w:rtl/>
          <w:lang w:bidi="ar-DZ"/>
        </w:rPr>
        <w:t>(06ن</w:t>
      </w:r>
      <w:proofErr w:type="gramStart"/>
      <w:r w:rsidR="00286C4D">
        <w:rPr>
          <w:rFonts w:cstheme="minorHAnsi" w:hint="cs"/>
          <w:b/>
          <w:bCs/>
          <w:sz w:val="28"/>
          <w:szCs w:val="28"/>
          <w:rtl/>
          <w:lang w:bidi="ar-DZ"/>
        </w:rPr>
        <w:t>)</w:t>
      </w:r>
      <w:r w:rsidRPr="00286C4D">
        <w:rPr>
          <w:rFonts w:cstheme="minorHAnsi"/>
          <w:b/>
          <w:bCs/>
          <w:sz w:val="28"/>
          <w:szCs w:val="28"/>
          <w:rtl/>
          <w:lang w:bidi="ar-DZ"/>
        </w:rPr>
        <w:t xml:space="preserve"> :</w:t>
      </w:r>
      <w:proofErr w:type="gramEnd"/>
    </w:p>
    <w:p w14:paraId="25406A63" w14:textId="08FB04B1" w:rsidR="00376323" w:rsidRDefault="00571224" w:rsidP="00376323">
      <w:pPr>
        <w:bidi/>
        <w:ind w:left="608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يحتوي كيس على ثلاث كرات بيضاء مرقمة كمايلي </w:t>
      </w:r>
      <w:r w:rsidR="00ED035A">
        <w:rPr>
          <w:rFonts w:cstheme="minorHAnsi" w:hint="cs"/>
          <w:sz w:val="28"/>
          <w:szCs w:val="28"/>
          <w:rtl/>
          <w:lang w:bidi="ar-DZ"/>
        </w:rPr>
        <w:t>0،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D035A">
        <w:rPr>
          <w:rFonts w:cstheme="minorHAnsi" w:hint="cs"/>
          <w:sz w:val="28"/>
          <w:szCs w:val="28"/>
          <w:rtl/>
          <w:lang w:bidi="ar-DZ"/>
        </w:rPr>
        <w:t>1،</w:t>
      </w:r>
      <w:r>
        <w:rPr>
          <w:rFonts w:cstheme="minorHAnsi" w:hint="cs"/>
          <w:sz w:val="28"/>
          <w:szCs w:val="28"/>
          <w:rtl/>
          <w:lang w:bidi="ar-DZ"/>
        </w:rPr>
        <w:t xml:space="preserve"> 1 وثلاث كرات حمراء مرقمة بــ </w:t>
      </w:r>
      <w:r w:rsidR="00ED035A">
        <w:rPr>
          <w:rFonts w:cstheme="minorHAnsi" w:hint="cs"/>
          <w:sz w:val="28"/>
          <w:szCs w:val="28"/>
          <w:rtl/>
          <w:lang w:bidi="ar-DZ"/>
        </w:rPr>
        <w:t>1،</w:t>
      </w:r>
      <w:r>
        <w:rPr>
          <w:rFonts w:cstheme="minorHAnsi" w:hint="cs"/>
          <w:sz w:val="28"/>
          <w:szCs w:val="28"/>
          <w:rtl/>
          <w:lang w:bidi="ar-DZ"/>
        </w:rPr>
        <w:t xml:space="preserve"> 2، 2 </w:t>
      </w:r>
      <w:r w:rsidR="00ED035A">
        <w:rPr>
          <w:rFonts w:cstheme="minorHAnsi" w:hint="cs"/>
          <w:sz w:val="28"/>
          <w:szCs w:val="28"/>
          <w:rtl/>
          <w:lang w:bidi="ar-DZ"/>
        </w:rPr>
        <w:t>وكرتين</w:t>
      </w:r>
      <w:r>
        <w:rPr>
          <w:rFonts w:cstheme="minorHAnsi" w:hint="cs"/>
          <w:sz w:val="28"/>
          <w:szCs w:val="28"/>
          <w:rtl/>
          <w:lang w:bidi="ar-DZ"/>
        </w:rPr>
        <w:t xml:space="preserve"> سوداوين مرقمتان 2، 0 كل الكريات متماثلة لا نفرق بينهم باللمس.</w:t>
      </w:r>
    </w:p>
    <w:p w14:paraId="1E0033AF" w14:textId="551CE938" w:rsidR="00571224" w:rsidRDefault="00571224" w:rsidP="00571224">
      <w:pPr>
        <w:bidi/>
        <w:ind w:left="608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نسحب بصفة عشوائية كرتين على التوالي </w:t>
      </w:r>
      <w:r w:rsidRPr="00ED035A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دون إرجاع.</w:t>
      </w:r>
    </w:p>
    <w:p w14:paraId="512BF371" w14:textId="09354E2B" w:rsidR="00571224" w:rsidRPr="00C070DB" w:rsidRDefault="00571224" w:rsidP="00571224">
      <w:pPr>
        <w:pStyle w:val="Paragraphedeliste"/>
        <w:numPr>
          <w:ilvl w:val="0"/>
          <w:numId w:val="36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شكل شجرة الاحتمالات:</w:t>
      </w:r>
      <w:r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   أ- باع</w:t>
      </w:r>
      <w:r w:rsidRPr="00C070DB">
        <w:rPr>
          <w:rFonts w:cstheme="minorHAnsi"/>
          <w:sz w:val="28"/>
          <w:szCs w:val="28"/>
          <w:rtl/>
          <w:lang w:bidi="ar-DZ"/>
        </w:rPr>
        <w:t>تبار اللون                            ب- باعتبار الرقم.</w:t>
      </w:r>
    </w:p>
    <w:p w14:paraId="0E4923CB" w14:textId="54190640" w:rsidR="00BF3636" w:rsidRPr="0089216E" w:rsidRDefault="00C070DB" w:rsidP="00C070DB">
      <w:pPr>
        <w:pStyle w:val="Paragraphedeliste"/>
        <w:numPr>
          <w:ilvl w:val="0"/>
          <w:numId w:val="36"/>
        </w:numPr>
        <w:bidi/>
        <w:rPr>
          <w:rFonts w:cstheme="minorHAnsi"/>
          <w:sz w:val="28"/>
          <w:szCs w:val="28"/>
          <w:lang w:bidi="ar-DZ"/>
        </w:rPr>
      </w:pPr>
      <w:r w:rsidRPr="00C070DB">
        <w:rPr>
          <w:rFonts w:cstheme="minorHAnsi"/>
          <w:sz w:val="28"/>
          <w:szCs w:val="28"/>
          <w:rtl/>
          <w:lang w:bidi="ar-DZ"/>
        </w:rPr>
        <w:t>أحسب احتمال الأحداث التـــــالية:</w:t>
      </w:r>
      <w:r w:rsidRPr="00C070DB">
        <w:rPr>
          <w:rFonts w:cstheme="minorHAnsi"/>
          <w:sz w:val="28"/>
          <w:szCs w:val="28"/>
          <w:rtl/>
          <w:lang w:bidi="ar-DZ"/>
        </w:rPr>
        <w:br/>
      </w:r>
      <w:r w:rsidRPr="00C070DB">
        <w:rPr>
          <w:rFonts w:cstheme="minorHAnsi"/>
          <w:position w:val="-4"/>
          <w:sz w:val="28"/>
          <w:szCs w:val="28"/>
        </w:rPr>
        <w:object w:dxaOrig="240" w:dyaOrig="260" w14:anchorId="2270C356">
          <v:shape id="_x0000_i1050" type="#_x0000_t75" style="width:12pt;height:12.75pt" o:ole="">
            <v:imagedata r:id="rId52" o:title=""/>
          </v:shape>
          <o:OLEObject Type="Embed" ProgID="Equation.DSMT4" ShapeID="_x0000_i1050" DrawAspect="Content" ObjectID="_1739691111" r:id="rId53"/>
        </w:object>
      </w:r>
      <w:r w:rsidRPr="00C070DB">
        <w:rPr>
          <w:rFonts w:cstheme="minorHAnsi"/>
          <w:sz w:val="28"/>
          <w:szCs w:val="28"/>
          <w:rtl/>
          <w:lang w:bidi="ar-DZ"/>
        </w:rPr>
        <w:t xml:space="preserve">:" سحب كرتين من نفس اللون"     </w:t>
      </w:r>
      <w:r w:rsidRPr="00C070DB">
        <w:rPr>
          <w:rFonts w:cstheme="minorHAnsi"/>
          <w:position w:val="-4"/>
          <w:sz w:val="28"/>
          <w:szCs w:val="28"/>
        </w:rPr>
        <w:object w:dxaOrig="240" w:dyaOrig="260" w14:anchorId="24728FBF">
          <v:shape id="_x0000_i1051" type="#_x0000_t75" style="width:12pt;height:12.75pt" o:ole="">
            <v:imagedata r:id="rId54" o:title=""/>
          </v:shape>
          <o:OLEObject Type="Embed" ProgID="Equation.DSMT4" ShapeID="_x0000_i1051" DrawAspect="Content" ObjectID="_1739691112" r:id="rId55"/>
        </w:object>
      </w:r>
      <w:r w:rsidRPr="00C070DB">
        <w:rPr>
          <w:rFonts w:cstheme="minorHAnsi"/>
          <w:sz w:val="28"/>
          <w:szCs w:val="28"/>
          <w:rtl/>
        </w:rPr>
        <w:t>:</w:t>
      </w:r>
      <w:r w:rsidRPr="00C070DB">
        <w:rPr>
          <w:rFonts w:cstheme="minorHAnsi"/>
          <w:sz w:val="28"/>
          <w:szCs w:val="28"/>
          <w:rtl/>
          <w:lang w:bidi="ar-DZ"/>
        </w:rPr>
        <w:t xml:space="preserve">" ظهور الرقم 1 مرة واحدة فقط"   </w:t>
      </w:r>
      <w:r>
        <w:rPr>
          <w:rFonts w:cstheme="minorHAnsi"/>
          <w:sz w:val="28"/>
          <w:szCs w:val="28"/>
          <w:rtl/>
          <w:lang w:bidi="ar-DZ"/>
        </w:rPr>
        <w:br/>
      </w:r>
      <w:r w:rsidRPr="00C070DB">
        <w:rPr>
          <w:rFonts w:cstheme="minorHAnsi"/>
          <w:sz w:val="28"/>
          <w:szCs w:val="28"/>
          <w:rtl/>
          <w:lang w:bidi="ar-DZ"/>
        </w:rPr>
        <w:t xml:space="preserve">   </w:t>
      </w:r>
      <w:r w:rsidRPr="00C070DB">
        <w:rPr>
          <w:rFonts w:cstheme="minorHAnsi"/>
          <w:sz w:val="28"/>
          <w:szCs w:val="28"/>
          <w:lang w:bidi="ar-DZ"/>
        </w:rPr>
        <w:t>C</w:t>
      </w:r>
      <w:r w:rsidRPr="00C070DB">
        <w:rPr>
          <w:rFonts w:cstheme="minorHAnsi"/>
          <w:sz w:val="28"/>
          <w:szCs w:val="28"/>
          <w:rtl/>
        </w:rPr>
        <w:t>:</w:t>
      </w:r>
      <w:r w:rsidRPr="00C070DB">
        <w:rPr>
          <w:rFonts w:cstheme="minorHAnsi"/>
          <w:sz w:val="28"/>
          <w:szCs w:val="28"/>
          <w:rtl/>
          <w:lang w:bidi="ar-DZ"/>
        </w:rPr>
        <w:t xml:space="preserve">"ظهور الرقم 2"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</w:t>
      </w:r>
      <w:r w:rsidRPr="0089216E">
        <w:rPr>
          <w:rFonts w:cstheme="minorHAnsi"/>
          <w:sz w:val="28"/>
          <w:szCs w:val="28"/>
          <w:rtl/>
          <w:lang w:bidi="ar-DZ"/>
        </w:rPr>
        <w:t xml:space="preserve">              </w:t>
      </w:r>
      <w:r w:rsidRPr="0089216E">
        <w:rPr>
          <w:rFonts w:cstheme="minorHAnsi"/>
          <w:position w:val="-4"/>
          <w:sz w:val="28"/>
          <w:szCs w:val="28"/>
        </w:rPr>
        <w:object w:dxaOrig="260" w:dyaOrig="260" w14:anchorId="70CD7C87">
          <v:shape id="_x0000_i1052" type="#_x0000_t75" style="width:12.75pt;height:12.75pt" o:ole="">
            <v:imagedata r:id="rId56" o:title=""/>
          </v:shape>
          <o:OLEObject Type="Embed" ProgID="Equation.DSMT4" ShapeID="_x0000_i1052" DrawAspect="Content" ObjectID="_1739691113" r:id="rId57"/>
        </w:object>
      </w:r>
      <w:r w:rsidRPr="0089216E">
        <w:rPr>
          <w:rFonts w:cstheme="minorHAnsi"/>
          <w:sz w:val="28"/>
          <w:szCs w:val="28"/>
          <w:rtl/>
        </w:rPr>
        <w:t>: الكرية المسحوبة ثانيا حمراء</w:t>
      </w:r>
      <w:r w:rsidRPr="0089216E">
        <w:rPr>
          <w:rFonts w:cstheme="minorHAnsi"/>
          <w:sz w:val="28"/>
          <w:szCs w:val="28"/>
          <w:rtl/>
          <w:lang w:bidi="ar-DZ"/>
        </w:rPr>
        <w:t>"</w:t>
      </w:r>
    </w:p>
    <w:p w14:paraId="258C06F3" w14:textId="2AE86529" w:rsidR="00C070DB" w:rsidRPr="0089216E" w:rsidRDefault="00C070DB" w:rsidP="00C070DB">
      <w:pPr>
        <w:pStyle w:val="Paragraphedeliste"/>
        <w:numPr>
          <w:ilvl w:val="0"/>
          <w:numId w:val="36"/>
        </w:numPr>
        <w:bidi/>
        <w:rPr>
          <w:rFonts w:cstheme="minorHAnsi"/>
          <w:sz w:val="28"/>
          <w:szCs w:val="28"/>
          <w:lang w:bidi="ar-DZ"/>
        </w:rPr>
      </w:pPr>
      <w:r w:rsidRPr="0089216E">
        <w:rPr>
          <w:rFonts w:cstheme="minorHAnsi"/>
          <w:sz w:val="28"/>
          <w:szCs w:val="28"/>
          <w:rtl/>
        </w:rPr>
        <w:t xml:space="preserve">أحسب </w:t>
      </w:r>
      <w:r w:rsidRPr="0089216E">
        <w:rPr>
          <w:rFonts w:cstheme="minorHAnsi"/>
          <w:position w:val="-14"/>
          <w:sz w:val="28"/>
          <w:szCs w:val="28"/>
        </w:rPr>
        <w:object w:dxaOrig="1020" w:dyaOrig="400" w14:anchorId="302C4130">
          <v:shape id="_x0000_i1053" type="#_x0000_t75" style="width:51pt;height:20.25pt" o:ole="">
            <v:imagedata r:id="rId58" o:title=""/>
          </v:shape>
          <o:OLEObject Type="Embed" ProgID="Equation.DSMT4" ShapeID="_x0000_i1053" DrawAspect="Content" ObjectID="_1739691114" r:id="rId59"/>
        </w:object>
      </w:r>
      <w:r w:rsidRPr="0089216E">
        <w:rPr>
          <w:rFonts w:cstheme="minorHAnsi"/>
          <w:sz w:val="28"/>
          <w:szCs w:val="28"/>
          <w:rtl/>
        </w:rPr>
        <w:t xml:space="preserve">  ثــــــم استنتج  </w:t>
      </w:r>
      <w:r w:rsidRPr="0089216E">
        <w:rPr>
          <w:rFonts w:cstheme="minorHAnsi"/>
          <w:position w:val="-18"/>
          <w:sz w:val="28"/>
          <w:szCs w:val="28"/>
        </w:rPr>
        <w:object w:dxaOrig="999" w:dyaOrig="480" w14:anchorId="5DCCD88E">
          <v:shape id="_x0000_i1054" type="#_x0000_t75" style="width:50.25pt;height:24pt" o:ole="">
            <v:imagedata r:id="rId60" o:title=""/>
          </v:shape>
          <o:OLEObject Type="Embed" ProgID="Equation.DSMT4" ShapeID="_x0000_i1054" DrawAspect="Content" ObjectID="_1739691115" r:id="rId61"/>
        </w:object>
      </w:r>
      <w:r w:rsidRPr="0089216E">
        <w:rPr>
          <w:rFonts w:cstheme="minorHAnsi"/>
          <w:sz w:val="28"/>
          <w:szCs w:val="28"/>
          <w:rtl/>
        </w:rPr>
        <w:t>.</w:t>
      </w:r>
    </w:p>
    <w:p w14:paraId="307DAAF0" w14:textId="21883019" w:rsidR="00C070DB" w:rsidRPr="0089216E" w:rsidRDefault="00C070DB" w:rsidP="00C070DB">
      <w:pPr>
        <w:pStyle w:val="Paragraphedeliste"/>
        <w:numPr>
          <w:ilvl w:val="0"/>
          <w:numId w:val="36"/>
        </w:numPr>
        <w:bidi/>
        <w:rPr>
          <w:rFonts w:cstheme="minorHAnsi"/>
          <w:sz w:val="28"/>
          <w:szCs w:val="28"/>
          <w:lang w:bidi="ar-DZ"/>
        </w:rPr>
      </w:pPr>
      <w:r w:rsidRPr="0089216E">
        <w:rPr>
          <w:rFonts w:cstheme="minorHAnsi"/>
          <w:sz w:val="28"/>
          <w:szCs w:val="28"/>
          <w:rtl/>
        </w:rPr>
        <w:t xml:space="preserve">نعتبر المتغير العشوائي </w:t>
      </w:r>
      <w:r w:rsidRPr="0089216E">
        <w:rPr>
          <w:rFonts w:cstheme="minorHAnsi"/>
          <w:position w:val="-4"/>
          <w:sz w:val="28"/>
          <w:szCs w:val="28"/>
        </w:rPr>
        <w:object w:dxaOrig="279" w:dyaOrig="260" w14:anchorId="349110E9">
          <v:shape id="_x0000_i1055" type="#_x0000_t75" style="width:14.25pt;height:12.75pt" o:ole="">
            <v:imagedata r:id="rId62" o:title=""/>
          </v:shape>
          <o:OLEObject Type="Embed" ProgID="Equation.DSMT4" ShapeID="_x0000_i1055" DrawAspect="Content" ObjectID="_1739691116" r:id="rId63"/>
        </w:object>
      </w:r>
      <w:r w:rsidRPr="0089216E">
        <w:rPr>
          <w:rFonts w:cstheme="minorHAnsi"/>
          <w:sz w:val="28"/>
          <w:szCs w:val="28"/>
          <w:rtl/>
        </w:rPr>
        <w:t xml:space="preserve"> ال</w:t>
      </w:r>
      <w:r w:rsidRPr="0089216E">
        <w:rPr>
          <w:rFonts w:cstheme="minorHAnsi"/>
          <w:sz w:val="28"/>
          <w:szCs w:val="28"/>
          <w:rtl/>
          <w:lang w:bidi="ar-DZ"/>
        </w:rPr>
        <w:t>ذي يرفق بكل إمكانية للسحب مجموع الأرقام المسحوبة.</w:t>
      </w:r>
      <w:r w:rsidRPr="0089216E">
        <w:rPr>
          <w:rFonts w:cstheme="minorHAnsi"/>
          <w:sz w:val="28"/>
          <w:szCs w:val="28"/>
          <w:rtl/>
          <w:lang w:bidi="ar-DZ"/>
        </w:rPr>
        <w:br/>
        <w:t xml:space="preserve">أ- عين قيم المتغير العشوائي </w:t>
      </w:r>
      <w:r w:rsidRPr="0089216E">
        <w:rPr>
          <w:rFonts w:cstheme="minorHAnsi"/>
          <w:position w:val="-4"/>
          <w:sz w:val="28"/>
          <w:szCs w:val="28"/>
        </w:rPr>
        <w:object w:dxaOrig="279" w:dyaOrig="260" w14:anchorId="6A486782">
          <v:shape id="_x0000_i1056" type="#_x0000_t75" style="width:14.25pt;height:12.75pt" o:ole="">
            <v:imagedata r:id="rId62" o:title=""/>
          </v:shape>
          <o:OLEObject Type="Embed" ProgID="Equation.DSMT4" ShapeID="_x0000_i1056" DrawAspect="Content" ObjectID="_1739691117" r:id="rId64"/>
        </w:object>
      </w:r>
      <w:r w:rsidRPr="0089216E">
        <w:rPr>
          <w:rFonts w:cstheme="minorHAnsi"/>
          <w:sz w:val="28"/>
          <w:szCs w:val="28"/>
          <w:rtl/>
        </w:rPr>
        <w:t>.</w:t>
      </w:r>
      <w:r w:rsidRPr="0089216E">
        <w:rPr>
          <w:rFonts w:cstheme="minorHAnsi"/>
          <w:sz w:val="28"/>
          <w:szCs w:val="28"/>
          <w:rtl/>
        </w:rPr>
        <w:br/>
        <w:t>ب- عين قانون احتمال المتغير العشوائي ثم أحسب أمله الرياضياتي.</w:t>
      </w:r>
    </w:p>
    <w:p w14:paraId="2F6D0D72" w14:textId="250CB164" w:rsidR="0089216E" w:rsidRPr="0089216E" w:rsidRDefault="0089216E" w:rsidP="0089216E">
      <w:pPr>
        <w:pStyle w:val="Paragraphedeliste"/>
        <w:numPr>
          <w:ilvl w:val="0"/>
          <w:numId w:val="36"/>
        </w:numPr>
        <w:bidi/>
        <w:rPr>
          <w:rFonts w:cstheme="minorHAnsi"/>
          <w:sz w:val="28"/>
          <w:szCs w:val="28"/>
          <w:rtl/>
          <w:lang w:bidi="ar-DZ"/>
        </w:rPr>
      </w:pPr>
      <w:r w:rsidRPr="0089216E">
        <w:rPr>
          <w:rFonts w:cstheme="minorHAnsi"/>
          <w:sz w:val="28"/>
          <w:szCs w:val="28"/>
          <w:rtl/>
        </w:rPr>
        <w:t xml:space="preserve">أحسب </w:t>
      </w:r>
      <w:r w:rsidRPr="0089216E">
        <w:rPr>
          <w:rFonts w:cstheme="minorHAnsi"/>
          <w:position w:val="-32"/>
          <w:sz w:val="28"/>
          <w:szCs w:val="28"/>
        </w:rPr>
        <w:object w:dxaOrig="2120" w:dyaOrig="760" w14:anchorId="17AEB970">
          <v:shape id="_x0000_i1057" type="#_x0000_t75" style="width:105.75pt;height:38.25pt" o:ole="">
            <v:imagedata r:id="rId65" o:title=""/>
          </v:shape>
          <o:OLEObject Type="Embed" ProgID="Equation.DSMT4" ShapeID="_x0000_i1057" DrawAspect="Content" ObjectID="_1739691118" r:id="rId66"/>
        </w:object>
      </w:r>
    </w:p>
    <w:p w14:paraId="361B3DAB" w14:textId="4E19A85B" w:rsidR="00BF3636" w:rsidRPr="00541257" w:rsidRDefault="00BF3636" w:rsidP="00BF3636">
      <w:pPr>
        <w:bidi/>
        <w:ind w:left="608"/>
        <w:rPr>
          <w:rFonts w:cstheme="minorHAnsi"/>
          <w:sz w:val="28"/>
          <w:szCs w:val="28"/>
          <w:rtl/>
          <w:lang w:bidi="ar-DZ"/>
        </w:rPr>
      </w:pPr>
    </w:p>
    <w:p w14:paraId="495C7FBA" w14:textId="7C9CE626" w:rsidR="00BF3636" w:rsidRPr="00541257" w:rsidRDefault="00BF3636" w:rsidP="00BF3636">
      <w:pPr>
        <w:bidi/>
        <w:ind w:left="608"/>
        <w:rPr>
          <w:rFonts w:cstheme="minorHAnsi"/>
          <w:sz w:val="28"/>
          <w:szCs w:val="28"/>
          <w:rtl/>
          <w:lang w:bidi="ar-DZ"/>
        </w:rPr>
      </w:pPr>
    </w:p>
    <w:p w14:paraId="2A362901" w14:textId="6F11241C" w:rsidR="00BF3636" w:rsidRPr="00286C4D" w:rsidRDefault="00286C4D" w:rsidP="00286C4D">
      <w:pPr>
        <w:bidi/>
        <w:ind w:left="608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286C4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1D2652FF" w14:textId="77777777" w:rsidR="00BF3636" w:rsidRPr="00541257" w:rsidRDefault="00BF3636" w:rsidP="00286C4D">
      <w:pPr>
        <w:bidi/>
        <w:rPr>
          <w:rFonts w:cstheme="minorHAnsi"/>
          <w:sz w:val="28"/>
          <w:szCs w:val="28"/>
          <w:rtl/>
          <w:lang w:bidi="ar-DZ"/>
        </w:rPr>
      </w:pPr>
    </w:p>
    <w:p w14:paraId="34BEA5E9" w14:textId="77777777" w:rsidR="00286C4D" w:rsidRDefault="00286C4D" w:rsidP="00286C4D">
      <w:pPr>
        <w:bidi/>
        <w:ind w:left="-166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74532F62" w14:textId="7FA33F41" w:rsidR="00CE18DC" w:rsidRPr="00286C4D" w:rsidRDefault="00CE18DC" w:rsidP="00286C4D">
      <w:pPr>
        <w:bidi/>
        <w:ind w:left="-166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286C4D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286C4D" w:rsidRPr="00286C4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ثالث (08ن)</w:t>
      </w:r>
      <w:r w:rsidRPr="00286C4D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3990CA4E" w14:textId="386AE892" w:rsidR="00CE18DC" w:rsidRPr="00541257" w:rsidRDefault="00CE18DC" w:rsidP="00541257">
      <w:pPr>
        <w:pStyle w:val="Paragraphedeliste"/>
        <w:numPr>
          <w:ilvl w:val="0"/>
          <w:numId w:val="35"/>
        </w:numPr>
        <w:bidi/>
        <w:spacing w:after="0" w:line="240" w:lineRule="auto"/>
        <w:ind w:left="118" w:hanging="142"/>
        <w:rPr>
          <w:rFonts w:cstheme="minorHAnsi"/>
          <w:sz w:val="28"/>
          <w:szCs w:val="28"/>
        </w:rPr>
      </w:pPr>
      <w:r w:rsidRPr="00541257">
        <w:rPr>
          <w:rFonts w:cstheme="minorHAnsi"/>
          <w:sz w:val="28"/>
          <w:szCs w:val="28"/>
          <w:rtl/>
        </w:rPr>
        <w:t xml:space="preserve">نعتبر الدالة </w:t>
      </w:r>
      <w:r w:rsidRPr="00541257">
        <w:rPr>
          <w:rFonts w:cstheme="minorHAnsi"/>
          <w:position w:val="-10"/>
        </w:rPr>
        <w:object w:dxaOrig="240" w:dyaOrig="260" w14:anchorId="7B0CC7AB">
          <v:shape id="_x0000_i1058" type="#_x0000_t75" style="width:12.75pt;height:13.5pt" o:ole="">
            <v:imagedata r:id="rId67" o:title=""/>
          </v:shape>
          <o:OLEObject Type="Embed" ProgID="Equation.DSMT4" ShapeID="_x0000_i1058" DrawAspect="Content" ObjectID="_1739691119" r:id="rId68"/>
        </w:object>
      </w:r>
      <w:r w:rsidRPr="00541257">
        <w:rPr>
          <w:rFonts w:cstheme="minorHAnsi"/>
          <w:sz w:val="28"/>
          <w:szCs w:val="28"/>
          <w:rtl/>
        </w:rPr>
        <w:t xml:space="preserve"> المعرفة على </w:t>
      </w:r>
      <w:r w:rsidRPr="00541257">
        <w:rPr>
          <w:rFonts w:cstheme="minorHAnsi"/>
          <w:position w:val="-4"/>
        </w:rPr>
        <w:object w:dxaOrig="260" w:dyaOrig="260" w14:anchorId="3454F776">
          <v:shape id="_x0000_i1059" type="#_x0000_t75" style="width:13.5pt;height:13.5pt" o:ole="">
            <v:imagedata r:id="rId69" o:title=""/>
          </v:shape>
          <o:OLEObject Type="Embed" ProgID="Equation.DSMT4" ShapeID="_x0000_i1059" DrawAspect="Content" ObjectID="_1739691120" r:id="rId70"/>
        </w:object>
      </w:r>
      <w:r w:rsidRPr="00541257">
        <w:rPr>
          <w:rFonts w:cstheme="minorHAnsi"/>
          <w:sz w:val="28"/>
          <w:szCs w:val="28"/>
          <w:rtl/>
        </w:rPr>
        <w:t xml:space="preserve"> كما </w:t>
      </w:r>
      <w:r w:rsidR="006975B8" w:rsidRPr="00541257">
        <w:rPr>
          <w:rFonts w:cstheme="minorHAnsi" w:hint="cs"/>
          <w:sz w:val="28"/>
          <w:szCs w:val="28"/>
          <w:rtl/>
        </w:rPr>
        <w:t xml:space="preserve">يلي:  </w:t>
      </w:r>
      <w:r w:rsidR="00541257" w:rsidRPr="00541257">
        <w:rPr>
          <w:rFonts w:cstheme="minorHAnsi"/>
          <w:position w:val="-14"/>
        </w:rPr>
        <w:object w:dxaOrig="1960" w:dyaOrig="420" w14:anchorId="3AA64BF3">
          <v:shape id="_x0000_i1060" type="#_x0000_t75" style="width:98.25pt;height:20.25pt" o:ole="">
            <v:imagedata r:id="rId71" o:title=""/>
          </v:shape>
          <o:OLEObject Type="Embed" ProgID="Equation.DSMT4" ShapeID="_x0000_i1060" DrawAspect="Content" ObjectID="_1739691121" r:id="rId72"/>
        </w:object>
      </w:r>
      <w:r w:rsidRPr="00541257">
        <w:rPr>
          <w:rFonts w:cstheme="minorHAnsi"/>
          <w:sz w:val="28"/>
          <w:szCs w:val="28"/>
          <w:rtl/>
        </w:rPr>
        <w:t xml:space="preserve"> </w:t>
      </w:r>
    </w:p>
    <w:p w14:paraId="29221A6B" w14:textId="37BD6B7F" w:rsidR="00541257" w:rsidRPr="00541257" w:rsidRDefault="00541257" w:rsidP="00541257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أحسب نهايات الدالة </w:t>
      </w:r>
      <w:r w:rsidRPr="00541257">
        <w:rPr>
          <w:rFonts w:cstheme="minorHAnsi"/>
          <w:position w:val="-10"/>
        </w:rPr>
        <w:object w:dxaOrig="240" w:dyaOrig="260" w14:anchorId="58DC1209">
          <v:shape id="_x0000_i1061" type="#_x0000_t75" style="width:12.75pt;height:13.5pt" o:ole="">
            <v:imagedata r:id="rId67" o:title=""/>
          </v:shape>
          <o:OLEObject Type="Embed" ProgID="Equation.DSMT4" ShapeID="_x0000_i1061" DrawAspect="Content" ObjectID="_1739691122" r:id="rId73"/>
        </w:object>
      </w:r>
      <w:r>
        <w:rPr>
          <w:rFonts w:cstheme="minorHAnsi" w:hint="cs"/>
          <w:sz w:val="28"/>
          <w:szCs w:val="28"/>
          <w:rtl/>
        </w:rPr>
        <w:t xml:space="preserve"> عند أطراف مجموعة التعريف.</w:t>
      </w:r>
    </w:p>
    <w:p w14:paraId="02ADD8D9" w14:textId="77777777" w:rsidR="00CE18DC" w:rsidRPr="00541257" w:rsidRDefault="00CE18DC" w:rsidP="00CE18DC">
      <w:pPr>
        <w:numPr>
          <w:ilvl w:val="0"/>
          <w:numId w:val="32"/>
        </w:numPr>
        <w:bidi/>
        <w:spacing w:after="0" w:line="240" w:lineRule="auto"/>
        <w:contextualSpacing/>
        <w:rPr>
          <w:rFonts w:cstheme="minorHAnsi"/>
          <w:sz w:val="28"/>
          <w:szCs w:val="28"/>
        </w:rPr>
      </w:pPr>
      <w:r w:rsidRPr="00541257">
        <w:rPr>
          <w:rFonts w:cstheme="minorHAnsi"/>
          <w:sz w:val="28"/>
          <w:szCs w:val="28"/>
          <w:rtl/>
        </w:rPr>
        <w:t>أدرس تغيرات الدالة</w:t>
      </w:r>
      <w:r w:rsidRPr="00541257">
        <w:rPr>
          <w:rFonts w:cstheme="minorHAnsi"/>
          <w:position w:val="-10"/>
          <w:sz w:val="28"/>
          <w:szCs w:val="28"/>
        </w:rPr>
        <w:object w:dxaOrig="240" w:dyaOrig="260" w14:anchorId="18BC7A34">
          <v:shape id="_x0000_i1062" type="#_x0000_t75" style="width:12.75pt;height:13.5pt" o:ole="">
            <v:imagedata r:id="rId74" o:title=""/>
          </v:shape>
          <o:OLEObject Type="Embed" ProgID="Equation.DSMT4" ShapeID="_x0000_i1062" DrawAspect="Content" ObjectID="_1739691123" r:id="rId75"/>
        </w:object>
      </w:r>
      <w:r w:rsidRPr="00541257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6264AD62" w14:textId="6773EDB3" w:rsidR="00CE18DC" w:rsidRDefault="00CE18DC" w:rsidP="00CE18DC">
      <w:pPr>
        <w:numPr>
          <w:ilvl w:val="0"/>
          <w:numId w:val="32"/>
        </w:numPr>
        <w:bidi/>
        <w:spacing w:after="0" w:line="240" w:lineRule="auto"/>
        <w:contextualSpacing/>
        <w:rPr>
          <w:rFonts w:cstheme="minorHAnsi"/>
          <w:sz w:val="28"/>
          <w:szCs w:val="28"/>
        </w:rPr>
      </w:pPr>
      <w:r w:rsidRPr="00541257">
        <w:rPr>
          <w:rFonts w:cstheme="minorHAnsi"/>
          <w:sz w:val="28"/>
          <w:szCs w:val="28"/>
          <w:rtl/>
        </w:rPr>
        <w:t xml:space="preserve">أحسب </w:t>
      </w:r>
      <w:r w:rsidR="00D81015" w:rsidRPr="00541257">
        <w:rPr>
          <w:rFonts w:cstheme="minorHAnsi"/>
          <w:position w:val="-14"/>
          <w:sz w:val="28"/>
          <w:szCs w:val="28"/>
        </w:rPr>
        <w:object w:dxaOrig="760" w:dyaOrig="420" w14:anchorId="11A8D6F7">
          <v:shape id="_x0000_i1063" type="#_x0000_t75" style="width:38.25pt;height:20.25pt" o:ole="">
            <v:imagedata r:id="rId76" o:title=""/>
          </v:shape>
          <o:OLEObject Type="Embed" ProgID="Equation.DSMT4" ShapeID="_x0000_i1063" DrawAspect="Content" ObjectID="_1739691124" r:id="rId77"/>
        </w:object>
      </w:r>
      <w:r w:rsidRPr="00541257">
        <w:rPr>
          <w:rFonts w:cstheme="minorHAnsi"/>
          <w:sz w:val="28"/>
          <w:szCs w:val="28"/>
          <w:rtl/>
        </w:rPr>
        <w:t xml:space="preserve">،ثم استنتج إشارة </w:t>
      </w:r>
      <w:r w:rsidRPr="00541257">
        <w:rPr>
          <w:rFonts w:cstheme="minorHAnsi"/>
          <w:position w:val="-14"/>
          <w:sz w:val="28"/>
          <w:szCs w:val="28"/>
        </w:rPr>
        <w:object w:dxaOrig="639" w:dyaOrig="420" w14:anchorId="154B6C71">
          <v:shape id="_x0000_i1064" type="#_x0000_t75" style="width:32.25pt;height:20.25pt" o:ole="">
            <v:imagedata r:id="rId78" o:title=""/>
          </v:shape>
          <o:OLEObject Type="Embed" ProgID="Equation.DSMT4" ShapeID="_x0000_i1064" DrawAspect="Content" ObjectID="_1739691125" r:id="rId79"/>
        </w:object>
      </w:r>
      <w:r w:rsidRPr="00541257">
        <w:rPr>
          <w:rFonts w:cstheme="minorHAnsi"/>
          <w:sz w:val="28"/>
          <w:szCs w:val="28"/>
          <w:rtl/>
        </w:rPr>
        <w:t xml:space="preserve">على </w:t>
      </w:r>
      <w:r w:rsidRPr="00541257">
        <w:rPr>
          <w:rFonts w:cstheme="minorHAnsi"/>
          <w:position w:val="-4"/>
          <w:sz w:val="28"/>
          <w:szCs w:val="28"/>
        </w:rPr>
        <w:object w:dxaOrig="260" w:dyaOrig="260" w14:anchorId="098BF30F">
          <v:shape id="_x0000_i1065" type="#_x0000_t75" style="width:13.5pt;height:13.5pt" o:ole="">
            <v:imagedata r:id="rId69" o:title=""/>
          </v:shape>
          <o:OLEObject Type="Embed" ProgID="Equation.DSMT4" ShapeID="_x0000_i1065" DrawAspect="Content" ObjectID="_1739691126" r:id="rId80"/>
        </w:object>
      </w:r>
      <w:r w:rsidRPr="00541257">
        <w:rPr>
          <w:rFonts w:cstheme="minorHAnsi"/>
          <w:sz w:val="28"/>
          <w:szCs w:val="28"/>
          <w:rtl/>
        </w:rPr>
        <w:t>.</w:t>
      </w:r>
    </w:p>
    <w:p w14:paraId="4B5C7D6B" w14:textId="3AB05B61" w:rsidR="00CE18DC" w:rsidRPr="00541257" w:rsidRDefault="00CE18DC" w:rsidP="00541257">
      <w:pPr>
        <w:pStyle w:val="Paragraphedeliste"/>
        <w:numPr>
          <w:ilvl w:val="0"/>
          <w:numId w:val="35"/>
        </w:numPr>
        <w:bidi/>
        <w:spacing w:after="0" w:line="240" w:lineRule="auto"/>
        <w:ind w:left="401"/>
        <w:rPr>
          <w:rFonts w:cstheme="minorHAnsi"/>
          <w:sz w:val="28"/>
          <w:szCs w:val="28"/>
          <w:rtl/>
        </w:rPr>
      </w:pPr>
      <w:r w:rsidRPr="00541257">
        <w:rPr>
          <w:rFonts w:cstheme="minorHAnsi"/>
          <w:sz w:val="28"/>
          <w:szCs w:val="28"/>
          <w:rtl/>
        </w:rPr>
        <w:t xml:space="preserve">لتكن الدالة </w:t>
      </w:r>
      <w:r w:rsidRPr="00541257">
        <w:rPr>
          <w:position w:val="-12"/>
        </w:rPr>
        <w:object w:dxaOrig="260" w:dyaOrig="360" w14:anchorId="58F84F47">
          <v:shape id="_x0000_i1066" type="#_x0000_t75" style="width:12pt;height:17.25pt" o:ole="">
            <v:imagedata r:id="rId81" o:title=""/>
          </v:shape>
          <o:OLEObject Type="Embed" ProgID="Equation.DSMT4" ShapeID="_x0000_i1066" DrawAspect="Content" ObjectID="_1739691127" r:id="rId82"/>
        </w:object>
      </w:r>
      <w:r w:rsidRPr="00541257">
        <w:rPr>
          <w:rFonts w:cstheme="minorHAnsi"/>
          <w:sz w:val="28"/>
          <w:szCs w:val="28"/>
          <w:rtl/>
        </w:rPr>
        <w:t xml:space="preserve"> المعرفة على </w:t>
      </w:r>
      <w:r w:rsidR="006975B8" w:rsidRPr="00541257">
        <w:rPr>
          <w:position w:val="-4"/>
        </w:rPr>
        <w:object w:dxaOrig="260" w:dyaOrig="260" w14:anchorId="490645E9">
          <v:shape id="_x0000_i1067" type="#_x0000_t75" style="width:12pt;height:13.5pt" o:ole="">
            <v:imagedata r:id="rId83" o:title=""/>
          </v:shape>
          <o:OLEObject Type="Embed" ProgID="Equation.DSMT4" ShapeID="_x0000_i1067" DrawAspect="Content" ObjectID="_1739691128" r:id="rId84"/>
        </w:object>
      </w:r>
      <w:r w:rsidRPr="00541257">
        <w:rPr>
          <w:rFonts w:cstheme="minorHAnsi"/>
          <w:sz w:val="28"/>
          <w:szCs w:val="28"/>
          <w:rtl/>
        </w:rPr>
        <w:t xml:space="preserve"> </w:t>
      </w:r>
      <w:r w:rsidR="006975B8" w:rsidRPr="00541257">
        <w:rPr>
          <w:rFonts w:cstheme="minorHAnsi" w:hint="cs"/>
          <w:sz w:val="28"/>
          <w:szCs w:val="28"/>
          <w:rtl/>
        </w:rPr>
        <w:t xml:space="preserve">بـ:  </w:t>
      </w:r>
      <w:r w:rsidR="006975B8" w:rsidRPr="006975B8">
        <w:rPr>
          <w:position w:val="-26"/>
        </w:rPr>
        <w:object w:dxaOrig="1680" w:dyaOrig="700" w14:anchorId="10B4E3CC">
          <v:shape id="_x0000_i1068" type="#_x0000_t75" style="width:84.75pt;height:33.75pt" o:ole="">
            <v:imagedata r:id="rId85" o:title=""/>
          </v:shape>
          <o:OLEObject Type="Embed" ProgID="Equation.DSMT4" ShapeID="_x0000_i1068" DrawAspect="Content" ObjectID="_1739691129" r:id="rId86"/>
        </w:object>
      </w:r>
    </w:p>
    <w:p w14:paraId="620A9622" w14:textId="20E863BD" w:rsidR="006975B8" w:rsidRDefault="00CE18DC" w:rsidP="006975B8">
      <w:pPr>
        <w:bidi/>
        <w:spacing w:line="240" w:lineRule="auto"/>
        <w:rPr>
          <w:rFonts w:cstheme="minorHAnsi"/>
          <w:sz w:val="28"/>
          <w:szCs w:val="28"/>
        </w:rPr>
      </w:pPr>
      <w:r w:rsidRPr="00541257">
        <w:rPr>
          <w:rFonts w:cstheme="minorHAnsi"/>
          <w:position w:val="-16"/>
          <w:sz w:val="28"/>
          <w:szCs w:val="28"/>
          <w:rtl/>
        </w:rPr>
        <w:t xml:space="preserve">   </w:t>
      </w:r>
      <w:r w:rsidR="00CB1226">
        <w:rPr>
          <w:rFonts w:cstheme="minorHAnsi" w:hint="cs"/>
          <w:position w:val="-16"/>
          <w:sz w:val="28"/>
          <w:szCs w:val="28"/>
          <w:rtl/>
        </w:rPr>
        <w:t xml:space="preserve">       </w:t>
      </w:r>
      <w:r w:rsidRPr="00541257">
        <w:rPr>
          <w:rFonts w:cstheme="minorHAnsi"/>
          <w:position w:val="-16"/>
          <w:sz w:val="28"/>
          <w:szCs w:val="28"/>
          <w:rtl/>
        </w:rPr>
        <w:t xml:space="preserve"> </w:t>
      </w:r>
      <w:r w:rsidRPr="00541257">
        <w:rPr>
          <w:rFonts w:cstheme="minorHAnsi"/>
          <w:position w:val="-18"/>
          <w:sz w:val="28"/>
          <w:szCs w:val="28"/>
        </w:rPr>
        <w:object w:dxaOrig="600" w:dyaOrig="499" w14:anchorId="0693CF05">
          <v:shape id="_x0000_i1069" type="#_x0000_t75" style="width:29.25pt;height:24pt" o:ole="">
            <v:imagedata r:id="rId87" o:title=""/>
          </v:shape>
          <o:OLEObject Type="Embed" ProgID="Equation.DSMT4" ShapeID="_x0000_i1069" DrawAspect="Content" ObjectID="_1739691130" r:id="rId88"/>
        </w:object>
      </w:r>
      <w:r w:rsidRPr="00541257">
        <w:rPr>
          <w:rFonts w:cstheme="minorHAnsi"/>
          <w:sz w:val="28"/>
          <w:szCs w:val="28"/>
          <w:rtl/>
        </w:rPr>
        <w:t xml:space="preserve"> تمثيلها البياني في المستوي المنسوب إلى معلم متعامد</w:t>
      </w:r>
      <w:r w:rsidRPr="00541257">
        <w:rPr>
          <w:rFonts w:cstheme="minorHAnsi"/>
          <w:sz w:val="28"/>
          <w:szCs w:val="28"/>
          <w:rtl/>
          <w:lang w:bidi="ar-DZ"/>
        </w:rPr>
        <w:t xml:space="preserve"> </w:t>
      </w:r>
      <w:r w:rsidR="006975B8" w:rsidRPr="00541257">
        <w:rPr>
          <w:rFonts w:cstheme="minorHAnsi" w:hint="cs"/>
          <w:sz w:val="28"/>
          <w:szCs w:val="28"/>
          <w:rtl/>
          <w:lang w:bidi="ar-DZ"/>
        </w:rPr>
        <w:t>ومتجانس</w:t>
      </w:r>
      <w:r w:rsidRPr="00541257">
        <w:rPr>
          <w:rFonts w:cstheme="minorHAnsi"/>
          <w:position w:val="-20"/>
          <w:sz w:val="28"/>
          <w:szCs w:val="28"/>
        </w:rPr>
        <w:object w:dxaOrig="920" w:dyaOrig="540" w14:anchorId="6F79B859">
          <v:shape id="_x0000_i1070" type="#_x0000_t75" style="width:46.5pt;height:27.75pt" o:ole="">
            <v:imagedata r:id="rId89" o:title=""/>
          </v:shape>
          <o:OLEObject Type="Embed" ProgID="Equation.DSMT4" ShapeID="_x0000_i1070" DrawAspect="Content" ObjectID="_1739691131" r:id="rId90"/>
        </w:object>
      </w:r>
      <w:r w:rsidRPr="00541257">
        <w:rPr>
          <w:rFonts w:cstheme="minorHAnsi"/>
          <w:sz w:val="28"/>
          <w:szCs w:val="28"/>
          <w:rtl/>
        </w:rPr>
        <w:t xml:space="preserve">. </w:t>
      </w:r>
    </w:p>
    <w:p w14:paraId="73D1A588" w14:textId="46301ADB" w:rsidR="00CE18DC" w:rsidRDefault="006975B8" w:rsidP="003F2235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1. </w:t>
      </w:r>
      <w:r w:rsidR="00CE18DC" w:rsidRPr="00541257">
        <w:rPr>
          <w:rFonts w:cstheme="minorHAnsi"/>
          <w:sz w:val="28"/>
          <w:szCs w:val="28"/>
          <w:rtl/>
        </w:rPr>
        <w:t xml:space="preserve">أحسب  </w:t>
      </w:r>
      <w:r w:rsidR="00CE18DC" w:rsidRPr="00541257">
        <w:rPr>
          <w:rFonts w:cstheme="minorHAnsi"/>
          <w:position w:val="-20"/>
        </w:rPr>
        <w:object w:dxaOrig="1080" w:dyaOrig="460" w14:anchorId="055C2C7D">
          <v:shape id="_x0000_i1071" type="#_x0000_t75" style="width:53.25pt;height:22.5pt" o:ole="">
            <v:imagedata r:id="rId91" o:title=""/>
          </v:shape>
          <o:OLEObject Type="Embed" ProgID="Equation.DSMT4" ShapeID="_x0000_i1071" DrawAspect="Content" ObjectID="_1739691132" r:id="rId92"/>
        </w:object>
      </w:r>
      <w:r w:rsidR="00CE18DC" w:rsidRPr="00541257">
        <w:rPr>
          <w:rFonts w:cstheme="minorHAnsi"/>
          <w:position w:val="-20"/>
          <w:rtl/>
        </w:rPr>
        <w:t xml:space="preserve">    </w:t>
      </w:r>
      <w:r w:rsidR="00CE18DC" w:rsidRPr="00541257">
        <w:rPr>
          <w:rFonts w:cstheme="minorHAnsi"/>
          <w:sz w:val="28"/>
          <w:szCs w:val="28"/>
          <w:rtl/>
        </w:rPr>
        <w:t xml:space="preserve">و </w:t>
      </w:r>
      <w:r w:rsidR="00CE18DC" w:rsidRPr="00541257">
        <w:rPr>
          <w:rFonts w:cstheme="minorHAnsi"/>
          <w:position w:val="-20"/>
        </w:rPr>
        <w:object w:dxaOrig="1080" w:dyaOrig="460" w14:anchorId="3C2373CE">
          <v:shape id="_x0000_i1072" type="#_x0000_t75" style="width:53.25pt;height:22.5pt" o:ole="">
            <v:imagedata r:id="rId93" o:title=""/>
          </v:shape>
          <o:OLEObject Type="Embed" ProgID="Equation.DSMT4" ShapeID="_x0000_i1072" DrawAspect="Content" ObjectID="_1739691133" r:id="rId94"/>
        </w:object>
      </w:r>
      <w:r w:rsidR="00CE18DC" w:rsidRPr="00541257">
        <w:rPr>
          <w:rFonts w:cstheme="minorHAnsi"/>
          <w:sz w:val="28"/>
          <w:szCs w:val="28"/>
          <w:rtl/>
        </w:rPr>
        <w:t>.</w:t>
      </w:r>
    </w:p>
    <w:p w14:paraId="56AF5016" w14:textId="3E1C19C0" w:rsidR="00CE18DC" w:rsidRDefault="006975B8" w:rsidP="003F2235">
      <w:pPr>
        <w:bidi/>
        <w:spacing w:line="240" w:lineRule="auto"/>
        <w:ind w:left="40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2. أ- </w:t>
      </w:r>
      <w:bookmarkStart w:id="0" w:name="_Hlk128415586"/>
      <w:r w:rsidRPr="00541257">
        <w:rPr>
          <w:rFonts w:cstheme="minorHAnsi" w:hint="cs"/>
          <w:sz w:val="28"/>
          <w:szCs w:val="28"/>
          <w:rtl/>
        </w:rPr>
        <w:t>أثبت</w:t>
      </w:r>
      <w:r w:rsidR="00CE18DC" w:rsidRPr="00541257">
        <w:rPr>
          <w:rFonts w:cstheme="minorHAnsi"/>
          <w:sz w:val="28"/>
          <w:szCs w:val="28"/>
          <w:rtl/>
        </w:rPr>
        <w:t xml:space="preserve"> أنه من أجل كل عدد حقيقي</w:t>
      </w:r>
      <w:r w:rsidR="00CE18DC" w:rsidRPr="00541257">
        <w:rPr>
          <w:rFonts w:cstheme="minorHAnsi"/>
          <w:position w:val="-6"/>
        </w:rPr>
        <w:object w:dxaOrig="200" w:dyaOrig="220" w14:anchorId="24A54918">
          <v:shape id="_x0000_i1073" type="#_x0000_t75" style="width:9.75pt;height:11.25pt" o:ole="">
            <v:imagedata r:id="rId95" o:title=""/>
          </v:shape>
          <o:OLEObject Type="Embed" ProgID="Equation.DSMT4" ShapeID="_x0000_i1073" DrawAspect="Content" ObjectID="_1739691134" r:id="rId96"/>
        </w:object>
      </w:r>
      <w:r w:rsidR="00CE18DC" w:rsidRPr="00541257">
        <w:rPr>
          <w:rFonts w:cstheme="minorHAnsi"/>
          <w:sz w:val="28"/>
          <w:szCs w:val="28"/>
          <w:rtl/>
        </w:rPr>
        <w:t>:</w:t>
      </w:r>
      <w:bookmarkEnd w:id="0"/>
      <w:r w:rsidR="00CE18DC" w:rsidRPr="00541257">
        <w:rPr>
          <w:rFonts w:cstheme="minorHAnsi"/>
          <w:sz w:val="28"/>
          <w:szCs w:val="28"/>
          <w:rtl/>
        </w:rPr>
        <w:t xml:space="preserve">     </w:t>
      </w:r>
      <w:r w:rsidRPr="006975B8">
        <w:rPr>
          <w:rFonts w:cstheme="minorHAnsi"/>
          <w:position w:val="-44"/>
        </w:rPr>
        <w:object w:dxaOrig="1840" w:dyaOrig="900" w14:anchorId="73F1F229">
          <v:shape id="_x0000_i1074" type="#_x0000_t75" style="width:92.25pt;height:44.25pt" o:ole="">
            <v:imagedata r:id="rId97" o:title=""/>
          </v:shape>
          <o:OLEObject Type="Embed" ProgID="Equation.DSMT4" ShapeID="_x0000_i1074" DrawAspect="Content" ObjectID="_1739691135" r:id="rId98"/>
        </w:object>
      </w:r>
      <w:r w:rsidR="00CE18DC" w:rsidRPr="00541257">
        <w:rPr>
          <w:rFonts w:cstheme="minorHAnsi"/>
          <w:sz w:val="28"/>
          <w:szCs w:val="28"/>
          <w:rtl/>
        </w:rPr>
        <w:t xml:space="preserve"> . 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 </w:t>
      </w:r>
      <w:r w:rsidR="003F2235">
        <w:rPr>
          <w:rFonts w:cstheme="minorHAnsi" w:hint="cs"/>
          <w:sz w:val="28"/>
          <w:szCs w:val="28"/>
          <w:rtl/>
        </w:rPr>
        <w:t xml:space="preserve">    </w:t>
      </w:r>
      <w:r>
        <w:rPr>
          <w:rFonts w:cstheme="minorHAnsi" w:hint="cs"/>
          <w:sz w:val="28"/>
          <w:szCs w:val="28"/>
          <w:rtl/>
        </w:rPr>
        <w:t xml:space="preserve"> ب</w:t>
      </w:r>
      <w:r>
        <w:rPr>
          <w:rFonts w:cstheme="minorHAnsi" w:hint="cs"/>
          <w:sz w:val="28"/>
          <w:szCs w:val="28"/>
          <w:rtl/>
          <w:lang w:bidi="ar-DZ"/>
        </w:rPr>
        <w:t xml:space="preserve">- </w:t>
      </w:r>
      <w:r w:rsidR="00CE18DC" w:rsidRPr="00541257">
        <w:rPr>
          <w:rFonts w:cstheme="minorHAnsi"/>
          <w:sz w:val="28"/>
          <w:szCs w:val="28"/>
          <w:rtl/>
        </w:rPr>
        <w:t>استنتج اتجاه تغير الدالة</w:t>
      </w:r>
      <w:r w:rsidR="00CE18DC" w:rsidRPr="00541257">
        <w:rPr>
          <w:rFonts w:cstheme="minorHAnsi"/>
          <w:position w:val="-12"/>
          <w:sz w:val="28"/>
          <w:szCs w:val="28"/>
        </w:rPr>
        <w:object w:dxaOrig="260" w:dyaOrig="360" w14:anchorId="23E403EF">
          <v:shape id="_x0000_i1075" type="#_x0000_t75" style="width:12pt;height:17.25pt" o:ole="">
            <v:imagedata r:id="rId81" o:title=""/>
          </v:shape>
          <o:OLEObject Type="Embed" ProgID="Equation.DSMT4" ShapeID="_x0000_i1075" DrawAspect="Content" ObjectID="_1739691136" r:id="rId99"/>
        </w:object>
      </w:r>
      <w:r w:rsidR="00CE18DC" w:rsidRPr="00541257">
        <w:rPr>
          <w:rFonts w:cstheme="minorHAnsi"/>
          <w:sz w:val="28"/>
          <w:szCs w:val="28"/>
          <w:rtl/>
        </w:rPr>
        <w:t xml:space="preserve"> على مجموعة تعريفها ثم شكل جدول تغيراتها.</w:t>
      </w:r>
    </w:p>
    <w:p w14:paraId="5714BFAD" w14:textId="2E238E1E" w:rsidR="00C1584B" w:rsidRDefault="00C1584B" w:rsidP="00C1584B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3. أ</w:t>
      </w:r>
      <w:r>
        <w:rPr>
          <w:rFonts w:cstheme="minorHAnsi" w:hint="cs"/>
          <w:sz w:val="28"/>
          <w:szCs w:val="28"/>
          <w:rtl/>
          <w:lang w:bidi="ar-DZ"/>
        </w:rPr>
        <w:t xml:space="preserve">- </w:t>
      </w:r>
      <w:r w:rsidRPr="00541257">
        <w:rPr>
          <w:rFonts w:cstheme="minorHAnsi" w:hint="cs"/>
          <w:sz w:val="28"/>
          <w:szCs w:val="28"/>
          <w:rtl/>
        </w:rPr>
        <w:t>أثبت</w:t>
      </w:r>
      <w:r w:rsidRPr="00541257">
        <w:rPr>
          <w:rFonts w:cstheme="minorHAnsi"/>
          <w:sz w:val="28"/>
          <w:szCs w:val="28"/>
          <w:rtl/>
        </w:rPr>
        <w:t xml:space="preserve"> أنه من أجل كل عدد حقيقي</w:t>
      </w:r>
      <w:r w:rsidRPr="00541257">
        <w:rPr>
          <w:rFonts w:cstheme="minorHAnsi"/>
          <w:position w:val="-6"/>
        </w:rPr>
        <w:object w:dxaOrig="200" w:dyaOrig="220" w14:anchorId="33BC9E38">
          <v:shape id="_x0000_i1076" type="#_x0000_t75" style="width:9.75pt;height:11.25pt" o:ole="">
            <v:imagedata r:id="rId95" o:title=""/>
          </v:shape>
          <o:OLEObject Type="Embed" ProgID="Equation.DSMT4" ShapeID="_x0000_i1076" DrawAspect="Content" ObjectID="_1739691137" r:id="rId100"/>
        </w:object>
      </w:r>
      <w:r w:rsidRPr="00541257">
        <w:rPr>
          <w:rFonts w:cstheme="minorHAnsi"/>
          <w:sz w:val="28"/>
          <w:szCs w:val="28"/>
          <w:rtl/>
        </w:rPr>
        <w:t>:</w:t>
      </w:r>
      <w:r>
        <w:rPr>
          <w:rFonts w:cstheme="minorHAnsi" w:hint="cs"/>
          <w:sz w:val="28"/>
          <w:szCs w:val="28"/>
          <w:rtl/>
        </w:rPr>
        <w:t xml:space="preserve">  </w:t>
      </w:r>
      <w:r w:rsidRPr="00C20728">
        <w:rPr>
          <w:rFonts w:cstheme="minorHAnsi"/>
          <w:position w:val="-24"/>
          <w:sz w:val="28"/>
          <w:szCs w:val="28"/>
        </w:rPr>
        <w:object w:dxaOrig="1800" w:dyaOrig="620" w14:anchorId="400C4242">
          <v:shape id="_x0000_i1077" type="#_x0000_t75" style="width:90pt;height:30.75pt" o:ole="">
            <v:imagedata r:id="rId101" o:title=""/>
          </v:shape>
          <o:OLEObject Type="Embed" ProgID="Equation.DSMT4" ShapeID="_x0000_i1077" DrawAspect="Content" ObjectID="_1739691138" r:id="rId102"/>
        </w:object>
      </w:r>
      <w:r w:rsidRPr="00C20728">
        <w:rPr>
          <w:rFonts w:cstheme="minorHAnsi"/>
          <w:sz w:val="28"/>
          <w:szCs w:val="28"/>
          <w:rtl/>
        </w:rPr>
        <w:t>.</w:t>
      </w:r>
      <w:r w:rsidRPr="00C20728">
        <w:rPr>
          <w:rFonts w:cstheme="minorHAnsi"/>
          <w:sz w:val="28"/>
          <w:szCs w:val="28"/>
          <w:rtl/>
        </w:rPr>
        <w:br/>
        <w:t xml:space="preserve">    ب- أثبت أن </w:t>
      </w:r>
      <w:r w:rsidRPr="00C20728">
        <w:rPr>
          <w:rFonts w:cstheme="minorHAnsi"/>
          <w:position w:val="-18"/>
          <w:sz w:val="28"/>
          <w:szCs w:val="28"/>
        </w:rPr>
        <w:object w:dxaOrig="600" w:dyaOrig="499" w14:anchorId="0877117A">
          <v:shape id="_x0000_i1078" type="#_x0000_t75" style="width:29.25pt;height:24pt" o:ole="">
            <v:imagedata r:id="rId87" o:title=""/>
          </v:shape>
          <o:OLEObject Type="Embed" ProgID="Equation.DSMT4" ShapeID="_x0000_i1078" DrawAspect="Content" ObjectID="_1739691139" r:id="rId103"/>
        </w:object>
      </w:r>
      <w:r w:rsidRPr="00C20728">
        <w:rPr>
          <w:rFonts w:cstheme="minorHAnsi"/>
          <w:sz w:val="28"/>
          <w:szCs w:val="28"/>
          <w:rtl/>
        </w:rPr>
        <w:t xml:space="preserve"> يقبل مستقيما مقاربا </w:t>
      </w:r>
      <w:r w:rsidR="00ED035A" w:rsidRPr="00C20728">
        <w:rPr>
          <w:rFonts w:cstheme="minorHAnsi"/>
          <w:position w:val="-14"/>
          <w:sz w:val="28"/>
          <w:szCs w:val="28"/>
        </w:rPr>
        <w:object w:dxaOrig="460" w:dyaOrig="420" w14:anchorId="6D634DE4">
          <v:shape id="_x0000_i1079" type="#_x0000_t75" style="width:22.5pt;height:20.25pt" o:ole="">
            <v:imagedata r:id="rId104" o:title=""/>
          </v:shape>
          <o:OLEObject Type="Embed" ProgID="Equation.DSMT4" ShapeID="_x0000_i1079" DrawAspect="Content" ObjectID="_1739691140" r:id="rId105"/>
        </w:object>
      </w:r>
      <w:r w:rsidRPr="00C20728">
        <w:rPr>
          <w:rFonts w:cstheme="minorHAnsi"/>
          <w:sz w:val="28"/>
          <w:szCs w:val="28"/>
          <w:rtl/>
        </w:rPr>
        <w:t>يطلب تعيين معادلته.</w:t>
      </w:r>
      <w:r w:rsidRPr="00C20728">
        <w:rPr>
          <w:rFonts w:cstheme="minorHAnsi"/>
          <w:sz w:val="28"/>
          <w:szCs w:val="28"/>
          <w:rtl/>
        </w:rPr>
        <w:br/>
        <w:t xml:space="preserve">   </w:t>
      </w:r>
      <w:r w:rsidR="005353C7">
        <w:rPr>
          <w:rFonts w:cstheme="minorHAnsi" w:hint="cs"/>
          <w:sz w:val="28"/>
          <w:szCs w:val="28"/>
          <w:rtl/>
        </w:rPr>
        <w:t>ج</w:t>
      </w:r>
      <w:r w:rsidRPr="00C20728">
        <w:rPr>
          <w:rFonts w:cstheme="minorHAnsi"/>
          <w:sz w:val="28"/>
          <w:szCs w:val="28"/>
          <w:rtl/>
          <w:lang w:bidi="ar-DZ"/>
        </w:rPr>
        <w:t xml:space="preserve">- </w:t>
      </w:r>
      <w:r w:rsidRPr="00C20728">
        <w:rPr>
          <w:rFonts w:cstheme="minorHAnsi"/>
          <w:sz w:val="28"/>
          <w:szCs w:val="28"/>
          <w:rtl/>
        </w:rPr>
        <w:t>أدرس وضعية المنحنى</w:t>
      </w:r>
      <w:r w:rsidRPr="00C20728">
        <w:rPr>
          <w:rFonts w:cstheme="minorHAnsi"/>
          <w:position w:val="-18"/>
          <w:sz w:val="28"/>
          <w:szCs w:val="28"/>
        </w:rPr>
        <w:object w:dxaOrig="600" w:dyaOrig="499" w14:anchorId="147ABC3A">
          <v:shape id="_x0000_i1080" type="#_x0000_t75" style="width:29.25pt;height:24pt" o:ole="">
            <v:imagedata r:id="rId87" o:title=""/>
          </v:shape>
          <o:OLEObject Type="Embed" ProgID="Equation.DSMT4" ShapeID="_x0000_i1080" DrawAspect="Content" ObjectID="_1739691141" r:id="rId106"/>
        </w:object>
      </w:r>
      <w:r w:rsidRPr="00C20728">
        <w:rPr>
          <w:rFonts w:cstheme="minorHAnsi"/>
          <w:sz w:val="28"/>
          <w:szCs w:val="28"/>
          <w:rtl/>
        </w:rPr>
        <w:t xml:space="preserve"> بالنسبة للمستقيم</w:t>
      </w:r>
      <w:r w:rsidRPr="00C20728">
        <w:rPr>
          <w:rFonts w:cstheme="minorHAnsi"/>
          <w:position w:val="-14"/>
          <w:sz w:val="28"/>
          <w:szCs w:val="28"/>
        </w:rPr>
        <w:object w:dxaOrig="460" w:dyaOrig="420" w14:anchorId="4393C96C">
          <v:shape id="_x0000_i1081" type="#_x0000_t75" style="width:22.5pt;height:20.25pt" o:ole="">
            <v:imagedata r:id="rId104" o:title=""/>
          </v:shape>
          <o:OLEObject Type="Embed" ProgID="Equation.DSMT4" ShapeID="_x0000_i1081" DrawAspect="Content" ObjectID="_1739691142" r:id="rId107"/>
        </w:object>
      </w:r>
      <w:r w:rsidRPr="00C20728">
        <w:rPr>
          <w:rFonts w:cstheme="minorHAnsi"/>
          <w:sz w:val="28"/>
          <w:szCs w:val="28"/>
          <w:rtl/>
        </w:rPr>
        <w:t>.</w:t>
      </w:r>
    </w:p>
    <w:p w14:paraId="7B8D6378" w14:textId="44D1748B" w:rsidR="00CE18DC" w:rsidRDefault="00C20728" w:rsidP="00C20728">
      <w:pPr>
        <w:bidi/>
        <w:spacing w:line="240" w:lineRule="auto"/>
        <w:ind w:left="401"/>
        <w:rPr>
          <w:rtl/>
        </w:rPr>
      </w:pPr>
      <w:r>
        <w:rPr>
          <w:rFonts w:cstheme="minorHAnsi" w:hint="cs"/>
          <w:sz w:val="28"/>
          <w:szCs w:val="28"/>
          <w:rtl/>
        </w:rPr>
        <w:t xml:space="preserve">4. </w:t>
      </w:r>
      <w:r w:rsidR="00CE18DC" w:rsidRPr="00541257">
        <w:rPr>
          <w:rFonts w:cstheme="minorHAnsi"/>
          <w:sz w:val="28"/>
          <w:szCs w:val="28"/>
          <w:rtl/>
        </w:rPr>
        <w:t>بين أن المنحنى</w:t>
      </w:r>
      <w:r w:rsidR="00CE18DC" w:rsidRPr="00541257">
        <w:rPr>
          <w:rFonts w:cstheme="minorHAnsi"/>
          <w:position w:val="-18"/>
          <w:sz w:val="28"/>
          <w:szCs w:val="28"/>
        </w:rPr>
        <w:object w:dxaOrig="600" w:dyaOrig="499" w14:anchorId="2238B75A">
          <v:shape id="_x0000_i1082" type="#_x0000_t75" style="width:29.25pt;height:24pt" o:ole="">
            <v:imagedata r:id="rId87" o:title=""/>
          </v:shape>
          <o:OLEObject Type="Embed" ProgID="Equation.DSMT4" ShapeID="_x0000_i1082" DrawAspect="Content" ObjectID="_1739691143" r:id="rId108"/>
        </w:object>
      </w:r>
      <w:r w:rsidR="00CE18DC" w:rsidRPr="00541257">
        <w:rPr>
          <w:rFonts w:cstheme="minorHAnsi"/>
          <w:sz w:val="28"/>
          <w:szCs w:val="28"/>
          <w:rtl/>
        </w:rPr>
        <w:t xml:space="preserve"> يقبل </w:t>
      </w:r>
      <w:r w:rsidRPr="00541257">
        <w:rPr>
          <w:rFonts w:cstheme="minorHAnsi" w:hint="cs"/>
          <w:sz w:val="28"/>
          <w:szCs w:val="28"/>
          <w:rtl/>
        </w:rPr>
        <w:t>م</w:t>
      </w:r>
      <w:r>
        <w:rPr>
          <w:rFonts w:cstheme="minorHAnsi" w:hint="cs"/>
          <w:sz w:val="28"/>
          <w:szCs w:val="28"/>
          <w:rtl/>
        </w:rPr>
        <w:t>ماسين موازيين</w:t>
      </w:r>
      <w:r w:rsidR="003F2235">
        <w:rPr>
          <w:rFonts w:cstheme="minorHAnsi" w:hint="cs"/>
          <w:sz w:val="28"/>
          <w:szCs w:val="28"/>
          <w:rtl/>
        </w:rPr>
        <w:t xml:space="preserve"> للمستقيم</w:t>
      </w:r>
      <w:r w:rsidR="00CE18DC" w:rsidRPr="00541257">
        <w:rPr>
          <w:rFonts w:cstheme="minorHAnsi"/>
          <w:sz w:val="28"/>
          <w:szCs w:val="28"/>
          <w:rtl/>
        </w:rPr>
        <w:t xml:space="preserve"> </w:t>
      </w:r>
      <w:r w:rsidR="00CE18DC" w:rsidRPr="00541257">
        <w:rPr>
          <w:rFonts w:cstheme="minorHAnsi"/>
          <w:position w:val="-14"/>
          <w:sz w:val="28"/>
          <w:szCs w:val="28"/>
        </w:rPr>
        <w:object w:dxaOrig="460" w:dyaOrig="420" w14:anchorId="74DEBC7A">
          <v:shape id="_x0000_i1083" type="#_x0000_t75" style="width:22.5pt;height:20.25pt" o:ole="">
            <v:imagedata r:id="rId104" o:title=""/>
          </v:shape>
          <o:OLEObject Type="Embed" ProgID="Equation.DSMT4" ShapeID="_x0000_i1083" DrawAspect="Content" ObjectID="_1739691144" r:id="rId109"/>
        </w:object>
      </w:r>
      <w:r w:rsidR="00ED035A">
        <w:rPr>
          <w:rFonts w:cstheme="minorHAnsi" w:hint="cs"/>
          <w:sz w:val="28"/>
          <w:szCs w:val="28"/>
          <w:rtl/>
        </w:rPr>
        <w:t>.</w:t>
      </w:r>
    </w:p>
    <w:p w14:paraId="7A2DDFD6" w14:textId="417AF670" w:rsidR="00CE18DC" w:rsidRDefault="00C20728" w:rsidP="00C20728">
      <w:pPr>
        <w:bidi/>
        <w:spacing w:line="240" w:lineRule="auto"/>
        <w:ind w:left="401"/>
        <w:rPr>
          <w:rFonts w:cstheme="minorHAnsi"/>
          <w:sz w:val="28"/>
          <w:szCs w:val="28"/>
          <w:rtl/>
        </w:rPr>
      </w:pPr>
      <w:r>
        <w:rPr>
          <w:rFonts w:hint="cs"/>
          <w:rtl/>
        </w:rPr>
        <w:t xml:space="preserve">5. </w:t>
      </w:r>
      <w:r w:rsidR="00CE18DC" w:rsidRPr="00541257">
        <w:rPr>
          <w:rFonts w:cstheme="minorHAnsi"/>
          <w:sz w:val="28"/>
          <w:szCs w:val="28"/>
          <w:rtl/>
        </w:rPr>
        <w:t xml:space="preserve">أكتب معادلة المماس </w:t>
      </w:r>
      <w:r w:rsidR="00CE18DC" w:rsidRPr="00541257">
        <w:rPr>
          <w:rFonts w:cstheme="minorHAnsi"/>
          <w:position w:val="-14"/>
          <w:sz w:val="28"/>
          <w:szCs w:val="28"/>
        </w:rPr>
        <w:object w:dxaOrig="460" w:dyaOrig="420" w14:anchorId="3364322C">
          <v:shape id="_x0000_i1084" type="#_x0000_t75" style="width:22.5pt;height:20.25pt" o:ole="">
            <v:imagedata r:id="rId110" o:title=""/>
          </v:shape>
          <o:OLEObject Type="Embed" ProgID="Equation.DSMT4" ShapeID="_x0000_i1084" DrawAspect="Content" ObjectID="_1739691145" r:id="rId111"/>
        </w:object>
      </w:r>
      <w:r w:rsidR="00CE18DC" w:rsidRPr="00541257">
        <w:rPr>
          <w:rFonts w:cstheme="minorHAnsi"/>
          <w:sz w:val="28"/>
          <w:szCs w:val="28"/>
          <w:rtl/>
        </w:rPr>
        <w:t xml:space="preserve">للمنحنى </w:t>
      </w:r>
      <w:r w:rsidR="00CE18DC" w:rsidRPr="00541257">
        <w:rPr>
          <w:rFonts w:cstheme="minorHAnsi"/>
          <w:position w:val="-18"/>
          <w:sz w:val="28"/>
          <w:szCs w:val="28"/>
        </w:rPr>
        <w:object w:dxaOrig="600" w:dyaOrig="499" w14:anchorId="25E581C0">
          <v:shape id="_x0000_i1085" type="#_x0000_t75" style="width:29.25pt;height:24pt" o:ole="">
            <v:imagedata r:id="rId87" o:title=""/>
          </v:shape>
          <o:OLEObject Type="Embed" ProgID="Equation.DSMT4" ShapeID="_x0000_i1085" DrawAspect="Content" ObjectID="_1739691146" r:id="rId112"/>
        </w:object>
      </w:r>
      <w:r w:rsidR="00CE18DC" w:rsidRPr="00541257">
        <w:rPr>
          <w:rFonts w:cstheme="minorHAnsi"/>
          <w:sz w:val="28"/>
          <w:szCs w:val="28"/>
          <w:rtl/>
        </w:rPr>
        <w:t>عند النقطة ذات الفاصلة 0.</w:t>
      </w:r>
    </w:p>
    <w:p w14:paraId="4CF10EA6" w14:textId="67E7CD68" w:rsidR="00CE18DC" w:rsidRDefault="00C20728" w:rsidP="00C20728">
      <w:pPr>
        <w:bidi/>
        <w:spacing w:line="240" w:lineRule="auto"/>
        <w:ind w:left="401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6. </w:t>
      </w:r>
      <w:r w:rsidR="00CE18DC" w:rsidRPr="00541257">
        <w:rPr>
          <w:rFonts w:cstheme="minorHAnsi"/>
          <w:sz w:val="28"/>
          <w:szCs w:val="28"/>
          <w:rtl/>
        </w:rPr>
        <w:t>أرسم المماس</w:t>
      </w:r>
      <w:r w:rsidR="00CE18DC" w:rsidRPr="00541257">
        <w:rPr>
          <w:rFonts w:cstheme="minorHAnsi"/>
          <w:position w:val="-14"/>
          <w:sz w:val="28"/>
          <w:szCs w:val="28"/>
        </w:rPr>
        <w:object w:dxaOrig="460" w:dyaOrig="420" w14:anchorId="14DBBA98">
          <v:shape id="_x0000_i1086" type="#_x0000_t75" style="width:22.5pt;height:20.25pt" o:ole="">
            <v:imagedata r:id="rId110" o:title=""/>
          </v:shape>
          <o:OLEObject Type="Embed" ProgID="Equation.DSMT4" ShapeID="_x0000_i1086" DrawAspect="Content" ObjectID="_1739691147" r:id="rId113"/>
        </w:object>
      </w:r>
      <w:r w:rsidR="00CE18DC" w:rsidRPr="00541257">
        <w:rPr>
          <w:rFonts w:cstheme="minorHAnsi"/>
          <w:sz w:val="28"/>
          <w:szCs w:val="28"/>
          <w:rtl/>
        </w:rPr>
        <w:t xml:space="preserve"> </w:t>
      </w:r>
      <w:r w:rsidRPr="00541257">
        <w:rPr>
          <w:rFonts w:cstheme="minorHAnsi" w:hint="cs"/>
          <w:sz w:val="28"/>
          <w:szCs w:val="28"/>
          <w:rtl/>
        </w:rPr>
        <w:t>والمنحنى</w:t>
      </w:r>
      <w:r w:rsidR="00CE18DC" w:rsidRPr="00541257">
        <w:rPr>
          <w:rFonts w:cstheme="minorHAnsi"/>
          <w:sz w:val="28"/>
          <w:szCs w:val="28"/>
          <w:rtl/>
        </w:rPr>
        <w:t xml:space="preserve"> </w:t>
      </w:r>
      <w:r w:rsidR="00CE18DC" w:rsidRPr="00541257">
        <w:rPr>
          <w:rFonts w:cstheme="minorHAnsi"/>
          <w:position w:val="-18"/>
          <w:sz w:val="28"/>
          <w:szCs w:val="28"/>
        </w:rPr>
        <w:object w:dxaOrig="600" w:dyaOrig="499" w14:anchorId="4C92183C">
          <v:shape id="_x0000_i1087" type="#_x0000_t75" style="width:29.25pt;height:24pt" o:ole="">
            <v:imagedata r:id="rId87" o:title=""/>
          </v:shape>
          <o:OLEObject Type="Embed" ProgID="Equation.DSMT4" ShapeID="_x0000_i1087" DrawAspect="Content" ObjectID="_1739691148" r:id="rId114"/>
        </w:object>
      </w:r>
      <w:r w:rsidR="00CE18DC" w:rsidRPr="00541257">
        <w:rPr>
          <w:rFonts w:cstheme="minorHAnsi"/>
          <w:sz w:val="28"/>
          <w:szCs w:val="28"/>
          <w:rtl/>
        </w:rPr>
        <w:t>.</w:t>
      </w:r>
    </w:p>
    <w:p w14:paraId="56CBE486" w14:textId="4AE141DF" w:rsidR="00CE18DC" w:rsidRPr="00541257" w:rsidRDefault="001A5492" w:rsidP="001A5492">
      <w:pPr>
        <w:bidi/>
        <w:spacing w:line="240" w:lineRule="auto"/>
        <w:ind w:left="401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</w:rPr>
        <w:t xml:space="preserve">7. </w:t>
      </w:r>
      <w:r w:rsidR="00CE18DC" w:rsidRPr="00541257">
        <w:rPr>
          <w:rFonts w:cstheme="minorHAnsi"/>
          <w:sz w:val="28"/>
          <w:szCs w:val="28"/>
          <w:rtl/>
        </w:rPr>
        <w:t xml:space="preserve">ناقش بيانيا </w:t>
      </w:r>
      <w:r w:rsidR="00C20728" w:rsidRPr="00541257">
        <w:rPr>
          <w:rFonts w:cstheme="minorHAnsi" w:hint="cs"/>
          <w:sz w:val="28"/>
          <w:szCs w:val="28"/>
          <w:rtl/>
        </w:rPr>
        <w:t>وحسب</w:t>
      </w:r>
      <w:r w:rsidR="00CE18DC" w:rsidRPr="00541257">
        <w:rPr>
          <w:rFonts w:cstheme="minorHAnsi"/>
          <w:sz w:val="28"/>
          <w:szCs w:val="28"/>
          <w:rtl/>
        </w:rPr>
        <w:t xml:space="preserve"> قيم الوسيط الحقيقي</w:t>
      </w:r>
      <w:r w:rsidR="00CE18DC" w:rsidRPr="00541257">
        <w:rPr>
          <w:rFonts w:cstheme="minorHAnsi"/>
          <w:position w:val="-6"/>
          <w:sz w:val="28"/>
          <w:szCs w:val="28"/>
        </w:rPr>
        <w:object w:dxaOrig="279" w:dyaOrig="240" w14:anchorId="1BB8866C">
          <v:shape id="_x0000_i1088" type="#_x0000_t75" style="width:14.25pt;height:11.25pt" o:ole="">
            <v:imagedata r:id="rId115" o:title=""/>
          </v:shape>
          <o:OLEObject Type="Embed" ProgID="Equation.DSMT4" ShapeID="_x0000_i1088" DrawAspect="Content" ObjectID="_1739691149" r:id="rId116"/>
        </w:object>
      </w:r>
      <w:r w:rsidR="00CE18DC" w:rsidRPr="00541257">
        <w:rPr>
          <w:rFonts w:cstheme="minorHAnsi"/>
          <w:sz w:val="28"/>
          <w:szCs w:val="28"/>
          <w:rtl/>
        </w:rPr>
        <w:t xml:space="preserve"> عدد </w:t>
      </w:r>
      <w:r w:rsidR="00C20728" w:rsidRPr="00541257">
        <w:rPr>
          <w:rFonts w:cstheme="minorHAnsi" w:hint="cs"/>
          <w:sz w:val="28"/>
          <w:szCs w:val="28"/>
          <w:rtl/>
        </w:rPr>
        <w:t>وإشارة</w:t>
      </w:r>
      <w:r w:rsidR="00CE18DC" w:rsidRPr="00541257">
        <w:rPr>
          <w:rFonts w:cstheme="minorHAnsi"/>
          <w:sz w:val="28"/>
          <w:szCs w:val="28"/>
          <w:rtl/>
        </w:rPr>
        <w:t xml:space="preserve"> حلول </w:t>
      </w:r>
      <w:r w:rsidR="00C20728" w:rsidRPr="00541257">
        <w:rPr>
          <w:rFonts w:cstheme="minorHAnsi" w:hint="cs"/>
          <w:sz w:val="28"/>
          <w:szCs w:val="28"/>
          <w:rtl/>
        </w:rPr>
        <w:t>المعادلة:</w:t>
      </w:r>
      <w:r w:rsidR="00C20728">
        <w:rPr>
          <w:rFonts w:cstheme="minorHAnsi" w:hint="cs"/>
          <w:sz w:val="28"/>
          <w:szCs w:val="28"/>
          <w:rtl/>
        </w:rPr>
        <w:t xml:space="preserve"> </w:t>
      </w:r>
      <w:r w:rsidR="00C20728" w:rsidRPr="00541257">
        <w:rPr>
          <w:rFonts w:cstheme="minorHAnsi"/>
          <w:position w:val="-14"/>
          <w:sz w:val="28"/>
          <w:szCs w:val="28"/>
        </w:rPr>
        <w:object w:dxaOrig="1140" w:dyaOrig="420" w14:anchorId="1109A1CC">
          <v:shape id="_x0000_i1089" type="#_x0000_t75" style="width:57.75pt;height:20.25pt" o:ole="">
            <v:imagedata r:id="rId117" o:title=""/>
          </v:shape>
          <o:OLEObject Type="Embed" ProgID="Equation.DSMT4" ShapeID="_x0000_i1089" DrawAspect="Content" ObjectID="_1739691150" r:id="rId118"/>
        </w:object>
      </w:r>
      <w:r w:rsidR="00CE18DC" w:rsidRPr="00541257">
        <w:rPr>
          <w:rFonts w:cstheme="minorHAnsi"/>
          <w:sz w:val="28"/>
          <w:szCs w:val="28"/>
          <w:rtl/>
        </w:rPr>
        <w:t xml:space="preserve"> .</w:t>
      </w:r>
    </w:p>
    <w:p w14:paraId="7676ECA1" w14:textId="5923CDF8" w:rsidR="001B3AFA" w:rsidRPr="00541257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B60D9D8" w14:textId="77777777" w:rsidR="002553DD" w:rsidRPr="00541257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3C2C08E" w14:textId="77777777" w:rsidR="00286C4D" w:rsidRDefault="00286C4D" w:rsidP="001F3C74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sz w:val="28"/>
          <w:szCs w:val="28"/>
          <w:u w:val="single"/>
          <w:rtl/>
          <w:lang w:val="eu-ES" w:eastAsia="eu-ES" w:bidi="ar-DZ"/>
        </w:rPr>
      </w:pPr>
    </w:p>
    <w:p w14:paraId="7D88C406" w14:textId="77777777" w:rsidR="00286C4D" w:rsidRDefault="00286C4D" w:rsidP="00286C4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sz w:val="28"/>
          <w:szCs w:val="28"/>
          <w:u w:val="single"/>
          <w:rtl/>
          <w:lang w:val="eu-ES" w:eastAsia="eu-ES" w:bidi="ar-DZ"/>
        </w:rPr>
      </w:pPr>
    </w:p>
    <w:p w14:paraId="441456C4" w14:textId="77777777" w:rsidR="00286C4D" w:rsidRDefault="00286C4D" w:rsidP="00286C4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sz w:val="28"/>
          <w:szCs w:val="28"/>
          <w:u w:val="single"/>
          <w:rtl/>
          <w:lang w:val="eu-ES" w:eastAsia="eu-ES" w:bidi="ar-DZ"/>
        </w:rPr>
      </w:pPr>
    </w:p>
    <w:p w14:paraId="5EACF10A" w14:textId="77777777" w:rsidR="00286C4D" w:rsidRDefault="00286C4D" w:rsidP="00286C4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sz w:val="28"/>
          <w:szCs w:val="28"/>
          <w:u w:val="single"/>
          <w:rtl/>
          <w:lang w:val="eu-ES" w:eastAsia="eu-ES" w:bidi="ar-DZ"/>
        </w:rPr>
      </w:pPr>
    </w:p>
    <w:p w14:paraId="684947B0" w14:textId="77777777" w:rsidR="00286C4D" w:rsidRDefault="00286C4D" w:rsidP="00286C4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sz w:val="28"/>
          <w:szCs w:val="28"/>
          <w:u w:val="single"/>
          <w:rtl/>
          <w:lang w:val="eu-ES" w:eastAsia="eu-ES" w:bidi="ar-DZ"/>
        </w:rPr>
      </w:pPr>
    </w:p>
    <w:p w14:paraId="43CA9ECE" w14:textId="77777777" w:rsidR="00286C4D" w:rsidRDefault="00286C4D" w:rsidP="00286C4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sz w:val="28"/>
          <w:szCs w:val="28"/>
          <w:u w:val="single"/>
          <w:rtl/>
          <w:lang w:val="eu-ES" w:eastAsia="eu-ES" w:bidi="ar-DZ"/>
        </w:rPr>
      </w:pPr>
    </w:p>
    <w:p w14:paraId="2740451D" w14:textId="77777777" w:rsidR="00286C4D" w:rsidRDefault="00286C4D" w:rsidP="00286C4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sz w:val="28"/>
          <w:szCs w:val="28"/>
          <w:u w:val="single"/>
          <w:rtl/>
          <w:lang w:val="eu-ES" w:eastAsia="eu-ES" w:bidi="ar-DZ"/>
        </w:rPr>
      </w:pPr>
    </w:p>
    <w:p w14:paraId="5D9208F6" w14:textId="4F3B0BCB" w:rsidR="002553DD" w:rsidRPr="00286C4D" w:rsidRDefault="001F3C74" w:rsidP="00286C4D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286C4D"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  <w:t>مع تمنيات أستاذتي المادة لكم بالتوفيق</w:t>
      </w:r>
    </w:p>
    <w:p w14:paraId="65F983F5" w14:textId="77777777" w:rsidR="002553DD" w:rsidRPr="00286C4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rtl/>
          <w:lang w:val="eu-ES" w:eastAsia="eu-ES" w:bidi="ar-DZ"/>
        </w:rPr>
      </w:pPr>
    </w:p>
    <w:p w14:paraId="304846DD" w14:textId="77777777" w:rsidR="002553DD" w:rsidRPr="00286C4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rtl/>
          <w:lang w:val="eu-ES" w:eastAsia="eu-ES" w:bidi="ar-DZ"/>
        </w:rPr>
      </w:pPr>
    </w:p>
    <w:p w14:paraId="1EF9D275" w14:textId="392ECC97" w:rsidR="000E6A3C" w:rsidRDefault="00614817" w:rsidP="00614817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286C4D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الصفحة 02 من 02</w:t>
      </w:r>
    </w:p>
    <w:p w14:paraId="536B9EA3" w14:textId="77777777" w:rsidR="00C348B2" w:rsidRDefault="00C348B2" w:rsidP="00C348B2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DCD589A" w14:textId="29CCEEA1" w:rsidR="003E38C7" w:rsidRDefault="003E38C7" w:rsidP="003E38C7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308"/>
        <w:gridCol w:w="1148"/>
      </w:tblGrid>
      <w:tr w:rsidR="003E38C7" w14:paraId="232F18A7" w14:textId="77777777" w:rsidTr="003E38C7">
        <w:tc>
          <w:tcPr>
            <w:tcW w:w="9470" w:type="dxa"/>
          </w:tcPr>
          <w:p w14:paraId="4732E384" w14:textId="185AC475" w:rsidR="003E38C7" w:rsidRPr="003E38C7" w:rsidRDefault="003E38C7" w:rsidP="003E38C7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E38C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الاجــــــــــــــــــــــــــــــابة</w:t>
            </w:r>
          </w:p>
        </w:tc>
        <w:tc>
          <w:tcPr>
            <w:tcW w:w="986" w:type="dxa"/>
          </w:tcPr>
          <w:p w14:paraId="064F16EC" w14:textId="0DCB858E" w:rsidR="003E38C7" w:rsidRP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E38C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3E38C7" w14:paraId="7B0C3133" w14:textId="77777777" w:rsidTr="003E38C7">
        <w:tc>
          <w:tcPr>
            <w:tcW w:w="9470" w:type="dxa"/>
          </w:tcPr>
          <w:p w14:paraId="52E17F95" w14:textId="77777777" w:rsid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179691C" w14:textId="500224D2" w:rsidR="003E38C7" w:rsidRP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E38C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</w:p>
          <w:p w14:paraId="154486CA" w14:textId="77777777" w:rsid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03C51AD" w14:textId="6E482521" w:rsidR="003E38C7" w:rsidRPr="0000573D" w:rsidRDefault="0000573D" w:rsidP="00BB19C6">
            <w:pPr>
              <w:pStyle w:val="Paragraphedeliste"/>
              <w:numPr>
                <w:ilvl w:val="1"/>
                <w:numId w:val="38"/>
              </w:numPr>
              <w:tabs>
                <w:tab w:val="clear" w:pos="1440"/>
                <w:tab w:val="left" w:pos="3874"/>
              </w:tabs>
              <w:bidi/>
              <w:spacing w:after="0" w:line="240" w:lineRule="auto"/>
              <w:ind w:left="42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cstheme="minorHAnsi" w:hint="cs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C553D4" wp14:editId="6D1C6965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39370</wp:posOffset>
                      </wp:positionV>
                      <wp:extent cx="3000375" cy="1562100"/>
                      <wp:effectExtent l="0" t="0" r="952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0375" cy="1562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D69494" w14:textId="4AE666AE" w:rsidR="0000573D" w:rsidRDefault="0007796C" w:rsidP="00DD4124">
                                  <w:pPr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FE06BE" wp14:editId="65A71B19">
                                        <wp:extent cx="1981200" cy="1445260"/>
                                        <wp:effectExtent l="0" t="0" r="0" b="2540"/>
                                        <wp:docPr id="2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1200" cy="1445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C553D4" id="Rectangle 1" o:spid="_x0000_s1026" style="position:absolute;left:0;text-align:left;margin-left:42.8pt;margin-top:3.1pt;width:236.25pt;height:12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" fillcolor="white [3201]" stroked="f" strokeweight="2pt">
                      <v:textbox>
                        <w:txbxContent>
                          <w:p w14:paraId="2FD69494" w14:textId="4AE666AE" w:rsidR="0000573D" w:rsidRDefault="0007796C" w:rsidP="00DD4124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E06BE" wp14:editId="65A71B19">
                                  <wp:extent cx="1981200" cy="1445260"/>
                                  <wp:effectExtent l="0" t="0" r="0" b="254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144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19C6" w:rsidRPr="00BB19C6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="00BB19C6" w:rsidRPr="00BB19C6">
              <w:rPr>
                <w:rFonts w:cstheme="minorHAnsi"/>
                <w:color w:val="FF0000"/>
                <w:sz w:val="28"/>
                <w:szCs w:val="28"/>
                <w:rtl/>
              </w:rPr>
              <w:t>نش</w:t>
            </w:r>
            <w:r w:rsidR="00BB19C6" w:rsidRPr="00BB19C6">
              <w:rPr>
                <w:rFonts w:cstheme="minorHAnsi" w:hint="cs"/>
                <w:color w:val="FF0000"/>
                <w:sz w:val="28"/>
                <w:szCs w:val="28"/>
                <w:rtl/>
              </w:rPr>
              <w:t>اء</w:t>
            </w:r>
            <w:r w:rsidR="00BB19C6" w:rsidRPr="00BB19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النقط </w:t>
            </w:r>
            <w:r w:rsidR="00BB19C6" w:rsidRPr="00BB19C6">
              <w:rPr>
                <w:rFonts w:eastAsia="Times New Roman" w:cstheme="minorHAnsi"/>
                <w:color w:val="FF0000"/>
                <w:sz w:val="28"/>
                <w:szCs w:val="28"/>
                <w:lang w:val="en-US"/>
              </w:rPr>
              <w:object w:dxaOrig="255" w:dyaOrig="255" w14:anchorId="3FE54319">
                <v:shape id="_x0000_i1090" type="#_x0000_t75" style="width:12.75pt;height:12.75pt" o:ole="">
                  <v:imagedata r:id="rId15" o:title=""/>
                </v:shape>
                <o:OLEObject Type="Embed" ProgID="Equation.DSMT4" ShapeID="_x0000_i1090" DrawAspect="Content" ObjectID="_1739691151" r:id="rId120"/>
              </w:object>
            </w:r>
            <w:r w:rsidR="00BB19C6" w:rsidRPr="00BB19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، </w:t>
            </w:r>
            <w:r w:rsidR="00BB19C6" w:rsidRPr="00BB19C6">
              <w:rPr>
                <w:rFonts w:eastAsia="Times New Roman" w:cstheme="minorHAnsi"/>
                <w:color w:val="FF0000"/>
                <w:sz w:val="28"/>
                <w:szCs w:val="28"/>
                <w:lang w:val="en-US"/>
              </w:rPr>
              <w:object w:dxaOrig="255" w:dyaOrig="255" w14:anchorId="594BFAEF">
                <v:shape id="_x0000_i1091" type="#_x0000_t75" style="width:12.75pt;height:12.75pt" o:ole="">
                  <v:imagedata r:id="rId17" o:title=""/>
                </v:shape>
                <o:OLEObject Type="Embed" ProgID="Equation.DSMT4" ShapeID="_x0000_i1091" DrawAspect="Content" ObjectID="_1739691152" r:id="rId121"/>
              </w:object>
            </w:r>
            <w:r w:rsidR="00BB19C6" w:rsidRPr="00BB19C6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و </w:t>
            </w:r>
            <w:r w:rsidR="00BB19C6" w:rsidRPr="00BB19C6">
              <w:rPr>
                <w:rFonts w:eastAsia="Times New Roman" w:cstheme="minorHAnsi"/>
                <w:color w:val="FF0000"/>
                <w:position w:val="-6"/>
                <w:sz w:val="28"/>
                <w:szCs w:val="28"/>
                <w:lang w:val="en-US"/>
              </w:rPr>
              <w:object w:dxaOrig="255" w:dyaOrig="270" w14:anchorId="52E68F65">
                <v:shape id="_x0000_i1092" type="#_x0000_t75" style="width:12.75pt;height:13.5pt" o:ole="">
                  <v:imagedata r:id="rId19" o:title=""/>
                </v:shape>
                <o:OLEObject Type="Embed" ProgID="Equation.DSMT4" ShapeID="_x0000_i1092" DrawAspect="Content" ObjectID="_1739691153" r:id="rId122"/>
              </w:object>
            </w:r>
          </w:p>
          <w:p w14:paraId="02C1FAFC" w14:textId="1F0D6BAB" w:rsidR="0000573D" w:rsidRPr="00DD4124" w:rsidRDefault="00DD4124" w:rsidP="00DD4124">
            <w:pPr>
              <w:pStyle w:val="Paragraphedeliste"/>
              <w:numPr>
                <w:ilvl w:val="0"/>
                <w:numId w:val="39"/>
              </w:numPr>
              <w:tabs>
                <w:tab w:val="left" w:pos="3874"/>
              </w:tabs>
              <w:bidi/>
              <w:spacing w:after="0" w:line="240" w:lineRule="auto"/>
              <w:ind w:left="570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111CA">
              <w:rPr>
                <w:rFonts w:eastAsia="Times New Roman" w:cstheme="minorHAnsi"/>
                <w:position w:val="-24"/>
                <w:sz w:val="28"/>
                <w:szCs w:val="28"/>
                <w:lang w:val="en-US"/>
              </w:rPr>
              <w:object w:dxaOrig="1245" w:dyaOrig="630" w14:anchorId="7E46C48C">
                <v:shape id="_x0000_i1093" type="#_x0000_t75" style="width:62.25pt;height:31.5pt" o:ole="">
                  <v:imagedata r:id="rId25" o:title=""/>
                </v:shape>
                <o:OLEObject Type="Embed" ProgID="Equation.DSMT4" ShapeID="_x0000_i1093" DrawAspect="Content" ObjectID="_1739691154" r:id="rId123"/>
              </w:object>
            </w:r>
          </w:p>
          <w:p w14:paraId="60E84C5F" w14:textId="6905D3DD" w:rsidR="00DD4124" w:rsidRPr="00DD4124" w:rsidRDefault="00DD4124" w:rsidP="00DD4124">
            <w:pPr>
              <w:pStyle w:val="Paragraphedeliste"/>
              <w:numPr>
                <w:ilvl w:val="0"/>
                <w:numId w:val="39"/>
              </w:numPr>
              <w:tabs>
                <w:tab w:val="left" w:pos="3874"/>
              </w:tabs>
              <w:bidi/>
              <w:spacing w:after="0" w:line="240" w:lineRule="auto"/>
              <w:ind w:left="570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5058EF">
              <w:rPr>
                <w:position w:val="-6"/>
              </w:rPr>
              <w:object w:dxaOrig="260" w:dyaOrig="279" w14:anchorId="383B3C62">
                <v:shape id="_x0000_i1094" type="#_x0000_t75" style="width:12.75pt;height:14.25pt" o:ole="">
                  <v:imagedata r:id="rId124" o:title=""/>
                </v:shape>
                <o:OLEObject Type="Embed" ProgID="Equation.DSMT4" ShapeID="_x0000_i1094" DrawAspect="Content" ObjectID="_1739691155" r:id="rId125"/>
              </w:object>
            </w:r>
            <w:r>
              <w:rPr>
                <w:rFonts w:hint="cs"/>
                <w:rtl/>
              </w:rPr>
              <w:t xml:space="preserve"> منتصف </w:t>
            </w:r>
            <w:r w:rsidRPr="005058EF">
              <w:rPr>
                <w:position w:val="-14"/>
              </w:rPr>
              <w:object w:dxaOrig="540" w:dyaOrig="400" w14:anchorId="225E5F01">
                <v:shape id="_x0000_i1095" type="#_x0000_t75" style="width:27pt;height:20.25pt" o:ole="">
                  <v:imagedata r:id="rId126" o:title=""/>
                </v:shape>
                <o:OLEObject Type="Embed" ProgID="Equation.DSMT4" ShapeID="_x0000_i1095" DrawAspect="Content" ObjectID="_1739691156" r:id="rId127"/>
              </w:object>
            </w:r>
          </w:p>
          <w:p w14:paraId="1F9DB169" w14:textId="26E6BE00" w:rsidR="00DD4124" w:rsidRPr="00DD4124" w:rsidRDefault="00DD4124" w:rsidP="00DD4124">
            <w:pPr>
              <w:pStyle w:val="Paragraphedeliste"/>
              <w:numPr>
                <w:ilvl w:val="0"/>
                <w:numId w:val="39"/>
              </w:numPr>
              <w:tabs>
                <w:tab w:val="left" w:pos="3874"/>
              </w:tabs>
              <w:bidi/>
              <w:spacing w:after="0" w:line="240" w:lineRule="auto"/>
              <w:ind w:left="570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5058EF">
              <w:rPr>
                <w:position w:val="-24"/>
              </w:rPr>
              <w:object w:dxaOrig="1160" w:dyaOrig="620" w14:anchorId="34FB4730">
                <v:shape id="_x0000_i1096" type="#_x0000_t75" style="width:57.75pt;height:30.75pt" o:ole="">
                  <v:imagedata r:id="rId128" o:title=""/>
                </v:shape>
                <o:OLEObject Type="Embed" ProgID="Equation.DSMT4" ShapeID="_x0000_i1096" DrawAspect="Content" ObjectID="_1739691157" r:id="rId129"/>
              </w:object>
            </w:r>
          </w:p>
          <w:p w14:paraId="642A53C3" w14:textId="77777777" w:rsidR="00DD4124" w:rsidRPr="00DD4124" w:rsidRDefault="00DD4124" w:rsidP="00DD4124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1329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7BA683C4" w14:textId="77777777" w:rsid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2B06242" w14:textId="4D2690BD" w:rsidR="00B8378D" w:rsidRPr="00B8378D" w:rsidRDefault="00B8378D" w:rsidP="00B8378D">
            <w:pPr>
              <w:pStyle w:val="Paragraphedeliste"/>
              <w:numPr>
                <w:ilvl w:val="1"/>
                <w:numId w:val="38"/>
              </w:numPr>
              <w:tabs>
                <w:tab w:val="clear" w:pos="1440"/>
              </w:tabs>
              <w:bidi/>
              <w:spacing w:after="0" w:line="240" w:lineRule="auto"/>
              <w:ind w:left="286" w:right="-851" w:hanging="286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B8378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عين العددين الحقيقيين </w:t>
            </w:r>
            <w:r w:rsidRPr="00B8378D">
              <w:rPr>
                <w:b/>
                <w:bCs/>
                <w:color w:val="FF0000"/>
                <w:position w:val="-6"/>
                <w:lang w:val="en-US"/>
              </w:rPr>
              <w:object w:dxaOrig="240" w:dyaOrig="210" w14:anchorId="62AE58AB">
                <v:shape id="_x0000_i1097" type="#_x0000_t75" style="width:12pt;height:10.5pt" o:ole="">
                  <v:imagedata r:id="rId30" o:title=""/>
                </v:shape>
                <o:OLEObject Type="Embed" ProgID="Equation.DSMT4" ShapeID="_x0000_i1097" DrawAspect="Content" ObjectID="_1739691158" r:id="rId130"/>
              </w:object>
            </w:r>
            <w:r w:rsidRPr="00B8378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 </w:t>
            </w:r>
            <w:r w:rsidRPr="00B8378D">
              <w:rPr>
                <w:b/>
                <w:bCs/>
                <w:color w:val="FF0000"/>
                <w:position w:val="-10"/>
                <w:lang w:val="en-US"/>
              </w:rPr>
              <w:object w:dxaOrig="240" w:dyaOrig="315" w14:anchorId="558C8E5B">
                <v:shape id="_x0000_i1098" type="#_x0000_t75" style="width:12pt;height:15.75pt" o:ole="">
                  <v:imagedata r:id="rId32" o:title=""/>
                </v:shape>
                <o:OLEObject Type="Embed" ProgID="Equation.DSMT4" ShapeID="_x0000_i1098" DrawAspect="Content" ObjectID="_1739691159" r:id="rId131"/>
              </w:object>
            </w:r>
            <w:r w:rsidRPr="00B8378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حيث </w:t>
            </w:r>
            <w:r w:rsidRPr="00B8378D">
              <w:rPr>
                <w:b/>
                <w:bCs/>
                <w:color w:val="FF0000"/>
                <w:position w:val="-4"/>
                <w:lang w:val="en-US"/>
              </w:rPr>
              <w:object w:dxaOrig="255" w:dyaOrig="255" w14:anchorId="0C3E2B07">
                <v:shape id="_x0000_i1099" type="#_x0000_t75" style="width:12.75pt;height:12.75pt" o:ole="">
                  <v:imagedata r:id="rId17" o:title=""/>
                </v:shape>
                <o:OLEObject Type="Embed" ProgID="Equation.DSMT4" ShapeID="_x0000_i1099" DrawAspect="Content" ObjectID="_1739691160" r:id="rId132"/>
              </w:object>
            </w:r>
            <w:r w:rsidRPr="00B8378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مرجح الجملة المثقلة </w:t>
            </w:r>
            <w:r w:rsidRPr="00B8378D">
              <w:rPr>
                <w:b/>
                <w:bCs/>
                <w:color w:val="FF0000"/>
                <w:position w:val="-16"/>
                <w:lang w:val="en-US"/>
              </w:rPr>
              <w:object w:dxaOrig="1590" w:dyaOrig="450" w14:anchorId="48056995">
                <v:shape id="_x0000_i1100" type="#_x0000_t75" style="width:79.5pt;height:22.5pt" o:ole="">
                  <v:imagedata r:id="rId35" o:title=""/>
                </v:shape>
                <o:OLEObject Type="Embed" ProgID="Equation.DSMT4" ShapeID="_x0000_i1100" DrawAspect="Content" ObjectID="_1739691161" r:id="rId133"/>
              </w:object>
            </w:r>
            <w:r w:rsidRPr="00B8378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01ECC98A" w14:textId="7182A48C" w:rsidR="003E38C7" w:rsidRPr="00B8378D" w:rsidRDefault="003E38C7" w:rsidP="00B8378D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1440"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4BCE310" w14:textId="29509F39" w:rsidR="003E38C7" w:rsidRDefault="00B8378D" w:rsidP="003E38C7">
            <w:pPr>
              <w:tabs>
                <w:tab w:val="left" w:pos="3874"/>
              </w:tabs>
              <w:bidi/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9111CA">
              <w:rPr>
                <w:rFonts w:eastAsia="Times New Roman" w:cstheme="minorHAnsi"/>
                <w:position w:val="-24"/>
                <w:sz w:val="28"/>
                <w:szCs w:val="28"/>
                <w:lang w:val="en-US"/>
              </w:rPr>
              <w:object w:dxaOrig="1245" w:dyaOrig="630" w14:anchorId="14201AB9">
                <v:shape id="_x0000_i1101" type="#_x0000_t75" style="width:62.25pt;height:31.5pt" o:ole="">
                  <v:imagedata r:id="rId25" o:title=""/>
                </v:shape>
                <o:OLEObject Type="Embed" ProgID="Equation.DSMT4" ShapeID="_x0000_i1101" DrawAspect="Content" ObjectID="_1739691162" r:id="rId134"/>
              </w:object>
            </w:r>
            <w:r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 xml:space="preserve">  ومنه :   </w:t>
            </w:r>
            <w:r w:rsidRPr="00E42284">
              <w:rPr>
                <w:position w:val="-6"/>
              </w:rPr>
              <w:object w:dxaOrig="1120" w:dyaOrig="340" w14:anchorId="69FF720C">
                <v:shape id="_x0000_i1102" type="#_x0000_t75" style="width:56.25pt;height:17.25pt" o:ole="">
                  <v:imagedata r:id="rId135" o:title=""/>
                </v:shape>
                <o:OLEObject Type="Embed" ProgID="Equation.DSMT4" ShapeID="_x0000_i1102" DrawAspect="Content" ObjectID="_1739691163" r:id="rId136"/>
              </w:object>
            </w:r>
            <w:r>
              <w:rPr>
                <w:rFonts w:hint="cs"/>
                <w:rtl/>
              </w:rPr>
              <w:t xml:space="preserve">  ومنه:  </w:t>
            </w:r>
            <w:r w:rsidRPr="00E42284">
              <w:rPr>
                <w:position w:val="-6"/>
              </w:rPr>
              <w:object w:dxaOrig="1440" w:dyaOrig="340" w14:anchorId="12754515">
                <v:shape id="_x0000_i1103" type="#_x0000_t75" style="width:1in;height:17.25pt" o:ole="">
                  <v:imagedata r:id="rId137" o:title=""/>
                </v:shape>
                <o:OLEObject Type="Embed" ProgID="Equation.DSMT4" ShapeID="_x0000_i1103" DrawAspect="Content" ObjectID="_1739691164" r:id="rId138"/>
              </w:object>
            </w:r>
            <w:r>
              <w:rPr>
                <w:rFonts w:hint="cs"/>
                <w:rtl/>
              </w:rPr>
              <w:t xml:space="preserve"> ومنه: </w:t>
            </w:r>
            <w:r w:rsidRPr="00E42284">
              <w:rPr>
                <w:position w:val="-6"/>
              </w:rPr>
              <w:object w:dxaOrig="1980" w:dyaOrig="340" w14:anchorId="24717ADB">
                <v:shape id="_x0000_i1104" type="#_x0000_t75" style="width:99pt;height:17.25pt" o:ole="">
                  <v:imagedata r:id="rId139" o:title=""/>
                </v:shape>
                <o:OLEObject Type="Embed" ProgID="Equation.DSMT4" ShapeID="_x0000_i1104" DrawAspect="Content" ObjectID="_1739691165" r:id="rId140"/>
              </w:object>
            </w:r>
          </w:p>
          <w:p w14:paraId="0E8A2D9D" w14:textId="01D3E755" w:rsidR="00B8378D" w:rsidRDefault="00B8378D" w:rsidP="00F8185A">
            <w:pPr>
              <w:pStyle w:val="Paragraphedeliste"/>
              <w:bidi/>
              <w:spacing w:after="0" w:line="240" w:lineRule="auto"/>
              <w:ind w:left="286"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  <w:r w:rsidRPr="00E42284">
              <w:rPr>
                <w:position w:val="-6"/>
              </w:rPr>
              <w:object w:dxaOrig="1380" w:dyaOrig="340" w14:anchorId="4B3C2E49">
                <v:shape id="_x0000_i1105" type="#_x0000_t75" style="width:69pt;height:17.25pt" o:ole="">
                  <v:imagedata r:id="rId141" o:title=""/>
                </v:shape>
                <o:OLEObject Type="Embed" ProgID="Equation.DSMT4" ShapeID="_x0000_i1105" DrawAspect="Content" ObjectID="_1739691166" r:id="rId142"/>
              </w:object>
            </w:r>
            <w:r>
              <w:rPr>
                <w:rFonts w:hint="cs"/>
                <w:rtl/>
              </w:rPr>
              <w:t xml:space="preserve">  إ</w:t>
            </w:r>
            <w:r>
              <w:rPr>
                <w:rFonts w:hint="cs"/>
                <w:rtl/>
                <w:lang w:bidi="ar-DZ"/>
              </w:rPr>
              <w:t xml:space="preserve">ذا: </w:t>
            </w:r>
            <w:r w:rsidRPr="00B8378D">
              <w:rPr>
                <w:b/>
                <w:bCs/>
                <w:color w:val="FF0000"/>
                <w:position w:val="-4"/>
                <w:lang w:val="en-US"/>
              </w:rPr>
              <w:object w:dxaOrig="255" w:dyaOrig="255" w14:anchorId="2ED23136">
                <v:shape id="_x0000_i1106" type="#_x0000_t75" style="width:12.75pt;height:12.75pt" o:ole="">
                  <v:imagedata r:id="rId17" o:title=""/>
                </v:shape>
                <o:OLEObject Type="Embed" ProgID="Equation.DSMT4" ShapeID="_x0000_i1106" DrawAspect="Content" ObjectID="_1739691167" r:id="rId143"/>
              </w:object>
            </w:r>
            <w:r w:rsidRPr="00B8378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B8378D">
              <w:rPr>
                <w:rFonts w:cstheme="minorHAnsi"/>
                <w:sz w:val="28"/>
                <w:szCs w:val="28"/>
                <w:rtl/>
              </w:rPr>
              <w:t>مرجح الجملة المثقلة</w:t>
            </w:r>
            <w:r w:rsidRPr="00B8378D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Pr="00B8378D">
              <w:rPr>
                <w:b/>
                <w:bCs/>
                <w:color w:val="FF0000"/>
                <w:position w:val="-16"/>
                <w:lang w:val="en-US"/>
              </w:rPr>
              <w:object w:dxaOrig="1420" w:dyaOrig="440" w14:anchorId="50B6C401">
                <v:shape id="_x0000_i1107" type="#_x0000_t75" style="width:71.25pt;height:21.75pt" o:ole="">
                  <v:imagedata r:id="rId144" o:title=""/>
                </v:shape>
                <o:OLEObject Type="Embed" ProgID="Equation.DSMT4" ShapeID="_x0000_i1107" DrawAspect="Content" ObjectID="_1739691168" r:id="rId145"/>
              </w:object>
            </w:r>
            <w:r w:rsidRPr="00B8378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395E6279" w14:textId="77777777" w:rsidR="00AE2750" w:rsidRDefault="00AE2750" w:rsidP="00AE2750">
            <w:pPr>
              <w:pStyle w:val="Paragraphedeliste"/>
              <w:bidi/>
              <w:spacing w:after="0" w:line="240" w:lineRule="auto"/>
              <w:ind w:left="286" w:right="-851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171306F" w14:textId="57B837B0" w:rsidR="00AE2750" w:rsidRDefault="00D664DC" w:rsidP="00AE2750">
            <w:pPr>
              <w:pStyle w:val="Paragraphedeliste"/>
              <w:numPr>
                <w:ilvl w:val="1"/>
                <w:numId w:val="38"/>
              </w:numPr>
              <w:tabs>
                <w:tab w:val="clear" w:pos="1440"/>
              </w:tabs>
              <w:bidi/>
              <w:spacing w:line="240" w:lineRule="auto"/>
              <w:ind w:left="428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="00AE2750" w:rsidRPr="00AE275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ب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ي</w:t>
            </w:r>
            <w:r w:rsidR="00AE2750" w:rsidRPr="00AE275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ين أن النقط </w:t>
            </w:r>
            <w:r w:rsidR="00AE2750" w:rsidRPr="00AE2750">
              <w:rPr>
                <w:b/>
                <w:bCs/>
                <w:color w:val="FF0000"/>
                <w:lang w:val="en-US"/>
              </w:rPr>
              <w:object w:dxaOrig="255" w:dyaOrig="255" w14:anchorId="0DEC623E">
                <v:shape id="_x0000_i1108" type="#_x0000_t75" style="width:12.75pt;height:12.75pt" o:ole="">
                  <v:imagedata r:id="rId41" o:title=""/>
                </v:shape>
                <o:OLEObject Type="Embed" ProgID="Equation.DSMT4" ShapeID="_x0000_i1108" DrawAspect="Content" ObjectID="_1739691169" r:id="rId146"/>
              </w:object>
            </w:r>
            <w:r w:rsidR="00AE2750" w:rsidRPr="00AE275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، </w:t>
            </w:r>
            <w:r w:rsidR="00AE2750" w:rsidRPr="00AE2750">
              <w:rPr>
                <w:b/>
                <w:bCs/>
                <w:color w:val="FF0000"/>
                <w:lang w:val="en-US"/>
              </w:rPr>
              <w:object w:dxaOrig="195" w:dyaOrig="255" w14:anchorId="4081AF9A">
                <v:shape id="_x0000_i1109" type="#_x0000_t75" style="width:9.75pt;height:12.75pt" o:ole="">
                  <v:imagedata r:id="rId37" o:title=""/>
                </v:shape>
                <o:OLEObject Type="Embed" ProgID="Equation.DSMT4" ShapeID="_x0000_i1109" DrawAspect="Content" ObjectID="_1739691170" r:id="rId147"/>
              </w:object>
            </w:r>
            <w:r w:rsidR="00AE2750" w:rsidRPr="00AE275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 </w:t>
            </w:r>
            <w:r w:rsidR="00AE2750" w:rsidRPr="00AE2750">
              <w:rPr>
                <w:b/>
                <w:bCs/>
                <w:color w:val="FF0000"/>
                <w:lang w:val="en-US"/>
              </w:rPr>
              <w:object w:dxaOrig="255" w:dyaOrig="255" w14:anchorId="4A3A80EF">
                <v:shape id="_x0000_i1110" type="#_x0000_t75" style="width:12.75pt;height:12.75pt" o:ole="">
                  <v:imagedata r:id="rId15" o:title=""/>
                </v:shape>
                <o:OLEObject Type="Embed" ProgID="Equation.DSMT4" ShapeID="_x0000_i1110" DrawAspect="Content" ObjectID="_1739691171" r:id="rId148"/>
              </w:object>
            </w:r>
            <w:r w:rsidR="00AE2750" w:rsidRPr="00AE275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على استقامة واحدة </w:t>
            </w:r>
          </w:p>
          <w:p w14:paraId="712857D3" w14:textId="128C57BC" w:rsidR="00C062D4" w:rsidRDefault="00C062D4" w:rsidP="00C062D4">
            <w:pPr>
              <w:bidi/>
              <w:ind w:right="-851"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 xml:space="preserve">لدينا </w:t>
            </w:r>
            <w:r w:rsidRPr="009111CA">
              <w:rPr>
                <w:position w:val="-4"/>
                <w:lang w:val="en-US"/>
              </w:rPr>
              <w:object w:dxaOrig="195" w:dyaOrig="255" w14:anchorId="0C344063">
                <v:shape id="_x0000_i1111" type="#_x0000_t75" style="width:9.75pt;height:12.75pt" o:ole="">
                  <v:imagedata r:id="rId37" o:title=""/>
                </v:shape>
                <o:OLEObject Type="Embed" ProgID="Equation.DSMT4" ShapeID="_x0000_i1111" DrawAspect="Content" ObjectID="_1739691172" r:id="rId149"/>
              </w:object>
            </w:r>
            <w:r w:rsidRPr="00C062D4">
              <w:rPr>
                <w:rFonts w:cstheme="minorHAnsi"/>
                <w:sz w:val="28"/>
                <w:szCs w:val="28"/>
              </w:rPr>
              <w:t xml:space="preserve"> </w:t>
            </w:r>
            <w:r w:rsidRPr="00C062D4">
              <w:rPr>
                <w:rFonts w:cstheme="minorHAnsi"/>
                <w:sz w:val="28"/>
                <w:szCs w:val="28"/>
                <w:rtl/>
              </w:rPr>
              <w:t xml:space="preserve"> مرجح الجملة المثقلة </w:t>
            </w:r>
            <w:r w:rsidRPr="009111CA">
              <w:rPr>
                <w:position w:val="-16"/>
                <w:lang w:val="en-US"/>
              </w:rPr>
              <w:object w:dxaOrig="2145" w:dyaOrig="450" w14:anchorId="4B96BEF3">
                <v:shape id="_x0000_i1112" type="#_x0000_t75" style="width:107.25pt;height:22.5pt" o:ole="">
                  <v:imagedata r:id="rId39" o:title=""/>
                </v:shape>
                <o:OLEObject Type="Embed" ProgID="Equation.DSMT4" ShapeID="_x0000_i1112" DrawAspect="Content" ObjectID="_1739691173" r:id="rId150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 و </w:t>
            </w:r>
            <w:r w:rsidRPr="009111CA">
              <w:rPr>
                <w:rFonts w:eastAsia="Times New Roman" w:cstheme="minorHAnsi"/>
                <w:sz w:val="28"/>
                <w:szCs w:val="28"/>
                <w:lang w:val="en-US"/>
              </w:rPr>
              <w:object w:dxaOrig="255" w:dyaOrig="255" w14:anchorId="0FED305E">
                <v:shape id="_x0000_i1113" type="#_x0000_t75" style="width:12.75pt;height:12.75pt" o:ole="">
                  <v:imagedata r:id="rId15" o:title=""/>
                </v:shape>
                <o:OLEObject Type="Embed" ProgID="Equation.DSMT4" ShapeID="_x0000_i1113" DrawAspect="Content" ObjectID="_1739691174" r:id="rId151"/>
              </w:object>
            </w:r>
            <w:r w:rsidRPr="009111CA">
              <w:rPr>
                <w:rFonts w:cstheme="minorHAnsi"/>
                <w:sz w:val="28"/>
                <w:szCs w:val="28"/>
                <w:rtl/>
              </w:rPr>
              <w:t xml:space="preserve"> مرجح الجملة المثقلة </w:t>
            </w:r>
            <w:r w:rsidRPr="009111CA">
              <w:rPr>
                <w:rFonts w:eastAsia="Times New Roman" w:cstheme="minorHAnsi"/>
                <w:position w:val="-16"/>
                <w:sz w:val="28"/>
                <w:szCs w:val="28"/>
                <w:lang w:val="en-US"/>
              </w:rPr>
              <w:object w:dxaOrig="1455" w:dyaOrig="450" w14:anchorId="1965355B">
                <v:shape id="_x0000_i1114" type="#_x0000_t75" style="width:72.75pt;height:22.5pt" o:ole="">
                  <v:imagedata r:id="rId22" o:title=""/>
                </v:shape>
                <o:OLEObject Type="Embed" ProgID="Equation.DSMT4" ShapeID="_x0000_i1114" DrawAspect="Content" ObjectID="_1739691175" r:id="rId152"/>
              </w:object>
            </w:r>
          </w:p>
          <w:p w14:paraId="2D0E802B" w14:textId="2057C64B" w:rsidR="00C062D4" w:rsidRDefault="00C062D4" w:rsidP="00C062D4">
            <w:pPr>
              <w:bidi/>
              <w:ind w:right="-851"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625EE876" w14:textId="485CC3C0" w:rsidR="00C062D4" w:rsidRPr="007753FD" w:rsidRDefault="00C062D4" w:rsidP="00C062D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7753FD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إذا حسب خاصية التجميع: </w:t>
            </w:r>
            <w:r w:rsidRPr="007753FD">
              <w:rPr>
                <w:rFonts w:cstheme="minorHAnsi"/>
                <w:position w:val="-4"/>
                <w:sz w:val="28"/>
                <w:szCs w:val="28"/>
                <w:lang w:val="en-US"/>
              </w:rPr>
              <w:object w:dxaOrig="195" w:dyaOrig="255" w14:anchorId="3C09C3BA">
                <v:shape id="_x0000_i1115" type="#_x0000_t75" style="width:9.75pt;height:12.75pt" o:ole="">
                  <v:imagedata r:id="rId37" o:title=""/>
                </v:shape>
                <o:OLEObject Type="Embed" ProgID="Equation.DSMT4" ShapeID="_x0000_i1115" DrawAspect="Content" ObjectID="_1739691176" r:id="rId153"/>
              </w:object>
            </w:r>
            <w:r w:rsidRPr="007753FD">
              <w:rPr>
                <w:rFonts w:cstheme="minorHAnsi"/>
                <w:sz w:val="28"/>
                <w:szCs w:val="28"/>
              </w:rPr>
              <w:t xml:space="preserve"> </w: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 مرجح الجملة المثقلة </w:t>
            </w:r>
            <w:r w:rsidRPr="007753FD">
              <w:rPr>
                <w:rFonts w:cstheme="minorHAnsi"/>
                <w:position w:val="-16"/>
                <w:sz w:val="28"/>
                <w:szCs w:val="28"/>
                <w:lang w:val="en-US"/>
              </w:rPr>
              <w:object w:dxaOrig="1460" w:dyaOrig="440" w14:anchorId="5DA69C2C">
                <v:shape id="_x0000_i1116" type="#_x0000_t75" style="width:72.75pt;height:21.75pt" o:ole="">
                  <v:imagedata r:id="rId154" o:title=""/>
                </v:shape>
                <o:OLEObject Type="Embed" ProgID="Equation.DSMT4" ShapeID="_x0000_i1116" DrawAspect="Content" ObjectID="_1739691177" r:id="rId155"/>
              </w:objec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 ومنه: </w:t>
            </w:r>
            <w:r w:rsidR="0049196D" w:rsidRPr="007753FD">
              <w:rPr>
                <w:rFonts w:cstheme="minorHAnsi"/>
                <w:position w:val="-24"/>
                <w:sz w:val="28"/>
                <w:szCs w:val="28"/>
              </w:rPr>
              <w:object w:dxaOrig="1100" w:dyaOrig="620" w14:anchorId="60F30B6A">
                <v:shape id="_x0000_i1117" type="#_x0000_t75" style="width:54.75pt;height:30.75pt" o:ole="">
                  <v:imagedata r:id="rId156" o:title=""/>
                </v:shape>
                <o:OLEObject Type="Embed" ProgID="Equation.DSMT4" ShapeID="_x0000_i1117" DrawAspect="Content" ObjectID="_1739691178" r:id="rId157"/>
              </w:object>
            </w:r>
          </w:p>
          <w:p w14:paraId="73B0EF3B" w14:textId="4F6CEA7D" w:rsidR="00C062D4" w:rsidRDefault="00C062D4" w:rsidP="00C062D4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7753FD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الشعاعان </w:t>
            </w:r>
            <w:r w:rsidRPr="007753FD">
              <w:rPr>
                <w:rFonts w:cstheme="minorHAnsi"/>
                <w:position w:val="-4"/>
                <w:sz w:val="28"/>
                <w:szCs w:val="28"/>
              </w:rPr>
              <w:object w:dxaOrig="340" w:dyaOrig="320" w14:anchorId="2F5626CB">
                <v:shape id="_x0000_i1118" type="#_x0000_t75" style="width:17.25pt;height:15.75pt" o:ole="">
                  <v:imagedata r:id="rId158" o:title=""/>
                </v:shape>
                <o:OLEObject Type="Embed" ProgID="Equation.DSMT4" ShapeID="_x0000_i1118" DrawAspect="Content" ObjectID="_1739691179" r:id="rId159"/>
              </w:objec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="0049196D" w:rsidRPr="007753FD">
              <w:rPr>
                <w:rFonts w:cstheme="minorHAnsi"/>
                <w:position w:val="-4"/>
                <w:sz w:val="28"/>
                <w:szCs w:val="28"/>
              </w:rPr>
              <w:object w:dxaOrig="400" w:dyaOrig="320" w14:anchorId="124392BB">
                <v:shape id="_x0000_i1119" type="#_x0000_t75" style="width:20.25pt;height:15.75pt" o:ole="">
                  <v:imagedata r:id="rId160" o:title=""/>
                </v:shape>
                <o:OLEObject Type="Embed" ProgID="Equation.DSMT4" ShapeID="_x0000_i1119" DrawAspect="Content" ObjectID="_1739691180" r:id="rId161"/>
              </w:objec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 مرتبطان خطيا </w:t>
            </w:r>
            <w:r w:rsidR="007753FD" w:rsidRPr="007753FD">
              <w:rPr>
                <w:rFonts w:cstheme="minorHAnsi" w:hint="cs"/>
                <w:sz w:val="28"/>
                <w:szCs w:val="28"/>
                <w:rtl/>
              </w:rPr>
              <w:t>وعليه</w: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 النقط </w:t>
            </w:r>
            <w:r w:rsidRPr="007753FD">
              <w:rPr>
                <w:rFonts w:cstheme="minorHAnsi"/>
                <w:sz w:val="28"/>
                <w:szCs w:val="28"/>
                <w:lang w:val="en-US"/>
              </w:rPr>
              <w:object w:dxaOrig="255" w:dyaOrig="255" w14:anchorId="3ECC038A">
                <v:shape id="_x0000_i1120" type="#_x0000_t75" style="width:12.75pt;height:12.75pt" o:ole="">
                  <v:imagedata r:id="rId41" o:title=""/>
                </v:shape>
                <o:OLEObject Type="Embed" ProgID="Equation.DSMT4" ShapeID="_x0000_i1120" DrawAspect="Content" ObjectID="_1739691181" r:id="rId162"/>
              </w:objec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7753FD">
              <w:rPr>
                <w:rFonts w:cstheme="minorHAnsi"/>
                <w:sz w:val="28"/>
                <w:szCs w:val="28"/>
                <w:lang w:val="en-US"/>
              </w:rPr>
              <w:object w:dxaOrig="195" w:dyaOrig="255" w14:anchorId="33B09C5A">
                <v:shape id="_x0000_i1121" type="#_x0000_t75" style="width:9.75pt;height:12.75pt" o:ole="">
                  <v:imagedata r:id="rId37" o:title=""/>
                </v:shape>
                <o:OLEObject Type="Embed" ProgID="Equation.DSMT4" ShapeID="_x0000_i1121" DrawAspect="Content" ObjectID="_1739691182" r:id="rId163"/>
              </w:objec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7753FD">
              <w:rPr>
                <w:rFonts w:cstheme="minorHAnsi"/>
                <w:sz w:val="28"/>
                <w:szCs w:val="28"/>
                <w:lang w:val="en-US"/>
              </w:rPr>
              <w:object w:dxaOrig="255" w:dyaOrig="255" w14:anchorId="196AECA8">
                <v:shape id="_x0000_i1122" type="#_x0000_t75" style="width:12.75pt;height:12.75pt" o:ole="">
                  <v:imagedata r:id="rId15" o:title=""/>
                </v:shape>
                <o:OLEObject Type="Embed" ProgID="Equation.DSMT4" ShapeID="_x0000_i1122" DrawAspect="Content" ObjectID="_1739691183" r:id="rId164"/>
              </w:object>
            </w:r>
            <w:r w:rsidRPr="007753FD">
              <w:rPr>
                <w:rFonts w:cstheme="minorHAnsi"/>
                <w:sz w:val="28"/>
                <w:szCs w:val="28"/>
                <w:rtl/>
              </w:rPr>
              <w:t xml:space="preserve"> على استقامة واحدة</w:t>
            </w:r>
          </w:p>
          <w:p w14:paraId="0281BECB" w14:textId="77777777" w:rsidR="00856308" w:rsidRDefault="00856308" w:rsidP="00856308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F815D6B" w14:textId="5C1E603B" w:rsidR="00856308" w:rsidRPr="00856308" w:rsidRDefault="00856308" w:rsidP="00856308">
            <w:pPr>
              <w:pStyle w:val="Paragraphedeliste"/>
              <w:numPr>
                <w:ilvl w:val="1"/>
                <w:numId w:val="38"/>
              </w:numPr>
              <w:tabs>
                <w:tab w:val="clear" w:pos="1440"/>
              </w:tabs>
              <w:bidi/>
              <w:spacing w:line="240" w:lineRule="auto"/>
              <w:ind w:left="428"/>
              <w:rPr>
                <w:rFonts w:cstheme="minorHAnsi"/>
                <w:color w:val="FF0000"/>
                <w:sz w:val="28"/>
                <w:szCs w:val="28"/>
              </w:rPr>
            </w:pPr>
            <w:r w:rsidRPr="00856308">
              <w:rPr>
                <w:rFonts w:cstheme="minorHAnsi"/>
                <w:color w:val="FF0000"/>
                <w:sz w:val="28"/>
                <w:szCs w:val="28"/>
                <w:rtl/>
              </w:rPr>
              <w:t xml:space="preserve">عين ثم أنشئ مجموعة النقط </w:t>
            </w:r>
            <w:r w:rsidRPr="00856308">
              <w:rPr>
                <w:color w:val="FF0000"/>
                <w:position w:val="-4"/>
                <w:lang w:val="en-US"/>
              </w:rPr>
              <w:object w:dxaOrig="330" w:dyaOrig="255" w14:anchorId="1CD1FF49">
                <v:shape id="_x0000_i1123" type="#_x0000_t75" style="width:16.5pt;height:12.75pt" o:ole="">
                  <v:imagedata r:id="rId45" o:title=""/>
                </v:shape>
                <o:OLEObject Type="Embed" ProgID="Equation.DSMT4" ShapeID="_x0000_i1123" DrawAspect="Content" ObjectID="_1739691184" r:id="rId165"/>
              </w:object>
            </w:r>
            <w:r w:rsidRPr="00856308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التي </w:t>
            </w:r>
            <w:r w:rsidRPr="00856308">
              <w:rPr>
                <w:rFonts w:cstheme="minorHAnsi" w:hint="cs"/>
                <w:color w:val="FF0000"/>
                <w:sz w:val="28"/>
                <w:szCs w:val="28"/>
                <w:rtl/>
              </w:rPr>
              <w:t>تحقق:</w:t>
            </w:r>
            <w:r w:rsidRPr="00856308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856308">
              <w:rPr>
                <w:color w:val="FF0000"/>
                <w:position w:val="-28"/>
                <w:lang w:val="en-US"/>
              </w:rPr>
              <w:object w:dxaOrig="3525" w:dyaOrig="705" w14:anchorId="3F3B42E0">
                <v:shape id="_x0000_i1124" type="#_x0000_t75" style="width:176.25pt;height:35.25pt" o:ole="">
                  <v:imagedata r:id="rId47" o:title=""/>
                </v:shape>
                <o:OLEObject Type="Embed" ProgID="Equation.DSMT4" ShapeID="_x0000_i1124" DrawAspect="Content" ObjectID="_1739691185" r:id="rId166"/>
              </w:object>
            </w:r>
          </w:p>
          <w:p w14:paraId="72E6DEC3" w14:textId="605667E1" w:rsidR="007508EA" w:rsidRPr="007508EA" w:rsidRDefault="007508EA" w:rsidP="007508EA">
            <w:pPr>
              <w:pStyle w:val="Paragraphedeliste"/>
              <w:bidi/>
              <w:spacing w:line="240" w:lineRule="auto"/>
              <w:ind w:left="428"/>
              <w:rPr>
                <w:rFonts w:cstheme="minorHAnsi"/>
                <w:sz w:val="28"/>
                <w:szCs w:val="28"/>
              </w:rPr>
            </w:pPr>
            <w:r w:rsidRPr="007508EA">
              <w:rPr>
                <w:rFonts w:cstheme="minorHAnsi" w:hint="cs"/>
                <w:sz w:val="28"/>
                <w:szCs w:val="28"/>
                <w:rtl/>
                <w:lang w:bidi="ar-DZ"/>
              </w:rPr>
              <w:t>لدينا:</w:t>
            </w:r>
            <w:r w:rsidRPr="007508EA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7508EA">
              <w:rPr>
                <w:rFonts w:cstheme="minorHAnsi"/>
                <w:position w:val="-28"/>
                <w:sz w:val="28"/>
                <w:szCs w:val="28"/>
                <w:lang w:val="en-US"/>
              </w:rPr>
              <w:object w:dxaOrig="3525" w:dyaOrig="705" w14:anchorId="258D6B6A">
                <v:shape id="_x0000_i1125" type="#_x0000_t75" style="width:176.25pt;height:35.25pt" o:ole="">
                  <v:imagedata r:id="rId47" o:title=""/>
                </v:shape>
                <o:OLEObject Type="Embed" ProgID="Equation.DSMT4" ShapeID="_x0000_i1125" DrawAspect="Content" ObjectID="_1739691186" r:id="rId167"/>
              </w:object>
            </w:r>
            <w:r w:rsidRPr="007508E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 ومنه: </w:t>
            </w:r>
            <w:r w:rsidRPr="007508EA">
              <w:rPr>
                <w:rFonts w:cstheme="minorHAnsi"/>
                <w:position w:val="-28"/>
                <w:sz w:val="28"/>
                <w:szCs w:val="28"/>
                <w:lang w:val="en-US"/>
              </w:rPr>
              <w:object w:dxaOrig="2420" w:dyaOrig="680" w14:anchorId="38BAD76A">
                <v:shape id="_x0000_i1126" type="#_x0000_t75" style="width:120.75pt;height:33.75pt" o:ole="">
                  <v:imagedata r:id="rId168" o:title=""/>
                </v:shape>
                <o:OLEObject Type="Embed" ProgID="Equation.DSMT4" ShapeID="_x0000_i1126" DrawAspect="Content" ObjectID="_1739691187" r:id="rId169"/>
              </w:object>
            </w:r>
          </w:p>
          <w:p w14:paraId="3D5E98A6" w14:textId="5D8CEBF8" w:rsidR="007508EA" w:rsidRDefault="007508EA" w:rsidP="007508EA">
            <w:pPr>
              <w:pStyle w:val="Paragraphedeliste"/>
              <w:bidi/>
              <w:spacing w:line="240" w:lineRule="auto"/>
              <w:ind w:left="145"/>
              <w:rPr>
                <w:rFonts w:cstheme="minorHAnsi"/>
                <w:sz w:val="28"/>
                <w:szCs w:val="28"/>
                <w:rtl/>
              </w:rPr>
            </w:pPr>
            <w:r w:rsidRPr="007508EA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="0085602A" w:rsidRPr="0085602A">
              <w:rPr>
                <w:rFonts w:cstheme="minorHAnsi"/>
                <w:position w:val="-4"/>
                <w:sz w:val="28"/>
                <w:szCs w:val="28"/>
              </w:rPr>
              <w:object w:dxaOrig="859" w:dyaOrig="260" w14:anchorId="2B0705D8">
                <v:shape id="_x0000_i1127" type="#_x0000_t75" style="width:42.75pt;height:13.5pt" o:ole="">
                  <v:imagedata r:id="rId170" o:title=""/>
                </v:shape>
                <o:OLEObject Type="Embed" ProgID="Equation.DSMT4" ShapeID="_x0000_i1127" DrawAspect="Content" ObjectID="_1739691188" r:id="rId171"/>
              </w:object>
            </w:r>
            <w:r w:rsidRPr="007508EA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7508EA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مجموعة النقط </w:t>
            </w:r>
            <w:r w:rsidRPr="007508EA">
              <w:rPr>
                <w:rFonts w:cstheme="minorHAnsi"/>
                <w:position w:val="-4"/>
                <w:sz w:val="28"/>
                <w:szCs w:val="28"/>
                <w:lang w:val="en-US"/>
              </w:rPr>
              <w:object w:dxaOrig="330" w:dyaOrig="255" w14:anchorId="2BA1A42A">
                <v:shape id="_x0000_i1128" type="#_x0000_t75" style="width:16.5pt;height:12.75pt" o:ole="">
                  <v:imagedata r:id="rId45" o:title=""/>
                </v:shape>
                <o:OLEObject Type="Embed" ProgID="Equation.DSMT4" ShapeID="_x0000_i1128" DrawAspect="Content" ObjectID="_1739691189" r:id="rId172"/>
              </w:object>
            </w:r>
            <w:r w:rsidRPr="007508E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هي الدائرة التي مركزها </w:t>
            </w:r>
            <w:r w:rsidRPr="007508EA">
              <w:rPr>
                <w:rFonts w:cstheme="minorHAnsi"/>
                <w:position w:val="-4"/>
                <w:sz w:val="28"/>
                <w:szCs w:val="28"/>
              </w:rPr>
              <w:object w:dxaOrig="200" w:dyaOrig="260" w14:anchorId="133AC9B5">
                <v:shape id="_x0000_i1129" type="#_x0000_t75" style="width:9.75pt;height:12.75pt" o:ole="">
                  <v:imagedata r:id="rId173" o:title=""/>
                </v:shape>
                <o:OLEObject Type="Embed" ProgID="Equation.DSMT4" ShapeID="_x0000_i1129" DrawAspect="Content" ObjectID="_1739691190" r:id="rId174"/>
              </w:object>
            </w:r>
            <w:r w:rsidRPr="007508EA">
              <w:rPr>
                <w:rFonts w:cstheme="minorHAnsi"/>
                <w:sz w:val="28"/>
                <w:szCs w:val="28"/>
                <w:rtl/>
              </w:rPr>
              <w:t xml:space="preserve"> ونصف قطرها </w:t>
            </w:r>
            <w:r w:rsidR="0085602A" w:rsidRPr="0085602A">
              <w:rPr>
                <w:rFonts w:cstheme="minorHAnsi"/>
                <w:position w:val="-4"/>
                <w:sz w:val="28"/>
                <w:szCs w:val="28"/>
              </w:rPr>
              <w:object w:dxaOrig="320" w:dyaOrig="260" w14:anchorId="7A035F27">
                <v:shape id="_x0000_i1130" type="#_x0000_t75" style="width:15.75pt;height:13.5pt" o:ole="">
                  <v:imagedata r:id="rId175" o:title=""/>
                </v:shape>
                <o:OLEObject Type="Embed" ProgID="Equation.DSMT4" ShapeID="_x0000_i1130" DrawAspect="Content" ObjectID="_1739691191" r:id="rId176"/>
              </w:object>
            </w:r>
          </w:p>
          <w:p w14:paraId="20686A6C" w14:textId="77777777" w:rsidR="007508EA" w:rsidRPr="007508EA" w:rsidRDefault="007508EA" w:rsidP="007508EA">
            <w:pPr>
              <w:pStyle w:val="Paragraphedeliste"/>
              <w:bidi/>
              <w:spacing w:line="240" w:lineRule="auto"/>
              <w:ind w:left="145"/>
              <w:rPr>
                <w:rFonts w:cstheme="minorHAnsi"/>
                <w:sz w:val="28"/>
                <w:szCs w:val="28"/>
                <w:lang w:bidi="ar-DZ"/>
              </w:rPr>
            </w:pPr>
          </w:p>
          <w:p w14:paraId="6D7627FA" w14:textId="3A590EB5" w:rsidR="00E77426" w:rsidRPr="00E77426" w:rsidRDefault="00E77426" w:rsidP="00E77426">
            <w:pPr>
              <w:pStyle w:val="Paragraphedeliste"/>
              <w:numPr>
                <w:ilvl w:val="1"/>
                <w:numId w:val="38"/>
              </w:numPr>
              <w:tabs>
                <w:tab w:val="clear" w:pos="1440"/>
              </w:tabs>
              <w:bidi/>
              <w:spacing w:line="240" w:lineRule="auto"/>
              <w:ind w:left="428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E7742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عين ثم أنشئ مجموعة النقط </w:t>
            </w:r>
            <w:r w:rsidRPr="00E77426">
              <w:rPr>
                <w:b/>
                <w:bCs/>
                <w:color w:val="FF0000"/>
                <w:position w:val="-4"/>
                <w:lang w:val="en-US"/>
              </w:rPr>
              <w:object w:dxaOrig="330" w:dyaOrig="255" w14:anchorId="462B39B5">
                <v:shape id="_x0000_i1131" type="#_x0000_t75" style="width:16.5pt;height:12.75pt" o:ole="">
                  <v:imagedata r:id="rId45" o:title=""/>
                </v:shape>
                <o:OLEObject Type="Embed" ProgID="Equation.DSMT4" ShapeID="_x0000_i1131" DrawAspect="Content" ObjectID="_1739691192" r:id="rId177"/>
              </w:object>
            </w:r>
            <w:r w:rsidRPr="00E7742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التي </w:t>
            </w:r>
            <w:r w:rsidRPr="00E77426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تحقق:</w:t>
            </w:r>
            <w:r w:rsidRPr="00E7742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E77426">
              <w:rPr>
                <w:b/>
                <w:bCs/>
                <w:color w:val="FF0000"/>
                <w:position w:val="-28"/>
                <w:lang w:val="en-US"/>
              </w:rPr>
              <w:object w:dxaOrig="3735" w:dyaOrig="705" w14:anchorId="0351A010">
                <v:shape id="_x0000_i1132" type="#_x0000_t75" style="width:186.75pt;height:35.25pt" o:ole="">
                  <v:imagedata r:id="rId50" o:title=""/>
                </v:shape>
                <o:OLEObject Type="Embed" ProgID="Equation.DSMT4" ShapeID="_x0000_i1132" DrawAspect="Content" ObjectID="_1739691193" r:id="rId178"/>
              </w:object>
            </w:r>
          </w:p>
          <w:p w14:paraId="60626350" w14:textId="02D1678D" w:rsidR="00AE2750" w:rsidRDefault="00F8271A" w:rsidP="00E77426">
            <w:pPr>
              <w:pStyle w:val="Paragraphedeliste"/>
              <w:bidi/>
              <w:spacing w:after="0" w:line="240" w:lineRule="auto"/>
              <w:ind w:left="286"/>
            </w:pPr>
            <w:r>
              <w:rPr>
                <w:rFonts w:cstheme="minorHAnsi" w:hint="cs"/>
                <w:sz w:val="28"/>
                <w:szCs w:val="28"/>
                <w:rtl/>
              </w:rPr>
              <w:t>لدينا:</w:t>
            </w:r>
            <w:r w:rsidR="00E77426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E77426" w:rsidRPr="00E77426">
              <w:rPr>
                <w:b/>
                <w:bCs/>
                <w:color w:val="FF0000"/>
                <w:position w:val="-28"/>
                <w:lang w:val="en-US"/>
              </w:rPr>
              <w:object w:dxaOrig="3735" w:dyaOrig="705" w14:anchorId="392A7A65">
                <v:shape id="_x0000_i1133" type="#_x0000_t75" style="width:186.75pt;height:35.25pt" o:ole="">
                  <v:imagedata r:id="rId50" o:title=""/>
                </v:shape>
                <o:OLEObject Type="Embed" ProgID="Equation.DSMT4" ShapeID="_x0000_i1133" DrawAspect="Content" ObjectID="_1739691194" r:id="rId179"/>
              </w:object>
            </w:r>
            <w:r w:rsidR="00E77426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ومنه:  </w:t>
            </w:r>
            <w:r w:rsidR="00C07470" w:rsidRPr="00E77426">
              <w:rPr>
                <w:b/>
                <w:bCs/>
                <w:color w:val="FF0000"/>
                <w:position w:val="-28"/>
                <w:lang w:val="en-US"/>
              </w:rPr>
              <w:object w:dxaOrig="1719" w:dyaOrig="680" w14:anchorId="656BB400">
                <v:shape id="_x0000_i1134" type="#_x0000_t75" style="width:86.25pt;height:33.75pt" o:ole="">
                  <v:imagedata r:id="rId180" o:title=""/>
                </v:shape>
                <o:OLEObject Type="Embed" ProgID="Equation.DSMT4" ShapeID="_x0000_i1134" DrawAspect="Content" ObjectID="_1739691195" r:id="rId181"/>
              </w:object>
            </w:r>
            <w:r w:rsidR="00E77426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ومنه: </w:t>
            </w:r>
            <w:r w:rsidR="00C07470" w:rsidRPr="00E42284">
              <w:rPr>
                <w:position w:val="-6"/>
              </w:rPr>
              <w:object w:dxaOrig="1240" w:dyaOrig="279" w14:anchorId="7418114F">
                <v:shape id="_x0000_i1135" type="#_x0000_t75" style="width:62.25pt;height:14.25pt" o:ole="">
                  <v:imagedata r:id="rId182" o:title=""/>
                </v:shape>
                <o:OLEObject Type="Embed" ProgID="Equation.DSMT4" ShapeID="_x0000_i1135" DrawAspect="Content" ObjectID="_1739691196" r:id="rId183"/>
              </w:object>
            </w:r>
          </w:p>
          <w:p w14:paraId="05A7B3A4" w14:textId="31743518" w:rsidR="00C07470" w:rsidRDefault="00C07470" w:rsidP="00C07470">
            <w:pPr>
              <w:pStyle w:val="Paragraphedeliste"/>
              <w:bidi/>
              <w:spacing w:after="0" w:line="240" w:lineRule="auto"/>
              <w:ind w:left="286"/>
              <w:rPr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ومنه: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C07470">
              <w:rPr>
                <w:position w:val="-4"/>
              </w:rPr>
              <w:object w:dxaOrig="980" w:dyaOrig="260" w14:anchorId="2BF62CF8">
                <v:shape id="_x0000_i1136" type="#_x0000_t75" style="width:48.75pt;height:12.75pt" o:ole="">
                  <v:imagedata r:id="rId184" o:title=""/>
                </v:shape>
                <o:OLEObject Type="Embed" ProgID="Equation.DSMT4" ShapeID="_x0000_i1136" DrawAspect="Content" ObjectID="_1739691197" r:id="rId185"/>
              </w:object>
            </w:r>
          </w:p>
          <w:p w14:paraId="161F8658" w14:textId="7604395B" w:rsidR="003E38C7" w:rsidRPr="0000573D" w:rsidRDefault="00C07470" w:rsidP="0000573D">
            <w:pPr>
              <w:pStyle w:val="Paragraphedeliste"/>
              <w:bidi/>
              <w:spacing w:after="0" w:line="240" w:lineRule="auto"/>
              <w:ind w:left="286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85CEB">
              <w:rPr>
                <w:rFonts w:cstheme="minorHAnsi"/>
                <w:sz w:val="28"/>
                <w:szCs w:val="28"/>
                <w:rtl/>
                <w:lang w:bidi="ar-DZ"/>
              </w:rPr>
              <w:t xml:space="preserve">إذا مجموعة النقط </w:t>
            </w:r>
            <w:r w:rsidRPr="00E85CEB">
              <w:rPr>
                <w:rFonts w:cstheme="minorHAnsi"/>
                <w:position w:val="-4"/>
                <w:sz w:val="28"/>
                <w:szCs w:val="28"/>
                <w:lang w:val="en-US"/>
              </w:rPr>
              <w:object w:dxaOrig="330" w:dyaOrig="255" w14:anchorId="32FB3172">
                <v:shape id="_x0000_i1137" type="#_x0000_t75" style="width:16.5pt;height:12.75pt" o:ole="">
                  <v:imagedata r:id="rId45" o:title=""/>
                </v:shape>
                <o:OLEObject Type="Embed" ProgID="Equation.DSMT4" ShapeID="_x0000_i1137" DrawAspect="Content" ObjectID="_1739691198" r:id="rId186"/>
              </w:object>
            </w:r>
            <w:r w:rsidR="0049196D" w:rsidRPr="00E85CEB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هي محور القطة المستقيمة </w:t>
            </w:r>
            <w:r w:rsidR="00EA3E53" w:rsidRPr="00E85CEB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4420BD9D">
                <v:shape id="_x0000_i1138" type="#_x0000_t75" style="width:24pt;height:20.25pt" o:ole="">
                  <v:imagedata r:id="rId187" o:title=""/>
                </v:shape>
                <o:OLEObject Type="Embed" ProgID="Equation.DSMT4" ShapeID="_x0000_i1138" DrawAspect="Content" ObjectID="_1739691199" r:id="rId188"/>
              </w:object>
            </w:r>
          </w:p>
          <w:p w14:paraId="60D18BFE" w14:textId="3DC6FE88" w:rsid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986" w:type="dxa"/>
          </w:tcPr>
          <w:p w14:paraId="29C7BFE1" w14:textId="7557D3FB" w:rsid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FD7E97B" w14:textId="5924EBDF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879C232" w14:textId="77777777" w:rsidR="00465AA0" w:rsidRP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07B32B9A" w14:textId="61B84046" w:rsidR="00465AA0" w:rsidRP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465AA0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G</w:t>
            </w:r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0.25</w:t>
            </w:r>
          </w:p>
          <w:p w14:paraId="3AC1BAE7" w14:textId="352C075C" w:rsidR="00465AA0" w:rsidRP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5232D49" w14:textId="317D281C" w:rsidR="00465AA0" w:rsidRP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465AA0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E</w:t>
            </w:r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</w:t>
            </w:r>
          </w:p>
          <w:p w14:paraId="2978895F" w14:textId="103ADB21" w:rsidR="00465AA0" w:rsidRP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CF53DC1" w14:textId="5A5476A1" w:rsidR="00465AA0" w:rsidRP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465AA0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F</w:t>
            </w:r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0.25</w:t>
            </w:r>
          </w:p>
          <w:p w14:paraId="2B8E2BE0" w14:textId="34D1D00F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0279AE6" w14:textId="3A327AFA" w:rsidR="00E32C00" w:rsidRP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E32C00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I</w:t>
            </w:r>
            <w:r w:rsidRPr="00E32C0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32C0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0.5ن</w:t>
            </w:r>
          </w:p>
          <w:p w14:paraId="1C832E09" w14:textId="77777777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12E42C5B" w14:textId="44330403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42DC4D3" w14:textId="1AE4B569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3104034" w14:textId="77777777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7A751F4D" w14:textId="483582F0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47ED190A" w14:textId="77777777" w:rsidR="00E32C00" w:rsidRPr="00465AA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B4E906C" w14:textId="339DFC64" w:rsidR="00465AA0" w:rsidRP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+0.75ن</w:t>
            </w:r>
          </w:p>
          <w:p w14:paraId="53BCE6D7" w14:textId="77777777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12DDF066" w14:textId="77777777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14:paraId="05FA2EED" w14:textId="736A2C0A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B286774" w14:textId="77777777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E5FDE81" w14:textId="6815B5AA" w:rsidR="00465AA0" w:rsidRDefault="00465AA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0.5ن</w:t>
            </w:r>
          </w:p>
          <w:p w14:paraId="23E72382" w14:textId="754A0984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45BFE3F" w14:textId="77777777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1F9CB21" w14:textId="5336FEBB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0.5ن</w:t>
            </w:r>
          </w:p>
          <w:p w14:paraId="7FD72206" w14:textId="394552A6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380784E" w14:textId="6294258C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8714433" w14:textId="5C523849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946279A" w14:textId="77777777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F859EC4" w14:textId="5AACDE1C" w:rsidR="00465AA0" w:rsidRDefault="00E32C0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</w:t>
            </w:r>
            <w:r w:rsid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</w:t>
            </w:r>
          </w:p>
          <w:p w14:paraId="0BEADF8E" w14:textId="0F675E49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0.5ن </w:t>
            </w:r>
            <w:r w:rsidR="00F8271A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للإنشاء</w:t>
            </w:r>
          </w:p>
          <w:p w14:paraId="67FB90EA" w14:textId="653618BE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76017E6" w14:textId="6C81BB74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801365E" w14:textId="718F9D45" w:rsidR="00E32C00" w:rsidRDefault="00E32C00" w:rsidP="00E32C0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ADF920E" w14:textId="5DBC8E99" w:rsidR="00465AA0" w:rsidRDefault="00E32C0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0.75</w:t>
            </w:r>
            <w:r w:rsidR="00465AA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</w:t>
            </w:r>
          </w:p>
          <w:p w14:paraId="5130EC29" w14:textId="54A50D64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+0.5ن</w:t>
            </w:r>
          </w:p>
          <w:p w14:paraId="5AFF9B28" w14:textId="29714E26" w:rsidR="00465AA0" w:rsidRDefault="00F8271A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للإنشاء</w:t>
            </w:r>
          </w:p>
          <w:p w14:paraId="1E280544" w14:textId="005EB7CE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CBE12DB" w14:textId="32E63E2B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5EBBAFB" w14:textId="7F711455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0260953" w14:textId="3E408626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C674735" w14:textId="31238935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230E0CB" w14:textId="77777777" w:rsidR="00465AA0" w:rsidRDefault="00465AA0" w:rsidP="00465AA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1F47A7E" w14:textId="367E312A" w:rsidR="00F8271A" w:rsidRDefault="00F8271A" w:rsidP="00F8271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3E38C7" w14:paraId="5B0ED7DA" w14:textId="77777777" w:rsidTr="003E38C7">
        <w:tc>
          <w:tcPr>
            <w:tcW w:w="9470" w:type="dxa"/>
          </w:tcPr>
          <w:p w14:paraId="07DCA941" w14:textId="77777777" w:rsidR="003E38C7" w:rsidRPr="009D55C7" w:rsidRDefault="0000573D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D55C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التمرين الثاني:</w:t>
            </w:r>
          </w:p>
          <w:p w14:paraId="48066A74" w14:textId="37C37468" w:rsidR="00C348B2" w:rsidRPr="00465AA0" w:rsidRDefault="009D55C7" w:rsidP="00465AA0">
            <w:pPr>
              <w:pStyle w:val="Paragraphedeliste"/>
              <w:numPr>
                <w:ilvl w:val="0"/>
                <w:numId w:val="40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9D55C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شجرة الاحتمالات:</w:t>
            </w:r>
          </w:p>
          <w:p w14:paraId="4054CBCD" w14:textId="77777777" w:rsidR="003F6DA5" w:rsidRDefault="003F6DA5" w:rsidP="003F6DA5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845"/>
              <w:gridCol w:w="4247"/>
            </w:tblGrid>
            <w:tr w:rsidR="003F6DA5" w14:paraId="39F6D4C4" w14:textId="77777777" w:rsidTr="00A6702F">
              <w:tc>
                <w:tcPr>
                  <w:tcW w:w="46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454BA" w14:textId="7AFFF6EA" w:rsidR="003F6DA5" w:rsidRPr="003F6DA5" w:rsidRDefault="003F6DA5" w:rsidP="003F6DA5">
                  <w:pPr>
                    <w:pStyle w:val="Paragraphedeliste"/>
                    <w:numPr>
                      <w:ilvl w:val="0"/>
                      <w:numId w:val="41"/>
                    </w:numPr>
                    <w:tabs>
                      <w:tab w:val="left" w:pos="3874"/>
                    </w:tabs>
                    <w:bidi/>
                    <w:spacing w:after="0" w:line="240" w:lineRule="auto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eastAsia="Calibri" w:cstheme="minorHAnsi" w:hint="cs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</w:rPr>
                    <w:t>باعتبار اللون</w:t>
                  </w:r>
                </w:p>
              </w:tc>
              <w:tc>
                <w:tcPr>
                  <w:tcW w:w="46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31985" w14:textId="7922BD0B" w:rsidR="003F6DA5" w:rsidRPr="003F6DA5" w:rsidRDefault="003F6DA5" w:rsidP="003F6DA5">
                  <w:pPr>
                    <w:pStyle w:val="Paragraphedeliste"/>
                    <w:numPr>
                      <w:ilvl w:val="0"/>
                      <w:numId w:val="41"/>
                    </w:numPr>
                    <w:tabs>
                      <w:tab w:val="left" w:pos="3874"/>
                    </w:tabs>
                    <w:bidi/>
                    <w:spacing w:after="0" w:line="240" w:lineRule="auto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eastAsia="Calibri" w:cstheme="minorHAnsi" w:hint="cs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</w:rPr>
                    <w:t>باعتبار الرقم</w:t>
                  </w:r>
                </w:p>
              </w:tc>
            </w:tr>
            <w:tr w:rsidR="003F6DA5" w14:paraId="0B5BB6AD" w14:textId="77777777" w:rsidTr="00A6702F">
              <w:tc>
                <w:tcPr>
                  <w:tcW w:w="4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4D27B0" w14:textId="1A0AE8F4" w:rsidR="003F6DA5" w:rsidRPr="003F6DA5" w:rsidRDefault="003F6DA5" w:rsidP="003F6DA5">
                  <w:pPr>
                    <w:tabs>
                      <w:tab w:val="left" w:pos="3874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F6DA5">
                    <w:rPr>
                      <w:rFonts w:eastAsia="Calibri" w:cs="Calibri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</w:rPr>
                    <w:drawing>
                      <wp:inline distT="0" distB="0" distL="0" distR="0" wp14:anchorId="24BA0176" wp14:editId="298D219C">
                        <wp:extent cx="2943225" cy="3629025"/>
                        <wp:effectExtent l="0" t="0" r="9525" b="9525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3642" cy="36295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F86587" w14:textId="317490B0" w:rsidR="003F6DA5" w:rsidRPr="00A6702F" w:rsidRDefault="005D361F" w:rsidP="003F6DA5">
                  <w:pPr>
                    <w:tabs>
                      <w:tab w:val="left" w:pos="3874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A6702F">
                    <w:rPr>
                      <w:rFonts w:eastAsia="Calibri" w:cs="Calibri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</w:rPr>
                    <w:drawing>
                      <wp:inline distT="0" distB="0" distL="0" distR="0" wp14:anchorId="5FDF8F05" wp14:editId="525B26AA">
                        <wp:extent cx="2562225" cy="3629025"/>
                        <wp:effectExtent l="0" t="0" r="9525" b="9525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2583" cy="3629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F9BD7A" w14:textId="77777777" w:rsidR="00EE4EA7" w:rsidRDefault="00EE4EA7" w:rsidP="00EE4EA7">
            <w:pPr>
              <w:pStyle w:val="Paragraphedeliste"/>
              <w:bidi/>
              <w:ind w:left="3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</w:p>
          <w:p w14:paraId="210D1658" w14:textId="638DB1B4" w:rsidR="00A6702F" w:rsidRPr="00EE4EA7" w:rsidRDefault="00A6702F" w:rsidP="00EE4EA7">
            <w:pPr>
              <w:pStyle w:val="Paragraphedeliste"/>
              <w:numPr>
                <w:ilvl w:val="0"/>
                <w:numId w:val="40"/>
              </w:numPr>
              <w:bidi/>
              <w:ind w:left="570" w:hanging="284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EE4EA7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حس</w:t>
            </w:r>
            <w:r w:rsidRPr="00EE4EA7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EE4EA7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ب احتمال الأحداث التـــــالية:</w:t>
            </w:r>
          </w:p>
          <w:p w14:paraId="4DE73E93" w14:textId="77777777" w:rsidR="00EE4EA7" w:rsidRDefault="00EE4EA7" w:rsidP="00EE4EA7">
            <w:pPr>
              <w:pStyle w:val="Paragraphedeliste"/>
              <w:bidi/>
              <w:ind w:left="57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2C0430E9" w14:textId="656928BB" w:rsidR="0093535F" w:rsidRDefault="0093535F" w:rsidP="0093535F">
            <w:pPr>
              <w:pStyle w:val="Paragraphedeliste"/>
              <w:bidi/>
              <w:ind w:left="145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E8106E">
              <w:rPr>
                <w:position w:val="-24"/>
              </w:rPr>
              <w:object w:dxaOrig="3260" w:dyaOrig="620" w14:anchorId="2064ACD0">
                <v:shape id="_x0000_i1139" type="#_x0000_t75" style="width:162.75pt;height:30.75pt" o:ole="">
                  <v:imagedata r:id="rId191" o:title=""/>
                </v:shape>
                <o:OLEObject Type="Embed" ProgID="Equation.DSMT4" ShapeID="_x0000_i1139" DrawAspect="Content" ObjectID="_1739691200" r:id="rId192"/>
              </w:object>
            </w:r>
            <w:r>
              <w:rPr>
                <w:rFonts w:hint="cs"/>
                <w:rtl/>
              </w:rPr>
              <w:t xml:space="preserve">     ،    </w:t>
            </w:r>
            <w:r w:rsidRPr="00E8106E">
              <w:rPr>
                <w:position w:val="-24"/>
              </w:rPr>
              <w:object w:dxaOrig="3960" w:dyaOrig="620" w14:anchorId="02FAAA6F">
                <v:shape id="_x0000_i1140" type="#_x0000_t75" style="width:198pt;height:30.75pt" o:ole="">
                  <v:imagedata r:id="rId193" o:title=""/>
                </v:shape>
                <o:OLEObject Type="Embed" ProgID="Equation.DSMT4" ShapeID="_x0000_i1140" DrawAspect="Content" ObjectID="_1739691201" r:id="rId194"/>
              </w:object>
            </w:r>
          </w:p>
          <w:p w14:paraId="2A0F6389" w14:textId="77777777" w:rsidR="0093535F" w:rsidRDefault="0093535F" w:rsidP="00A6702F">
            <w:pPr>
              <w:pStyle w:val="Paragraphedeliste"/>
              <w:bidi/>
              <w:ind w:left="145"/>
              <w:rPr>
                <w:rFonts w:cstheme="minorHAnsi"/>
                <w:sz w:val="28"/>
                <w:szCs w:val="28"/>
              </w:rPr>
            </w:pPr>
          </w:p>
          <w:p w14:paraId="77C785A2" w14:textId="77777777" w:rsidR="00EE4EA7" w:rsidRDefault="0093535F" w:rsidP="0093535F">
            <w:pPr>
              <w:pStyle w:val="Paragraphedeliste"/>
              <w:bidi/>
              <w:ind w:left="145"/>
              <w:rPr>
                <w:rtl/>
              </w:rPr>
            </w:pPr>
            <w:r w:rsidRPr="00E8106E">
              <w:rPr>
                <w:position w:val="-24"/>
              </w:rPr>
              <w:object w:dxaOrig="4700" w:dyaOrig="620" w14:anchorId="0CBD6131">
                <v:shape id="_x0000_i1141" type="#_x0000_t75" style="width:234.75pt;height:30.75pt" o:ole="">
                  <v:imagedata r:id="rId195" o:title=""/>
                </v:shape>
                <o:OLEObject Type="Embed" ProgID="Equation.DSMT4" ShapeID="_x0000_i1141" DrawAspect="Content" ObjectID="_1739691202" r:id="rId196"/>
              </w:object>
            </w:r>
            <w:r>
              <w:rPr>
                <w:rFonts w:hint="cs"/>
                <w:rtl/>
              </w:rPr>
              <w:t xml:space="preserve">  ،   </w:t>
            </w:r>
            <w:r w:rsidR="00EE4EA7" w:rsidRPr="00E8106E">
              <w:rPr>
                <w:position w:val="-24"/>
              </w:rPr>
              <w:object w:dxaOrig="3300" w:dyaOrig="620" w14:anchorId="11BD874F">
                <v:shape id="_x0000_i1142" type="#_x0000_t75" style="width:165pt;height:30.75pt" o:ole="">
                  <v:imagedata r:id="rId197" o:title=""/>
                </v:shape>
                <o:OLEObject Type="Embed" ProgID="Equation.DSMT4" ShapeID="_x0000_i1142" DrawAspect="Content" ObjectID="_1739691203" r:id="rId198"/>
              </w:object>
            </w:r>
          </w:p>
          <w:p w14:paraId="103EEDFA" w14:textId="77777777" w:rsidR="00EE4EA7" w:rsidRDefault="00EE4EA7" w:rsidP="00EE4EA7">
            <w:pPr>
              <w:pStyle w:val="Paragraphedeliste"/>
              <w:bidi/>
              <w:ind w:left="145"/>
              <w:rPr>
                <w:rtl/>
                <w:lang w:bidi="ar-DZ"/>
              </w:rPr>
            </w:pPr>
          </w:p>
          <w:p w14:paraId="6FB19FCD" w14:textId="6FA2390A" w:rsidR="00EE4EA7" w:rsidRDefault="00EE4EA7" w:rsidP="00EE4EA7">
            <w:pPr>
              <w:pStyle w:val="Paragraphedeliste"/>
              <w:numPr>
                <w:ilvl w:val="0"/>
                <w:numId w:val="40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EE4EA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حس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EE4EA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ب </w:t>
            </w:r>
            <w:r w:rsidRPr="00EE4EA7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1020" w:dyaOrig="400" w14:anchorId="332B29B1">
                <v:shape id="_x0000_i1143" type="#_x0000_t75" style="width:51pt;height:20.25pt" o:ole="">
                  <v:imagedata r:id="rId58" o:title=""/>
                </v:shape>
                <o:OLEObject Type="Embed" ProgID="Equation.DSMT4" ShapeID="_x0000_i1143" DrawAspect="Content" ObjectID="_1739691204" r:id="rId199"/>
              </w:object>
            </w:r>
            <w:r w:rsidRPr="00EE4EA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 ثــــــم استنت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EE4EA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ج  </w:t>
            </w:r>
            <w:r w:rsidRPr="00EE4EA7">
              <w:rPr>
                <w:rFonts w:cstheme="minorHAnsi"/>
                <w:b/>
                <w:bCs/>
                <w:color w:val="FF0000"/>
                <w:position w:val="-18"/>
                <w:sz w:val="28"/>
                <w:szCs w:val="28"/>
              </w:rPr>
              <w:object w:dxaOrig="999" w:dyaOrig="480" w14:anchorId="19EB3735">
                <v:shape id="_x0000_i1144" type="#_x0000_t75" style="width:50.25pt;height:24pt" o:ole="">
                  <v:imagedata r:id="rId60" o:title=""/>
                </v:shape>
                <o:OLEObject Type="Embed" ProgID="Equation.DSMT4" ShapeID="_x0000_i1144" DrawAspect="Content" ObjectID="_1739691205" r:id="rId200"/>
              </w:object>
            </w:r>
            <w:r w:rsidRPr="00EE4EA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3D733AAE" w14:textId="77777777" w:rsidR="00557D83" w:rsidRPr="00EE4EA7" w:rsidRDefault="00557D83" w:rsidP="00557D83">
            <w:pPr>
              <w:pStyle w:val="Paragraphedeliste"/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6450677E" w14:textId="68E7C4EF" w:rsidR="00C3190F" w:rsidRDefault="00C3190F" w:rsidP="00C3190F">
            <w:pPr>
              <w:pStyle w:val="Paragraphedeliste"/>
              <w:bidi/>
              <w:ind w:left="145"/>
              <w:rPr>
                <w:rFonts w:cstheme="minorHAnsi"/>
                <w:sz w:val="28"/>
                <w:szCs w:val="28"/>
                <w:rtl/>
              </w:rPr>
            </w:pPr>
            <w:r w:rsidRPr="00C3190F">
              <w:rPr>
                <w:rFonts w:cstheme="minorHAnsi"/>
                <w:position w:val="-4"/>
                <w:sz w:val="28"/>
                <w:szCs w:val="28"/>
              </w:rPr>
              <w:object w:dxaOrig="660" w:dyaOrig="260" w14:anchorId="56014943">
                <v:shape id="_x0000_i1145" type="#_x0000_t75" style="width:33pt;height:12.75pt" o:ole="">
                  <v:imagedata r:id="rId201" o:title=""/>
                </v:shape>
                <o:OLEObject Type="Embed" ProgID="Equation.DSMT4" ShapeID="_x0000_i1145" DrawAspect="Content" ObjectID="_1739691206" r:id="rId202"/>
              </w:object>
            </w:r>
            <w:r w:rsidRPr="00C3190F">
              <w:rPr>
                <w:rFonts w:cstheme="minorHAnsi"/>
                <w:sz w:val="28"/>
                <w:szCs w:val="28"/>
                <w:rtl/>
              </w:rPr>
              <w:t xml:space="preserve">: "سحب كرتين من نفس اللون </w:t>
            </w:r>
            <w:r w:rsidRPr="00C3190F">
              <w:rPr>
                <w:rFonts w:cstheme="minorHAnsi" w:hint="cs"/>
                <w:sz w:val="28"/>
                <w:szCs w:val="28"/>
                <w:rtl/>
              </w:rPr>
              <w:t>وظهور</w:t>
            </w:r>
            <w:r w:rsidRPr="00C3190F">
              <w:rPr>
                <w:rFonts w:cstheme="minorHAnsi"/>
                <w:sz w:val="28"/>
                <w:szCs w:val="28"/>
                <w:rtl/>
              </w:rPr>
              <w:t xml:space="preserve"> الرقم 1 مرة واحدة"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  <w:p w14:paraId="1E7AFF56" w14:textId="77777777" w:rsidR="00557D83" w:rsidRDefault="00557D83" w:rsidP="00557D83">
            <w:pPr>
              <w:pStyle w:val="Paragraphedeliste"/>
              <w:bidi/>
              <w:ind w:left="145"/>
              <w:rPr>
                <w:rFonts w:cstheme="minorHAnsi"/>
                <w:sz w:val="28"/>
                <w:szCs w:val="28"/>
                <w:rtl/>
              </w:rPr>
            </w:pPr>
          </w:p>
          <w:p w14:paraId="30C4C737" w14:textId="77777777" w:rsidR="00C07600" w:rsidRDefault="000B1BBB" w:rsidP="00C3190F">
            <w:pPr>
              <w:pStyle w:val="Paragraphedeliste"/>
              <w:bidi/>
              <w:ind w:left="145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8106E">
              <w:rPr>
                <w:position w:val="-14"/>
              </w:rPr>
              <w:object w:dxaOrig="3120" w:dyaOrig="400" w14:anchorId="126C3FC5">
                <v:shape id="_x0000_i1146" type="#_x0000_t75" style="width:156pt;height:20.25pt" o:ole="">
                  <v:imagedata r:id="rId203" o:title=""/>
                </v:shape>
                <o:OLEObject Type="Embed" ProgID="Equation.DSMT4" ShapeID="_x0000_i1146" DrawAspect="Content" ObjectID="_1739691207" r:id="rId204"/>
              </w:object>
            </w:r>
            <w:r>
              <w:rPr>
                <w:rFonts w:hint="cs"/>
                <w:rtl/>
              </w:rPr>
              <w:t xml:space="preserve">  ،  </w:t>
            </w:r>
            <w:r w:rsidRPr="00E8106E">
              <w:rPr>
                <w:position w:val="-24"/>
              </w:rPr>
              <w:object w:dxaOrig="4380" w:dyaOrig="620" w14:anchorId="5DBFD67C">
                <v:shape id="_x0000_i1147" type="#_x0000_t75" style="width:219pt;height:30.75pt" o:ole="">
                  <v:imagedata r:id="rId205" o:title=""/>
                </v:shape>
                <o:OLEObject Type="Embed" ProgID="Equation.DSMT4" ShapeID="_x0000_i1147" DrawAspect="Content" ObjectID="_1739691208" r:id="rId206"/>
              </w:object>
            </w:r>
            <w:r w:rsidR="00A6702F" w:rsidRPr="00C3190F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         </w:t>
            </w:r>
            <w:r w:rsidR="00557D8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لدينا:  </w:t>
            </w:r>
            <w:r w:rsidR="00557D83" w:rsidRPr="00E8106E">
              <w:rPr>
                <w:position w:val="-14"/>
              </w:rPr>
              <w:object w:dxaOrig="3720" w:dyaOrig="400" w14:anchorId="1B005105">
                <v:shape id="_x0000_i1148" type="#_x0000_t75" style="width:186pt;height:20.25pt" o:ole="">
                  <v:imagedata r:id="rId207" o:title=""/>
                </v:shape>
                <o:OLEObject Type="Embed" ProgID="Equation.DSMT4" ShapeID="_x0000_i1148" DrawAspect="Content" ObjectID="_1739691209" r:id="rId208"/>
              </w:object>
            </w:r>
            <w:r w:rsidR="00557D83">
              <w:rPr>
                <w:rFonts w:hint="cs"/>
                <w:rtl/>
              </w:rPr>
              <w:t xml:space="preserve">  ومنه: </w:t>
            </w:r>
            <w:r w:rsidR="00C07600" w:rsidRPr="00557D83">
              <w:rPr>
                <w:position w:val="-24"/>
              </w:rPr>
              <w:object w:dxaOrig="3019" w:dyaOrig="620" w14:anchorId="636302FA">
                <v:shape id="_x0000_i1149" type="#_x0000_t75" style="width:150.75pt;height:30.75pt" o:ole="">
                  <v:imagedata r:id="rId209" o:title=""/>
                </v:shape>
                <o:OLEObject Type="Embed" ProgID="Equation.DSMT4" ShapeID="_x0000_i1149" DrawAspect="Content" ObjectID="_1739691210" r:id="rId210"/>
              </w:object>
            </w:r>
            <w:r w:rsidR="00A6702F" w:rsidRPr="00C3190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</w:t>
            </w:r>
          </w:p>
          <w:p w14:paraId="5AAA76EA" w14:textId="36608ECB" w:rsidR="00A6702F" w:rsidRDefault="00C07600" w:rsidP="00C07600">
            <w:pPr>
              <w:pStyle w:val="Paragraphedeliste"/>
              <w:bidi/>
              <w:ind w:left="145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 لدينا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:  </w:t>
            </w:r>
            <w:r w:rsidRPr="00E8106E">
              <w:rPr>
                <w:position w:val="-18"/>
              </w:rPr>
              <w:object w:dxaOrig="2500" w:dyaOrig="480" w14:anchorId="2CA65CD5">
                <v:shape id="_x0000_i1150" type="#_x0000_t75" style="width:125.25pt;height:24pt" o:ole="">
                  <v:imagedata r:id="rId211" o:title=""/>
                </v:shape>
                <o:OLEObject Type="Embed" ProgID="Equation.DSMT4" ShapeID="_x0000_i1150" DrawAspect="Content" ObjectID="_1739691211" r:id="rId212"/>
              </w:object>
            </w:r>
            <w:r>
              <w:rPr>
                <w:rFonts w:hint="cs"/>
                <w:rtl/>
              </w:rPr>
              <w:t xml:space="preserve">  ومنه:   </w:t>
            </w:r>
            <w:r w:rsidR="00A6702F" w:rsidRPr="00C3190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C07600">
              <w:rPr>
                <w:position w:val="-24"/>
              </w:rPr>
              <w:object w:dxaOrig="2340" w:dyaOrig="620" w14:anchorId="5D12EB88">
                <v:shape id="_x0000_i1151" type="#_x0000_t75" style="width:117pt;height:30.75pt" o:ole="">
                  <v:imagedata r:id="rId213" o:title=""/>
                </v:shape>
                <o:OLEObject Type="Embed" ProgID="Equation.DSMT4" ShapeID="_x0000_i1151" DrawAspect="Content" ObjectID="_1739691212" r:id="rId214"/>
              </w:object>
            </w:r>
            <w:r w:rsidR="00A6702F" w:rsidRPr="00C3190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</w:t>
            </w:r>
          </w:p>
          <w:p w14:paraId="3152D24C" w14:textId="5A525693" w:rsidR="00DD0151" w:rsidRDefault="00DD0151" w:rsidP="00AE509E">
            <w:pPr>
              <w:pStyle w:val="Paragraphedeliste"/>
              <w:numPr>
                <w:ilvl w:val="0"/>
                <w:numId w:val="40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DD015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نعتبر المتغير العشوائي </w:t>
            </w:r>
            <w:r w:rsidRPr="00DD015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</w:rPr>
              <w:object w:dxaOrig="279" w:dyaOrig="260" w14:anchorId="7C4E8FE0">
                <v:shape id="_x0000_i1152" type="#_x0000_t75" style="width:14.25pt;height:12.75pt" o:ole="">
                  <v:imagedata r:id="rId62" o:title=""/>
                </v:shape>
                <o:OLEObject Type="Embed" ProgID="Equation.DSMT4" ShapeID="_x0000_i1152" DrawAspect="Content" ObjectID="_1739691213" r:id="rId215"/>
              </w:object>
            </w:r>
            <w:r w:rsidRPr="00DD015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ال</w:t>
            </w:r>
            <w:r w:rsidRPr="00DD015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ذي يرفق بكل إمكانية للسحب مجموع الأرقام المسحوبة.</w:t>
            </w:r>
            <w:r w:rsidRPr="00DD015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br/>
            </w:r>
            <w:r w:rsidRPr="00DD0151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</w:t>
            </w:r>
            <w:r w:rsidRPr="00DD015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أ- عين قيم المتغير العشوائي </w:t>
            </w:r>
            <w:r w:rsidRPr="00DD015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</w:rPr>
              <w:object w:dxaOrig="279" w:dyaOrig="260" w14:anchorId="6CF27810">
                <v:shape id="_x0000_i1153" type="#_x0000_t75" style="width:14.25pt;height:12.75pt" o:ole="">
                  <v:imagedata r:id="rId62" o:title=""/>
                </v:shape>
                <o:OLEObject Type="Embed" ProgID="Equation.DSMT4" ShapeID="_x0000_i1153" DrawAspect="Content" ObjectID="_1739691214" r:id="rId216"/>
              </w:object>
            </w:r>
            <w:r w:rsidRPr="00DD015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6537620A" w14:textId="5458E0F6" w:rsidR="00DD0151" w:rsidRDefault="00724DA1" w:rsidP="00DD0151">
            <w:pPr>
              <w:pStyle w:val="Paragraphedeliste"/>
              <w:bidi/>
              <w:ind w:left="145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</w:t>
            </w:r>
            <w:r w:rsidRPr="00E8106E">
              <w:rPr>
                <w:position w:val="-14"/>
              </w:rPr>
              <w:object w:dxaOrig="1600" w:dyaOrig="400" w14:anchorId="66C495A4">
                <v:shape id="_x0000_i1154" type="#_x0000_t75" style="width:80.25pt;height:20.25pt" o:ole="">
                  <v:imagedata r:id="rId217" o:title=""/>
                </v:shape>
                <o:OLEObject Type="Embed" ProgID="Equation.DSMT4" ShapeID="_x0000_i1154" DrawAspect="Content" ObjectID="_1739691215" r:id="rId218"/>
              </w:object>
            </w:r>
          </w:p>
          <w:p w14:paraId="70BB0D03" w14:textId="52EF2F83" w:rsidR="00DC0CE6" w:rsidRDefault="00DC0CE6" w:rsidP="00DC0CE6">
            <w:pPr>
              <w:pStyle w:val="Paragraphedeliste"/>
              <w:bidi/>
              <w:ind w:left="145"/>
              <w:rPr>
                <w:rtl/>
              </w:rPr>
            </w:pPr>
          </w:p>
          <w:p w14:paraId="3CFEA582" w14:textId="10203BCE" w:rsidR="00DC0CE6" w:rsidRDefault="00DC0CE6" w:rsidP="00DC0CE6">
            <w:pPr>
              <w:pStyle w:val="Paragraphedeliste"/>
              <w:bidi/>
              <w:ind w:left="145"/>
              <w:rPr>
                <w:rtl/>
              </w:rPr>
            </w:pPr>
          </w:p>
          <w:p w14:paraId="3FA2FD91" w14:textId="6AE67233" w:rsidR="00DC0CE6" w:rsidRDefault="00DC0CE6" w:rsidP="00DC0CE6">
            <w:pPr>
              <w:pStyle w:val="Paragraphedeliste"/>
              <w:bidi/>
              <w:ind w:left="145"/>
              <w:rPr>
                <w:rtl/>
              </w:rPr>
            </w:pPr>
          </w:p>
          <w:p w14:paraId="25B7F628" w14:textId="77777777" w:rsidR="00DC0CE6" w:rsidRPr="00DD0151" w:rsidRDefault="00DC0CE6" w:rsidP="00DC0CE6">
            <w:pPr>
              <w:pStyle w:val="Paragraphedeliste"/>
              <w:bidi/>
              <w:ind w:left="145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74EBAC0A" w14:textId="0DC0EE5F" w:rsidR="0000573D" w:rsidRPr="00724DA1" w:rsidRDefault="00724DA1" w:rsidP="00724DA1">
            <w:pPr>
              <w:pStyle w:val="Paragraphedeliste"/>
              <w:numPr>
                <w:ilvl w:val="0"/>
                <w:numId w:val="41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724DA1">
              <w:rPr>
                <w:rFonts w:cstheme="minorHAnsi" w:hint="cs"/>
                <w:color w:val="FF0000"/>
                <w:sz w:val="28"/>
                <w:szCs w:val="28"/>
                <w:rtl/>
              </w:rPr>
              <w:t>ت</w:t>
            </w:r>
            <w:r w:rsidRPr="00724DA1">
              <w:rPr>
                <w:rFonts w:cstheme="minorHAnsi"/>
                <w:color w:val="FF0000"/>
                <w:sz w:val="28"/>
                <w:szCs w:val="28"/>
                <w:rtl/>
              </w:rPr>
              <w:t>ع</w:t>
            </w:r>
            <w:r w:rsidRPr="00724DA1">
              <w:rPr>
                <w:rFonts w:cstheme="minorHAnsi" w:hint="cs"/>
                <w:color w:val="FF0000"/>
                <w:sz w:val="28"/>
                <w:szCs w:val="28"/>
                <w:rtl/>
              </w:rPr>
              <w:t>ي</w:t>
            </w:r>
            <w:r w:rsidRPr="00724DA1">
              <w:rPr>
                <w:rFonts w:cstheme="minorHAnsi"/>
                <w:color w:val="FF0000"/>
                <w:sz w:val="28"/>
                <w:szCs w:val="28"/>
                <w:rtl/>
              </w:rPr>
              <w:t xml:space="preserve">ين قانون احتمال المتغير العشوائي </w:t>
            </w:r>
            <w:r w:rsidRPr="00724DA1">
              <w:rPr>
                <w:rFonts w:cstheme="minorHAnsi" w:hint="cs"/>
                <w:color w:val="FF0000"/>
                <w:sz w:val="28"/>
                <w:szCs w:val="28"/>
                <w:rtl/>
              </w:rPr>
              <w:t>وحساب</w:t>
            </w:r>
            <w:r w:rsidRPr="00724DA1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أمله الرياضياتي.</w:t>
            </w:r>
          </w:p>
          <w:p w14:paraId="3D8565EA" w14:textId="68AE5C4F" w:rsidR="00724DA1" w:rsidRDefault="00724DA1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tl/>
              </w:rPr>
            </w:pPr>
            <w:r w:rsidRPr="00E8106E">
              <w:rPr>
                <w:position w:val="-24"/>
              </w:rPr>
              <w:object w:dxaOrig="2260" w:dyaOrig="620" w14:anchorId="17673983">
                <v:shape id="_x0000_i1155" type="#_x0000_t75" style="width:113.25pt;height:30.75pt" o:ole="">
                  <v:imagedata r:id="rId219" o:title=""/>
                </v:shape>
                <o:OLEObject Type="Embed" ProgID="Equation.DSMT4" ShapeID="_x0000_i1155" DrawAspect="Content" ObjectID="_1739691216" r:id="rId220"/>
              </w:object>
            </w:r>
            <w:r>
              <w:rPr>
                <w:rFonts w:hint="cs"/>
                <w:rtl/>
              </w:rPr>
              <w:t xml:space="preserve">  ،   </w:t>
            </w:r>
            <w:r w:rsidRPr="00E8106E">
              <w:rPr>
                <w:position w:val="-24"/>
              </w:rPr>
              <w:object w:dxaOrig="2920" w:dyaOrig="620" w14:anchorId="5D3CB16B">
                <v:shape id="_x0000_i1156" type="#_x0000_t75" style="width:146.25pt;height:30.75pt" o:ole="">
                  <v:imagedata r:id="rId221" o:title=""/>
                </v:shape>
                <o:OLEObject Type="Embed" ProgID="Equation.DSMT4" ShapeID="_x0000_i1156" DrawAspect="Content" ObjectID="_1739691217" r:id="rId222"/>
              </w:object>
            </w:r>
            <w:r>
              <w:rPr>
                <w:rFonts w:hint="cs"/>
                <w:rtl/>
              </w:rPr>
              <w:t xml:space="preserve">  ،  </w:t>
            </w:r>
          </w:p>
          <w:p w14:paraId="041820F7" w14:textId="2CB5442D" w:rsidR="00724DA1" w:rsidRDefault="00724DA1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eastAsia="Calibri"/>
                <w:b/>
                <w:bCs/>
                <w:color w:val="FF0000"/>
                <w:u w:val="single"/>
                <w:rtl/>
                <w:lang w:bidi="ar-DZ"/>
              </w:rPr>
            </w:pPr>
          </w:p>
          <w:p w14:paraId="43BA0F7E" w14:textId="77777777" w:rsidR="00724DA1" w:rsidRDefault="00724DA1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tl/>
              </w:rPr>
            </w:pPr>
            <w:r w:rsidRPr="00E8106E">
              <w:rPr>
                <w:position w:val="-24"/>
              </w:rPr>
              <w:object w:dxaOrig="3680" w:dyaOrig="620" w14:anchorId="01461643">
                <v:shape id="_x0000_i1157" type="#_x0000_t75" style="width:183.75pt;height:30.75pt" o:ole="">
                  <v:imagedata r:id="rId223" o:title=""/>
                </v:shape>
                <o:OLEObject Type="Embed" ProgID="Equation.DSMT4" ShapeID="_x0000_i1157" DrawAspect="Content" ObjectID="_1739691218" r:id="rId224"/>
              </w:object>
            </w:r>
            <w:r>
              <w:rPr>
                <w:rFonts w:hint="cs"/>
                <w:rtl/>
                <w:lang w:bidi="ar-DZ"/>
              </w:rPr>
              <w:t xml:space="preserve"> ،  </w:t>
            </w:r>
            <w:r w:rsidRPr="00E8106E">
              <w:rPr>
                <w:position w:val="-24"/>
              </w:rPr>
              <w:object w:dxaOrig="2940" w:dyaOrig="620" w14:anchorId="3A2C8EBB">
                <v:shape id="_x0000_i1158" type="#_x0000_t75" style="width:147pt;height:30.75pt" o:ole="">
                  <v:imagedata r:id="rId225" o:title=""/>
                </v:shape>
                <o:OLEObject Type="Embed" ProgID="Equation.DSMT4" ShapeID="_x0000_i1158" DrawAspect="Content" ObjectID="_1739691219" r:id="rId226"/>
              </w:object>
            </w:r>
            <w:r>
              <w:rPr>
                <w:rFonts w:hint="cs"/>
                <w:rtl/>
              </w:rPr>
              <w:t xml:space="preserve"> ،</w:t>
            </w:r>
          </w:p>
          <w:p w14:paraId="55E8C702" w14:textId="77777777" w:rsidR="00724DA1" w:rsidRDefault="00724DA1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</w:pPr>
          </w:p>
          <w:p w14:paraId="31734698" w14:textId="77777777" w:rsidR="00376885" w:rsidRDefault="00724DA1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8106E">
              <w:rPr>
                <w:position w:val="-24"/>
              </w:rPr>
              <w:object w:dxaOrig="2260" w:dyaOrig="620" w14:anchorId="632E820F">
                <v:shape id="_x0000_i1159" type="#_x0000_t75" style="width:113.25pt;height:30.75pt" o:ole="">
                  <v:imagedata r:id="rId227" o:title=""/>
                </v:shape>
                <o:OLEObject Type="Embed" ProgID="Equation.DSMT4" ShapeID="_x0000_i1159" DrawAspect="Content" ObjectID="_1739691220" r:id="rId228"/>
              </w:object>
            </w:r>
            <w:r w:rsidR="00376885">
              <w:rPr>
                <w:rFonts w:hint="cs"/>
                <w:rtl/>
              </w:rPr>
              <w:t xml:space="preserve">   </w:t>
            </w:r>
            <w:r w:rsidR="00376885" w:rsidRPr="00376885">
              <w:rPr>
                <w:rFonts w:cstheme="minorHAnsi"/>
                <w:sz w:val="28"/>
                <w:szCs w:val="28"/>
                <w:rtl/>
              </w:rPr>
              <w:t>إ</w:t>
            </w:r>
            <w:r w:rsidR="00376885" w:rsidRPr="00376885">
              <w:rPr>
                <w:rFonts w:cstheme="minorHAnsi"/>
                <w:sz w:val="28"/>
                <w:szCs w:val="28"/>
                <w:rtl/>
                <w:lang w:bidi="ar-DZ"/>
              </w:rPr>
              <w:t>ذا:</w:t>
            </w:r>
            <w:r w:rsidR="00376885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</w:p>
          <w:tbl>
            <w:tblPr>
              <w:tblStyle w:val="Grilledutableau"/>
              <w:bidiVisual/>
              <w:tblW w:w="0" w:type="auto"/>
              <w:tblInd w:w="1050" w:type="dxa"/>
              <w:tblLook w:val="04A0" w:firstRow="1" w:lastRow="0" w:firstColumn="1" w:lastColumn="0" w:noHBand="0" w:noVBand="1"/>
            </w:tblPr>
            <w:tblGrid>
              <w:gridCol w:w="1083"/>
              <w:gridCol w:w="1083"/>
              <w:gridCol w:w="1233"/>
              <w:gridCol w:w="1107"/>
              <w:gridCol w:w="1153"/>
              <w:gridCol w:w="1476"/>
            </w:tblGrid>
            <w:tr w:rsidR="00376885" w14:paraId="08A3FCFD" w14:textId="77777777" w:rsidTr="00376885">
              <w:tc>
                <w:tcPr>
                  <w:tcW w:w="1083" w:type="dxa"/>
                </w:tcPr>
                <w:p w14:paraId="25915FB0" w14:textId="00769923" w:rsidR="00376885" w:rsidRDefault="00376885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E8106E">
                    <w:rPr>
                      <w:position w:val="-4"/>
                    </w:rPr>
                    <w:object w:dxaOrig="200" w:dyaOrig="260" w14:anchorId="0DC95961">
                      <v:shape id="_x0000_i1160" type="#_x0000_t75" style="width:9.75pt;height:12.75pt" o:ole="">
                        <v:imagedata r:id="rId229" o:title=""/>
                      </v:shape>
                      <o:OLEObject Type="Embed" ProgID="Equation.DSMT4" ShapeID="_x0000_i1160" DrawAspect="Content" ObjectID="_1739691221" r:id="rId230"/>
                    </w:object>
                  </w:r>
                </w:p>
              </w:tc>
              <w:tc>
                <w:tcPr>
                  <w:tcW w:w="1083" w:type="dxa"/>
                </w:tcPr>
                <w:p w14:paraId="2CD2277C" w14:textId="0AF2C2E1" w:rsidR="00376885" w:rsidRDefault="00376885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E8106E">
                    <w:rPr>
                      <w:position w:val="-6"/>
                    </w:rPr>
                    <w:object w:dxaOrig="180" w:dyaOrig="279" w14:anchorId="1D637100">
                      <v:shape id="_x0000_i1161" type="#_x0000_t75" style="width:9pt;height:14.25pt" o:ole="">
                        <v:imagedata r:id="rId231" o:title=""/>
                      </v:shape>
                      <o:OLEObject Type="Embed" ProgID="Equation.DSMT4" ShapeID="_x0000_i1161" DrawAspect="Content" ObjectID="_1739691222" r:id="rId232"/>
                    </w:object>
                  </w:r>
                </w:p>
              </w:tc>
              <w:tc>
                <w:tcPr>
                  <w:tcW w:w="1233" w:type="dxa"/>
                </w:tcPr>
                <w:p w14:paraId="15419BE9" w14:textId="24C6C7D9" w:rsidR="00376885" w:rsidRDefault="00376885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4"/>
                    </w:rPr>
                    <w:object w:dxaOrig="200" w:dyaOrig="260" w14:anchorId="193F19A0">
                      <v:shape id="_x0000_i1162" type="#_x0000_t75" style="width:9.75pt;height:12.75pt" o:ole="">
                        <v:imagedata r:id="rId233" o:title=""/>
                      </v:shape>
                      <o:OLEObject Type="Embed" ProgID="Equation.DSMT4" ShapeID="_x0000_i1162" DrawAspect="Content" ObjectID="_1739691223" r:id="rId234"/>
                    </w:object>
                  </w:r>
                </w:p>
              </w:tc>
              <w:tc>
                <w:tcPr>
                  <w:tcW w:w="1107" w:type="dxa"/>
                </w:tcPr>
                <w:p w14:paraId="110707A6" w14:textId="3884DF59" w:rsidR="00376885" w:rsidRDefault="00376885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4"/>
                    </w:rPr>
                    <w:object w:dxaOrig="139" w:dyaOrig="260" w14:anchorId="1F69CA5C">
                      <v:shape id="_x0000_i1163" type="#_x0000_t75" style="width:6.75pt;height:12.75pt" o:ole="">
                        <v:imagedata r:id="rId235" o:title=""/>
                      </v:shape>
                      <o:OLEObject Type="Embed" ProgID="Equation.DSMT4" ShapeID="_x0000_i1163" DrawAspect="Content" ObjectID="_1739691224" r:id="rId236"/>
                    </w:object>
                  </w:r>
                </w:p>
              </w:tc>
              <w:tc>
                <w:tcPr>
                  <w:tcW w:w="1153" w:type="dxa"/>
                </w:tcPr>
                <w:p w14:paraId="55BD2227" w14:textId="3C6A2135" w:rsidR="00376885" w:rsidRDefault="00376885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6"/>
                    </w:rPr>
                    <w:object w:dxaOrig="200" w:dyaOrig="279" w14:anchorId="3920DA79">
                      <v:shape id="_x0000_i1164" type="#_x0000_t75" style="width:9.75pt;height:14.25pt" o:ole="">
                        <v:imagedata r:id="rId237" o:title=""/>
                      </v:shape>
                      <o:OLEObject Type="Embed" ProgID="Equation.DSMT4" ShapeID="_x0000_i1164" DrawAspect="Content" ObjectID="_1739691225" r:id="rId238"/>
                    </w:object>
                  </w:r>
                </w:p>
              </w:tc>
              <w:tc>
                <w:tcPr>
                  <w:tcW w:w="1476" w:type="dxa"/>
                </w:tcPr>
                <w:p w14:paraId="53D40A82" w14:textId="6E69B146" w:rsidR="00376885" w:rsidRDefault="00376885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12"/>
                    </w:rPr>
                    <w:object w:dxaOrig="240" w:dyaOrig="360" w14:anchorId="0DB185E1">
                      <v:shape id="_x0000_i1165" type="#_x0000_t75" style="width:12pt;height:18pt" o:ole="">
                        <v:imagedata r:id="rId239" o:title=""/>
                      </v:shape>
                      <o:OLEObject Type="Embed" ProgID="Equation.DSMT4" ShapeID="_x0000_i1165" DrawAspect="Content" ObjectID="_1739691226" r:id="rId240"/>
                    </w:object>
                  </w:r>
                </w:p>
              </w:tc>
            </w:tr>
            <w:tr w:rsidR="00376885" w14:paraId="1FD0451C" w14:textId="77777777" w:rsidTr="00376885">
              <w:tc>
                <w:tcPr>
                  <w:tcW w:w="1083" w:type="dxa"/>
                </w:tcPr>
                <w:p w14:paraId="7A2D5DBE" w14:textId="73607498" w:rsidR="00376885" w:rsidRDefault="00CD2A08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24"/>
                    </w:rPr>
                    <w:object w:dxaOrig="340" w:dyaOrig="620" w14:anchorId="33DC2F4D">
                      <v:shape id="_x0000_i1166" type="#_x0000_t75" style="width:17.25pt;height:30.75pt" o:ole="">
                        <v:imagedata r:id="rId241" o:title=""/>
                      </v:shape>
                      <o:OLEObject Type="Embed" ProgID="Equation.DSMT4" ShapeID="_x0000_i1166" DrawAspect="Content" ObjectID="_1739691227" r:id="rId242"/>
                    </w:object>
                  </w:r>
                </w:p>
              </w:tc>
              <w:tc>
                <w:tcPr>
                  <w:tcW w:w="1083" w:type="dxa"/>
                </w:tcPr>
                <w:p w14:paraId="162D2EA2" w14:textId="6EE8C08C" w:rsidR="00376885" w:rsidRDefault="00CD2A08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24"/>
                    </w:rPr>
                    <w:object w:dxaOrig="340" w:dyaOrig="620" w14:anchorId="39CC5514">
                      <v:shape id="_x0000_i1167" type="#_x0000_t75" style="width:17.25pt;height:30.75pt" o:ole="">
                        <v:imagedata r:id="rId243" o:title=""/>
                      </v:shape>
                      <o:OLEObject Type="Embed" ProgID="Equation.DSMT4" ShapeID="_x0000_i1167" DrawAspect="Content" ObjectID="_1739691228" r:id="rId244"/>
                    </w:object>
                  </w:r>
                </w:p>
              </w:tc>
              <w:tc>
                <w:tcPr>
                  <w:tcW w:w="1233" w:type="dxa"/>
                </w:tcPr>
                <w:p w14:paraId="5E62C395" w14:textId="6D1CAD7B" w:rsidR="00376885" w:rsidRDefault="00CD2A08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24"/>
                    </w:rPr>
                    <w:object w:dxaOrig="340" w:dyaOrig="620" w14:anchorId="56253986">
                      <v:shape id="_x0000_i1168" type="#_x0000_t75" style="width:17.25pt;height:30.75pt" o:ole="">
                        <v:imagedata r:id="rId245" o:title=""/>
                      </v:shape>
                      <o:OLEObject Type="Embed" ProgID="Equation.DSMT4" ShapeID="_x0000_i1168" DrawAspect="Content" ObjectID="_1739691229" r:id="rId246"/>
                    </w:object>
                  </w:r>
                </w:p>
              </w:tc>
              <w:tc>
                <w:tcPr>
                  <w:tcW w:w="1107" w:type="dxa"/>
                </w:tcPr>
                <w:p w14:paraId="0DF616F4" w14:textId="32DA7B90" w:rsidR="00376885" w:rsidRDefault="00CD2A08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24"/>
                    </w:rPr>
                    <w:object w:dxaOrig="340" w:dyaOrig="620" w14:anchorId="22265012">
                      <v:shape id="_x0000_i1169" type="#_x0000_t75" style="width:17.25pt;height:30.75pt" o:ole="">
                        <v:imagedata r:id="rId247" o:title=""/>
                      </v:shape>
                      <o:OLEObject Type="Embed" ProgID="Equation.DSMT4" ShapeID="_x0000_i1169" DrawAspect="Content" ObjectID="_1739691230" r:id="rId248"/>
                    </w:object>
                  </w:r>
                </w:p>
              </w:tc>
              <w:tc>
                <w:tcPr>
                  <w:tcW w:w="1153" w:type="dxa"/>
                </w:tcPr>
                <w:p w14:paraId="34DB50BA" w14:textId="3209D809" w:rsidR="00376885" w:rsidRDefault="00CD2A08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24"/>
                    </w:rPr>
                    <w:object w:dxaOrig="340" w:dyaOrig="620" w14:anchorId="1FA5ADD0">
                      <v:shape id="_x0000_i1170" type="#_x0000_t75" style="width:17.25pt;height:30.75pt" o:ole="">
                        <v:imagedata r:id="rId249" o:title=""/>
                      </v:shape>
                      <o:OLEObject Type="Embed" ProgID="Equation.DSMT4" ShapeID="_x0000_i1170" DrawAspect="Content" ObjectID="_1739691231" r:id="rId250"/>
                    </w:object>
                  </w:r>
                </w:p>
              </w:tc>
              <w:tc>
                <w:tcPr>
                  <w:tcW w:w="1476" w:type="dxa"/>
                </w:tcPr>
                <w:p w14:paraId="5CB4D15A" w14:textId="4180221A" w:rsidR="00376885" w:rsidRDefault="00376885" w:rsidP="00724DA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14"/>
                    </w:rPr>
                    <w:object w:dxaOrig="1080" w:dyaOrig="400" w14:anchorId="78A087A1">
                      <v:shape id="_x0000_i1171" type="#_x0000_t75" style="width:54pt;height:20.25pt" o:ole="">
                        <v:imagedata r:id="rId251" o:title=""/>
                      </v:shape>
                      <o:OLEObject Type="Embed" ProgID="Equation.DSMT4" ShapeID="_x0000_i1171" DrawAspect="Content" ObjectID="_1739691232" r:id="rId252"/>
                    </w:object>
                  </w:r>
                </w:p>
              </w:tc>
            </w:tr>
          </w:tbl>
          <w:p w14:paraId="41053EC6" w14:textId="389B1B4E" w:rsidR="00724DA1" w:rsidRDefault="00724DA1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E68ED7C" w14:textId="1071C21F" w:rsidR="00376885" w:rsidRDefault="00CD2A08" w:rsidP="00376885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</w:pPr>
            <w:r w:rsidRPr="00E8106E">
              <w:rPr>
                <w:position w:val="-24"/>
              </w:rPr>
              <w:object w:dxaOrig="5140" w:dyaOrig="620" w14:anchorId="7B12847E">
                <v:shape id="_x0000_i1172" type="#_x0000_t75" style="width:257.25pt;height:30.75pt" o:ole="">
                  <v:imagedata r:id="rId253" o:title=""/>
                </v:shape>
                <o:OLEObject Type="Embed" ProgID="Equation.DSMT4" ShapeID="_x0000_i1172" DrawAspect="Content" ObjectID="_1739691233" r:id="rId254"/>
              </w:object>
            </w:r>
          </w:p>
          <w:p w14:paraId="6728A81C" w14:textId="77777777" w:rsidR="00724DA1" w:rsidRDefault="00724DA1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tl/>
              </w:rPr>
            </w:pPr>
          </w:p>
          <w:p w14:paraId="35024A3F" w14:textId="5CF202D9" w:rsidR="00AE509E" w:rsidRDefault="00AE509E" w:rsidP="00AE509E">
            <w:pPr>
              <w:pStyle w:val="Paragraphedeliste"/>
              <w:numPr>
                <w:ilvl w:val="0"/>
                <w:numId w:val="40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AE509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أحسب </w:t>
            </w:r>
            <w:r w:rsidRPr="00AE509E">
              <w:rPr>
                <w:rFonts w:cstheme="minorHAnsi"/>
                <w:b/>
                <w:bCs/>
                <w:color w:val="FF0000"/>
                <w:position w:val="-32"/>
                <w:sz w:val="28"/>
                <w:szCs w:val="28"/>
              </w:rPr>
              <w:object w:dxaOrig="2120" w:dyaOrig="760" w14:anchorId="58183DA8">
                <v:shape id="_x0000_i1173" type="#_x0000_t75" style="width:105.75pt;height:38.25pt" o:ole="">
                  <v:imagedata r:id="rId65" o:title=""/>
                </v:shape>
                <o:OLEObject Type="Embed" ProgID="Equation.DSMT4" ShapeID="_x0000_i1173" DrawAspect="Content" ObjectID="_1739691234" r:id="rId255"/>
              </w:object>
            </w:r>
          </w:p>
          <w:p w14:paraId="4B6438E4" w14:textId="1FACB5CE" w:rsidR="00AE509E" w:rsidRPr="00442D9F" w:rsidRDefault="00AE509E" w:rsidP="00AE509E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</w:rPr>
            </w:pPr>
            <w:r w:rsidRPr="00442D9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لدينا:  </w:t>
            </w:r>
            <w:r w:rsidRPr="00442D9F">
              <w:rPr>
                <w:rFonts w:cstheme="minorHAnsi"/>
                <w:position w:val="-24"/>
                <w:sz w:val="28"/>
                <w:szCs w:val="28"/>
              </w:rPr>
              <w:object w:dxaOrig="1700" w:dyaOrig="660" w14:anchorId="35344491">
                <v:shape id="_x0000_i1174" type="#_x0000_t75" style="width:84.75pt;height:33pt" o:ole="">
                  <v:imagedata r:id="rId256" o:title=""/>
                </v:shape>
                <o:OLEObject Type="Embed" ProgID="Equation.DSMT4" ShapeID="_x0000_i1174" DrawAspect="Content" ObjectID="_1739691235" r:id="rId257"/>
              </w:objec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 تكافئ:</w:t>
            </w:r>
            <w:r w:rsidR="003A76CD">
              <w:rPr>
                <w:rFonts w:cstheme="minorHAnsi" w:hint="cs"/>
                <w:sz w:val="28"/>
                <w:szCs w:val="28"/>
                <w:rtl/>
              </w:rPr>
              <w:t xml:space="preserve">  و </w: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3A76CD" w:rsidRPr="003A76CD">
              <w:rPr>
                <w:rFonts w:cstheme="minorHAnsi"/>
                <w:position w:val="-34"/>
                <w:sz w:val="28"/>
                <w:szCs w:val="28"/>
              </w:rPr>
              <w:object w:dxaOrig="1780" w:dyaOrig="800" w14:anchorId="66E276B8">
                <v:shape id="_x0000_i1283" type="#_x0000_t75" style="width:89.25pt;height:39pt" o:ole="">
                  <v:imagedata r:id="rId258" o:title=""/>
                </v:shape>
                <o:OLEObject Type="Embed" ProgID="Equation.DSMT4" ShapeID="_x0000_i1283" DrawAspect="Content" ObjectID="_1739691236" r:id="rId259"/>
              </w:objec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442D9F" w:rsidRPr="00442D9F">
              <w:rPr>
                <w:rFonts w:cstheme="minorHAnsi" w:hint="cs"/>
                <w:sz w:val="28"/>
                <w:szCs w:val="28"/>
                <w:rtl/>
              </w:rPr>
              <w:t>ومنه:</w: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3A76CD" w:rsidRPr="003A76CD">
              <w:rPr>
                <w:rFonts w:cstheme="minorHAnsi"/>
                <w:position w:val="-32"/>
                <w:sz w:val="28"/>
                <w:szCs w:val="28"/>
              </w:rPr>
              <w:object w:dxaOrig="1860" w:dyaOrig="760" w14:anchorId="2CA48443">
                <v:shape id="_x0000_i1285" type="#_x0000_t75" style="width:93pt;height:38.25pt" o:ole="">
                  <v:imagedata r:id="rId260" o:title=""/>
                </v:shape>
                <o:OLEObject Type="Embed" ProgID="Equation.DSMT4" ShapeID="_x0000_i1285" DrawAspect="Content" ObjectID="_1739691237" r:id="rId261"/>
              </w:object>
            </w:r>
          </w:p>
          <w:p w14:paraId="2A5450FF" w14:textId="7FB41229" w:rsidR="00AE509E" w:rsidRPr="00442D9F" w:rsidRDefault="00AE509E" w:rsidP="00AE509E">
            <w:pPr>
              <w:pStyle w:val="Paragraphedeliste"/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82E08F8" w14:textId="0A77091F" w:rsidR="00724DA1" w:rsidRPr="00442D9F" w:rsidRDefault="00AE509E" w:rsidP="00724DA1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Fonts w:cstheme="minorHAnsi"/>
                <w:sz w:val="28"/>
                <w:szCs w:val="28"/>
                <w:rtl/>
              </w:rPr>
            </w:pPr>
            <w:proofErr w:type="gramStart"/>
            <w:r w:rsidRPr="00442D9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ومنه:</w:t>
            </w:r>
            <w:r w:rsidR="00442D9F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proofErr w:type="gramEnd"/>
            <w:r w:rsidR="00442D9F" w:rsidRPr="00442D9F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أو </w:t>
            </w:r>
            <w:r w:rsidRPr="00442D9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442D9F" w:rsidRPr="00442D9F">
              <w:rPr>
                <w:rFonts w:cstheme="minorHAnsi"/>
                <w:position w:val="-32"/>
                <w:sz w:val="28"/>
                <w:szCs w:val="28"/>
              </w:rPr>
              <w:object w:dxaOrig="1560" w:dyaOrig="760" w14:anchorId="694B759F">
                <v:shape id="_x0000_i1177" type="#_x0000_t75" style="width:78pt;height:38.25pt" o:ole="">
                  <v:imagedata r:id="rId262" o:title=""/>
                </v:shape>
                <o:OLEObject Type="Embed" ProgID="Equation.DSMT4" ShapeID="_x0000_i1177" DrawAspect="Content" ObjectID="_1739691238" r:id="rId263"/>
              </w:objec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="00442D9F" w:rsidRPr="00442D9F">
              <w:rPr>
                <w:rFonts w:cstheme="minorHAnsi" w:hint="cs"/>
                <w:sz w:val="28"/>
                <w:szCs w:val="28"/>
                <w:rtl/>
              </w:rPr>
              <w:t xml:space="preserve">ومنه:  </w:t>
            </w:r>
            <w:r w:rsidRPr="00442D9F">
              <w:rPr>
                <w:rFonts w:cstheme="minorHAnsi"/>
                <w:position w:val="-4"/>
                <w:sz w:val="28"/>
                <w:szCs w:val="28"/>
              </w:rPr>
              <w:object w:dxaOrig="540" w:dyaOrig="260" w14:anchorId="16157201">
                <v:shape id="_x0000_i1178" type="#_x0000_t75" style="width:27pt;height:12.75pt" o:ole="">
                  <v:imagedata r:id="rId264" o:title=""/>
                </v:shape>
                <o:OLEObject Type="Embed" ProgID="Equation.DSMT4" ShapeID="_x0000_i1178" DrawAspect="Content" ObjectID="_1739691239" r:id="rId265"/>
              </w:object>
            </w:r>
            <w:r w:rsidRPr="00442D9F">
              <w:rPr>
                <w:rFonts w:cstheme="minorHAnsi"/>
                <w:sz w:val="28"/>
                <w:szCs w:val="28"/>
              </w:rPr>
              <w:t xml:space="preserve"> </w: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86056D" w:rsidRPr="00442D9F">
              <w:rPr>
                <w:rFonts w:cstheme="minorHAnsi"/>
                <w:sz w:val="28"/>
                <w:szCs w:val="28"/>
                <w:rtl/>
              </w:rPr>
              <w:t>وعليه</w:t>
            </w:r>
            <w:r w:rsidRPr="00442D9F">
              <w:rPr>
                <w:rFonts w:cstheme="minorHAnsi"/>
                <w:sz w:val="28"/>
                <w:szCs w:val="28"/>
                <w:rtl/>
                <w:lang w:bidi="ar-DZ"/>
              </w:rPr>
              <w:t xml:space="preserve">:  </w:t>
            </w:r>
            <w:r w:rsidRPr="00442D9F">
              <w:rPr>
                <w:rFonts w:cstheme="minorHAnsi"/>
                <w:position w:val="-12"/>
                <w:sz w:val="28"/>
                <w:szCs w:val="28"/>
              </w:rPr>
              <w:object w:dxaOrig="639" w:dyaOrig="360" w14:anchorId="73AB2D29">
                <v:shape id="_x0000_i1179" type="#_x0000_t75" style="width:32.25pt;height:18pt" o:ole="">
                  <v:imagedata r:id="rId266" o:title=""/>
                </v:shape>
                <o:OLEObject Type="Embed" ProgID="Equation.DSMT4" ShapeID="_x0000_i1179" DrawAspect="Content" ObjectID="_1739691240" r:id="rId267"/>
              </w:objec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،  </w:t>
            </w:r>
            <w:r w:rsidRPr="00442D9F">
              <w:rPr>
                <w:rFonts w:cstheme="minorHAnsi"/>
                <w:position w:val="-12"/>
                <w:sz w:val="28"/>
                <w:szCs w:val="28"/>
              </w:rPr>
              <w:object w:dxaOrig="580" w:dyaOrig="360" w14:anchorId="4CCA3B9E">
                <v:shape id="_x0000_i1180" type="#_x0000_t75" style="width:29.25pt;height:18pt" o:ole="">
                  <v:imagedata r:id="rId268" o:title=""/>
                </v:shape>
                <o:OLEObject Type="Embed" ProgID="Equation.DSMT4" ShapeID="_x0000_i1180" DrawAspect="Content" ObjectID="_1739691241" r:id="rId269"/>
              </w:objec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3A76CD">
              <w:rPr>
                <w:rFonts w:cstheme="minorHAnsi" w:hint="cs"/>
                <w:sz w:val="28"/>
                <w:szCs w:val="28"/>
                <w:rtl/>
              </w:rPr>
              <w:t>مرفوض</w:t>
            </w:r>
            <w:r w:rsidRPr="00442D9F">
              <w:rPr>
                <w:rFonts w:cstheme="minorHAnsi"/>
                <w:sz w:val="28"/>
                <w:szCs w:val="28"/>
                <w:rtl/>
              </w:rPr>
              <w:t xml:space="preserve">،  </w:t>
            </w:r>
            <w:r w:rsidRPr="00442D9F">
              <w:rPr>
                <w:rFonts w:cstheme="minorHAnsi"/>
                <w:position w:val="-12"/>
                <w:sz w:val="28"/>
                <w:szCs w:val="28"/>
              </w:rPr>
              <w:object w:dxaOrig="639" w:dyaOrig="360" w14:anchorId="686E9BB0">
                <v:shape id="_x0000_i1181" type="#_x0000_t75" style="width:32.25pt;height:18pt" o:ole="">
                  <v:imagedata r:id="rId270" o:title=""/>
                </v:shape>
                <o:OLEObject Type="Embed" ProgID="Equation.DSMT4" ShapeID="_x0000_i1181" DrawAspect="Content" ObjectID="_1739691242" r:id="rId271"/>
              </w:object>
            </w:r>
          </w:p>
          <w:p w14:paraId="04FC71C2" w14:textId="63A4C277" w:rsidR="0086056D" w:rsidRDefault="0086056D" w:rsidP="0086056D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Fonts w:eastAsia="Calibri"/>
                <w:b/>
                <w:bCs/>
                <w:color w:val="FF0000"/>
                <w:u w:val="single"/>
                <w:rtl/>
                <w:lang w:bidi="ar-DZ"/>
              </w:rPr>
            </w:pPr>
          </w:p>
          <w:p w14:paraId="42C548C4" w14:textId="77ECE850" w:rsidR="0086056D" w:rsidRDefault="0086056D" w:rsidP="0086056D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Fonts w:eastAsia="Calibri"/>
                <w:b/>
                <w:bCs/>
                <w:color w:val="FF0000"/>
                <w:u w:val="single"/>
                <w:rtl/>
                <w:lang w:bidi="ar-DZ"/>
              </w:rPr>
            </w:pPr>
            <w:r>
              <w:rPr>
                <w:rFonts w:eastAsia="Calibri" w:hint="cs"/>
                <w:b/>
                <w:bCs/>
                <w:color w:val="FF0000"/>
                <w:u w:val="single"/>
                <w:rtl/>
                <w:lang w:bidi="ar-DZ"/>
              </w:rPr>
              <w:t xml:space="preserve">إذا: </w:t>
            </w:r>
            <w:r w:rsidR="003A76CD" w:rsidRPr="00AE509E">
              <w:rPr>
                <w:rFonts w:cstheme="minorHAnsi"/>
                <w:b/>
                <w:bCs/>
                <w:color w:val="FF0000"/>
                <w:position w:val="-32"/>
                <w:sz w:val="28"/>
                <w:szCs w:val="28"/>
              </w:rPr>
              <w:object w:dxaOrig="5920" w:dyaOrig="760" w14:anchorId="7DD12CE5">
                <v:shape id="_x0000_i1287" type="#_x0000_t75" style="width:294.75pt;height:38.25pt" o:ole="">
                  <v:imagedata r:id="rId272" o:title=""/>
                </v:shape>
                <o:OLEObject Type="Embed" ProgID="Equation.DSMT4" ShapeID="_x0000_i1287" DrawAspect="Content" ObjectID="_1739691243" r:id="rId273"/>
              </w:object>
            </w:r>
          </w:p>
          <w:p w14:paraId="65405C16" w14:textId="77777777" w:rsidR="00DC0CE6" w:rsidRPr="00CD710F" w:rsidRDefault="00DC0CE6" w:rsidP="00CD710F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0E98B8" w14:textId="0AF49D39" w:rsidR="00724DA1" w:rsidRDefault="00500EC4" w:rsidP="00DC0CE6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الثالث:</w:t>
            </w:r>
          </w:p>
          <w:p w14:paraId="68FD2AD3" w14:textId="4CF49A3A" w:rsidR="00500EC4" w:rsidRDefault="00500EC4" w:rsidP="00500EC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00EC4">
              <w:rPr>
                <w:rFonts w:cstheme="minorHAnsi"/>
                <w:sz w:val="28"/>
                <w:szCs w:val="28"/>
                <w:rtl/>
              </w:rPr>
              <w:t xml:space="preserve">نعتبر الدالة </w:t>
            </w:r>
            <w:r w:rsidRPr="00541257">
              <w:rPr>
                <w:position w:val="-10"/>
              </w:rPr>
              <w:object w:dxaOrig="240" w:dyaOrig="260" w14:anchorId="5167BC02">
                <v:shape id="_x0000_i1183" type="#_x0000_t75" style="width:12.75pt;height:13.5pt" o:ole="">
                  <v:imagedata r:id="rId67" o:title=""/>
                </v:shape>
                <o:OLEObject Type="Embed" ProgID="Equation.DSMT4" ShapeID="_x0000_i1183" DrawAspect="Content" ObjectID="_1739691244" r:id="rId274"/>
              </w:object>
            </w:r>
            <w:r w:rsidRPr="00500EC4">
              <w:rPr>
                <w:rFonts w:cstheme="minorHAnsi"/>
                <w:sz w:val="28"/>
                <w:szCs w:val="28"/>
                <w:rtl/>
              </w:rPr>
              <w:t xml:space="preserve"> المعرفة على </w:t>
            </w:r>
            <w:r w:rsidRPr="00541257">
              <w:rPr>
                <w:position w:val="-4"/>
              </w:rPr>
              <w:object w:dxaOrig="260" w:dyaOrig="260" w14:anchorId="13A48227">
                <v:shape id="_x0000_i1184" type="#_x0000_t75" style="width:13.5pt;height:13.5pt" o:ole="">
                  <v:imagedata r:id="rId69" o:title=""/>
                </v:shape>
                <o:OLEObject Type="Embed" ProgID="Equation.DSMT4" ShapeID="_x0000_i1184" DrawAspect="Content" ObjectID="_1739691245" r:id="rId275"/>
              </w:object>
            </w:r>
            <w:r w:rsidRPr="00500EC4">
              <w:rPr>
                <w:rFonts w:cstheme="minorHAnsi"/>
                <w:sz w:val="28"/>
                <w:szCs w:val="28"/>
                <w:rtl/>
              </w:rPr>
              <w:t xml:space="preserve"> كما </w:t>
            </w:r>
            <w:r w:rsidRPr="00500EC4">
              <w:rPr>
                <w:rFonts w:cstheme="minorHAnsi" w:hint="cs"/>
                <w:sz w:val="28"/>
                <w:szCs w:val="28"/>
                <w:rtl/>
              </w:rPr>
              <w:t xml:space="preserve">يلي:  </w:t>
            </w:r>
            <w:r w:rsidRPr="00541257">
              <w:rPr>
                <w:position w:val="-14"/>
              </w:rPr>
              <w:object w:dxaOrig="1960" w:dyaOrig="420" w14:anchorId="2921DB73">
                <v:shape id="_x0000_i1185" type="#_x0000_t75" style="width:98.25pt;height:20.25pt" o:ole="">
                  <v:imagedata r:id="rId71" o:title=""/>
                </v:shape>
                <o:OLEObject Type="Embed" ProgID="Equation.DSMT4" ShapeID="_x0000_i1185" DrawAspect="Content" ObjectID="_1739691246" r:id="rId276"/>
              </w:object>
            </w:r>
            <w:r w:rsidRPr="00500EC4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5360DDC8" w14:textId="1A812E8A" w:rsidR="00500EC4" w:rsidRPr="00500EC4" w:rsidRDefault="00500EC4" w:rsidP="00500EC4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500EC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حساب نهايات الدالة </w:t>
            </w:r>
            <w:r w:rsidRPr="00500EC4">
              <w:rPr>
                <w:b/>
                <w:bCs/>
                <w:color w:val="FF0000"/>
                <w:position w:val="-10"/>
              </w:rPr>
              <w:object w:dxaOrig="240" w:dyaOrig="260" w14:anchorId="12EC96FC">
                <v:shape id="_x0000_i1186" type="#_x0000_t75" style="width:12.75pt;height:13.5pt" o:ole="">
                  <v:imagedata r:id="rId67" o:title=""/>
                </v:shape>
                <o:OLEObject Type="Embed" ProgID="Equation.DSMT4" ShapeID="_x0000_i1186" DrawAspect="Content" ObjectID="_1739691247" r:id="rId277"/>
              </w:object>
            </w:r>
            <w:r w:rsidRPr="00500EC4">
              <w:rPr>
                <w:rFonts w:cstheme="minorHAnsi" w:hint="cs"/>
                <w:b/>
                <w:bCs/>
                <w:color w:val="FF0000"/>
                <w:rtl/>
              </w:rPr>
              <w:t>:</w:t>
            </w:r>
            <w:r>
              <w:rPr>
                <w:rFonts w:cstheme="minorHAnsi"/>
                <w:b/>
                <w:bCs/>
                <w:color w:val="FF0000"/>
                <w:rtl/>
              </w:rPr>
              <w:br/>
            </w:r>
            <w:r>
              <w:rPr>
                <w:rFonts w:cstheme="minorHAnsi"/>
                <w:b/>
                <w:bCs/>
                <w:color w:val="FF0000"/>
                <w:rtl/>
              </w:rPr>
              <w:br/>
            </w:r>
            <w:r w:rsidRPr="00E8106E">
              <w:rPr>
                <w:position w:val="-20"/>
              </w:rPr>
              <w:object w:dxaOrig="2380" w:dyaOrig="460" w14:anchorId="3EF2FD92">
                <v:shape id="_x0000_i1187" type="#_x0000_t75" style="width:119.25pt;height:23.25pt" o:ole="">
                  <v:imagedata r:id="rId278" o:title=""/>
                </v:shape>
                <o:OLEObject Type="Embed" ProgID="Equation.DSMT4" ShapeID="_x0000_i1187" DrawAspect="Content" ObjectID="_1739691248" r:id="rId279"/>
              </w:object>
            </w:r>
            <w:r>
              <w:rPr>
                <w:rFonts w:hint="cs"/>
                <w:rtl/>
              </w:rPr>
              <w:t xml:space="preserve">   </w:t>
            </w:r>
            <w:proofErr w:type="gramStart"/>
            <w:r>
              <w:rPr>
                <w:rFonts w:hint="cs"/>
                <w:rtl/>
              </w:rPr>
              <w:t xml:space="preserve">  ،</w:t>
            </w:r>
            <w:proofErr w:type="gramEnd"/>
            <w:r>
              <w:rPr>
                <w:rFonts w:hint="cs"/>
                <w:rtl/>
              </w:rPr>
              <w:t xml:space="preserve">    </w:t>
            </w:r>
            <w:r w:rsidRPr="00E8106E">
              <w:rPr>
                <w:position w:val="-20"/>
              </w:rPr>
              <w:object w:dxaOrig="2380" w:dyaOrig="460" w14:anchorId="0AE626C7">
                <v:shape id="_x0000_i1188" type="#_x0000_t75" style="width:119.25pt;height:23.25pt" o:ole="">
                  <v:imagedata r:id="rId280" o:title=""/>
                </v:shape>
                <o:OLEObject Type="Embed" ProgID="Equation.DSMT4" ShapeID="_x0000_i1188" DrawAspect="Content" ObjectID="_1739691249" r:id="rId281"/>
              </w:object>
            </w:r>
          </w:p>
          <w:p w14:paraId="1A9FF9BE" w14:textId="77777777" w:rsidR="00500EC4" w:rsidRPr="00500EC4" w:rsidRDefault="00500EC4" w:rsidP="00500EC4">
            <w:pPr>
              <w:pStyle w:val="Paragraphedeliste"/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6292888" w14:textId="7FDD60B5" w:rsidR="00500EC4" w:rsidRDefault="00500EC4" w:rsidP="00500EC4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500EC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در</w:t>
            </w:r>
            <w:r w:rsidRPr="00500EC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500EC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س</w:t>
            </w:r>
            <w:r w:rsidRPr="00500EC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ة</w:t>
            </w:r>
            <w:r w:rsidRPr="00500EC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تغيرات الدالة</w:t>
            </w:r>
            <w:r w:rsidRPr="00500EC4">
              <w:rPr>
                <w:b/>
                <w:bCs/>
                <w:color w:val="FF0000"/>
                <w:position w:val="-10"/>
              </w:rPr>
              <w:object w:dxaOrig="240" w:dyaOrig="260" w14:anchorId="1968EA9C">
                <v:shape id="_x0000_i1189" type="#_x0000_t75" style="width:12.75pt;height:13.5pt" o:ole="">
                  <v:imagedata r:id="rId74" o:title=""/>
                </v:shape>
                <o:OLEObject Type="Embed" ProgID="Equation.DSMT4" ShapeID="_x0000_i1189" DrawAspect="Content" ObjectID="_1739691250" r:id="rId282"/>
              </w:object>
            </w:r>
            <w:r w:rsidRPr="00500EC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ثم شكل جدول تغيراتها.</w:t>
            </w:r>
          </w:p>
          <w:p w14:paraId="6AD3FE28" w14:textId="1CCD9CB8" w:rsidR="00500EC4" w:rsidRPr="009F4F04" w:rsidRDefault="00500EC4" w:rsidP="00500EC4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9F4F04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الدالة </w:t>
            </w:r>
            <w:r w:rsidRPr="009F4F04">
              <w:rPr>
                <w:rFonts w:cstheme="minorHAnsi"/>
                <w:position w:val="-10"/>
                <w:sz w:val="28"/>
                <w:szCs w:val="28"/>
              </w:rPr>
              <w:object w:dxaOrig="240" w:dyaOrig="260" w14:anchorId="259B8A2D">
                <v:shape id="_x0000_i1190" type="#_x0000_t75" style="width:12.75pt;height:13.5pt" o:ole="">
                  <v:imagedata r:id="rId67" o:title=""/>
                </v:shape>
                <o:OLEObject Type="Embed" ProgID="Equation.DSMT4" ShapeID="_x0000_i1190" DrawAspect="Content" ObjectID="_1739691251" r:id="rId283"/>
              </w:object>
            </w:r>
            <w:r w:rsidRPr="009F4F04">
              <w:rPr>
                <w:rFonts w:cstheme="minorHAnsi"/>
                <w:sz w:val="28"/>
                <w:szCs w:val="28"/>
                <w:rtl/>
              </w:rPr>
              <w:t xml:space="preserve"> قابلة للاشتقاق على </w:t>
            </w:r>
            <w:r w:rsidRPr="009F4F04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4230956D">
                <v:shape id="_x0000_i1191" type="#_x0000_t75" style="width:13.5pt;height:13.5pt" o:ole="">
                  <v:imagedata r:id="rId69" o:title=""/>
                </v:shape>
                <o:OLEObject Type="Embed" ProgID="Equation.DSMT4" ShapeID="_x0000_i1191" DrawAspect="Content" ObjectID="_1739691252" r:id="rId284"/>
              </w:object>
            </w:r>
            <w:r w:rsidRPr="009F4F04">
              <w:rPr>
                <w:rFonts w:cstheme="minorHAnsi"/>
                <w:sz w:val="28"/>
                <w:szCs w:val="28"/>
              </w:rPr>
              <w:t> </w:t>
            </w:r>
            <w:r w:rsidRPr="009F4F04">
              <w:rPr>
                <w:rFonts w:cstheme="minorHAnsi"/>
                <w:sz w:val="28"/>
                <w:szCs w:val="28"/>
                <w:rtl/>
              </w:rPr>
              <w:t xml:space="preserve"> و :   </w:t>
            </w:r>
            <w:r w:rsidRPr="009F4F04">
              <w:rPr>
                <w:rFonts w:cstheme="minorHAnsi"/>
                <w:position w:val="-10"/>
                <w:sz w:val="28"/>
                <w:szCs w:val="28"/>
              </w:rPr>
              <w:object w:dxaOrig="1840" w:dyaOrig="360" w14:anchorId="26BB5A7E">
                <v:shape id="_x0000_i1192" type="#_x0000_t75" style="width:92.25pt;height:18pt" o:ole="">
                  <v:imagedata r:id="rId285" o:title=""/>
                </v:shape>
                <o:OLEObject Type="Embed" ProgID="Equation.DSMT4" ShapeID="_x0000_i1192" DrawAspect="Content" ObjectID="_1739691253" r:id="rId286"/>
              </w:object>
            </w:r>
            <w:r w:rsidRPr="009F4F04">
              <w:rPr>
                <w:rFonts w:cstheme="minorHAnsi"/>
                <w:sz w:val="28"/>
                <w:szCs w:val="28"/>
                <w:rtl/>
              </w:rPr>
              <w:t xml:space="preserve"> ومنه الدالة </w:t>
            </w:r>
            <w:r w:rsidRPr="009F4F04">
              <w:rPr>
                <w:rFonts w:cstheme="minorHAnsi"/>
                <w:position w:val="-10"/>
                <w:sz w:val="28"/>
                <w:szCs w:val="28"/>
              </w:rPr>
              <w:object w:dxaOrig="240" w:dyaOrig="260" w14:anchorId="7BBA00C9">
                <v:shape id="_x0000_i1193" type="#_x0000_t75" style="width:12.75pt;height:13.5pt" o:ole="">
                  <v:imagedata r:id="rId67" o:title=""/>
                </v:shape>
                <o:OLEObject Type="Embed" ProgID="Equation.DSMT4" ShapeID="_x0000_i1193" DrawAspect="Content" ObjectID="_1739691254" r:id="rId287"/>
              </w:object>
            </w:r>
            <w:r w:rsidRPr="009F4F04">
              <w:rPr>
                <w:rFonts w:cstheme="minorHAnsi"/>
                <w:sz w:val="28"/>
                <w:szCs w:val="28"/>
                <w:rtl/>
              </w:rPr>
              <w:t xml:space="preserve"> متزايدة تماما على </w:t>
            </w:r>
            <w:r w:rsidRPr="009F4F04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2BF2CDCB">
                <v:shape id="_x0000_i1194" type="#_x0000_t75" style="width:13.5pt;height:13.5pt" o:ole="">
                  <v:imagedata r:id="rId69" o:title=""/>
                </v:shape>
                <o:OLEObject Type="Embed" ProgID="Equation.DSMT4" ShapeID="_x0000_i1194" DrawAspect="Content" ObjectID="_1739691255" r:id="rId288"/>
              </w:object>
            </w:r>
          </w:p>
          <w:p w14:paraId="77A00834" w14:textId="77777777" w:rsidR="00500EC4" w:rsidRPr="00500EC4" w:rsidRDefault="00500EC4" w:rsidP="00500EC4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2FFDBCD6" w14:textId="0B1025F5" w:rsidR="009F32FC" w:rsidRPr="009F4F04" w:rsidRDefault="009F4F04" w:rsidP="009F4F04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3"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</w:rPr>
            </w:pPr>
            <w:r w:rsidRPr="009F4F04">
              <w:rPr>
                <w:rFonts w:eastAsia="Calibri" w:cs="Calibri"/>
                <w:b/>
                <w:bCs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058CCF0C" wp14:editId="05EFA4D4">
                  <wp:extent cx="2114845" cy="136226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589CD" w14:textId="18F57BCC" w:rsidR="009A3DF3" w:rsidRPr="009A3DF3" w:rsidRDefault="009A3DF3" w:rsidP="009A3DF3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9A3DF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حس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9A3DF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ب </w:t>
            </w:r>
            <w:r w:rsidRPr="009A3DF3">
              <w:rPr>
                <w:b/>
                <w:bCs/>
                <w:color w:val="FF0000"/>
                <w:position w:val="-14"/>
              </w:rPr>
              <w:object w:dxaOrig="760" w:dyaOrig="420" w14:anchorId="39EC736E">
                <v:shape id="_x0000_i1195" type="#_x0000_t75" style="width:38.25pt;height:20.25pt" o:ole="">
                  <v:imagedata r:id="rId76" o:title=""/>
                </v:shape>
                <o:OLEObject Type="Embed" ProgID="Equation.DSMT4" ShapeID="_x0000_i1195" DrawAspect="Content" ObjectID="_1739691256" r:id="rId290"/>
              </w:object>
            </w:r>
            <w:r w:rsidRPr="009A3DF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،ثم استنت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9A3DF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ج إشارة </w:t>
            </w:r>
            <w:r w:rsidRPr="009A3DF3">
              <w:rPr>
                <w:b/>
                <w:bCs/>
                <w:color w:val="FF0000"/>
                <w:position w:val="-14"/>
              </w:rPr>
              <w:object w:dxaOrig="639" w:dyaOrig="420" w14:anchorId="3F15203F">
                <v:shape id="_x0000_i1196" type="#_x0000_t75" style="width:32.25pt;height:20.25pt" o:ole="">
                  <v:imagedata r:id="rId78" o:title=""/>
                </v:shape>
                <o:OLEObject Type="Embed" ProgID="Equation.DSMT4" ShapeID="_x0000_i1196" DrawAspect="Content" ObjectID="_1739691257" r:id="rId291"/>
              </w:object>
            </w:r>
            <w:r w:rsidRPr="009A3DF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على </w:t>
            </w:r>
            <w:r w:rsidRPr="009A3DF3">
              <w:rPr>
                <w:b/>
                <w:bCs/>
                <w:color w:val="FF0000"/>
                <w:position w:val="-4"/>
              </w:rPr>
              <w:object w:dxaOrig="260" w:dyaOrig="260" w14:anchorId="2882F032">
                <v:shape id="_x0000_i1197" type="#_x0000_t75" style="width:13.5pt;height:13.5pt" o:ole="">
                  <v:imagedata r:id="rId69" o:title=""/>
                </v:shape>
                <o:OLEObject Type="Embed" ProgID="Equation.DSMT4" ShapeID="_x0000_i1197" DrawAspect="Content" ObjectID="_1739691258" r:id="rId292"/>
              </w:object>
            </w:r>
            <w:r w:rsidRPr="009A3DF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51A4D4CB" w14:textId="099AA974" w:rsidR="00E8631B" w:rsidRDefault="009A3DF3" w:rsidP="009A3DF3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tl/>
              </w:rPr>
            </w:pPr>
            <w:r w:rsidRPr="00E8106E">
              <w:rPr>
                <w:position w:val="-14"/>
              </w:rPr>
              <w:object w:dxaOrig="2840" w:dyaOrig="440" w14:anchorId="0A76C3FA">
                <v:shape id="_x0000_i1198" type="#_x0000_t75" style="width:141.75pt;height:21.75pt" o:ole="">
                  <v:imagedata r:id="rId293" o:title=""/>
                </v:shape>
                <o:OLEObject Type="Embed" ProgID="Equation.DSMT4" ShapeID="_x0000_i1198" DrawAspect="Content" ObjectID="_1739691259" r:id="rId294"/>
              </w:object>
            </w:r>
            <w:r>
              <w:rPr>
                <w:rFonts w:hint="cs"/>
                <w:rtl/>
              </w:rPr>
              <w:t xml:space="preserve"> </w:t>
            </w:r>
          </w:p>
          <w:p w14:paraId="7FCBAFE9" w14:textId="77777777" w:rsidR="00CD710F" w:rsidRDefault="00CD710F" w:rsidP="009A3DF3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5F9089AA" w14:textId="77777777" w:rsidR="00CD710F" w:rsidRDefault="00CD710F" w:rsidP="00CD710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0D636ABC" w14:textId="44287801" w:rsidR="009A3DF3" w:rsidRDefault="009A3DF3" w:rsidP="00CD710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9A3DF3">
              <w:rPr>
                <w:rFonts w:eastAsia="Calibri" w:cstheme="minorHAnsi"/>
                <w:sz w:val="28"/>
                <w:szCs w:val="28"/>
                <w:rtl/>
                <w:lang w:bidi="ar-DZ"/>
              </w:rPr>
              <w:t>من جدول التغيرات نجد:</w:t>
            </w:r>
          </w:p>
          <w:tbl>
            <w:tblPr>
              <w:tblStyle w:val="Grilledutableau"/>
              <w:bidiVisual/>
              <w:tblW w:w="0" w:type="auto"/>
              <w:tblInd w:w="2263" w:type="dxa"/>
              <w:tblLook w:val="04A0" w:firstRow="1" w:lastRow="0" w:firstColumn="1" w:lastColumn="0" w:noHBand="0" w:noVBand="1"/>
            </w:tblPr>
            <w:tblGrid>
              <w:gridCol w:w="3116"/>
              <w:gridCol w:w="742"/>
            </w:tblGrid>
            <w:tr w:rsidR="009A3DF3" w14:paraId="1B23F76D" w14:textId="77777777" w:rsidTr="009A3DF3">
              <w:tc>
                <w:tcPr>
                  <w:tcW w:w="3116" w:type="dxa"/>
                </w:tcPr>
                <w:p w14:paraId="70C9BC2C" w14:textId="2804BDF0" w:rsidR="009A3DF3" w:rsidRDefault="009A3DF3" w:rsidP="009A3DF3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E8106E">
                    <w:rPr>
                      <w:position w:val="-4"/>
                    </w:rPr>
                    <w:object w:dxaOrig="380" w:dyaOrig="220" w14:anchorId="06C2656C">
                      <v:shape id="_x0000_i1199" type="#_x0000_t75" style="width:18.75pt;height:11.25pt" o:ole="">
                        <v:imagedata r:id="rId295" o:title=""/>
                      </v:shape>
                      <o:OLEObject Type="Embed" ProgID="Equation.DSMT4" ShapeID="_x0000_i1199" DrawAspect="Content" ObjectID="_1739691260" r:id="rId296"/>
                    </w:object>
                  </w:r>
                  <w:r>
                    <w:t xml:space="preserve">  </w:t>
                  </w:r>
                  <w:r>
                    <w:rPr>
                      <w:rFonts w:hint="cs"/>
                      <w:rtl/>
                    </w:rPr>
                    <w:t xml:space="preserve">            </w:t>
                  </w:r>
                  <w:r w:rsidR="002157DA" w:rsidRPr="00E8106E">
                    <w:rPr>
                      <w:position w:val="-4"/>
                    </w:rPr>
                    <w:object w:dxaOrig="300" w:dyaOrig="260" w14:anchorId="50E36432">
                      <v:shape id="_x0000_i1200" type="#_x0000_t75" style="width:15pt;height:12.75pt" o:ole="">
                        <v:imagedata r:id="rId297" o:title=""/>
                      </v:shape>
                      <o:OLEObject Type="Embed" ProgID="Equation.DSMT4" ShapeID="_x0000_i1200" DrawAspect="Content" ObjectID="_1739691261" r:id="rId298"/>
                    </w:object>
                  </w:r>
                  <w:r>
                    <w:rPr>
                      <w:rFonts w:hint="cs"/>
                      <w:rtl/>
                    </w:rPr>
                    <w:t xml:space="preserve">               </w:t>
                  </w:r>
                  <w:r w:rsidRPr="00E8106E">
                    <w:rPr>
                      <w:position w:val="-4"/>
                    </w:rPr>
                    <w:object w:dxaOrig="380" w:dyaOrig="200" w14:anchorId="075D9955">
                      <v:shape id="_x0000_i1201" type="#_x0000_t75" style="width:18.75pt;height:9.75pt" o:ole="">
                        <v:imagedata r:id="rId299" o:title=""/>
                      </v:shape>
                      <o:OLEObject Type="Embed" ProgID="Equation.DSMT4" ShapeID="_x0000_i1201" DrawAspect="Content" ObjectID="_1739691262" r:id="rId300"/>
                    </w:object>
                  </w:r>
                </w:p>
              </w:tc>
              <w:tc>
                <w:tcPr>
                  <w:tcW w:w="567" w:type="dxa"/>
                </w:tcPr>
                <w:p w14:paraId="0644DECC" w14:textId="322CC3E1" w:rsidR="009A3DF3" w:rsidRDefault="009A3DF3" w:rsidP="009A3DF3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E8106E">
                    <w:rPr>
                      <w:position w:val="-6"/>
                    </w:rPr>
                    <w:object w:dxaOrig="200" w:dyaOrig="220" w14:anchorId="1001DA9F">
                      <v:shape id="_x0000_i1202" type="#_x0000_t75" style="width:9.75pt;height:11.25pt" o:ole="">
                        <v:imagedata r:id="rId301" o:title=""/>
                      </v:shape>
                      <o:OLEObject Type="Embed" ProgID="Equation.DSMT4" ShapeID="_x0000_i1202" DrawAspect="Content" ObjectID="_1739691263" r:id="rId302"/>
                    </w:object>
                  </w:r>
                </w:p>
              </w:tc>
            </w:tr>
            <w:tr w:rsidR="009A3DF3" w14:paraId="2BA98592" w14:textId="77777777" w:rsidTr="009A3DF3">
              <w:tc>
                <w:tcPr>
                  <w:tcW w:w="3116" w:type="dxa"/>
                </w:tcPr>
                <w:p w14:paraId="4DD7D6BB" w14:textId="62225924" w:rsidR="009A3DF3" w:rsidRPr="002157DA" w:rsidRDefault="002157DA" w:rsidP="002157DA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tl/>
                    </w:rPr>
                  </w:pPr>
                  <w:r>
                    <w:rPr>
                      <w:rFonts w:eastAsia="Calibri" w:cstheme="minorHAnsi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="00396074">
                    <w:rPr>
                      <w:rFonts w:eastAsia="Calibri" w:cstheme="minorHAnsi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eastAsia="Calibri" w:cstheme="minorHAnsi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E8106E">
                    <w:rPr>
                      <w:position w:val="-4"/>
                    </w:rPr>
                    <w:object w:dxaOrig="220" w:dyaOrig="220" w14:anchorId="3BC567A5">
                      <v:shape id="_x0000_i1203" type="#_x0000_t75" style="width:11.25pt;height:11.25pt" o:ole="">
                        <v:imagedata r:id="rId303" o:title=""/>
                      </v:shape>
                      <o:OLEObject Type="Embed" ProgID="Equation.DSMT4" ShapeID="_x0000_i1203" DrawAspect="Content" ObjectID="_1739691264" r:id="rId304"/>
                    </w:object>
                  </w:r>
                  <w:r>
                    <w:rPr>
                      <w:rFonts w:eastAsia="Calibri" w:cstheme="minorHAnsi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="00396074" w:rsidRPr="00E8106E">
                    <w:rPr>
                      <w:position w:val="-6"/>
                    </w:rPr>
                    <w:object w:dxaOrig="200" w:dyaOrig="279" w14:anchorId="0F137930">
                      <v:shape id="_x0000_i1204" type="#_x0000_t75" style="width:9.75pt;height:14.25pt" o:ole="">
                        <v:imagedata r:id="rId305" o:title=""/>
                      </v:shape>
                      <o:OLEObject Type="Embed" ProgID="Equation.DSMT4" ShapeID="_x0000_i1204" DrawAspect="Content" ObjectID="_1739691265" r:id="rId306"/>
                    </w:object>
                  </w:r>
                  <w:r>
                    <w:rPr>
                      <w:rFonts w:eastAsia="Calibri" w:cstheme="minorHAnsi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>
                    <w:rPr>
                      <w:rFonts w:eastAsia="Calibri" w:cstheme="minorHAnsi" w:hint="cs"/>
                      <w:b/>
                      <w:bCs/>
                      <w:color w:val="FF0000"/>
                      <w:sz w:val="36"/>
                      <w:szCs w:val="36"/>
                      <w:rtl/>
                    </w:rPr>
                    <w:t xml:space="preserve">   </w:t>
                  </w:r>
                  <w:r w:rsidR="00396074" w:rsidRPr="00E8106E">
                    <w:rPr>
                      <w:position w:val="-4"/>
                    </w:rPr>
                    <w:object w:dxaOrig="200" w:dyaOrig="160" w14:anchorId="3AFA0DB0">
                      <v:shape id="_x0000_i1205" type="#_x0000_t75" style="width:9.75pt;height:8.25pt" o:ole="">
                        <v:imagedata r:id="rId307" o:title=""/>
                      </v:shape>
                      <o:OLEObject Type="Embed" ProgID="Equation.DSMT4" ShapeID="_x0000_i1205" DrawAspect="Content" ObjectID="_1739691266" r:id="rId308"/>
                    </w:object>
                  </w:r>
                  <w:r>
                    <w:rPr>
                      <w:rFonts w:eastAsia="Calibri" w:cstheme="minorHAnsi"/>
                      <w:b/>
                      <w:bCs/>
                      <w:color w:val="FF0000"/>
                      <w:sz w:val="36"/>
                      <w:szCs w:val="36"/>
                      <w:rtl/>
                    </w:rPr>
                    <w:br/>
                  </w:r>
                </w:p>
              </w:tc>
              <w:tc>
                <w:tcPr>
                  <w:tcW w:w="567" w:type="dxa"/>
                </w:tcPr>
                <w:p w14:paraId="6C559E5F" w14:textId="43A9F68A" w:rsidR="009A3DF3" w:rsidRDefault="009A3DF3" w:rsidP="009A3DF3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E8106E">
                    <w:rPr>
                      <w:position w:val="-10"/>
                    </w:rPr>
                    <w:object w:dxaOrig="520" w:dyaOrig="320" w14:anchorId="3FA8A40A">
                      <v:shape id="_x0000_i1206" type="#_x0000_t75" style="width:26.25pt;height:15.75pt" o:ole="">
                        <v:imagedata r:id="rId309" o:title=""/>
                      </v:shape>
                      <o:OLEObject Type="Embed" ProgID="Equation.DSMT4" ShapeID="_x0000_i1206" DrawAspect="Content" ObjectID="_1739691267" r:id="rId310"/>
                    </w:object>
                  </w:r>
                </w:p>
              </w:tc>
            </w:tr>
          </w:tbl>
          <w:p w14:paraId="7BB28613" w14:textId="0ACE78B9" w:rsidR="00E8631B" w:rsidRDefault="00E8631B" w:rsidP="00E8631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4630A6C3" w14:textId="0A0D6868" w:rsidR="00C348B2" w:rsidRPr="00C348B2" w:rsidRDefault="00C348B2" w:rsidP="00C348B2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  <w:r w:rsidRPr="00C348B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- </w:t>
            </w:r>
            <w:r w:rsidRPr="00C348B2">
              <w:rPr>
                <w:rFonts w:cstheme="minorHAnsi"/>
                <w:color w:val="FF0000"/>
                <w:sz w:val="28"/>
                <w:szCs w:val="28"/>
                <w:rtl/>
              </w:rPr>
              <w:t xml:space="preserve">الدالة </w:t>
            </w:r>
            <w:r w:rsidRPr="00C348B2">
              <w:rPr>
                <w:color w:val="FF0000"/>
                <w:position w:val="-12"/>
              </w:rPr>
              <w:object w:dxaOrig="260" w:dyaOrig="360" w14:anchorId="29289909">
                <v:shape id="_x0000_i1207" type="#_x0000_t75" style="width:12pt;height:17.25pt" o:ole="">
                  <v:imagedata r:id="rId81" o:title=""/>
                </v:shape>
                <o:OLEObject Type="Embed" ProgID="Equation.DSMT4" ShapeID="_x0000_i1207" DrawAspect="Content" ObjectID="_1739691268" r:id="rId311"/>
              </w:object>
            </w:r>
            <w:r w:rsidRPr="00C348B2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المعرفة على </w:t>
            </w:r>
            <w:r w:rsidRPr="00C348B2">
              <w:rPr>
                <w:color w:val="FF0000"/>
                <w:position w:val="-4"/>
              </w:rPr>
              <w:object w:dxaOrig="260" w:dyaOrig="260" w14:anchorId="1583C484">
                <v:shape id="_x0000_i1208" type="#_x0000_t75" style="width:12pt;height:13.5pt" o:ole="">
                  <v:imagedata r:id="rId83" o:title=""/>
                </v:shape>
                <o:OLEObject Type="Embed" ProgID="Equation.DSMT4" ShapeID="_x0000_i1208" DrawAspect="Content" ObjectID="_1739691269" r:id="rId312"/>
              </w:object>
            </w:r>
            <w:r w:rsidRPr="00C348B2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C348B2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بـ:  </w:t>
            </w:r>
            <w:r w:rsidRPr="00C348B2">
              <w:rPr>
                <w:color w:val="FF0000"/>
                <w:position w:val="-26"/>
              </w:rPr>
              <w:object w:dxaOrig="1680" w:dyaOrig="700" w14:anchorId="7B16B20C">
                <v:shape id="_x0000_i1209" type="#_x0000_t75" style="width:84.75pt;height:33.75pt" o:ole="">
                  <v:imagedata r:id="rId85" o:title=""/>
                </v:shape>
                <o:OLEObject Type="Embed" ProgID="Equation.DSMT4" ShapeID="_x0000_i1209" DrawAspect="Content" ObjectID="_1739691270" r:id="rId313"/>
              </w:object>
            </w:r>
          </w:p>
          <w:p w14:paraId="537A6AA5" w14:textId="05A84E1B" w:rsidR="00C348B2" w:rsidRPr="00E77D20" w:rsidRDefault="00C348B2" w:rsidP="00E77D20">
            <w:pPr>
              <w:pStyle w:val="Paragraphedeliste"/>
              <w:numPr>
                <w:ilvl w:val="0"/>
                <w:numId w:val="44"/>
              </w:numPr>
              <w:bidi/>
              <w:spacing w:after="0" w:line="240" w:lineRule="auto"/>
              <w:ind w:left="428"/>
              <w:rPr>
                <w:rFonts w:cstheme="minorHAnsi"/>
                <w:sz w:val="28"/>
                <w:szCs w:val="28"/>
                <w:rtl/>
              </w:rPr>
            </w:pPr>
            <w:r w:rsidRPr="00E77D20">
              <w:rPr>
                <w:rFonts w:cstheme="minorHAnsi"/>
                <w:color w:val="FF0000"/>
                <w:sz w:val="28"/>
                <w:szCs w:val="28"/>
                <w:rtl/>
              </w:rPr>
              <w:t>حس</w:t>
            </w:r>
            <w:r w:rsidRPr="00E77D20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Pr="00E77D20">
              <w:rPr>
                <w:rFonts w:cstheme="minorHAnsi"/>
                <w:color w:val="FF0000"/>
                <w:sz w:val="28"/>
                <w:szCs w:val="28"/>
                <w:rtl/>
              </w:rPr>
              <w:t xml:space="preserve">ب </w:t>
            </w:r>
            <w:r w:rsidR="00E77D20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 </w:t>
            </w:r>
            <w:r w:rsidR="00E77D20" w:rsidRPr="00E8106E">
              <w:rPr>
                <w:position w:val="-20"/>
              </w:rPr>
              <w:object w:dxaOrig="960" w:dyaOrig="440" w14:anchorId="47126AB2">
                <v:shape id="_x0000_i1210" type="#_x0000_t75" style="width:48pt;height:21.75pt" o:ole="">
                  <v:imagedata r:id="rId314" o:title=""/>
                </v:shape>
                <o:OLEObject Type="Embed" ProgID="Equation.DSMT4" ShapeID="_x0000_i1210" DrawAspect="Content" ObjectID="_1739691271" r:id="rId315"/>
              </w:object>
            </w:r>
            <w:r w:rsidRPr="00E77D20">
              <w:rPr>
                <w:rFonts w:cstheme="minorHAnsi"/>
                <w:color w:val="FF0000"/>
                <w:position w:val="-20"/>
                <w:rtl/>
              </w:rPr>
              <w:t xml:space="preserve">    </w:t>
            </w:r>
            <w:r w:rsidRPr="00E77D20">
              <w:rPr>
                <w:rFonts w:cstheme="minorHAnsi"/>
                <w:color w:val="FF0000"/>
                <w:sz w:val="28"/>
                <w:szCs w:val="28"/>
                <w:rtl/>
              </w:rPr>
              <w:t>و</w:t>
            </w:r>
            <w:r w:rsidR="00E77D20">
              <w:rPr>
                <w:rFonts w:cstheme="minorHAnsi" w:hint="cs"/>
                <w:color w:val="FF0000"/>
                <w:rtl/>
              </w:rPr>
              <w:t xml:space="preserve"> </w:t>
            </w:r>
            <w:r w:rsidR="00E77D20" w:rsidRPr="00E8106E">
              <w:rPr>
                <w:position w:val="-20"/>
              </w:rPr>
              <w:object w:dxaOrig="960" w:dyaOrig="440" w14:anchorId="4EC5645E">
                <v:shape id="_x0000_i1211" type="#_x0000_t75" style="width:48pt;height:21.75pt" o:ole="">
                  <v:imagedata r:id="rId316" o:title=""/>
                </v:shape>
                <o:OLEObject Type="Embed" ProgID="Equation.DSMT4" ShapeID="_x0000_i1211" DrawAspect="Content" ObjectID="_1739691272" r:id="rId317"/>
              </w:object>
            </w:r>
            <w:r w:rsidRPr="00E77D20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2DFA0163" w14:textId="0CD6ECF1" w:rsidR="00E8631B" w:rsidRDefault="00C348B2" w:rsidP="00E8631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8106E">
              <w:rPr>
                <w:position w:val="-24"/>
              </w:rPr>
              <w:object w:dxaOrig="3519" w:dyaOrig="660" w14:anchorId="4B607B29">
                <v:shape id="_x0000_i1212" type="#_x0000_t75" style="width:176.25pt;height:33pt" o:ole="">
                  <v:imagedata r:id="rId318" o:title=""/>
                </v:shape>
                <o:OLEObject Type="Embed" ProgID="Equation.DSMT4" ShapeID="_x0000_i1212" DrawAspect="Content" ObjectID="_1739691273" r:id="rId319"/>
              </w:object>
            </w:r>
            <w:r>
              <w:rPr>
                <w:rFonts w:hint="cs"/>
                <w:rtl/>
              </w:rPr>
              <w:t xml:space="preserve">  ،   </w:t>
            </w:r>
            <w:r w:rsidRPr="00E8106E">
              <w:rPr>
                <w:position w:val="-24"/>
              </w:rPr>
              <w:object w:dxaOrig="3519" w:dyaOrig="660" w14:anchorId="7902F77A">
                <v:shape id="_x0000_i1213" type="#_x0000_t75" style="width:176.25pt;height:33pt" o:ole="">
                  <v:imagedata r:id="rId320" o:title=""/>
                </v:shape>
                <o:OLEObject Type="Embed" ProgID="Equation.DSMT4" ShapeID="_x0000_i1213" DrawAspect="Content" ObjectID="_1739691274" r:id="rId321"/>
              </w:object>
            </w:r>
          </w:p>
          <w:p w14:paraId="7A0E3A15" w14:textId="1432DDB3" w:rsidR="00E8631B" w:rsidRPr="00E77D20" w:rsidRDefault="005F063A" w:rsidP="00E77D20">
            <w:pPr>
              <w:pStyle w:val="Paragraphedeliste"/>
              <w:numPr>
                <w:ilvl w:val="0"/>
                <w:numId w:val="44"/>
              </w:numPr>
              <w:tabs>
                <w:tab w:val="left" w:pos="3874"/>
              </w:tabs>
              <w:bidi/>
              <w:spacing w:after="0" w:line="240" w:lineRule="auto"/>
              <w:ind w:left="428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E77D2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أ- أثبت</w: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أنه من أجل كل عدد حقيقي</w:t>
            </w:r>
            <w:r w:rsidRPr="005F063A">
              <w:rPr>
                <w:position w:val="-6"/>
              </w:rPr>
              <w:object w:dxaOrig="200" w:dyaOrig="220" w14:anchorId="2FBE4AFE">
                <v:shape id="_x0000_i1214" type="#_x0000_t75" style="width:9.75pt;height:11.25pt" o:ole="">
                  <v:imagedata r:id="rId95" o:title=""/>
                </v:shape>
                <o:OLEObject Type="Embed" ProgID="Equation.DSMT4" ShapeID="_x0000_i1214" DrawAspect="Content" ObjectID="_1739691275" r:id="rId322"/>
              </w:objec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:     </w:t>
            </w:r>
            <w:r w:rsidRPr="005F063A">
              <w:rPr>
                <w:position w:val="-44"/>
              </w:rPr>
              <w:object w:dxaOrig="1840" w:dyaOrig="900" w14:anchorId="324FB9D5">
                <v:shape id="_x0000_i1215" type="#_x0000_t75" style="width:92.25pt;height:44.25pt" o:ole="">
                  <v:imagedata r:id="rId97" o:title=""/>
                </v:shape>
                <o:OLEObject Type="Embed" ProgID="Equation.DSMT4" ShapeID="_x0000_i1215" DrawAspect="Content" ObjectID="_1739691276" r:id="rId323"/>
              </w:objec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.</w:t>
            </w:r>
          </w:p>
          <w:p w14:paraId="71728BDC" w14:textId="4EC1E79F" w:rsidR="005F063A" w:rsidRPr="005F063A" w:rsidRDefault="005F063A" w:rsidP="005F063A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5F063A">
              <w:rPr>
                <w:rFonts w:eastAsia="Calibri" w:cstheme="minorHAnsi"/>
                <w:sz w:val="28"/>
                <w:szCs w:val="28"/>
                <w:rtl/>
              </w:rPr>
              <w:t>الدالة</w:t>
            </w:r>
            <w:r w:rsidRPr="005F063A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2499A49">
                <v:shape id="_x0000_i1216" type="#_x0000_t75" style="width:12pt;height:17.25pt" o:ole="">
                  <v:imagedata r:id="rId81" o:title=""/>
                </v:shape>
                <o:OLEObject Type="Embed" ProgID="Equation.DSMT4" ShapeID="_x0000_i1216" DrawAspect="Content" ObjectID="_1739691277" r:id="rId324"/>
              </w:object>
            </w:r>
            <w:r w:rsidRPr="005F063A">
              <w:rPr>
                <w:rFonts w:cstheme="minorHAnsi"/>
                <w:sz w:val="28"/>
                <w:szCs w:val="28"/>
                <w:rtl/>
                <w:lang w:bidi="ar-DZ"/>
              </w:rPr>
              <w:t xml:space="preserve"> قابلة للاشتقاق على مجالي تعريفها و:</w:t>
            </w:r>
          </w:p>
          <w:p w14:paraId="6132A025" w14:textId="1055E417" w:rsidR="00E8631B" w:rsidRDefault="00620F40" w:rsidP="00E8631B">
            <w:pPr>
              <w:tabs>
                <w:tab w:val="left" w:pos="3874"/>
              </w:tabs>
              <w:bidi/>
              <w:rPr>
                <w:rtl/>
              </w:rPr>
            </w:pPr>
            <w:r>
              <w:t xml:space="preserve">   </w:t>
            </w:r>
            <w:r>
              <w:rPr>
                <w:rFonts w:hint="cs"/>
                <w:rtl/>
              </w:rPr>
              <w:t xml:space="preserve">            </w:t>
            </w:r>
            <w:r w:rsidRPr="00E8106E">
              <w:rPr>
                <w:position w:val="-42"/>
              </w:rPr>
              <w:object w:dxaOrig="5740" w:dyaOrig="900" w14:anchorId="1B178E71">
                <v:shape id="_x0000_i1217" type="#_x0000_t75" style="width:287.25pt;height:45pt" o:ole="">
                  <v:imagedata r:id="rId325" o:title=""/>
                </v:shape>
                <o:OLEObject Type="Embed" ProgID="Equation.DSMT4" ShapeID="_x0000_i1217" DrawAspect="Content" ObjectID="_1739691278" r:id="rId326"/>
              </w:object>
            </w:r>
          </w:p>
          <w:p w14:paraId="24287A33" w14:textId="1D8DF195" w:rsidR="007410E0" w:rsidRPr="007410E0" w:rsidRDefault="00827B19" w:rsidP="007410E0">
            <w:pPr>
              <w:tabs>
                <w:tab w:val="left" w:pos="3874"/>
              </w:tabs>
              <w:bidi/>
              <w:rPr>
                <w:rFonts w:eastAsia="Calibri" w:cstheme="minorHAnsi"/>
                <w:color w:val="FF0000"/>
                <w:sz w:val="28"/>
                <w:szCs w:val="28"/>
                <w:rtl/>
              </w:rPr>
            </w:pPr>
            <w:proofErr w:type="gramStart"/>
            <w:r w:rsidRPr="007410E0">
              <w:rPr>
                <w:rFonts w:eastAsia="Calibri" w:cstheme="minorHAnsi" w:hint="cs"/>
                <w:sz w:val="28"/>
                <w:szCs w:val="28"/>
                <w:rtl/>
              </w:rPr>
              <w:t xml:space="preserve">ومنه: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620F40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gramEnd"/>
            <w:r w:rsidR="00620F40">
              <w:rPr>
                <w:rFonts w:eastAsia="Calibri" w:cstheme="minorHAnsi"/>
                <w:sz w:val="28"/>
                <w:szCs w:val="28"/>
              </w:rPr>
              <w:t xml:space="preserve">           </w:t>
            </w:r>
            <w:r w:rsidR="00620F40"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r w:rsidR="00620F40" w:rsidRPr="00E8106E">
              <w:rPr>
                <w:position w:val="-42"/>
              </w:rPr>
              <w:object w:dxaOrig="5060" w:dyaOrig="900" w14:anchorId="7E895B88">
                <v:shape id="_x0000_i1218" type="#_x0000_t75" style="width:252.75pt;height:45pt" o:ole="">
                  <v:imagedata r:id="rId327" o:title=""/>
                </v:shape>
                <o:OLEObject Type="Embed" ProgID="Equation.DSMT4" ShapeID="_x0000_i1218" DrawAspect="Content" ObjectID="_1739691279" r:id="rId328"/>
              </w:object>
            </w:r>
          </w:p>
          <w:p w14:paraId="3DA9810F" w14:textId="0D76AEF9" w:rsidR="00E8631B" w:rsidRDefault="00E77D20" w:rsidP="00E8631B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       </w:t>
            </w:r>
            <w:r w:rsidR="00620F40" w:rsidRPr="00620F4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ب</w:t>
            </w:r>
            <w:r w:rsidR="00620F40" w:rsidRPr="00620F4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="00620F40" w:rsidRPr="00620F4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استنت</w:t>
            </w:r>
            <w:r w:rsidR="00620F40" w:rsidRPr="00620F4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="00620F40" w:rsidRPr="00620F4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ج اتجاه تغير الدالة</w:t>
            </w:r>
            <w:r w:rsidR="00620F40" w:rsidRPr="00620F40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</w:rPr>
              <w:object w:dxaOrig="260" w:dyaOrig="360" w14:anchorId="58D2990E">
                <v:shape id="_x0000_i1219" type="#_x0000_t75" style="width:12pt;height:17.25pt" o:ole="">
                  <v:imagedata r:id="rId81" o:title=""/>
                </v:shape>
                <o:OLEObject Type="Embed" ProgID="Equation.DSMT4" ShapeID="_x0000_i1219" DrawAspect="Content" ObjectID="_1739691280" r:id="rId329"/>
              </w:object>
            </w:r>
            <w:r w:rsidR="00620F40" w:rsidRPr="00620F4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على مجموعة </w:t>
            </w:r>
            <w:proofErr w:type="gramStart"/>
            <w:r w:rsidR="00620F40" w:rsidRPr="00620F4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تعريفها </w:t>
            </w:r>
            <w:r w:rsidR="007912FC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proofErr w:type="gramEnd"/>
          </w:p>
          <w:p w14:paraId="06E618A0" w14:textId="76F06365" w:rsidR="00620F40" w:rsidRDefault="000F4FEA" w:rsidP="00620F40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لدينا: </w:t>
            </w:r>
            <w:r w:rsidRPr="000F4FEA">
              <w:rPr>
                <w:rFonts w:eastAsia="Calibri" w:cstheme="minorHAnsi"/>
                <w:sz w:val="28"/>
                <w:szCs w:val="28"/>
                <w:rtl/>
              </w:rPr>
              <w:t xml:space="preserve">إشارة </w:t>
            </w:r>
            <w:r w:rsidRPr="000F4FEA">
              <w:rPr>
                <w:rFonts w:cstheme="minorHAnsi"/>
                <w:position w:val="-10"/>
                <w:sz w:val="28"/>
                <w:szCs w:val="28"/>
              </w:rPr>
              <w:object w:dxaOrig="600" w:dyaOrig="320" w14:anchorId="6B8392B7">
                <v:shape id="_x0000_i1220" type="#_x0000_t75" style="width:30pt;height:15.75pt" o:ole="">
                  <v:imagedata r:id="rId330" o:title=""/>
                </v:shape>
                <o:OLEObject Type="Embed" ProgID="Equation.DSMT4" ShapeID="_x0000_i1220" DrawAspect="Content" ObjectID="_1739691281" r:id="rId331"/>
              </w:object>
            </w:r>
            <w:r w:rsidRPr="000F4FEA">
              <w:rPr>
                <w:rFonts w:cstheme="minorHAnsi"/>
                <w:sz w:val="28"/>
                <w:szCs w:val="28"/>
                <w:rtl/>
              </w:rPr>
              <w:t xml:space="preserve"> من إشارة </w:t>
            </w:r>
            <w:r w:rsidRPr="000F4FEA">
              <w:rPr>
                <w:rFonts w:cstheme="minorHAnsi"/>
                <w:position w:val="-10"/>
                <w:sz w:val="28"/>
                <w:szCs w:val="28"/>
              </w:rPr>
              <w:object w:dxaOrig="760" w:dyaOrig="320" w14:anchorId="41959F1F">
                <v:shape id="_x0000_i1221" type="#_x0000_t75" style="width:38.25pt;height:15.75pt" o:ole="">
                  <v:imagedata r:id="rId332" o:title=""/>
                </v:shape>
                <o:OLEObject Type="Embed" ProgID="Equation.DSMT4" ShapeID="_x0000_i1221" DrawAspect="Content" ObjectID="_1739691282" r:id="rId33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ومنه:</w:t>
            </w:r>
          </w:p>
          <w:p w14:paraId="179157A9" w14:textId="73D96363" w:rsidR="000F4FEA" w:rsidRDefault="00827B19" w:rsidP="00827B19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sz w:val="28"/>
                <w:szCs w:val="28"/>
              </w:rPr>
            </w:pPr>
            <w:r w:rsidRPr="00827B19">
              <w:rPr>
                <w:rFonts w:eastAsia="Calibri" w:cs="Calibri"/>
                <w:noProof/>
                <w:sz w:val="28"/>
                <w:szCs w:val="28"/>
                <w:rtl/>
              </w:rPr>
              <w:drawing>
                <wp:inline distT="0" distB="0" distL="0" distR="0" wp14:anchorId="75C6B051" wp14:editId="62670E3B">
                  <wp:extent cx="2229161" cy="118126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33DFE" w14:textId="4DA7A330" w:rsidR="00E77D20" w:rsidRDefault="00827B19" w:rsidP="00E77D2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827B19">
              <w:rPr>
                <w:rFonts w:eastAsia="Calibri" w:cstheme="minorHAnsi"/>
                <w:sz w:val="28"/>
                <w:szCs w:val="28"/>
                <w:rtl/>
              </w:rPr>
              <w:t>إ</w:t>
            </w:r>
            <w:r w:rsidRPr="00827B19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ذا: الدالة </w:t>
            </w:r>
            <w:r w:rsidRPr="00827B19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6BAB12B5">
                <v:shape id="_x0000_i1222" type="#_x0000_t75" style="width:12pt;height:17.25pt" o:ole="">
                  <v:imagedata r:id="rId81" o:title=""/>
                </v:shape>
                <o:OLEObject Type="Embed" ProgID="Equation.DSMT4" ShapeID="_x0000_i1222" DrawAspect="Content" ObjectID="_1739691283" r:id="rId335"/>
              </w:object>
            </w:r>
            <w:r w:rsidRPr="00827B19">
              <w:rPr>
                <w:rFonts w:cstheme="minorHAnsi"/>
                <w:sz w:val="28"/>
                <w:szCs w:val="28"/>
                <w:rtl/>
              </w:rPr>
              <w:t xml:space="preserve"> متناقصة على المجالين </w:t>
            </w:r>
            <w:r w:rsidRPr="00827B19">
              <w:rPr>
                <w:rFonts w:cstheme="minorHAnsi"/>
                <w:position w:val="-14"/>
                <w:sz w:val="28"/>
                <w:szCs w:val="28"/>
              </w:rPr>
              <w:object w:dxaOrig="859" w:dyaOrig="400" w14:anchorId="6EF2A7C9">
                <v:shape id="_x0000_i1223" type="#_x0000_t75" style="width:42.75pt;height:20.25pt" o:ole="">
                  <v:imagedata r:id="rId336" o:title=""/>
                </v:shape>
                <o:OLEObject Type="Embed" ProgID="Equation.DSMT4" ShapeID="_x0000_i1223" DrawAspect="Content" ObjectID="_1739691284" r:id="rId337"/>
              </w:object>
            </w:r>
            <w:r w:rsidRPr="00827B19">
              <w:rPr>
                <w:rFonts w:cstheme="minorHAnsi"/>
                <w:sz w:val="28"/>
                <w:szCs w:val="28"/>
                <w:rtl/>
              </w:rPr>
              <w:t xml:space="preserve"> و  </w:t>
            </w:r>
            <w:r w:rsidRPr="00827B19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771DF7C0">
                <v:shape id="_x0000_i1224" type="#_x0000_t75" style="width:36.75pt;height:20.25pt" o:ole="">
                  <v:imagedata r:id="rId338" o:title=""/>
                </v:shape>
                <o:OLEObject Type="Embed" ProgID="Equation.DSMT4" ShapeID="_x0000_i1224" DrawAspect="Content" ObjectID="_1739691285" r:id="rId339"/>
              </w:object>
            </w:r>
            <w:r w:rsidRPr="00827B19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2B1AD6" w:rsidRPr="00827B19">
              <w:rPr>
                <w:rFonts w:cstheme="minorHAnsi" w:hint="cs"/>
                <w:sz w:val="28"/>
                <w:szCs w:val="28"/>
                <w:rtl/>
              </w:rPr>
              <w:t>ومتزايدة</w:t>
            </w:r>
            <w:r w:rsidRPr="00827B19">
              <w:rPr>
                <w:rFonts w:cstheme="minorHAnsi"/>
                <w:sz w:val="28"/>
                <w:szCs w:val="28"/>
                <w:rtl/>
              </w:rPr>
              <w:t xml:space="preserve"> على المجال </w:t>
            </w:r>
            <w:r w:rsidRPr="00827B19">
              <w:rPr>
                <w:rFonts w:cstheme="minorHAnsi"/>
                <w:position w:val="-14"/>
                <w:sz w:val="28"/>
                <w:szCs w:val="28"/>
              </w:rPr>
              <w:object w:dxaOrig="660" w:dyaOrig="400" w14:anchorId="66564D2B">
                <v:shape id="_x0000_i1225" type="#_x0000_t75" style="width:33pt;height:20.25pt" o:ole="">
                  <v:imagedata r:id="rId340" o:title=""/>
                </v:shape>
                <o:OLEObject Type="Embed" ProgID="Equation.DSMT4" ShapeID="_x0000_i1225" DrawAspect="Content" ObjectID="_1739691286" r:id="rId341"/>
              </w:object>
            </w:r>
          </w:p>
          <w:p w14:paraId="0E4C516E" w14:textId="5E186329" w:rsidR="00E8631B" w:rsidRPr="00E8631B" w:rsidRDefault="00E77D20" w:rsidP="00E8631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77D20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   </w:t>
            </w:r>
            <w:r w:rsidR="007912FC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جدول تغيرات الدالة </w:t>
            </w:r>
            <w:r w:rsidR="007912FC" w:rsidRPr="00620F40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</w:rPr>
              <w:object w:dxaOrig="260" w:dyaOrig="360" w14:anchorId="398C9BF0">
                <v:shape id="_x0000_i1226" type="#_x0000_t75" style="width:12pt;height:17.25pt" o:ole="">
                  <v:imagedata r:id="rId81" o:title=""/>
                </v:shape>
                <o:OLEObject Type="Embed" ProgID="Equation.DSMT4" ShapeID="_x0000_i1226" DrawAspect="Content" ObjectID="_1739691287" r:id="rId342"/>
              </w:object>
            </w:r>
            <w:r w:rsidR="007912FC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33BEA498" w14:textId="10E4E92F" w:rsidR="0000573D" w:rsidRPr="006F34DE" w:rsidRDefault="00E77D20" w:rsidP="006F34DE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6F34DE" w:rsidRPr="006F34DE">
              <w:rPr>
                <w:rFonts w:eastAsia="Calibri" w:cs="Calibri"/>
                <w:b/>
                <w:bCs/>
                <w:noProof/>
                <w:sz w:val="28"/>
                <w:szCs w:val="28"/>
                <w:rtl/>
              </w:rPr>
              <w:drawing>
                <wp:inline distT="0" distB="0" distL="0" distR="0" wp14:anchorId="0F4FC3A8" wp14:editId="0211CD17">
                  <wp:extent cx="3048425" cy="1190791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0857E" w14:textId="77777777" w:rsidR="00E77D20" w:rsidRDefault="00E77D20" w:rsidP="00E77D20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</w:p>
          <w:p w14:paraId="62401A95" w14:textId="1EC00353" w:rsidR="00E77D20" w:rsidRPr="00E77D20" w:rsidRDefault="00E77D20" w:rsidP="00E77D20">
            <w:pPr>
              <w:pStyle w:val="Paragraphedeliste"/>
              <w:numPr>
                <w:ilvl w:val="0"/>
                <w:numId w:val="44"/>
              </w:numPr>
              <w:tabs>
                <w:tab w:val="left" w:pos="3874"/>
              </w:tabs>
              <w:bidi/>
              <w:spacing w:after="0" w:line="240" w:lineRule="auto"/>
              <w:ind w:left="428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E77D2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E77D2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Pr="00E77D2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أثبت</w: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أنه من أجل كل عدد حقيقي</w:t>
            </w:r>
            <w:r w:rsidRPr="00E77D20">
              <w:rPr>
                <w:b/>
                <w:bCs/>
                <w:color w:val="FF0000"/>
                <w:position w:val="-6"/>
              </w:rPr>
              <w:object w:dxaOrig="200" w:dyaOrig="220" w14:anchorId="1DEE5FF3">
                <v:shape id="_x0000_i1227" type="#_x0000_t75" style="width:9.75pt;height:11.25pt" o:ole="">
                  <v:imagedata r:id="rId95" o:title=""/>
                </v:shape>
                <o:OLEObject Type="Embed" ProgID="Equation.DSMT4" ShapeID="_x0000_i1227" DrawAspect="Content" ObjectID="_1739691288" r:id="rId344"/>
              </w:objec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E77D2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E77D20">
              <w:rPr>
                <w:b/>
                <w:bCs/>
                <w:color w:val="FF0000"/>
                <w:position w:val="-24"/>
              </w:rPr>
              <w:object w:dxaOrig="1800" w:dyaOrig="620" w14:anchorId="5CE3AB3E">
                <v:shape id="_x0000_i1228" type="#_x0000_t75" style="width:90pt;height:30.75pt" o:ole="">
                  <v:imagedata r:id="rId101" o:title=""/>
                </v:shape>
                <o:OLEObject Type="Embed" ProgID="Equation.DSMT4" ShapeID="_x0000_i1228" DrawAspect="Content" ObjectID="_1739691289" r:id="rId345"/>
              </w:objec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40199F90" w14:textId="77777777" w:rsidR="00E77D20" w:rsidRDefault="00E77D20" w:rsidP="00E77D20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E77D20">
              <w:rPr>
                <w:b/>
                <w:bCs/>
                <w:color w:val="FF0000"/>
                <w:position w:val="-24"/>
              </w:rPr>
              <w:object w:dxaOrig="6340" w:dyaOrig="720" w14:anchorId="4F8758D4">
                <v:shape id="_x0000_i1229" type="#_x0000_t75" style="width:317.25pt;height:36pt" o:ole="">
                  <v:imagedata r:id="rId346" o:title=""/>
                </v:shape>
                <o:OLEObject Type="Embed" ProgID="Equation.DSMT4" ShapeID="_x0000_i1229" DrawAspect="Content" ObjectID="_1739691290" r:id="rId347"/>
              </w:object>
            </w:r>
          </w:p>
          <w:p w14:paraId="7DDCE448" w14:textId="6114D8A0" w:rsidR="0000573D" w:rsidRDefault="00E77D20" w:rsidP="00E77D20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E77D20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ب- أثبت أن </w:t>
            </w:r>
            <w:r w:rsidRPr="00E77D20">
              <w:rPr>
                <w:b/>
                <w:bCs/>
                <w:color w:val="FF0000"/>
                <w:position w:val="-18"/>
              </w:rPr>
              <w:object w:dxaOrig="600" w:dyaOrig="499" w14:anchorId="252D4BAE">
                <v:shape id="_x0000_i1230" type="#_x0000_t75" style="width:29.25pt;height:24pt" o:ole="">
                  <v:imagedata r:id="rId87" o:title=""/>
                </v:shape>
                <o:OLEObject Type="Embed" ProgID="Equation.DSMT4" ShapeID="_x0000_i1230" DrawAspect="Content" ObjectID="_1739691291" r:id="rId348"/>
              </w:objec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يقبل مستقيما مقاربا </w:t>
            </w:r>
            <w:r w:rsidRPr="00E77D20">
              <w:rPr>
                <w:b/>
                <w:bCs/>
                <w:color w:val="FF0000"/>
                <w:position w:val="-14"/>
              </w:rPr>
              <w:object w:dxaOrig="460" w:dyaOrig="420" w14:anchorId="55BD2A1A">
                <v:shape id="_x0000_i1231" type="#_x0000_t75" style="width:22.5pt;height:20.25pt" o:ole="">
                  <v:imagedata r:id="rId104" o:title=""/>
                </v:shape>
                <o:OLEObject Type="Embed" ProgID="Equation.DSMT4" ShapeID="_x0000_i1231" DrawAspect="Content" ObjectID="_1739691292" r:id="rId349"/>
              </w:object>
            </w:r>
            <w:r w:rsidRPr="00E77D20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يطلب تعيين معادلته.</w:t>
            </w:r>
          </w:p>
          <w:p w14:paraId="6403866F" w14:textId="39E6875C" w:rsidR="00795A75" w:rsidRDefault="00CD710F" w:rsidP="00E77D20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لدينا:  </w:t>
            </w:r>
            <w:r w:rsidR="00795A75" w:rsidRPr="00795A75">
              <w:rPr>
                <w:rFonts w:cstheme="minorHAnsi"/>
                <w:position w:val="-24"/>
                <w:sz w:val="28"/>
                <w:szCs w:val="28"/>
              </w:rPr>
              <w:object w:dxaOrig="3300" w:dyaOrig="620" w14:anchorId="5138093E">
                <v:shape id="_x0000_i1232" type="#_x0000_t75" style="width:165pt;height:30.75pt" o:ole="">
                  <v:imagedata r:id="rId350" o:title=""/>
                </v:shape>
                <o:OLEObject Type="Embed" ProgID="Equation.DSMT4" ShapeID="_x0000_i1232" DrawAspect="Content" ObjectID="_1739691293" r:id="rId351"/>
              </w:object>
            </w:r>
            <w:r w:rsidR="00795A75" w:rsidRPr="00795A75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77C75E52" w14:textId="5BE3AA97" w:rsidR="00E77D20" w:rsidRDefault="00795A75" w:rsidP="00795A75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795A75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ومنه المستقيم </w:t>
            </w:r>
            <w:r w:rsidRPr="00795A75">
              <w:rPr>
                <w:rFonts w:cstheme="minorHAnsi"/>
                <w:position w:val="-14"/>
                <w:sz w:val="28"/>
                <w:szCs w:val="28"/>
              </w:rPr>
              <w:object w:dxaOrig="460" w:dyaOrig="420" w14:anchorId="7B34DD40">
                <v:shape id="_x0000_i1233" type="#_x0000_t75" style="width:22.5pt;height:20.25pt" o:ole="">
                  <v:imagedata r:id="rId104" o:title=""/>
                </v:shape>
                <o:OLEObject Type="Embed" ProgID="Equation.DSMT4" ShapeID="_x0000_i1233" DrawAspect="Content" ObjectID="_1739691294" r:id="rId352"/>
              </w:object>
            </w:r>
            <w:r w:rsidRPr="00795A75">
              <w:rPr>
                <w:rFonts w:cstheme="minorHAnsi"/>
                <w:sz w:val="28"/>
                <w:szCs w:val="28"/>
                <w:rtl/>
              </w:rPr>
              <w:t xml:space="preserve"> ذا المعادلة </w:t>
            </w:r>
            <w:r w:rsidRPr="00795A75">
              <w:rPr>
                <w:rFonts w:cstheme="minorHAnsi"/>
                <w:position w:val="-10"/>
                <w:sz w:val="28"/>
                <w:szCs w:val="28"/>
              </w:rPr>
              <w:object w:dxaOrig="720" w:dyaOrig="260" w14:anchorId="45141064">
                <v:shape id="_x0000_i1234" type="#_x0000_t75" style="width:36pt;height:12.75pt" o:ole="">
                  <v:imagedata r:id="rId353" o:title=""/>
                </v:shape>
                <o:OLEObject Type="Embed" ProgID="Equation.DSMT4" ShapeID="_x0000_i1234" DrawAspect="Content" ObjectID="_1739691295" r:id="rId354"/>
              </w:object>
            </w:r>
            <w:r w:rsidRPr="00795A75">
              <w:rPr>
                <w:rFonts w:cstheme="minorHAnsi"/>
                <w:sz w:val="28"/>
                <w:szCs w:val="28"/>
                <w:rtl/>
              </w:rPr>
              <w:t xml:space="preserve"> مستقيم مقارب مائل للمنحنى </w:t>
            </w:r>
            <w:r w:rsidRPr="00795A75">
              <w:rPr>
                <w:rFonts w:cstheme="minorHAnsi"/>
                <w:b/>
                <w:bCs/>
                <w:color w:val="FF0000"/>
                <w:position w:val="-18"/>
                <w:sz w:val="28"/>
                <w:szCs w:val="28"/>
              </w:rPr>
              <w:object w:dxaOrig="600" w:dyaOrig="499" w14:anchorId="4765D490">
                <v:shape id="_x0000_i1235" type="#_x0000_t75" style="width:29.25pt;height:24pt" o:ole="">
                  <v:imagedata r:id="rId87" o:title=""/>
                </v:shape>
                <o:OLEObject Type="Embed" ProgID="Equation.DSMT4" ShapeID="_x0000_i1235" DrawAspect="Content" ObjectID="_1739691296" r:id="rId355"/>
              </w:object>
            </w:r>
          </w:p>
          <w:p w14:paraId="48143859" w14:textId="77777777" w:rsidR="00CD710F" w:rsidRDefault="00CD710F" w:rsidP="00CD710F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02A32EA" w14:textId="77777777" w:rsidR="00CD710F" w:rsidRPr="00795A75" w:rsidRDefault="00CD710F" w:rsidP="00CD710F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7A958296" w14:textId="7B6ABADF" w:rsidR="0000573D" w:rsidRPr="005353C7" w:rsidRDefault="005353C7" w:rsidP="005353C7">
            <w:pPr>
              <w:pStyle w:val="Paragraphedeliste"/>
              <w:numPr>
                <w:ilvl w:val="0"/>
                <w:numId w:val="41"/>
              </w:numPr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5353C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أدرس وضعية المنحنى</w:t>
            </w:r>
            <w:r w:rsidRPr="005353C7">
              <w:rPr>
                <w:position w:val="-18"/>
              </w:rPr>
              <w:object w:dxaOrig="600" w:dyaOrig="499" w14:anchorId="1CB09A53">
                <v:shape id="_x0000_i1236" type="#_x0000_t75" style="width:29.25pt;height:24pt" o:ole="">
                  <v:imagedata r:id="rId87" o:title=""/>
                </v:shape>
                <o:OLEObject Type="Embed" ProgID="Equation.DSMT4" ShapeID="_x0000_i1236" DrawAspect="Content" ObjectID="_1739691297" r:id="rId356"/>
              </w:object>
            </w:r>
            <w:r w:rsidRPr="005353C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بالنسبة للمستقيم</w:t>
            </w:r>
            <w:r w:rsidRPr="005353C7">
              <w:rPr>
                <w:position w:val="-14"/>
              </w:rPr>
              <w:object w:dxaOrig="460" w:dyaOrig="420" w14:anchorId="3E1D29C9">
                <v:shape id="_x0000_i1237" type="#_x0000_t75" style="width:22.5pt;height:20.25pt" o:ole="">
                  <v:imagedata r:id="rId104" o:title=""/>
                </v:shape>
                <o:OLEObject Type="Embed" ProgID="Equation.DSMT4" ShapeID="_x0000_i1237" DrawAspect="Content" ObjectID="_1739691298" r:id="rId357"/>
              </w:object>
            </w:r>
            <w:r w:rsidRPr="005353C7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58C0E6FF" w14:textId="4EFE6AA0" w:rsidR="005353C7" w:rsidRPr="005353C7" w:rsidRDefault="005353C7" w:rsidP="005353C7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 w:rsidRPr="005353C7">
              <w:rPr>
                <w:rFonts w:eastAsia="Calibri" w:cstheme="minorHAnsi" w:hint="cs"/>
                <w:sz w:val="28"/>
                <w:szCs w:val="28"/>
                <w:rtl/>
              </w:rPr>
              <w:t xml:space="preserve">دراسة إشارة </w:t>
            </w:r>
            <w:proofErr w:type="gramStart"/>
            <w:r w:rsidR="00CD710F" w:rsidRPr="005353C7">
              <w:rPr>
                <w:rFonts w:eastAsia="Calibri" w:cstheme="minorHAnsi" w:hint="cs"/>
                <w:sz w:val="28"/>
                <w:szCs w:val="28"/>
                <w:rtl/>
              </w:rPr>
              <w:t>الفرق:</w:t>
            </w:r>
            <w:r w:rsidR="00CD710F">
              <w:rPr>
                <w:rFonts w:eastAsia="Calibri" w:cstheme="minorHAnsi" w:hint="cs"/>
                <w:sz w:val="28"/>
                <w:szCs w:val="28"/>
                <w:rtl/>
              </w:rPr>
              <w:t xml:space="preserve">  </w:t>
            </w: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</w:t>
            </w:r>
            <w:proofErr w:type="gramEnd"/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   </w:t>
            </w:r>
            <w:r w:rsidRPr="005353C7">
              <w:rPr>
                <w:rFonts w:cstheme="minorHAnsi"/>
                <w:position w:val="-24"/>
                <w:sz w:val="28"/>
                <w:szCs w:val="28"/>
              </w:rPr>
              <w:object w:dxaOrig="1680" w:dyaOrig="620" w14:anchorId="47C5B2E5">
                <v:shape id="_x0000_i1238" type="#_x0000_t75" style="width:84pt;height:30.75pt" o:ole="">
                  <v:imagedata r:id="rId358" o:title=""/>
                </v:shape>
                <o:OLEObject Type="Embed" ProgID="Equation.DSMT4" ShapeID="_x0000_i1238" DrawAspect="Content" ObjectID="_1739691299" r:id="rId359"/>
              </w:object>
            </w:r>
            <w:r w:rsidRPr="005353C7">
              <w:rPr>
                <w:rFonts w:cstheme="minorHAnsi"/>
                <w:sz w:val="28"/>
                <w:szCs w:val="28"/>
                <w:rtl/>
              </w:rPr>
              <w:t xml:space="preserve">  </w:t>
            </w:r>
          </w:p>
          <w:p w14:paraId="2BA7ACBC" w14:textId="091C9035" w:rsidR="005353C7" w:rsidRPr="00CD710F" w:rsidRDefault="005353C7" w:rsidP="00CD710F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5353C7">
              <w:rPr>
                <w:rFonts w:eastAsia="Calibri" w:cstheme="minorHAnsi"/>
                <w:sz w:val="28"/>
                <w:szCs w:val="28"/>
                <w:rtl/>
              </w:rPr>
              <w:t xml:space="preserve">إشارة الفرق </w:t>
            </w:r>
            <w:r w:rsidRPr="005353C7">
              <w:rPr>
                <w:rFonts w:cstheme="minorHAnsi"/>
                <w:position w:val="-10"/>
                <w:sz w:val="28"/>
                <w:szCs w:val="28"/>
              </w:rPr>
              <w:object w:dxaOrig="880" w:dyaOrig="320" w14:anchorId="029C69DA">
                <v:shape id="_x0000_i1239" type="#_x0000_t75" style="width:44.25pt;height:15.75pt" o:ole="">
                  <v:imagedata r:id="rId360" o:title=""/>
                </v:shape>
                <o:OLEObject Type="Embed" ProgID="Equation.DSMT4" ShapeID="_x0000_i1239" DrawAspect="Content" ObjectID="_1739691300" r:id="rId361"/>
              </w:object>
            </w:r>
            <w:r w:rsidRPr="005353C7">
              <w:rPr>
                <w:rFonts w:cstheme="minorHAnsi"/>
                <w:sz w:val="28"/>
                <w:szCs w:val="28"/>
                <w:rtl/>
              </w:rPr>
              <w:t xml:space="preserve"> من إشارة البسط ومنه:</w:t>
            </w:r>
          </w:p>
          <w:p w14:paraId="71ADCAD8" w14:textId="334BBECD" w:rsidR="005353C7" w:rsidRDefault="005353C7" w:rsidP="005353C7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Ind w:w="1696" w:type="dxa"/>
              <w:tblLook w:val="04A0" w:firstRow="1" w:lastRow="0" w:firstColumn="1" w:lastColumn="0" w:noHBand="0" w:noVBand="1"/>
            </w:tblPr>
            <w:tblGrid>
              <w:gridCol w:w="3286"/>
              <w:gridCol w:w="1250"/>
            </w:tblGrid>
            <w:tr w:rsidR="005353C7" w14:paraId="3F5D0617" w14:textId="77777777" w:rsidTr="005353C7">
              <w:tc>
                <w:tcPr>
                  <w:tcW w:w="3286" w:type="dxa"/>
                </w:tcPr>
                <w:p w14:paraId="4739D0E4" w14:textId="207D9927" w:rsidR="005353C7" w:rsidRDefault="005353C7" w:rsidP="005353C7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8106E">
                    <w:rPr>
                      <w:position w:val="-4"/>
                    </w:rPr>
                    <w:object w:dxaOrig="380" w:dyaOrig="220" w14:anchorId="6C10F198">
                      <v:shape id="_x0000_i1240" type="#_x0000_t75" style="width:18.75pt;height:11.25pt" o:ole="">
                        <v:imagedata r:id="rId362" o:title=""/>
                      </v:shape>
                      <o:OLEObject Type="Embed" ProgID="Equation.DSMT4" ShapeID="_x0000_i1240" DrawAspect="Content" ObjectID="_1739691301" r:id="rId363"/>
                    </w:object>
                  </w:r>
                  <w:r>
                    <w:rPr>
                      <w:rFonts w:hint="cs"/>
                      <w:rtl/>
                    </w:rPr>
                    <w:t xml:space="preserve">               </w:t>
                  </w:r>
                  <w:r w:rsidRPr="00E8106E">
                    <w:rPr>
                      <w:position w:val="-4"/>
                    </w:rPr>
                    <w:object w:dxaOrig="320" w:dyaOrig="260" w14:anchorId="4821ED83">
                      <v:shape id="_x0000_i1241" type="#_x0000_t75" style="width:15.75pt;height:12.75pt" o:ole="">
                        <v:imagedata r:id="rId364" o:title=""/>
                      </v:shape>
                      <o:OLEObject Type="Embed" ProgID="Equation.DSMT4" ShapeID="_x0000_i1241" DrawAspect="Content" ObjectID="_1739691302" r:id="rId365"/>
                    </w:object>
                  </w:r>
                  <w:r>
                    <w:rPr>
                      <w:rFonts w:hint="cs"/>
                      <w:rtl/>
                    </w:rPr>
                    <w:t xml:space="preserve">                </w:t>
                  </w:r>
                  <w:r w:rsidRPr="00E8106E">
                    <w:rPr>
                      <w:position w:val="-4"/>
                    </w:rPr>
                    <w:object w:dxaOrig="380" w:dyaOrig="200" w14:anchorId="53B6A24F">
                      <v:shape id="_x0000_i1242" type="#_x0000_t75" style="width:18.75pt;height:9.75pt" o:ole="">
                        <v:imagedata r:id="rId366" o:title=""/>
                      </v:shape>
                      <o:OLEObject Type="Embed" ProgID="Equation.DSMT4" ShapeID="_x0000_i1242" DrawAspect="Content" ObjectID="_1739691303" r:id="rId367"/>
                    </w:object>
                  </w:r>
                </w:p>
              </w:tc>
              <w:tc>
                <w:tcPr>
                  <w:tcW w:w="1250" w:type="dxa"/>
                </w:tcPr>
                <w:p w14:paraId="100F8B3B" w14:textId="108C816A" w:rsidR="005353C7" w:rsidRDefault="005353C7" w:rsidP="005353C7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8"/>
                      <w:szCs w:val="28"/>
                      <w:lang w:bidi="ar-DZ"/>
                    </w:rPr>
                  </w:pPr>
                  <w:r w:rsidRPr="00E8106E">
                    <w:rPr>
                      <w:position w:val="-6"/>
                    </w:rPr>
                    <w:object w:dxaOrig="200" w:dyaOrig="220" w14:anchorId="6CD3B325">
                      <v:shape id="_x0000_i1243" type="#_x0000_t75" style="width:9.75pt;height:11.25pt" o:ole="">
                        <v:imagedata r:id="rId368" o:title=""/>
                      </v:shape>
                      <o:OLEObject Type="Embed" ProgID="Equation.DSMT4" ShapeID="_x0000_i1243" DrawAspect="Content" ObjectID="_1739691304" r:id="rId369"/>
                    </w:object>
                  </w:r>
                </w:p>
              </w:tc>
            </w:tr>
            <w:tr w:rsidR="005353C7" w14:paraId="31937AF6" w14:textId="77777777" w:rsidTr="005353C7">
              <w:tc>
                <w:tcPr>
                  <w:tcW w:w="3286" w:type="dxa"/>
                </w:tcPr>
                <w:p w14:paraId="6EBF67E9" w14:textId="5ECC74D2" w:rsidR="005353C7" w:rsidRDefault="005353C7" w:rsidP="005353C7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 xml:space="preserve">          +         0          </w:t>
                  </w:r>
                  <w:r w:rsidRPr="007F3278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1250" w:type="dxa"/>
                </w:tcPr>
                <w:p w14:paraId="40024164" w14:textId="1A667EED" w:rsidR="005353C7" w:rsidRDefault="005353C7" w:rsidP="005353C7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 w:rsidRPr="00E8106E">
                    <w:rPr>
                      <w:position w:val="-10"/>
                    </w:rPr>
                    <w:object w:dxaOrig="880" w:dyaOrig="320" w14:anchorId="29220D57">
                      <v:shape id="_x0000_i1244" type="#_x0000_t75" style="width:44.25pt;height:15.75pt" o:ole="">
                        <v:imagedata r:id="rId370" o:title=""/>
                      </v:shape>
                      <o:OLEObject Type="Embed" ProgID="Equation.DSMT4" ShapeID="_x0000_i1244" DrawAspect="Content" ObjectID="_1739691305" r:id="rId371"/>
                    </w:object>
                  </w:r>
                </w:p>
              </w:tc>
            </w:tr>
            <w:tr w:rsidR="005353C7" w14:paraId="4779A888" w14:textId="77777777" w:rsidTr="005353C7">
              <w:tc>
                <w:tcPr>
                  <w:tcW w:w="3286" w:type="dxa"/>
                </w:tcPr>
                <w:p w14:paraId="2B35BC19" w14:textId="477DDDA7" w:rsidR="00F968B1" w:rsidRPr="00F968B1" w:rsidRDefault="00F968B1" w:rsidP="00F968B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F968B1">
                    <w:rPr>
                      <w:rFonts w:eastAsia="Calibri" w:cstheme="minorHAnsi"/>
                      <w:noProof/>
                      <w:sz w:val="24"/>
                      <w:szCs w:val="24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28509D73" wp14:editId="0EF40AE4">
                            <wp:simplePos x="0" y="0"/>
                            <wp:positionH relativeFrom="column">
                              <wp:posOffset>1070610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381000" cy="723900"/>
                            <wp:effectExtent l="0" t="0" r="19050" b="19050"/>
                            <wp:wrapNone/>
                            <wp:docPr id="17" name="Connecteur droit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81000" cy="7239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ABE1E5A" id="Connecteur droit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2.45pt" to="114.3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" strokecolor="#4579b8 [3044]"/>
                        </w:pict>
                      </mc:Fallback>
                    </mc:AlternateContent>
                  </w:r>
                  <w:r w:rsidRPr="00F968B1">
                    <w:rPr>
                      <w:rFonts w:eastAsia="Calibri" w:cstheme="minorHAnsi"/>
                      <w:noProof/>
                      <w:sz w:val="24"/>
                      <w:szCs w:val="24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8D9CBAC" wp14:editId="7D28F777">
                            <wp:simplePos x="0" y="0"/>
                            <wp:positionH relativeFrom="column">
                              <wp:posOffset>765809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238125" cy="752475"/>
                            <wp:effectExtent l="0" t="0" r="28575" b="28575"/>
                            <wp:wrapNone/>
                            <wp:docPr id="16" name="Connecteur droit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38125" cy="7524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6B0B4EF" id="Connecteur droit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2.65pt" to="79.0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" strokecolor="black [3040]"/>
                        </w:pict>
                      </mc:Fallback>
                    </mc:AlternateContent>
                  </w:r>
                  <w:r w:rsidRPr="00F968B1">
                    <w:rPr>
                      <w:position w:val="-18"/>
                      <w:sz w:val="24"/>
                      <w:szCs w:val="24"/>
                    </w:rPr>
                    <w:object w:dxaOrig="600" w:dyaOrig="499" w14:anchorId="433458BC">
                      <v:shape id="_x0000_i1245" type="#_x0000_t75" style="width:29.25pt;height:24pt" o:ole="">
                        <v:imagedata r:id="rId87" o:title=""/>
                      </v:shape>
                      <o:OLEObject Type="Embed" ProgID="Equation.DSMT4" ShapeID="_x0000_i1245" DrawAspect="Content" ObjectID="_1739691306" r:id="rId372"/>
                    </w:object>
                  </w: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فوق                </w:t>
                  </w:r>
                  <w:r w:rsidRPr="00F968B1">
                    <w:rPr>
                      <w:position w:val="-18"/>
                      <w:sz w:val="24"/>
                      <w:szCs w:val="24"/>
                    </w:rPr>
                    <w:object w:dxaOrig="600" w:dyaOrig="499" w14:anchorId="535919BF">
                      <v:shape id="_x0000_i1246" type="#_x0000_t75" style="width:29.25pt;height:24pt" o:ole="">
                        <v:imagedata r:id="rId87" o:title=""/>
                      </v:shape>
                      <o:OLEObject Type="Embed" ProgID="Equation.DSMT4" ShapeID="_x0000_i1246" DrawAspect="Content" ObjectID="_1739691307" r:id="rId373"/>
                    </w:object>
                  </w: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تحت </w:t>
                  </w:r>
                </w:p>
                <w:p w14:paraId="484573FD" w14:textId="4042C033" w:rsidR="00F968B1" w:rsidRPr="00F968B1" w:rsidRDefault="00F968B1" w:rsidP="00F968B1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4"/>
                      <w:szCs w:val="24"/>
                      <w:rtl/>
                    </w:rPr>
                  </w:pPr>
                  <w:r w:rsidRPr="00F968B1">
                    <w:rPr>
                      <w:position w:val="-14"/>
                      <w:sz w:val="24"/>
                      <w:szCs w:val="24"/>
                    </w:rPr>
                    <w:object w:dxaOrig="460" w:dyaOrig="420" w14:anchorId="670F22E5">
                      <v:shape id="_x0000_i1247" type="#_x0000_t75" style="width:22.5pt;height:20.25pt" o:ole="">
                        <v:imagedata r:id="rId104" o:title=""/>
                      </v:shape>
                      <o:OLEObject Type="Embed" ProgID="Equation.DSMT4" ShapeID="_x0000_i1247" DrawAspect="Content" ObjectID="_1739691308" r:id="rId374"/>
                    </w:object>
                  </w: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 xml:space="preserve">            تقاطع             </w:t>
                  </w:r>
                  <w:r w:rsidRPr="00F968B1">
                    <w:rPr>
                      <w:position w:val="-14"/>
                      <w:sz w:val="24"/>
                      <w:szCs w:val="24"/>
                    </w:rPr>
                    <w:object w:dxaOrig="460" w:dyaOrig="420" w14:anchorId="62B37BBD">
                      <v:shape id="_x0000_i1248" type="#_x0000_t75" style="width:22.5pt;height:20.25pt" o:ole="">
                        <v:imagedata r:id="rId104" o:title=""/>
                      </v:shape>
                      <o:OLEObject Type="Embed" ProgID="Equation.DSMT4" ShapeID="_x0000_i1248" DrawAspect="Content" ObjectID="_1739691309" r:id="rId375"/>
                    </w:object>
                  </w:r>
                </w:p>
                <w:p w14:paraId="01E0FCD9" w14:textId="4A7709AB" w:rsidR="005353C7" w:rsidRDefault="005353C7" w:rsidP="005353C7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50" w:type="dxa"/>
                </w:tcPr>
                <w:p w14:paraId="2F50BD44" w14:textId="56415E72" w:rsidR="005353C7" w:rsidRDefault="005353C7" w:rsidP="005353C7">
                  <w:pPr>
                    <w:pStyle w:val="Paragraphedeliste"/>
                    <w:tabs>
                      <w:tab w:val="left" w:pos="3874"/>
                    </w:tabs>
                    <w:bidi/>
                    <w:spacing w:after="0" w:line="240" w:lineRule="auto"/>
                    <w:ind w:left="0"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>الوضع النسبي</w:t>
                  </w:r>
                </w:p>
              </w:tc>
            </w:tr>
          </w:tbl>
          <w:p w14:paraId="7BE37B89" w14:textId="77777777" w:rsidR="005353C7" w:rsidRPr="005353C7" w:rsidRDefault="005353C7" w:rsidP="00777152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145"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586D0F07" w14:textId="68E23905" w:rsidR="0000573D" w:rsidRPr="00D01C8F" w:rsidRDefault="00777152" w:rsidP="00777152">
            <w:pPr>
              <w:pStyle w:val="Paragraphedeliste"/>
              <w:numPr>
                <w:ilvl w:val="0"/>
                <w:numId w:val="44"/>
              </w:numPr>
              <w:tabs>
                <w:tab w:val="left" w:pos="3874"/>
              </w:tabs>
              <w:bidi/>
              <w:spacing w:after="0" w:line="240" w:lineRule="auto"/>
              <w:ind w:left="42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777152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بين أن المنحنى</w:t>
            </w:r>
            <w:r w:rsidRPr="00777152">
              <w:rPr>
                <w:rFonts w:cstheme="minorHAnsi"/>
                <w:b/>
                <w:bCs/>
                <w:color w:val="FF0000"/>
                <w:position w:val="-18"/>
                <w:sz w:val="28"/>
                <w:szCs w:val="28"/>
              </w:rPr>
              <w:object w:dxaOrig="600" w:dyaOrig="499" w14:anchorId="3B689F36">
                <v:shape id="_x0000_i1249" type="#_x0000_t75" style="width:29.25pt;height:24pt" o:ole="">
                  <v:imagedata r:id="rId87" o:title=""/>
                </v:shape>
                <o:OLEObject Type="Embed" ProgID="Equation.DSMT4" ShapeID="_x0000_i1249" DrawAspect="Content" ObjectID="_1739691310" r:id="rId376"/>
              </w:object>
            </w:r>
            <w:r w:rsidRPr="00777152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يقبل </w:t>
            </w:r>
            <w:r w:rsidRPr="00777152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مماسين موازيين للم</w:t>
            </w:r>
            <w:r w:rsidRPr="00D01C8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ستقيم </w:t>
            </w:r>
            <w:r w:rsidRPr="00D01C8F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460" w:dyaOrig="420" w14:anchorId="37B0AACB">
                <v:shape id="_x0000_i1250" type="#_x0000_t75" style="width:22.5pt;height:20.25pt" o:ole="">
                  <v:imagedata r:id="rId104" o:title=""/>
                </v:shape>
                <o:OLEObject Type="Embed" ProgID="Equation.DSMT4" ShapeID="_x0000_i1250" DrawAspect="Content" ObjectID="_1739691311" r:id="rId377"/>
              </w:object>
            </w:r>
            <w:r w:rsidRPr="00D01C8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49B26283" w14:textId="041CF285" w:rsidR="00777152" w:rsidRPr="001C3C0D" w:rsidRDefault="00777152" w:rsidP="00777152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1C3C0D">
              <w:rPr>
                <w:rFonts w:cstheme="minorHAnsi"/>
                <w:position w:val="-10"/>
                <w:sz w:val="28"/>
                <w:szCs w:val="28"/>
              </w:rPr>
              <w:object w:dxaOrig="1060" w:dyaOrig="320" w14:anchorId="2D74C6BB">
                <v:shape id="_x0000_i1251" type="#_x0000_t75" style="width:53.25pt;height:15.75pt" o:ole="">
                  <v:imagedata r:id="rId378" o:title=""/>
                </v:shape>
                <o:OLEObject Type="Embed" ProgID="Equation.DSMT4" ShapeID="_x0000_i1251" DrawAspect="Content" ObjectID="_1739691312" r:id="rId379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1C3C0D" w:rsidRPr="001C3C0D">
              <w:rPr>
                <w:rFonts w:cstheme="minorHAnsi" w:hint="cs"/>
                <w:sz w:val="28"/>
                <w:szCs w:val="28"/>
                <w:rtl/>
              </w:rPr>
              <w:t xml:space="preserve">تكافئ:  </w:t>
            </w:r>
            <w:r w:rsidRPr="001C3C0D">
              <w:rPr>
                <w:rFonts w:cstheme="minorHAnsi"/>
                <w:position w:val="-42"/>
                <w:sz w:val="28"/>
                <w:szCs w:val="28"/>
              </w:rPr>
              <w:object w:dxaOrig="1960" w:dyaOrig="840" w14:anchorId="11FE073F">
                <v:shape id="_x0000_i1252" type="#_x0000_t75" style="width:98.25pt;height:42pt" o:ole="">
                  <v:imagedata r:id="rId380" o:title=""/>
                </v:shape>
                <o:OLEObject Type="Embed" ProgID="Equation.DSMT4" ShapeID="_x0000_i1252" DrawAspect="Content" ObjectID="_1739691313" r:id="rId381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 ومنه :  </w:t>
            </w:r>
            <w:r w:rsidRPr="001C3C0D">
              <w:rPr>
                <w:rFonts w:cstheme="minorHAnsi"/>
                <w:position w:val="-42"/>
                <w:sz w:val="28"/>
                <w:szCs w:val="28"/>
              </w:rPr>
              <w:object w:dxaOrig="2120" w:dyaOrig="840" w14:anchorId="5B2B159A">
                <v:shape id="_x0000_i1253" type="#_x0000_t75" style="width:105.75pt;height:42pt" o:ole="">
                  <v:imagedata r:id="rId382" o:title=""/>
                </v:shape>
                <o:OLEObject Type="Embed" ProgID="Equation.DSMT4" ShapeID="_x0000_i1253" DrawAspect="Content" ObjectID="_1739691314" r:id="rId383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19CA7C37" w14:textId="080BFEA9" w:rsidR="00777152" w:rsidRPr="001C3C0D" w:rsidRDefault="00777152" w:rsidP="00777152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u w:val="single"/>
                <w:rtl/>
              </w:rPr>
            </w:pPr>
          </w:p>
          <w:p w14:paraId="4F35411B" w14:textId="389228C9" w:rsidR="00777152" w:rsidRPr="001C3C0D" w:rsidRDefault="00777152" w:rsidP="00777152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1C3C0D">
              <w:rPr>
                <w:rFonts w:eastAsia="Calibri" w:cstheme="minorHAnsi"/>
                <w:sz w:val="28"/>
                <w:szCs w:val="28"/>
                <w:u w:val="single"/>
                <w:rtl/>
              </w:rPr>
              <w:t xml:space="preserve">ومنه:  </w:t>
            </w:r>
            <w:r w:rsidRPr="001C3C0D">
              <w:rPr>
                <w:rFonts w:cstheme="minorHAnsi"/>
                <w:position w:val="-42"/>
                <w:sz w:val="28"/>
                <w:szCs w:val="28"/>
              </w:rPr>
              <w:object w:dxaOrig="3120" w:dyaOrig="840" w14:anchorId="40427CFD">
                <v:shape id="_x0000_i1254" type="#_x0000_t75" style="width:156pt;height:42pt" o:ole="">
                  <v:imagedata r:id="rId384" o:title=""/>
                </v:shape>
                <o:OLEObject Type="Embed" ProgID="Equation.DSMT4" ShapeID="_x0000_i1254" DrawAspect="Content" ObjectID="_1739691315" r:id="rId385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1C3C0D" w:rsidRPr="001C3C0D">
              <w:rPr>
                <w:rFonts w:cstheme="minorHAnsi" w:hint="cs"/>
                <w:sz w:val="28"/>
                <w:szCs w:val="28"/>
                <w:rtl/>
              </w:rPr>
              <w:t>ومنه:</w: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C3C0D">
              <w:rPr>
                <w:rFonts w:cstheme="minorHAnsi"/>
                <w:position w:val="-42"/>
                <w:sz w:val="28"/>
                <w:szCs w:val="28"/>
              </w:rPr>
              <w:object w:dxaOrig="1579" w:dyaOrig="840" w14:anchorId="3BD76896">
                <v:shape id="_x0000_i1255" type="#_x0000_t75" style="width:78.75pt;height:42pt" o:ole="">
                  <v:imagedata r:id="rId386" o:title=""/>
                </v:shape>
                <o:OLEObject Type="Embed" ProgID="Equation.DSMT4" ShapeID="_x0000_i1255" DrawAspect="Content" ObjectID="_1739691316" r:id="rId387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تكافئ:  </w:t>
            </w:r>
            <w:r w:rsidRPr="001C3C0D">
              <w:rPr>
                <w:rFonts w:cstheme="minorHAnsi"/>
                <w:position w:val="-6"/>
                <w:sz w:val="28"/>
                <w:szCs w:val="28"/>
              </w:rPr>
              <w:object w:dxaOrig="1540" w:dyaOrig="320" w14:anchorId="677F8515">
                <v:shape id="_x0000_i1256" type="#_x0000_t75" style="width:77.25pt;height:15.75pt" o:ole="">
                  <v:imagedata r:id="rId388" o:title=""/>
                </v:shape>
                <o:OLEObject Type="Embed" ProgID="Equation.DSMT4" ShapeID="_x0000_i1256" DrawAspect="Content" ObjectID="_1739691317" r:id="rId389"/>
              </w:object>
            </w:r>
          </w:p>
          <w:p w14:paraId="28C8EFC1" w14:textId="65909B27" w:rsidR="00777152" w:rsidRPr="001C3C0D" w:rsidRDefault="00777152" w:rsidP="00777152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u w:val="single"/>
                <w:lang w:bidi="ar-DZ"/>
              </w:rPr>
            </w:pPr>
            <w:r w:rsidRPr="001C3C0D">
              <w:rPr>
                <w:rFonts w:eastAsia="Calibri" w:cstheme="minorHAnsi"/>
                <w:sz w:val="28"/>
                <w:szCs w:val="28"/>
                <w:u w:val="single"/>
                <w:rtl/>
              </w:rPr>
              <w:t xml:space="preserve">ومنه: </w:t>
            </w:r>
            <w:r w:rsidR="00D01C8F" w:rsidRPr="001C3C0D">
              <w:rPr>
                <w:rFonts w:cstheme="minorHAnsi"/>
                <w:position w:val="-6"/>
                <w:sz w:val="28"/>
                <w:szCs w:val="28"/>
              </w:rPr>
              <w:object w:dxaOrig="700" w:dyaOrig="279" w14:anchorId="7436100C">
                <v:shape id="_x0000_i1257" type="#_x0000_t75" style="width:35.25pt;height:14.25pt" o:ole="">
                  <v:imagedata r:id="rId390" o:title=""/>
                </v:shape>
                <o:OLEObject Type="Embed" ProgID="Equation.DSMT4" ShapeID="_x0000_i1257" DrawAspect="Content" ObjectID="_1739691318" r:id="rId391"/>
              </w:object>
            </w:r>
            <w:r w:rsidR="00D01C8F" w:rsidRPr="001C3C0D">
              <w:rPr>
                <w:rFonts w:cstheme="minorHAnsi"/>
                <w:sz w:val="28"/>
                <w:szCs w:val="28"/>
                <w:rtl/>
              </w:rPr>
              <w:t xml:space="preserve">   إ</w:t>
            </w:r>
            <w:r w:rsidR="00D01C8F" w:rsidRPr="001C3C0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="00D01C8F" w:rsidRPr="001C3C0D">
              <w:rPr>
                <w:rFonts w:cstheme="minorHAnsi"/>
                <w:position w:val="-12"/>
                <w:sz w:val="28"/>
                <w:szCs w:val="28"/>
              </w:rPr>
              <w:object w:dxaOrig="1120" w:dyaOrig="400" w14:anchorId="625CD40F">
                <v:shape id="_x0000_i1258" type="#_x0000_t75" style="width:56.25pt;height:20.25pt" o:ole="">
                  <v:imagedata r:id="rId392" o:title=""/>
                </v:shape>
                <o:OLEObject Type="Embed" ProgID="Equation.DSMT4" ShapeID="_x0000_i1258" DrawAspect="Content" ObjectID="_1739691319" r:id="rId393"/>
              </w:object>
            </w:r>
            <w:r w:rsidR="00D01C8F" w:rsidRPr="001C3C0D">
              <w:rPr>
                <w:rFonts w:cstheme="minorHAnsi"/>
                <w:sz w:val="28"/>
                <w:szCs w:val="28"/>
                <w:rtl/>
              </w:rPr>
              <w:t xml:space="preserve">  ،      </w:t>
            </w:r>
            <w:r w:rsidR="00D01C8F" w:rsidRPr="001C3C0D">
              <w:rPr>
                <w:rFonts w:cstheme="minorHAnsi"/>
                <w:position w:val="-12"/>
                <w:sz w:val="28"/>
                <w:szCs w:val="28"/>
              </w:rPr>
              <w:object w:dxaOrig="1280" w:dyaOrig="400" w14:anchorId="646FB695">
                <v:shape id="_x0000_i1259" type="#_x0000_t75" style="width:63.75pt;height:20.25pt" o:ole="">
                  <v:imagedata r:id="rId394" o:title=""/>
                </v:shape>
                <o:OLEObject Type="Embed" ProgID="Equation.DSMT4" ShapeID="_x0000_i1259" DrawAspect="Content" ObjectID="_1739691320" r:id="rId395"/>
              </w:object>
            </w:r>
          </w:p>
          <w:p w14:paraId="5E5CCA03" w14:textId="248B582D" w:rsidR="00777152" w:rsidRDefault="001C3C0D" w:rsidP="00777152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1C3C0D">
              <w:rPr>
                <w:rFonts w:eastAsia="Calibri" w:cstheme="minorHAnsi"/>
                <w:sz w:val="28"/>
                <w:szCs w:val="28"/>
                <w:u w:val="single"/>
                <w:lang w:bidi="ar-DZ"/>
              </w:rPr>
              <w:t xml:space="preserve"> </w:t>
            </w:r>
            <w:r w:rsidRPr="001C3C0D">
              <w:rPr>
                <w:rFonts w:eastAsia="Calibri" w:cstheme="minorHAnsi"/>
                <w:sz w:val="28"/>
                <w:szCs w:val="28"/>
                <w:u w:val="single"/>
                <w:rtl/>
              </w:rPr>
              <w:t xml:space="preserve">ومنه: </w:t>
            </w:r>
            <w:r w:rsidRPr="001C3C0D">
              <w:rPr>
                <w:rFonts w:cstheme="minorHAnsi"/>
                <w:position w:val="-18"/>
                <w:sz w:val="28"/>
                <w:szCs w:val="28"/>
              </w:rPr>
              <w:object w:dxaOrig="600" w:dyaOrig="499" w14:anchorId="24777C6F">
                <v:shape id="_x0000_i1260" type="#_x0000_t75" style="width:29.25pt;height:24pt" o:ole="">
                  <v:imagedata r:id="rId87" o:title=""/>
                </v:shape>
                <o:OLEObject Type="Embed" ProgID="Equation.DSMT4" ShapeID="_x0000_i1260" DrawAspect="Content" ObjectID="_1739691321" r:id="rId396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يقبل مماسين موازيين للمستقيم </w:t>
            </w:r>
            <w:r w:rsidRPr="001C3C0D">
              <w:rPr>
                <w:rFonts w:cstheme="minorHAnsi"/>
                <w:position w:val="-14"/>
                <w:sz w:val="28"/>
                <w:szCs w:val="28"/>
              </w:rPr>
              <w:object w:dxaOrig="460" w:dyaOrig="420" w14:anchorId="16ED7416">
                <v:shape id="_x0000_i1261" type="#_x0000_t75" style="width:22.5pt;height:20.25pt" o:ole="">
                  <v:imagedata r:id="rId104" o:title=""/>
                </v:shape>
                <o:OLEObject Type="Embed" ProgID="Equation.DSMT4" ShapeID="_x0000_i1261" DrawAspect="Content" ObjectID="_1739691322" r:id="rId397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عند النقطتين </w:t>
            </w:r>
            <w:r w:rsidRPr="001C3C0D">
              <w:rPr>
                <w:rFonts w:cstheme="minorHAnsi"/>
                <w:sz w:val="28"/>
                <w:szCs w:val="28"/>
                <w:rtl/>
                <w:lang w:bidi="ar-DZ"/>
              </w:rPr>
              <w:t>ذات الفاصلتين</w:t>
            </w:r>
            <w:r w:rsidR="00BC325F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BC325F" w:rsidRPr="001C3C0D">
              <w:rPr>
                <w:rFonts w:cstheme="minorHAnsi"/>
                <w:position w:val="-12"/>
                <w:sz w:val="28"/>
                <w:szCs w:val="28"/>
              </w:rPr>
              <w:object w:dxaOrig="1120" w:dyaOrig="400" w14:anchorId="7A2A51C1">
                <v:shape id="_x0000_i1262" type="#_x0000_t75" style="width:56.25pt;height:20.25pt" o:ole="">
                  <v:imagedata r:id="rId392" o:title=""/>
                </v:shape>
                <o:OLEObject Type="Embed" ProgID="Equation.DSMT4" ShapeID="_x0000_i1262" DrawAspect="Content" ObjectID="_1739691323" r:id="rId398"/>
              </w:object>
            </w:r>
            <w:r w:rsidRPr="001C3C0D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="00BC325F" w:rsidRPr="001C3C0D">
              <w:rPr>
                <w:rFonts w:cstheme="minorHAnsi"/>
                <w:position w:val="-12"/>
                <w:sz w:val="28"/>
                <w:szCs w:val="28"/>
              </w:rPr>
              <w:object w:dxaOrig="1280" w:dyaOrig="400" w14:anchorId="56D75A2C">
                <v:shape id="_x0000_i1263" type="#_x0000_t75" style="width:63.75pt;height:20.25pt" o:ole="">
                  <v:imagedata r:id="rId394" o:title=""/>
                </v:shape>
                <o:OLEObject Type="Embed" ProgID="Equation.DSMT4" ShapeID="_x0000_i1263" DrawAspect="Content" ObjectID="_1739691324" r:id="rId399"/>
              </w:object>
            </w:r>
            <w:r w:rsidR="00BC325F">
              <w:rPr>
                <w:rFonts w:cstheme="minorHAnsi" w:hint="cs"/>
                <w:sz w:val="28"/>
                <w:szCs w:val="28"/>
                <w:rtl/>
              </w:rPr>
              <w:t xml:space="preserve"> على الترتيب.</w:t>
            </w:r>
          </w:p>
          <w:p w14:paraId="10C28553" w14:textId="754DD3A1" w:rsidR="00BC325F" w:rsidRPr="00F568CA" w:rsidRDefault="00F568CA" w:rsidP="006D0365">
            <w:pPr>
              <w:pStyle w:val="Paragraphedeliste"/>
              <w:numPr>
                <w:ilvl w:val="0"/>
                <w:numId w:val="44"/>
              </w:numPr>
              <w:tabs>
                <w:tab w:val="left" w:pos="3874"/>
              </w:tabs>
              <w:bidi/>
              <w:spacing w:after="0" w:line="240" w:lineRule="auto"/>
              <w:ind w:left="42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568C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أكتب معادلة المماس </w:t>
            </w:r>
            <w:r w:rsidRPr="00F568CA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460" w:dyaOrig="420" w14:anchorId="2D408A16">
                <v:shape id="_x0000_i1264" type="#_x0000_t75" style="width:22.5pt;height:20.25pt" o:ole="">
                  <v:imagedata r:id="rId110" o:title=""/>
                </v:shape>
                <o:OLEObject Type="Embed" ProgID="Equation.DSMT4" ShapeID="_x0000_i1264" DrawAspect="Content" ObjectID="_1739691325" r:id="rId400"/>
              </w:object>
            </w:r>
            <w:r w:rsidRPr="00F568C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للمنحنى </w:t>
            </w:r>
            <w:r w:rsidRPr="00F568CA">
              <w:rPr>
                <w:rFonts w:cstheme="minorHAnsi"/>
                <w:b/>
                <w:bCs/>
                <w:color w:val="FF0000"/>
                <w:position w:val="-18"/>
                <w:sz w:val="28"/>
                <w:szCs w:val="28"/>
              </w:rPr>
              <w:object w:dxaOrig="600" w:dyaOrig="499" w14:anchorId="1FFE2E95">
                <v:shape id="_x0000_i1265" type="#_x0000_t75" style="width:29.25pt;height:24pt" o:ole="">
                  <v:imagedata r:id="rId87" o:title=""/>
                </v:shape>
                <o:OLEObject Type="Embed" ProgID="Equation.DSMT4" ShapeID="_x0000_i1265" DrawAspect="Content" ObjectID="_1739691326" r:id="rId401"/>
              </w:object>
            </w:r>
            <w:r w:rsidRPr="00F568CA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عند النقطة ذات الفاصلة 0.</w:t>
            </w:r>
          </w:p>
          <w:p w14:paraId="266F4331" w14:textId="6BBCE087" w:rsidR="0000573D" w:rsidRDefault="006D0365" w:rsidP="0000573D">
            <w:pPr>
              <w:tabs>
                <w:tab w:val="left" w:pos="3874"/>
              </w:tabs>
              <w:bidi/>
              <w:rPr>
                <w:rtl/>
              </w:rPr>
            </w:pPr>
            <w:r w:rsidRPr="005058EF">
              <w:rPr>
                <w:position w:val="-12"/>
              </w:rPr>
              <w:object w:dxaOrig="2540" w:dyaOrig="360" w14:anchorId="2C1C7C69">
                <v:shape id="_x0000_i1266" type="#_x0000_t75" style="width:126.75pt;height:18pt" o:ole="">
                  <v:imagedata r:id="rId402" o:title=""/>
                </v:shape>
                <o:OLEObject Type="Embed" ProgID="Equation.DSMT4" ShapeID="_x0000_i1266" DrawAspect="Content" ObjectID="_1739691327" r:id="rId403"/>
              </w:object>
            </w:r>
            <w:r>
              <w:rPr>
                <w:rFonts w:hint="cs"/>
                <w:rtl/>
              </w:rPr>
              <w:t xml:space="preserve">  </w:t>
            </w:r>
            <w:proofErr w:type="gramStart"/>
            <w:r>
              <w:rPr>
                <w:rFonts w:hint="cs"/>
                <w:rtl/>
              </w:rPr>
              <w:t>ومنه :</w:t>
            </w:r>
            <w:proofErr w:type="gramEnd"/>
            <w:r>
              <w:rPr>
                <w:rFonts w:hint="cs"/>
                <w:rtl/>
              </w:rPr>
              <w:t xml:space="preserve">  </w:t>
            </w:r>
            <w:r w:rsidRPr="006D0365">
              <w:rPr>
                <w:position w:val="-10"/>
              </w:rPr>
              <w:object w:dxaOrig="2240" w:dyaOrig="320" w14:anchorId="6CA97057">
                <v:shape id="_x0000_i1267" type="#_x0000_t75" style="width:111.75pt;height:15.75pt" o:ole="">
                  <v:imagedata r:id="rId404" o:title=""/>
                </v:shape>
                <o:OLEObject Type="Embed" ProgID="Equation.DSMT4" ShapeID="_x0000_i1267" DrawAspect="Content" ObjectID="_1739691328" r:id="rId405"/>
              </w:object>
            </w:r>
            <w:r>
              <w:rPr>
                <w:rFonts w:hint="cs"/>
                <w:rtl/>
              </w:rPr>
              <w:t xml:space="preserve">  ومنه:  </w:t>
            </w:r>
            <w:r w:rsidRPr="006D0365">
              <w:rPr>
                <w:position w:val="-10"/>
              </w:rPr>
              <w:object w:dxaOrig="580" w:dyaOrig="320" w14:anchorId="3D160FC0">
                <v:shape id="_x0000_i1268" type="#_x0000_t75" style="width:29.25pt;height:15.75pt" o:ole="">
                  <v:imagedata r:id="rId406" o:title=""/>
                </v:shape>
                <o:OLEObject Type="Embed" ProgID="Equation.DSMT4" ShapeID="_x0000_i1268" DrawAspect="Content" ObjectID="_1739691329" r:id="rId407"/>
              </w:object>
            </w:r>
          </w:p>
          <w:p w14:paraId="47FE8A3D" w14:textId="0B0A0EEB" w:rsidR="006D0365" w:rsidRDefault="006D0365" w:rsidP="006D0365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F3E92CE" w14:textId="26914378" w:rsidR="00F61AD6" w:rsidRPr="00F61AD6" w:rsidRDefault="00F61AD6" w:rsidP="00F61AD6">
            <w:pPr>
              <w:pStyle w:val="Paragraphedeliste"/>
              <w:numPr>
                <w:ilvl w:val="0"/>
                <w:numId w:val="44"/>
              </w:numPr>
              <w:bidi/>
              <w:spacing w:after="0" w:line="240" w:lineRule="auto"/>
              <w:ind w:left="428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F61AD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رسم المماس</w:t>
            </w:r>
            <w:r w:rsidRPr="00F61AD6">
              <w:rPr>
                <w:b/>
                <w:bCs/>
                <w:color w:val="FF0000"/>
                <w:position w:val="-14"/>
              </w:rPr>
              <w:object w:dxaOrig="460" w:dyaOrig="420" w14:anchorId="4FA25875">
                <v:shape id="_x0000_i1269" type="#_x0000_t75" style="width:22.5pt;height:20.25pt" o:ole="">
                  <v:imagedata r:id="rId110" o:title=""/>
                </v:shape>
                <o:OLEObject Type="Embed" ProgID="Equation.DSMT4" ShapeID="_x0000_i1269" DrawAspect="Content" ObjectID="_1739691330" r:id="rId408"/>
              </w:object>
            </w:r>
            <w:r w:rsidRPr="00F61AD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F61AD6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والمنحنى</w:t>
            </w:r>
            <w:r w:rsidRPr="00F61AD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F61AD6">
              <w:rPr>
                <w:b/>
                <w:bCs/>
                <w:color w:val="FF0000"/>
                <w:position w:val="-18"/>
              </w:rPr>
              <w:object w:dxaOrig="600" w:dyaOrig="499" w14:anchorId="22286775">
                <v:shape id="_x0000_i1270" type="#_x0000_t75" style="width:29.25pt;height:24pt" o:ole="">
                  <v:imagedata r:id="rId87" o:title=""/>
                </v:shape>
                <o:OLEObject Type="Embed" ProgID="Equation.DSMT4" ShapeID="_x0000_i1270" DrawAspect="Content" ObjectID="_1739691331" r:id="rId409"/>
              </w:object>
            </w:r>
            <w:r w:rsidRPr="00F61AD6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3C83B24E" w14:textId="14D4DABC" w:rsidR="00F61AD6" w:rsidRDefault="0006076B" w:rsidP="00CE4283">
            <w:pPr>
              <w:bidi/>
              <w:jc w:val="center"/>
              <w:rPr>
                <w:rFonts w:cstheme="minorHAnsi"/>
                <w:sz w:val="28"/>
                <w:szCs w:val="28"/>
              </w:rPr>
            </w:pPr>
            <w:r w:rsidRPr="0006076B">
              <w:rPr>
                <w:rFonts w:cs="Calibri"/>
                <w:noProof/>
                <w:sz w:val="28"/>
                <w:szCs w:val="28"/>
                <w:rtl/>
              </w:rPr>
              <w:drawing>
                <wp:inline distT="0" distB="0" distL="0" distR="0" wp14:anchorId="44D829E6" wp14:editId="680E0471">
                  <wp:extent cx="5057140" cy="3638152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23" cy="364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DE0B3" w14:textId="4A7225AB" w:rsidR="00F61AD6" w:rsidRDefault="00F61AD6" w:rsidP="00F61AD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92ED5E" w14:textId="77777777" w:rsidR="00F61AD6" w:rsidRPr="00F61AD6" w:rsidRDefault="00F61AD6" w:rsidP="00F61AD6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7E92C91E" w14:textId="3BD098A0" w:rsidR="00F61AD6" w:rsidRPr="00CE4283" w:rsidRDefault="00F61AD6" w:rsidP="00CE4283">
            <w:pPr>
              <w:pStyle w:val="Paragraphedeliste"/>
              <w:numPr>
                <w:ilvl w:val="0"/>
                <w:numId w:val="44"/>
              </w:numPr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428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ناقش بيانيا </w:t>
            </w:r>
            <w:r w:rsidRPr="00CE428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وحسب</w:t>
            </w:r>
            <w:r w:rsidRPr="00CE428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قيم الوسيط الحقيقي</w:t>
            </w:r>
            <w:r w:rsidRPr="00CE4283">
              <w:rPr>
                <w:position w:val="-6"/>
              </w:rPr>
              <w:object w:dxaOrig="279" w:dyaOrig="240" w14:anchorId="0315BD03">
                <v:shape id="_x0000_i1271" type="#_x0000_t75" style="width:14.25pt;height:11.25pt" o:ole="">
                  <v:imagedata r:id="rId115" o:title=""/>
                </v:shape>
                <o:OLEObject Type="Embed" ProgID="Equation.DSMT4" ShapeID="_x0000_i1271" DrawAspect="Content" ObjectID="_1739691332" r:id="rId411"/>
              </w:object>
            </w:r>
            <w:r w:rsidRPr="00CE428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عدد </w:t>
            </w:r>
            <w:r w:rsidRPr="00CE428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وإشارة</w:t>
            </w:r>
            <w:r w:rsidRPr="00CE428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حلول </w:t>
            </w:r>
            <w:r w:rsidRPr="00CE428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المعادلة: </w:t>
            </w:r>
            <w:r w:rsidRPr="00CE4283">
              <w:rPr>
                <w:position w:val="-14"/>
              </w:rPr>
              <w:object w:dxaOrig="1140" w:dyaOrig="420" w14:anchorId="7400D6D5">
                <v:shape id="_x0000_i1272" type="#_x0000_t75" style="width:57.75pt;height:20.25pt" o:ole="">
                  <v:imagedata r:id="rId117" o:title=""/>
                </v:shape>
                <o:OLEObject Type="Embed" ProgID="Equation.DSMT4" ShapeID="_x0000_i1272" DrawAspect="Content" ObjectID="_1739691333" r:id="rId412"/>
              </w:object>
            </w:r>
            <w:r w:rsidRPr="00CE428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.</w:t>
            </w:r>
          </w:p>
          <w:p w14:paraId="42F493A2" w14:textId="47222328" w:rsidR="00CE4283" w:rsidRDefault="00CE4283" w:rsidP="00CE428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3AB9704" w14:textId="2208C1F1" w:rsidR="00CE4283" w:rsidRDefault="00CE4283" w:rsidP="00CE428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E4283">
              <w:rPr>
                <w:rFonts w:cstheme="minorHAnsi"/>
                <w:sz w:val="28"/>
                <w:szCs w:val="28"/>
                <w:rtl/>
                <w:lang w:bidi="ar-DZ"/>
              </w:rPr>
              <w:t xml:space="preserve">حلول المعادلة </w:t>
            </w:r>
            <w:r w:rsidRPr="00CE4283">
              <w:rPr>
                <w:rFonts w:cstheme="minorHAnsi"/>
                <w:position w:val="-14"/>
                <w:sz w:val="28"/>
                <w:szCs w:val="28"/>
              </w:rPr>
              <w:object w:dxaOrig="1140" w:dyaOrig="420" w14:anchorId="66BB55F4">
                <v:shape id="_x0000_i1273" type="#_x0000_t75" style="width:57.75pt;height:20.25pt" o:ole="">
                  <v:imagedata r:id="rId117" o:title=""/>
                </v:shape>
                <o:OLEObject Type="Embed" ProgID="Equation.DSMT4" ShapeID="_x0000_i1273" DrawAspect="Content" ObjectID="_1739691334" r:id="rId413"/>
              </w:object>
            </w:r>
            <w:r w:rsidRPr="00CE4283">
              <w:rPr>
                <w:rFonts w:cstheme="minorHAnsi"/>
                <w:sz w:val="28"/>
                <w:szCs w:val="28"/>
                <w:rtl/>
              </w:rPr>
              <w:t xml:space="preserve">هي فواصل نقط تقاطع المنحنى </w:t>
            </w:r>
            <w:r w:rsidRPr="00CE4283">
              <w:rPr>
                <w:rFonts w:cstheme="minorHAnsi"/>
                <w:position w:val="-18"/>
                <w:sz w:val="28"/>
                <w:szCs w:val="28"/>
              </w:rPr>
              <w:object w:dxaOrig="600" w:dyaOrig="499" w14:anchorId="3C472898">
                <v:shape id="_x0000_i1274" type="#_x0000_t75" style="width:29.25pt;height:24pt" o:ole="">
                  <v:imagedata r:id="rId87" o:title=""/>
                </v:shape>
                <o:OLEObject Type="Embed" ProgID="Equation.DSMT4" ShapeID="_x0000_i1274" DrawAspect="Content" ObjectID="_1739691335" r:id="rId414"/>
              </w:object>
            </w:r>
            <w:r w:rsidRPr="00CE4283">
              <w:rPr>
                <w:rFonts w:cstheme="minorHAnsi"/>
                <w:sz w:val="28"/>
                <w:szCs w:val="28"/>
                <w:rtl/>
              </w:rPr>
              <w:t xml:space="preserve"> مع المستقيم </w:t>
            </w:r>
            <w:r w:rsidRPr="00CE4283">
              <w:rPr>
                <w:rFonts w:cstheme="minorHAnsi"/>
                <w:position w:val="-14"/>
                <w:sz w:val="28"/>
                <w:szCs w:val="28"/>
              </w:rPr>
              <w:object w:dxaOrig="540" w:dyaOrig="400" w14:anchorId="78C24C2C">
                <v:shape id="_x0000_i1275" type="#_x0000_t75" style="width:27pt;height:20.25pt" o:ole="">
                  <v:imagedata r:id="rId415" o:title=""/>
                </v:shape>
                <o:OLEObject Type="Embed" ProgID="Equation.DSMT4" ShapeID="_x0000_i1275" DrawAspect="Content" ObjectID="_1739691336" r:id="rId416"/>
              </w:object>
            </w:r>
            <w:r w:rsidRPr="00CE4283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E4283">
              <w:rPr>
                <w:rFonts w:cstheme="minorHAnsi" w:hint="cs"/>
                <w:sz w:val="28"/>
                <w:szCs w:val="28"/>
                <w:rtl/>
              </w:rPr>
              <w:t>ال</w:t>
            </w:r>
            <w:r w:rsidRPr="00CE4283">
              <w:rPr>
                <w:rFonts w:cstheme="minorHAnsi" w:hint="cs"/>
                <w:sz w:val="28"/>
                <w:szCs w:val="28"/>
                <w:rtl/>
                <w:lang w:bidi="ar-DZ"/>
              </w:rPr>
              <w:t>ذي:</w:t>
            </w:r>
            <w:r w:rsidRPr="00CE4283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CE4283">
              <w:rPr>
                <w:rFonts w:cstheme="minorHAnsi"/>
                <w:position w:val="-10"/>
                <w:sz w:val="28"/>
                <w:szCs w:val="28"/>
              </w:rPr>
              <w:object w:dxaOrig="620" w:dyaOrig="260" w14:anchorId="2C345AD4">
                <v:shape id="_x0000_i1276" type="#_x0000_t75" style="width:30.75pt;height:12.75pt" o:ole="">
                  <v:imagedata r:id="rId417" o:title=""/>
                </v:shape>
                <o:OLEObject Type="Embed" ProgID="Equation.DSMT4" ShapeID="_x0000_i1276" DrawAspect="Content" ObjectID="_1739691337" r:id="rId418"/>
              </w:object>
            </w:r>
            <w:r w:rsidRPr="00CE4283">
              <w:rPr>
                <w:rFonts w:cstheme="minorHAnsi"/>
                <w:sz w:val="28"/>
                <w:szCs w:val="28"/>
                <w:rtl/>
              </w:rPr>
              <w:t xml:space="preserve"> معادلة له.</w:t>
            </w:r>
            <w:r w:rsidRPr="00CE4283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</w:p>
          <w:p w14:paraId="4504EFAD" w14:textId="696B915E" w:rsidR="00CE4283" w:rsidRDefault="00CE4283" w:rsidP="00CE428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8BE6248" w14:textId="1AB4A4DB" w:rsidR="004F33F2" w:rsidRPr="004F33F2" w:rsidRDefault="004F33F2" w:rsidP="004F33F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4F33F2">
              <w:rPr>
                <w:rFonts w:cstheme="minorHAnsi"/>
                <w:position w:val="-28"/>
                <w:sz w:val="28"/>
                <w:szCs w:val="28"/>
              </w:rPr>
              <w:object w:dxaOrig="1240" w:dyaOrig="680" w14:anchorId="1B791632">
                <v:shape id="_x0000_i1277" type="#_x0000_t75" style="width:62.25pt;height:33.75pt" o:ole="">
                  <v:imagedata r:id="rId419" o:title=""/>
                </v:shape>
                <o:OLEObject Type="Embed" ProgID="Equation.DSMT4" ShapeID="_x0000_i1277" DrawAspect="Content" ObjectID="_1739691338" r:id="rId420"/>
              </w:object>
            </w:r>
            <w:r w:rsidRPr="004F33F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4F33F2">
              <w:rPr>
                <w:rFonts w:cstheme="minorHAnsi" w:hint="cs"/>
                <w:sz w:val="28"/>
                <w:szCs w:val="28"/>
                <w:rtl/>
              </w:rPr>
              <w:t>: المعادلة</w:t>
            </w:r>
            <w:r w:rsidRPr="004F33F2">
              <w:rPr>
                <w:rFonts w:cstheme="minorHAnsi"/>
                <w:sz w:val="28"/>
                <w:szCs w:val="28"/>
                <w:rtl/>
              </w:rPr>
              <w:t xml:space="preserve"> تقبل حلا واحد</w:t>
            </w:r>
            <w:r w:rsidR="003E0E9B">
              <w:rPr>
                <w:rFonts w:cstheme="minorHAnsi" w:hint="cs"/>
                <w:sz w:val="28"/>
                <w:szCs w:val="28"/>
                <w:rtl/>
              </w:rPr>
              <w:t xml:space="preserve"> موجبا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 xml:space="preserve">  ،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Pr="004F33F2">
              <w:rPr>
                <w:rFonts w:cstheme="minorHAnsi"/>
                <w:position w:val="-24"/>
                <w:sz w:val="28"/>
                <w:szCs w:val="28"/>
              </w:rPr>
              <w:object w:dxaOrig="639" w:dyaOrig="620" w14:anchorId="01CB7C99">
                <v:shape id="_x0000_i1278" type="#_x0000_t75" style="width:32.25pt;height:30.75pt" o:ole="">
                  <v:imagedata r:id="rId421" o:title=""/>
                </v:shape>
                <o:OLEObject Type="Embed" ProgID="Equation.DSMT4" ShapeID="_x0000_i1278" DrawAspect="Content" ObjectID="_1739691339" r:id="rId422"/>
              </w:object>
            </w:r>
            <w:r w:rsidRPr="004F33F2">
              <w:rPr>
                <w:rFonts w:cstheme="minorHAnsi"/>
                <w:sz w:val="28"/>
                <w:szCs w:val="28"/>
                <w:rtl/>
              </w:rPr>
              <w:t xml:space="preserve"> : المعادلة تقبل </w:t>
            </w:r>
            <w:r w:rsidRPr="004F33F2">
              <w:rPr>
                <w:rFonts w:cstheme="minorHAnsi" w:hint="cs"/>
                <w:sz w:val="28"/>
                <w:szCs w:val="28"/>
                <w:rtl/>
              </w:rPr>
              <w:t>حل</w:t>
            </w:r>
            <w:r w:rsidR="003E0E9B">
              <w:rPr>
                <w:rFonts w:cstheme="minorHAnsi" w:hint="cs"/>
                <w:sz w:val="28"/>
                <w:szCs w:val="28"/>
                <w:rtl/>
              </w:rPr>
              <w:t xml:space="preserve"> موجب وحل سالب</w:t>
            </w:r>
          </w:p>
          <w:p w14:paraId="467D649A" w14:textId="53893D96" w:rsidR="004F33F2" w:rsidRPr="004F33F2" w:rsidRDefault="004F33F2" w:rsidP="004F33F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E1AA261" w14:textId="77777777" w:rsidR="003E0E9B" w:rsidRDefault="004F33F2" w:rsidP="004F33F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4F33F2">
              <w:rPr>
                <w:rFonts w:cstheme="minorHAnsi"/>
                <w:position w:val="-28"/>
                <w:sz w:val="28"/>
                <w:szCs w:val="28"/>
              </w:rPr>
              <w:object w:dxaOrig="1080" w:dyaOrig="680" w14:anchorId="6D7CBE93">
                <v:shape id="_x0000_i1279" type="#_x0000_t75" style="width:54pt;height:33.75pt" o:ole="">
                  <v:imagedata r:id="rId423" o:title=""/>
                </v:shape>
                <o:OLEObject Type="Embed" ProgID="Equation.DSMT4" ShapeID="_x0000_i1279" DrawAspect="Content" ObjectID="_1739691340" r:id="rId424"/>
              </w:object>
            </w:r>
            <w:r w:rsidRPr="004F33F2">
              <w:rPr>
                <w:rFonts w:cstheme="minorHAnsi"/>
                <w:sz w:val="28"/>
                <w:szCs w:val="28"/>
                <w:rtl/>
              </w:rPr>
              <w:t xml:space="preserve"> : المعادلة تقبل </w:t>
            </w:r>
            <w:r w:rsidR="003E0E9B">
              <w:rPr>
                <w:rFonts w:cstheme="minorHAnsi" w:hint="cs"/>
                <w:sz w:val="28"/>
                <w:szCs w:val="28"/>
                <w:rtl/>
              </w:rPr>
              <w:t xml:space="preserve">حلين سالب و حل موجب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 xml:space="preserve">  ،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3E0E9B">
              <w:rPr>
                <w:rFonts w:cstheme="minorHAnsi"/>
                <w:sz w:val="28"/>
                <w:szCs w:val="28"/>
                <w:rtl/>
              </w:rPr>
              <w:br/>
            </w:r>
          </w:p>
          <w:p w14:paraId="19E15B67" w14:textId="0FCAB1FB" w:rsidR="004F33F2" w:rsidRPr="004F33F2" w:rsidRDefault="004F33F2" w:rsidP="003E0E9B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4F33F2">
              <w:rPr>
                <w:rFonts w:cstheme="minorHAnsi"/>
                <w:position w:val="-6"/>
                <w:sz w:val="28"/>
                <w:szCs w:val="28"/>
              </w:rPr>
              <w:object w:dxaOrig="620" w:dyaOrig="279" w14:anchorId="26E921E8">
                <v:shape id="_x0000_i1280" type="#_x0000_t75" style="width:30.75pt;height:14.25pt" o:ole="">
                  <v:imagedata r:id="rId425" o:title=""/>
                </v:shape>
                <o:OLEObject Type="Embed" ProgID="Equation.DSMT4" ShapeID="_x0000_i1280" DrawAspect="Content" ObjectID="_1739691341" r:id="rId426"/>
              </w:object>
            </w:r>
            <w:r w:rsidRPr="004F33F2">
              <w:rPr>
                <w:rFonts w:cstheme="minorHAnsi"/>
                <w:sz w:val="28"/>
                <w:szCs w:val="28"/>
                <w:rtl/>
              </w:rPr>
              <w:t>: المعادلة تقبل حل</w:t>
            </w:r>
            <w:r w:rsidR="003E0E9B">
              <w:rPr>
                <w:rFonts w:cstheme="minorHAnsi" w:hint="cs"/>
                <w:sz w:val="28"/>
                <w:szCs w:val="28"/>
                <w:rtl/>
              </w:rPr>
              <w:t xml:space="preserve"> معدوم وحل سالب</w:t>
            </w:r>
          </w:p>
          <w:p w14:paraId="2C09CD82" w14:textId="0F1DB7AA" w:rsidR="004F33F2" w:rsidRPr="004F33F2" w:rsidRDefault="004F33F2" w:rsidP="004F33F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1BBA85" w14:textId="004E2E53" w:rsidR="004F33F2" w:rsidRPr="004F33F2" w:rsidRDefault="004F33F2" w:rsidP="004F33F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F33F2">
              <w:rPr>
                <w:rFonts w:cstheme="minorHAnsi"/>
                <w:position w:val="-14"/>
                <w:sz w:val="28"/>
                <w:szCs w:val="28"/>
              </w:rPr>
              <w:object w:dxaOrig="1140" w:dyaOrig="400" w14:anchorId="3CC0ED5F">
                <v:shape id="_x0000_i1281" type="#_x0000_t75" style="width:57pt;height:20.25pt" o:ole="">
                  <v:imagedata r:id="rId427" o:title=""/>
                </v:shape>
                <o:OLEObject Type="Embed" ProgID="Equation.DSMT4" ShapeID="_x0000_i1281" DrawAspect="Content" ObjectID="_1739691342" r:id="rId428"/>
              </w:object>
            </w:r>
            <w:r w:rsidRPr="004F33F2">
              <w:rPr>
                <w:rFonts w:cstheme="minorHAnsi"/>
                <w:sz w:val="28"/>
                <w:szCs w:val="28"/>
                <w:rtl/>
              </w:rPr>
              <w:t xml:space="preserve"> المعادلة تقبل حل</w:t>
            </w:r>
            <w:r w:rsidR="00C11FC5">
              <w:rPr>
                <w:rFonts w:cstheme="minorHAnsi" w:hint="cs"/>
                <w:sz w:val="28"/>
                <w:szCs w:val="28"/>
                <w:rtl/>
              </w:rPr>
              <w:t xml:space="preserve"> واحد</w:t>
            </w:r>
            <w:r w:rsidR="003E0E9B">
              <w:rPr>
                <w:rFonts w:cstheme="minorHAnsi" w:hint="cs"/>
                <w:sz w:val="28"/>
                <w:szCs w:val="28"/>
                <w:rtl/>
              </w:rPr>
              <w:t xml:space="preserve"> سالب.</w:t>
            </w:r>
          </w:p>
          <w:p w14:paraId="3536B23E" w14:textId="0E60C36D" w:rsidR="00E8631B" w:rsidRPr="00CE4283" w:rsidRDefault="00E8631B" w:rsidP="00CE4283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</w:rPr>
            </w:pPr>
          </w:p>
          <w:p w14:paraId="3135EA57" w14:textId="01D139F8" w:rsidR="00E8631B" w:rsidRDefault="00E8631B" w:rsidP="00E8631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2A9A2E7" w14:textId="50DB6085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B12AEAE" w14:textId="66C3ECF3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56618C6" w14:textId="38D10606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5E0E075" w14:textId="5F0FBEE5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A1B4196" w14:textId="02B01500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8225E11" w14:textId="197F8D72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D61FBAC" w14:textId="4300C43C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F7507F8" w14:textId="17BF643A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474C237" w14:textId="2E4B73D9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FA82AB2" w14:textId="117AA07F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86BD399" w14:textId="4BA1558B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75BA1D9" w14:textId="615CA7F8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AA4C064" w14:textId="5D759A5D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3AFBA0E" w14:textId="07815D84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8ED4DCC" w14:textId="12CE5178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0183194" w14:textId="0B32AB19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1DA97A1" w14:textId="29F7C226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0DFEA4C" w14:textId="492C2BD1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E99D255" w14:textId="2E26E5D1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54B3BB9" w14:textId="523EF5E8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46CACFB" w14:textId="68350202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49AE4FC" w14:textId="554F84B7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6A35345" w14:textId="22BE6266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CD19ED8" w14:textId="10C7C2BA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A860F98" w14:textId="641112A2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E04B793" w14:textId="160383BB" w:rsidR="004F33F2" w:rsidRDefault="004F33F2" w:rsidP="004F33F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DC87448" w14:textId="6AE676FA" w:rsidR="0000573D" w:rsidRDefault="0000573D" w:rsidP="0000573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986" w:type="dxa"/>
          </w:tcPr>
          <w:p w14:paraId="55BB5A22" w14:textId="77777777" w:rsidR="003E38C7" w:rsidRDefault="003E38C7" w:rsidP="003E38C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3780D4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88DE1E8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D7D9DAC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D1133CF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6227006" w14:textId="3B8643AA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8DE93D2" w14:textId="7DD9A891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224B53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DD2163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0D73771" w14:textId="77777777" w:rsidR="00DC0CE6" w:rsidRP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0CE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2D64444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0CE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× 2</w:t>
            </w:r>
          </w:p>
          <w:p w14:paraId="7C53226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25146D5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8B383F1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C158E89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E932536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E9D9A0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DE3D8D8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7B6D26C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9CBCE79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56537D7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6E2175A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441111F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5AD585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94A6CAC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0CE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0.5×2</w:t>
            </w:r>
          </w:p>
          <w:p w14:paraId="46092272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D09F310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69AC778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C0CE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0.5×2</w:t>
            </w:r>
          </w:p>
          <w:p w14:paraId="58515D9F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802C8D9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4FFB694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DABF35C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16214E6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1DAB304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7807233" w14:textId="42089138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5DB7EA95" w14:textId="73AF3CC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4BB98A7" w14:textId="4BDC09F8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775DFD" w14:textId="255D8628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FF07ECE" w14:textId="24EFB98E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1BAE47AB" w14:textId="08001EC0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7A86500" w14:textId="35480A2F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7BB78C1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0C8FD00" w14:textId="795CA221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11BB2A77" w14:textId="5E14491F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B460F44" w14:textId="59C477D9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13698FF" w14:textId="06984E53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C0177E8" w14:textId="7F61CA22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59465CC" w14:textId="09122F3C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9AAC865" w14:textId="47D69BFD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F2B15D3" w14:textId="58C79FC3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7D48D740" w14:textId="6394310D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× 4</w:t>
            </w:r>
          </w:p>
          <w:p w14:paraId="472AB057" w14:textId="4BBBD3AB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FB42DB2" w14:textId="3E49F90E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6E45D70" w14:textId="71E152DF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C353643" w14:textId="506F8EEA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2CA9A78" w14:textId="1194EA4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EC62DD" w14:textId="3F996D2F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FE870D" w14:textId="6E8FFBE6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4BFA243" w14:textId="66C0B9FB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AABC3A1" w14:textId="64073E9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04F921F7" w14:textId="6498C4EA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C72A16" w14:textId="1AA6691C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D1B05D9" w14:textId="10BC5C42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52BFE5C" w14:textId="23C9D39C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0C7C664" w14:textId="5B129F14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46D974E" w14:textId="2B5291C2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9AE9439" w14:textId="0C03C6CE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07EE9106" w14:textId="663E51E5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9485C64" w14:textId="780D5618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2ACDAE5" w14:textId="2C56468E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4DD7461" w14:textId="24AF6FB1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1BBD5725" w14:textId="49C4F79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45B2AD5" w14:textId="08E32CD1" w:rsidR="00DC0CE6" w:rsidRDefault="00CD710F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3B0D9E" wp14:editId="28652C3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90805</wp:posOffset>
                      </wp:positionV>
                      <wp:extent cx="659130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6CC38" id="Connecteur droit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15pt" to="51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J2M&#10;1SPgAAAACQEAAA8AAAAAAAAAAAAAAAAA9QMAAGRycy9kb3ducmV2LnhtbFBLBQYAAAAABAAEAPMA&#10;AAACBQAAAAA=&#10;" strokecolor="#4579b8 [3044]"/>
                  </w:pict>
                </mc:Fallback>
              </mc:AlternateContent>
            </w:r>
          </w:p>
          <w:p w14:paraId="4C02257C" w14:textId="0964EAAE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F8BC683" w14:textId="7C7CB9A3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EAADA8" w14:textId="1BD46800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EA676AE" w14:textId="5306CDAF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0.25ن×2</w:t>
            </w:r>
          </w:p>
          <w:p w14:paraId="470D9D0C" w14:textId="704EB3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647E1D5" w14:textId="5EAF56C2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7A03B07" w14:textId="29053A42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898D117" w14:textId="1B8EE649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0.25+</w:t>
            </w:r>
          </w:p>
          <w:p w14:paraId="54253464" w14:textId="5B9CDF15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2C271F18" w14:textId="73E095DC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9E21754" w14:textId="41A5B57A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D2FD97F" w14:textId="08EF7312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5B15104E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568282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C681F64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6DBD2CF" w14:textId="6A1569A8" w:rsidR="00DC0CE6" w:rsidRDefault="00E16EB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52833AA1" w14:textId="0F6D2236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8C61E6C" w14:textId="138A06E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1379473" w14:textId="3C46D306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41A5F74" w14:textId="02CCA98E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E5897C3" w14:textId="233119F5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2DBD81CE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41503B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5074610" w14:textId="77777777" w:rsidR="00DC0CE6" w:rsidRDefault="00DC0CE6" w:rsidP="00DC0CE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8ADF38E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152C70C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F8062C2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BBB37C8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0.25×2</w:t>
            </w:r>
          </w:p>
          <w:p w14:paraId="588234B1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C0261F5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437FE18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6033FF9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D1F4A95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4BF9373" w14:textId="50366BF6" w:rsidR="00E16EB6" w:rsidRDefault="00B55F3C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  <w:r w:rsidR="00E16EB6"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</w:t>
            </w:r>
          </w:p>
          <w:p w14:paraId="71F3B8A6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2203565" w14:textId="78FB6F3E" w:rsidR="00E16EB6" w:rsidRPr="00B55F3C" w:rsidRDefault="00B55F3C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55F3C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5AADEA1A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B293B72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8E41FE8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0F2ADAF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D1C15F1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3D80AA1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4018E381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D8E5366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54615B4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B135B84" w14:textId="4820AD5D" w:rsidR="00E16EB6" w:rsidRDefault="00B55F3C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  <w:r w:rsidR="00E16EB6"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</w:t>
            </w:r>
          </w:p>
          <w:p w14:paraId="4A7C04E6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80FE095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6D29613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3BA8B0C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71287D9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8123C95" w14:textId="2C4638BA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20CB8AB1" w14:textId="1CFAF623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2C169E4" w14:textId="31082D1D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1B790D9" w14:textId="1A3C8A1C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F8B0D45" w14:textId="3488D34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01E2204" w14:textId="620C7A75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</w:t>
            </w:r>
            <w:r w:rsidR="005F310A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5ن</w:t>
            </w:r>
          </w:p>
          <w:p w14:paraId="72181D97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23F013C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9065894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7E85D43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2ADB4BF7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30B50AF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5C4E45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84D4C2C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016AF12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196F1E3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8C0C359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538C1A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5A6815C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6CB5B08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C599D2A" w14:textId="44D95E89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</w:t>
            </w:r>
            <w:r w:rsidR="005F310A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5ن</w:t>
            </w:r>
          </w:p>
          <w:p w14:paraId="43670DAE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4BD5D0E" w14:textId="0363A518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0C14D88" w14:textId="32C81CA5" w:rsidR="0009732E" w:rsidRDefault="0009732E" w:rsidP="0009732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1FFAF4C" w14:textId="08F4C9C9" w:rsidR="0009732E" w:rsidRDefault="0009732E" w:rsidP="0009732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1EDC8F6" w14:textId="0A434DE7" w:rsidR="0009732E" w:rsidRDefault="0009732E" w:rsidP="0009732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1043CD" w14:textId="77777777" w:rsidR="0009732E" w:rsidRPr="00E16EB6" w:rsidRDefault="0009732E" w:rsidP="0009732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ABCE525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05DB0B3C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F7BBD8D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76F7606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4193157E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8EB4A65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C2EE9BE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50944DF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6AEB95C9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AD42224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6D785A2" w14:textId="4A4114B9" w:rsidR="00E16EB6" w:rsidRPr="00E16EB6" w:rsidRDefault="0009732E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2AA5575B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E72AE5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5B2B678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53D7E8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0F23FBB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122C08A0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+0.25</w:t>
            </w:r>
          </w:p>
          <w:p w14:paraId="4BE6B473" w14:textId="77777777" w:rsidR="00E16EB6" w:rsidRP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+0.5</w:t>
            </w:r>
          </w:p>
          <w:p w14:paraId="22AD7A48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35CC1B2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2B368EB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57FA346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7200FBE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A405EA6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0E63011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0C1146E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368AA32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FEB41A2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262C2AC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81C110D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8E7C966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24336FD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60A4A99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C99F3C2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06850A4" w14:textId="77777777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FFEC84F" w14:textId="3205E1BF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6B220CC" w14:textId="1AA105BB" w:rsidR="0009732E" w:rsidRDefault="0009732E" w:rsidP="0009732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E65A5AF" w14:textId="0C9200BF" w:rsidR="0009732E" w:rsidRDefault="0009732E" w:rsidP="0009732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8334E84" w14:textId="77777777" w:rsidR="0009732E" w:rsidRPr="00E16EB6" w:rsidRDefault="0009732E" w:rsidP="0009732E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E21A049" w14:textId="27A34EA4" w:rsidR="00E16EB6" w:rsidRDefault="00E16EB6" w:rsidP="00E16EB6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16EB6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0.75ن</w:t>
            </w:r>
          </w:p>
        </w:tc>
      </w:tr>
    </w:tbl>
    <w:p w14:paraId="35EB526F" w14:textId="0452D507" w:rsidR="003E38C7" w:rsidRPr="00286C4D" w:rsidRDefault="003E38C7" w:rsidP="003E38C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sectPr w:rsidR="003E38C7" w:rsidRPr="00286C4D" w:rsidSect="009A3DF3">
      <w:pgSz w:w="11906" w:h="16838"/>
      <w:pgMar w:top="425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71AB" w14:textId="77777777" w:rsidR="007254EF" w:rsidRDefault="007254EF" w:rsidP="00331AFF">
      <w:pPr>
        <w:spacing w:after="0" w:line="240" w:lineRule="auto"/>
      </w:pPr>
      <w:r>
        <w:separator/>
      </w:r>
    </w:p>
  </w:endnote>
  <w:endnote w:type="continuationSeparator" w:id="0">
    <w:p w14:paraId="7C075D09" w14:textId="77777777" w:rsidR="007254EF" w:rsidRDefault="007254EF" w:rsidP="0033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5AA6" w14:textId="77777777" w:rsidR="007254EF" w:rsidRDefault="007254EF" w:rsidP="00331AFF">
      <w:pPr>
        <w:spacing w:after="0" w:line="240" w:lineRule="auto"/>
      </w:pPr>
      <w:r>
        <w:separator/>
      </w:r>
    </w:p>
  </w:footnote>
  <w:footnote w:type="continuationSeparator" w:id="0">
    <w:p w14:paraId="7C4B6112" w14:textId="77777777" w:rsidR="007254EF" w:rsidRDefault="007254EF" w:rsidP="00331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56A0"/>
    <w:multiLevelType w:val="hybridMultilevel"/>
    <w:tmpl w:val="1CA8CFFA"/>
    <w:lvl w:ilvl="0" w:tplc="20000013">
      <w:start w:val="1"/>
      <w:numFmt w:val="upperRoman"/>
      <w:lvlText w:val="%1."/>
      <w:lvlJc w:val="right"/>
      <w:pPr>
        <w:ind w:left="810" w:hanging="360"/>
      </w:p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0EB10C0"/>
    <w:multiLevelType w:val="hybridMultilevel"/>
    <w:tmpl w:val="6436D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403E2"/>
    <w:multiLevelType w:val="hybridMultilevel"/>
    <w:tmpl w:val="0F4899F6"/>
    <w:lvl w:ilvl="0" w:tplc="B5F88B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04510"/>
    <w:multiLevelType w:val="hybridMultilevel"/>
    <w:tmpl w:val="ABB4913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D3BF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3483D"/>
    <w:multiLevelType w:val="hybridMultilevel"/>
    <w:tmpl w:val="9392CF92"/>
    <w:lvl w:ilvl="0" w:tplc="1E248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B764B"/>
    <w:multiLevelType w:val="hybridMultilevel"/>
    <w:tmpl w:val="B108203C"/>
    <w:lvl w:ilvl="0" w:tplc="41FCCB5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C162E"/>
    <w:multiLevelType w:val="hybridMultilevel"/>
    <w:tmpl w:val="3D2E97F0"/>
    <w:lvl w:ilvl="0" w:tplc="2000000F">
      <w:start w:val="1"/>
      <w:numFmt w:val="decimal"/>
      <w:lvlText w:val="%1."/>
      <w:lvlJc w:val="left"/>
      <w:pPr>
        <w:ind w:left="840" w:hanging="360"/>
      </w:p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B251567"/>
    <w:multiLevelType w:val="hybridMultilevel"/>
    <w:tmpl w:val="45C651CE"/>
    <w:lvl w:ilvl="0" w:tplc="150E016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91384"/>
    <w:multiLevelType w:val="hybridMultilevel"/>
    <w:tmpl w:val="E41A5C6E"/>
    <w:lvl w:ilvl="0" w:tplc="3F505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276FF"/>
    <w:multiLevelType w:val="hybridMultilevel"/>
    <w:tmpl w:val="514AD8A6"/>
    <w:lvl w:ilvl="0" w:tplc="7F1CCCAC">
      <w:start w:val="1"/>
      <w:numFmt w:val="upperRoman"/>
      <w:lvlText w:val="%1)"/>
      <w:lvlJc w:val="left"/>
      <w:pPr>
        <w:ind w:left="1035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 w15:restartNumberingAfterBreak="0">
    <w:nsid w:val="545E51F0"/>
    <w:multiLevelType w:val="hybridMultilevel"/>
    <w:tmpl w:val="E97E247C"/>
    <w:lvl w:ilvl="0" w:tplc="6EE6E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13507"/>
    <w:multiLevelType w:val="hybridMultilevel"/>
    <w:tmpl w:val="CEE82590"/>
    <w:lvl w:ilvl="0" w:tplc="6296AF80">
      <w:start w:val="1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26D88"/>
    <w:multiLevelType w:val="hybridMultilevel"/>
    <w:tmpl w:val="90745B90"/>
    <w:lvl w:ilvl="0" w:tplc="04581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F2D04"/>
    <w:multiLevelType w:val="hybridMultilevel"/>
    <w:tmpl w:val="8F0ADE52"/>
    <w:lvl w:ilvl="0" w:tplc="123A9B9E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88" w:hanging="360"/>
      </w:pPr>
    </w:lvl>
    <w:lvl w:ilvl="2" w:tplc="2000001B" w:tentative="1">
      <w:start w:val="1"/>
      <w:numFmt w:val="lowerRoman"/>
      <w:lvlText w:val="%3."/>
      <w:lvlJc w:val="right"/>
      <w:pPr>
        <w:ind w:left="2408" w:hanging="180"/>
      </w:pPr>
    </w:lvl>
    <w:lvl w:ilvl="3" w:tplc="2000000F" w:tentative="1">
      <w:start w:val="1"/>
      <w:numFmt w:val="decimal"/>
      <w:lvlText w:val="%4."/>
      <w:lvlJc w:val="left"/>
      <w:pPr>
        <w:ind w:left="3128" w:hanging="360"/>
      </w:pPr>
    </w:lvl>
    <w:lvl w:ilvl="4" w:tplc="20000019" w:tentative="1">
      <w:start w:val="1"/>
      <w:numFmt w:val="lowerLetter"/>
      <w:lvlText w:val="%5."/>
      <w:lvlJc w:val="left"/>
      <w:pPr>
        <w:ind w:left="3848" w:hanging="360"/>
      </w:pPr>
    </w:lvl>
    <w:lvl w:ilvl="5" w:tplc="2000001B" w:tentative="1">
      <w:start w:val="1"/>
      <w:numFmt w:val="lowerRoman"/>
      <w:lvlText w:val="%6."/>
      <w:lvlJc w:val="right"/>
      <w:pPr>
        <w:ind w:left="4568" w:hanging="180"/>
      </w:pPr>
    </w:lvl>
    <w:lvl w:ilvl="6" w:tplc="2000000F" w:tentative="1">
      <w:start w:val="1"/>
      <w:numFmt w:val="decimal"/>
      <w:lvlText w:val="%7."/>
      <w:lvlJc w:val="left"/>
      <w:pPr>
        <w:ind w:left="5288" w:hanging="360"/>
      </w:pPr>
    </w:lvl>
    <w:lvl w:ilvl="7" w:tplc="20000019" w:tentative="1">
      <w:start w:val="1"/>
      <w:numFmt w:val="lowerLetter"/>
      <w:lvlText w:val="%8."/>
      <w:lvlJc w:val="left"/>
      <w:pPr>
        <w:ind w:left="6008" w:hanging="360"/>
      </w:pPr>
    </w:lvl>
    <w:lvl w:ilvl="8" w:tplc="2000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3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659F5ABD"/>
    <w:multiLevelType w:val="hybridMultilevel"/>
    <w:tmpl w:val="D4520F8E"/>
    <w:lvl w:ilvl="0" w:tplc="4D4262EE">
      <w:start w:val="3"/>
      <w:numFmt w:val="bullet"/>
      <w:lvlText w:val="-"/>
      <w:lvlJc w:val="left"/>
      <w:pPr>
        <w:ind w:left="132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3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70C30"/>
    <w:multiLevelType w:val="hybridMultilevel"/>
    <w:tmpl w:val="766C9222"/>
    <w:lvl w:ilvl="0" w:tplc="040C000F">
      <w:start w:val="1"/>
      <w:numFmt w:val="decimal"/>
      <w:lvlText w:val="%1."/>
      <w:lvlJc w:val="left"/>
      <w:pPr>
        <w:ind w:left="-180" w:hanging="360"/>
      </w:p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1" w15:restartNumberingAfterBreak="0">
    <w:nsid w:val="7AA85431"/>
    <w:multiLevelType w:val="hybridMultilevel"/>
    <w:tmpl w:val="DF544C74"/>
    <w:lvl w:ilvl="0" w:tplc="5274C2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3" w15:restartNumberingAfterBreak="0">
    <w:nsid w:val="7ED63192"/>
    <w:multiLevelType w:val="hybridMultilevel"/>
    <w:tmpl w:val="F600F3A4"/>
    <w:lvl w:ilvl="0" w:tplc="040C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827747376">
    <w:abstractNumId w:val="32"/>
  </w:num>
  <w:num w:numId="2" w16cid:durableId="989483160">
    <w:abstractNumId w:val="18"/>
  </w:num>
  <w:num w:numId="3" w16cid:durableId="1152211794">
    <w:abstractNumId w:val="14"/>
  </w:num>
  <w:num w:numId="4" w16cid:durableId="1398824097">
    <w:abstractNumId w:val="0"/>
  </w:num>
  <w:num w:numId="5" w16cid:durableId="231279001">
    <w:abstractNumId w:val="21"/>
  </w:num>
  <w:num w:numId="6" w16cid:durableId="1512333614">
    <w:abstractNumId w:val="6"/>
  </w:num>
  <w:num w:numId="7" w16cid:durableId="1559125182">
    <w:abstractNumId w:val="3"/>
  </w:num>
  <w:num w:numId="8" w16cid:durableId="1352100235">
    <w:abstractNumId w:val="7"/>
  </w:num>
  <w:num w:numId="9" w16cid:durableId="252665795">
    <w:abstractNumId w:val="15"/>
  </w:num>
  <w:num w:numId="10" w16cid:durableId="737898099">
    <w:abstractNumId w:val="13"/>
  </w:num>
  <w:num w:numId="11" w16cid:durableId="2030326858">
    <w:abstractNumId w:val="10"/>
  </w:num>
  <w:num w:numId="12" w16cid:durableId="1069498442">
    <w:abstractNumId w:val="31"/>
  </w:num>
  <w:num w:numId="13" w16cid:durableId="1634869357">
    <w:abstractNumId w:val="36"/>
  </w:num>
  <w:num w:numId="14" w16cid:durableId="1590773204">
    <w:abstractNumId w:val="16"/>
  </w:num>
  <w:num w:numId="15" w16cid:durableId="653292586">
    <w:abstractNumId w:val="37"/>
  </w:num>
  <w:num w:numId="16" w16cid:durableId="1407066905">
    <w:abstractNumId w:val="38"/>
  </w:num>
  <w:num w:numId="17" w16cid:durableId="1796101892">
    <w:abstractNumId w:val="17"/>
  </w:num>
  <w:num w:numId="18" w16cid:durableId="1942713067">
    <w:abstractNumId w:val="39"/>
  </w:num>
  <w:num w:numId="19" w16cid:durableId="206339667">
    <w:abstractNumId w:val="28"/>
  </w:num>
  <w:num w:numId="20" w16cid:durableId="40717945">
    <w:abstractNumId w:val="11"/>
  </w:num>
  <w:num w:numId="21" w16cid:durableId="1323896434">
    <w:abstractNumId w:val="42"/>
  </w:num>
  <w:num w:numId="22" w16cid:durableId="814418643">
    <w:abstractNumId w:val="34"/>
  </w:num>
  <w:num w:numId="23" w16cid:durableId="302389410">
    <w:abstractNumId w:val="4"/>
  </w:num>
  <w:num w:numId="24" w16cid:durableId="2092043894">
    <w:abstractNumId w:val="1"/>
  </w:num>
  <w:num w:numId="25" w16cid:durableId="1811702223">
    <w:abstractNumId w:val="23"/>
  </w:num>
  <w:num w:numId="26" w16cid:durableId="856579986">
    <w:abstractNumId w:val="9"/>
  </w:num>
  <w:num w:numId="27" w16cid:durableId="1232079776">
    <w:abstractNumId w:val="30"/>
  </w:num>
  <w:num w:numId="28" w16cid:durableId="1511145403">
    <w:abstractNumId w:val="40"/>
  </w:num>
  <w:num w:numId="29" w16cid:durableId="2010139145">
    <w:abstractNumId w:val="8"/>
  </w:num>
  <w:num w:numId="30" w16cid:durableId="3760106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71170411">
    <w:abstractNumId w:val="43"/>
  </w:num>
  <w:num w:numId="32" w16cid:durableId="1516773882">
    <w:abstractNumId w:val="29"/>
  </w:num>
  <w:num w:numId="33" w16cid:durableId="694041314">
    <w:abstractNumId w:val="25"/>
  </w:num>
  <w:num w:numId="34" w16cid:durableId="1095176152">
    <w:abstractNumId w:val="41"/>
  </w:num>
  <w:num w:numId="35" w16cid:durableId="1571773836">
    <w:abstractNumId w:val="2"/>
  </w:num>
  <w:num w:numId="36" w16cid:durableId="1094857604">
    <w:abstractNumId w:val="33"/>
  </w:num>
  <w:num w:numId="37" w16cid:durableId="3954765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46307175">
    <w:abstractNumId w:val="27"/>
  </w:num>
  <w:num w:numId="39" w16cid:durableId="1286546728">
    <w:abstractNumId w:val="35"/>
  </w:num>
  <w:num w:numId="40" w16cid:durableId="1028413583">
    <w:abstractNumId w:val="24"/>
  </w:num>
  <w:num w:numId="41" w16cid:durableId="1078097388">
    <w:abstractNumId w:val="20"/>
  </w:num>
  <w:num w:numId="42" w16cid:durableId="940912577">
    <w:abstractNumId w:val="26"/>
  </w:num>
  <w:num w:numId="43" w16cid:durableId="1483813941">
    <w:abstractNumId w:val="19"/>
  </w:num>
  <w:num w:numId="44" w16cid:durableId="11023382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D"/>
    <w:rsid w:val="0000573D"/>
    <w:rsid w:val="0006076B"/>
    <w:rsid w:val="0007796C"/>
    <w:rsid w:val="00077C6A"/>
    <w:rsid w:val="0009732E"/>
    <w:rsid w:val="000A02D4"/>
    <w:rsid w:val="000A42A3"/>
    <w:rsid w:val="000B1BBB"/>
    <w:rsid w:val="000D4D25"/>
    <w:rsid w:val="000E6A3C"/>
    <w:rsid w:val="000F4FEA"/>
    <w:rsid w:val="00161B41"/>
    <w:rsid w:val="00166B3C"/>
    <w:rsid w:val="00190432"/>
    <w:rsid w:val="001A5492"/>
    <w:rsid w:val="001B3AFA"/>
    <w:rsid w:val="001C3C0D"/>
    <w:rsid w:val="001F3C74"/>
    <w:rsid w:val="00212F83"/>
    <w:rsid w:val="002157DA"/>
    <w:rsid w:val="0023094B"/>
    <w:rsid w:val="002553DD"/>
    <w:rsid w:val="0027471E"/>
    <w:rsid w:val="00286C4D"/>
    <w:rsid w:val="002B1AD6"/>
    <w:rsid w:val="002E4936"/>
    <w:rsid w:val="00303593"/>
    <w:rsid w:val="00331AFF"/>
    <w:rsid w:val="00376323"/>
    <w:rsid w:val="00376885"/>
    <w:rsid w:val="00381ACF"/>
    <w:rsid w:val="00382274"/>
    <w:rsid w:val="00396074"/>
    <w:rsid w:val="003A76CD"/>
    <w:rsid w:val="003E0E9B"/>
    <w:rsid w:val="003E1027"/>
    <w:rsid w:val="003E38C7"/>
    <w:rsid w:val="003F2235"/>
    <w:rsid w:val="003F6DA5"/>
    <w:rsid w:val="003F7B0E"/>
    <w:rsid w:val="00442D9F"/>
    <w:rsid w:val="00465AA0"/>
    <w:rsid w:val="0049196D"/>
    <w:rsid w:val="004F33F2"/>
    <w:rsid w:val="00500EC4"/>
    <w:rsid w:val="00524B82"/>
    <w:rsid w:val="005353C7"/>
    <w:rsid w:val="00541257"/>
    <w:rsid w:val="00557D83"/>
    <w:rsid w:val="0057028C"/>
    <w:rsid w:val="00571224"/>
    <w:rsid w:val="005A33CC"/>
    <w:rsid w:val="005C6496"/>
    <w:rsid w:val="005D361F"/>
    <w:rsid w:val="005F063A"/>
    <w:rsid w:val="005F22EB"/>
    <w:rsid w:val="005F310A"/>
    <w:rsid w:val="005F4CFE"/>
    <w:rsid w:val="0060055B"/>
    <w:rsid w:val="00614817"/>
    <w:rsid w:val="00620F40"/>
    <w:rsid w:val="006975B8"/>
    <w:rsid w:val="006C6820"/>
    <w:rsid w:val="006D0365"/>
    <w:rsid w:val="006D2CC0"/>
    <w:rsid w:val="006F34DE"/>
    <w:rsid w:val="00724DA1"/>
    <w:rsid w:val="007254EF"/>
    <w:rsid w:val="00725CD1"/>
    <w:rsid w:val="00737178"/>
    <w:rsid w:val="007410E0"/>
    <w:rsid w:val="007508EA"/>
    <w:rsid w:val="007753FD"/>
    <w:rsid w:val="00777152"/>
    <w:rsid w:val="007912FC"/>
    <w:rsid w:val="00795A75"/>
    <w:rsid w:val="007A7356"/>
    <w:rsid w:val="007F3278"/>
    <w:rsid w:val="00827B19"/>
    <w:rsid w:val="0085602A"/>
    <w:rsid w:val="00856308"/>
    <w:rsid w:val="0086056D"/>
    <w:rsid w:val="0089216E"/>
    <w:rsid w:val="00896242"/>
    <w:rsid w:val="008A1E42"/>
    <w:rsid w:val="008F0ED7"/>
    <w:rsid w:val="009160ED"/>
    <w:rsid w:val="0093535F"/>
    <w:rsid w:val="009922D7"/>
    <w:rsid w:val="009A0D96"/>
    <w:rsid w:val="009A3DF3"/>
    <w:rsid w:val="009B1980"/>
    <w:rsid w:val="009D55C7"/>
    <w:rsid w:val="009F32FC"/>
    <w:rsid w:val="009F4F04"/>
    <w:rsid w:val="009F4F73"/>
    <w:rsid w:val="009F7299"/>
    <w:rsid w:val="00A0097A"/>
    <w:rsid w:val="00A346C1"/>
    <w:rsid w:val="00A36E8D"/>
    <w:rsid w:val="00A6702F"/>
    <w:rsid w:val="00A83658"/>
    <w:rsid w:val="00AA14D1"/>
    <w:rsid w:val="00AC19AF"/>
    <w:rsid w:val="00AE2750"/>
    <w:rsid w:val="00AE509E"/>
    <w:rsid w:val="00AF2CF1"/>
    <w:rsid w:val="00AF4043"/>
    <w:rsid w:val="00B55F3C"/>
    <w:rsid w:val="00B82481"/>
    <w:rsid w:val="00B8378D"/>
    <w:rsid w:val="00BB19C6"/>
    <w:rsid w:val="00BC325F"/>
    <w:rsid w:val="00BF3636"/>
    <w:rsid w:val="00C00833"/>
    <w:rsid w:val="00C00C4C"/>
    <w:rsid w:val="00C062D4"/>
    <w:rsid w:val="00C070DB"/>
    <w:rsid w:val="00C07470"/>
    <w:rsid w:val="00C07600"/>
    <w:rsid w:val="00C11FC5"/>
    <w:rsid w:val="00C1584B"/>
    <w:rsid w:val="00C20728"/>
    <w:rsid w:val="00C24FD6"/>
    <w:rsid w:val="00C27D76"/>
    <w:rsid w:val="00C317FA"/>
    <w:rsid w:val="00C3190F"/>
    <w:rsid w:val="00C322D9"/>
    <w:rsid w:val="00C348B2"/>
    <w:rsid w:val="00CB1226"/>
    <w:rsid w:val="00CD1368"/>
    <w:rsid w:val="00CD2A08"/>
    <w:rsid w:val="00CD710F"/>
    <w:rsid w:val="00CE18DC"/>
    <w:rsid w:val="00CE4283"/>
    <w:rsid w:val="00D01C8F"/>
    <w:rsid w:val="00D25E25"/>
    <w:rsid w:val="00D3588F"/>
    <w:rsid w:val="00D664DC"/>
    <w:rsid w:val="00D81015"/>
    <w:rsid w:val="00D91A45"/>
    <w:rsid w:val="00DC0CE6"/>
    <w:rsid w:val="00DD0151"/>
    <w:rsid w:val="00DD4124"/>
    <w:rsid w:val="00DF75C7"/>
    <w:rsid w:val="00E16EB6"/>
    <w:rsid w:val="00E32C00"/>
    <w:rsid w:val="00E77426"/>
    <w:rsid w:val="00E77D20"/>
    <w:rsid w:val="00E85CEB"/>
    <w:rsid w:val="00E8631B"/>
    <w:rsid w:val="00EA3E53"/>
    <w:rsid w:val="00ED035A"/>
    <w:rsid w:val="00EE4EA7"/>
    <w:rsid w:val="00F42BDD"/>
    <w:rsid w:val="00F568CA"/>
    <w:rsid w:val="00F61AD6"/>
    <w:rsid w:val="00F63CD3"/>
    <w:rsid w:val="00F8185A"/>
    <w:rsid w:val="00F8271A"/>
    <w:rsid w:val="00F968B1"/>
    <w:rsid w:val="00FB413A"/>
    <w:rsid w:val="00FF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38D5F"/>
  <w15:docId w15:val="{D11AA12C-B502-4C16-987A-551E4AB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5F22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8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image" Target="media/image11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94.bin"/><Relationship Id="rId324" Type="http://schemas.openxmlformats.org/officeDocument/2006/relationships/oleObject" Target="embeddings/oleObject192.bin"/><Relationship Id="rId366" Type="http://schemas.openxmlformats.org/officeDocument/2006/relationships/image" Target="media/image142.wmf"/><Relationship Id="rId170" Type="http://schemas.openxmlformats.org/officeDocument/2006/relationships/image" Target="media/image61.wmf"/><Relationship Id="rId226" Type="http://schemas.openxmlformats.org/officeDocument/2006/relationships/oleObject" Target="embeddings/oleObject134.bin"/><Relationship Id="rId268" Type="http://schemas.openxmlformats.org/officeDocument/2006/relationships/image" Target="media/image106.wmf"/><Relationship Id="rId32" Type="http://schemas.openxmlformats.org/officeDocument/2006/relationships/image" Target="media/image12.wmf"/><Relationship Id="rId74" Type="http://schemas.openxmlformats.org/officeDocument/2006/relationships/image" Target="media/image30.wmf"/><Relationship Id="rId128" Type="http://schemas.openxmlformats.org/officeDocument/2006/relationships/image" Target="media/image50.wmf"/><Relationship Id="rId335" Type="http://schemas.openxmlformats.org/officeDocument/2006/relationships/oleObject" Target="embeddings/oleObject198.bin"/><Relationship Id="rId377" Type="http://schemas.openxmlformats.org/officeDocument/2006/relationships/oleObject" Target="embeddings/oleObject22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0.bin"/><Relationship Id="rId237" Type="http://schemas.openxmlformats.org/officeDocument/2006/relationships/image" Target="media/image91.wmf"/><Relationship Id="rId402" Type="http://schemas.openxmlformats.org/officeDocument/2006/relationships/image" Target="media/image154.wmf"/><Relationship Id="rId279" Type="http://schemas.openxmlformats.org/officeDocument/2006/relationships/oleObject" Target="embeddings/oleObject163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53.wmf"/><Relationship Id="rId290" Type="http://schemas.openxmlformats.org/officeDocument/2006/relationships/oleObject" Target="embeddings/oleObject171.bin"/><Relationship Id="rId304" Type="http://schemas.openxmlformats.org/officeDocument/2006/relationships/oleObject" Target="embeddings/oleObject179.bin"/><Relationship Id="rId346" Type="http://schemas.openxmlformats.org/officeDocument/2006/relationships/image" Target="media/image135.wmf"/><Relationship Id="rId388" Type="http://schemas.openxmlformats.org/officeDocument/2006/relationships/image" Target="media/image150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8.bin"/><Relationship Id="rId171" Type="http://schemas.openxmlformats.org/officeDocument/2006/relationships/oleObject" Target="embeddings/oleObject103.bin"/><Relationship Id="rId192" Type="http://schemas.openxmlformats.org/officeDocument/2006/relationships/oleObject" Target="embeddings/oleObject115.bin"/><Relationship Id="rId206" Type="http://schemas.openxmlformats.org/officeDocument/2006/relationships/oleObject" Target="embeddings/oleObject123.bin"/><Relationship Id="rId227" Type="http://schemas.openxmlformats.org/officeDocument/2006/relationships/image" Target="media/image86.wmf"/><Relationship Id="rId413" Type="http://schemas.openxmlformats.org/officeDocument/2006/relationships/oleObject" Target="embeddings/oleObject249.bin"/><Relationship Id="rId248" Type="http://schemas.openxmlformats.org/officeDocument/2006/relationships/oleObject" Target="embeddings/oleObject145.bin"/><Relationship Id="rId269" Type="http://schemas.openxmlformats.org/officeDocument/2006/relationships/oleObject" Target="embeddings/oleObject156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10.wmf"/><Relationship Id="rId315" Type="http://schemas.openxmlformats.org/officeDocument/2006/relationships/oleObject" Target="embeddings/oleObject186.bin"/><Relationship Id="rId336" Type="http://schemas.openxmlformats.org/officeDocument/2006/relationships/image" Target="media/image131.wmf"/><Relationship Id="rId357" Type="http://schemas.openxmlformats.org/officeDocument/2006/relationships/oleObject" Target="embeddings/oleObject213.bin"/><Relationship Id="rId54" Type="http://schemas.openxmlformats.org/officeDocument/2006/relationships/image" Target="media/image21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5.bin"/><Relationship Id="rId182" Type="http://schemas.openxmlformats.org/officeDocument/2006/relationships/image" Target="media/image65.wmf"/><Relationship Id="rId217" Type="http://schemas.openxmlformats.org/officeDocument/2006/relationships/image" Target="media/image81.wmf"/><Relationship Id="rId378" Type="http://schemas.openxmlformats.org/officeDocument/2006/relationships/image" Target="media/image145.wmf"/><Relationship Id="rId399" Type="http://schemas.openxmlformats.org/officeDocument/2006/relationships/oleObject" Target="embeddings/oleObject239.bin"/><Relationship Id="rId403" Type="http://schemas.openxmlformats.org/officeDocument/2006/relationships/oleObject" Target="embeddings/oleObject24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0.bin"/><Relationship Id="rId259" Type="http://schemas.openxmlformats.org/officeDocument/2006/relationships/oleObject" Target="embeddings/oleObject151.bin"/><Relationship Id="rId424" Type="http://schemas.openxmlformats.org/officeDocument/2006/relationships/oleObject" Target="embeddings/oleObject25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7.png"/><Relationship Id="rId270" Type="http://schemas.openxmlformats.org/officeDocument/2006/relationships/image" Target="media/image107.wmf"/><Relationship Id="rId291" Type="http://schemas.openxmlformats.org/officeDocument/2006/relationships/oleObject" Target="embeddings/oleObject172.bin"/><Relationship Id="rId305" Type="http://schemas.openxmlformats.org/officeDocument/2006/relationships/image" Target="media/image119.wmf"/><Relationship Id="rId326" Type="http://schemas.openxmlformats.org/officeDocument/2006/relationships/oleObject" Target="embeddings/oleObject193.bin"/><Relationship Id="rId347" Type="http://schemas.openxmlformats.org/officeDocument/2006/relationships/oleObject" Target="embeddings/oleObject205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3.bin"/><Relationship Id="rId151" Type="http://schemas.openxmlformats.org/officeDocument/2006/relationships/oleObject" Target="embeddings/oleObject89.bin"/><Relationship Id="rId368" Type="http://schemas.openxmlformats.org/officeDocument/2006/relationships/image" Target="media/image143.wmf"/><Relationship Id="rId389" Type="http://schemas.openxmlformats.org/officeDocument/2006/relationships/oleObject" Target="embeddings/oleObject232.bin"/><Relationship Id="rId172" Type="http://schemas.openxmlformats.org/officeDocument/2006/relationships/oleObject" Target="embeddings/oleObject104.bin"/><Relationship Id="rId193" Type="http://schemas.openxmlformats.org/officeDocument/2006/relationships/image" Target="media/image71.wmf"/><Relationship Id="rId207" Type="http://schemas.openxmlformats.org/officeDocument/2006/relationships/image" Target="media/image77.wmf"/><Relationship Id="rId228" Type="http://schemas.openxmlformats.org/officeDocument/2006/relationships/oleObject" Target="embeddings/oleObject135.bin"/><Relationship Id="rId249" Type="http://schemas.openxmlformats.org/officeDocument/2006/relationships/image" Target="media/image97.wmf"/><Relationship Id="rId414" Type="http://schemas.openxmlformats.org/officeDocument/2006/relationships/oleObject" Target="embeddings/oleObject25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9.bin"/><Relationship Id="rId260" Type="http://schemas.openxmlformats.org/officeDocument/2006/relationships/image" Target="media/image102.wmf"/><Relationship Id="rId281" Type="http://schemas.openxmlformats.org/officeDocument/2006/relationships/oleObject" Target="embeddings/oleObject164.bin"/><Relationship Id="rId316" Type="http://schemas.openxmlformats.org/officeDocument/2006/relationships/image" Target="media/image123.wmf"/><Relationship Id="rId337" Type="http://schemas.openxmlformats.org/officeDocument/2006/relationships/oleObject" Target="embeddings/oleObject199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6.bin"/><Relationship Id="rId141" Type="http://schemas.openxmlformats.org/officeDocument/2006/relationships/image" Target="media/image54.wmf"/><Relationship Id="rId358" Type="http://schemas.openxmlformats.org/officeDocument/2006/relationships/image" Target="media/image138.wmf"/><Relationship Id="rId379" Type="http://schemas.openxmlformats.org/officeDocument/2006/relationships/oleObject" Target="embeddings/oleObject227.bin"/><Relationship Id="rId7" Type="http://schemas.openxmlformats.org/officeDocument/2006/relationships/endnotes" Target="endnotes.xml"/><Relationship Id="rId162" Type="http://schemas.openxmlformats.org/officeDocument/2006/relationships/oleObject" Target="embeddings/oleObject96.bin"/><Relationship Id="rId183" Type="http://schemas.openxmlformats.org/officeDocument/2006/relationships/oleObject" Target="embeddings/oleObject111.bin"/><Relationship Id="rId218" Type="http://schemas.openxmlformats.org/officeDocument/2006/relationships/oleObject" Target="embeddings/oleObject130.bin"/><Relationship Id="rId239" Type="http://schemas.openxmlformats.org/officeDocument/2006/relationships/image" Target="media/image92.wmf"/><Relationship Id="rId390" Type="http://schemas.openxmlformats.org/officeDocument/2006/relationships/image" Target="media/image151.wmf"/><Relationship Id="rId404" Type="http://schemas.openxmlformats.org/officeDocument/2006/relationships/image" Target="media/image155.wmf"/><Relationship Id="rId425" Type="http://schemas.openxmlformats.org/officeDocument/2006/relationships/image" Target="media/image163.wmf"/><Relationship Id="rId250" Type="http://schemas.openxmlformats.org/officeDocument/2006/relationships/oleObject" Target="embeddings/oleObject146.bin"/><Relationship Id="rId271" Type="http://schemas.openxmlformats.org/officeDocument/2006/relationships/oleObject" Target="embeddings/oleObject157.bin"/><Relationship Id="rId292" Type="http://schemas.openxmlformats.org/officeDocument/2006/relationships/oleObject" Target="embeddings/oleObject173.bin"/><Relationship Id="rId306" Type="http://schemas.openxmlformats.org/officeDocument/2006/relationships/oleObject" Target="embeddings/oleObject180.bin"/><Relationship Id="rId24" Type="http://schemas.openxmlformats.org/officeDocument/2006/relationships/oleObject" Target="embeddings/oleObject9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image" Target="media/image44.wmf"/><Relationship Id="rId131" Type="http://schemas.openxmlformats.org/officeDocument/2006/relationships/oleObject" Target="embeddings/oleObject74.bin"/><Relationship Id="rId327" Type="http://schemas.openxmlformats.org/officeDocument/2006/relationships/image" Target="media/image127.wmf"/><Relationship Id="rId348" Type="http://schemas.openxmlformats.org/officeDocument/2006/relationships/oleObject" Target="embeddings/oleObject206.bin"/><Relationship Id="rId369" Type="http://schemas.openxmlformats.org/officeDocument/2006/relationships/oleObject" Target="embeddings/oleObject219.bin"/><Relationship Id="rId152" Type="http://schemas.openxmlformats.org/officeDocument/2006/relationships/oleObject" Target="embeddings/oleObject90.bin"/><Relationship Id="rId173" Type="http://schemas.openxmlformats.org/officeDocument/2006/relationships/image" Target="media/image62.wmf"/><Relationship Id="rId194" Type="http://schemas.openxmlformats.org/officeDocument/2006/relationships/oleObject" Target="embeddings/oleObject116.bin"/><Relationship Id="rId208" Type="http://schemas.openxmlformats.org/officeDocument/2006/relationships/oleObject" Target="embeddings/oleObject124.bin"/><Relationship Id="rId229" Type="http://schemas.openxmlformats.org/officeDocument/2006/relationships/image" Target="media/image87.wmf"/><Relationship Id="rId380" Type="http://schemas.openxmlformats.org/officeDocument/2006/relationships/image" Target="media/image146.wmf"/><Relationship Id="rId415" Type="http://schemas.openxmlformats.org/officeDocument/2006/relationships/image" Target="media/image158.wmf"/><Relationship Id="rId240" Type="http://schemas.openxmlformats.org/officeDocument/2006/relationships/oleObject" Target="embeddings/oleObject141.bin"/><Relationship Id="rId261" Type="http://schemas.openxmlformats.org/officeDocument/2006/relationships/oleObject" Target="embeddings/oleObject152.bin"/><Relationship Id="rId14" Type="http://schemas.openxmlformats.org/officeDocument/2006/relationships/oleObject" Target="embeddings/oleObject3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65.bin"/><Relationship Id="rId317" Type="http://schemas.openxmlformats.org/officeDocument/2006/relationships/oleObject" Target="embeddings/oleObject187.bin"/><Relationship Id="rId338" Type="http://schemas.openxmlformats.org/officeDocument/2006/relationships/image" Target="media/image132.wmf"/><Relationship Id="rId359" Type="http://schemas.openxmlformats.org/officeDocument/2006/relationships/oleObject" Target="embeddings/oleObject214.bin"/><Relationship Id="rId8" Type="http://schemas.openxmlformats.org/officeDocument/2006/relationships/image" Target="media/image1.e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7.bin"/><Relationship Id="rId184" Type="http://schemas.openxmlformats.org/officeDocument/2006/relationships/image" Target="media/image66.wmf"/><Relationship Id="rId219" Type="http://schemas.openxmlformats.org/officeDocument/2006/relationships/image" Target="media/image82.wmf"/><Relationship Id="rId370" Type="http://schemas.openxmlformats.org/officeDocument/2006/relationships/image" Target="media/image144.wmf"/><Relationship Id="rId391" Type="http://schemas.openxmlformats.org/officeDocument/2006/relationships/oleObject" Target="embeddings/oleObject233.bin"/><Relationship Id="rId405" Type="http://schemas.openxmlformats.org/officeDocument/2006/relationships/oleObject" Target="embeddings/oleObject243.bin"/><Relationship Id="rId426" Type="http://schemas.openxmlformats.org/officeDocument/2006/relationships/oleObject" Target="embeddings/oleObject256.bin"/><Relationship Id="rId230" Type="http://schemas.openxmlformats.org/officeDocument/2006/relationships/oleObject" Target="embeddings/oleObject136.bin"/><Relationship Id="rId251" Type="http://schemas.openxmlformats.org/officeDocument/2006/relationships/image" Target="media/image98.wmf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272" Type="http://schemas.openxmlformats.org/officeDocument/2006/relationships/image" Target="media/image108.wmf"/><Relationship Id="rId293" Type="http://schemas.openxmlformats.org/officeDocument/2006/relationships/image" Target="media/image113.wmf"/><Relationship Id="rId307" Type="http://schemas.openxmlformats.org/officeDocument/2006/relationships/image" Target="media/image120.wmf"/><Relationship Id="rId328" Type="http://schemas.openxmlformats.org/officeDocument/2006/relationships/oleObject" Target="embeddings/oleObject194.bin"/><Relationship Id="rId349" Type="http://schemas.openxmlformats.org/officeDocument/2006/relationships/oleObject" Target="embeddings/oleObject207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91.bin"/><Relationship Id="rId174" Type="http://schemas.openxmlformats.org/officeDocument/2006/relationships/oleObject" Target="embeddings/oleObject105.bin"/><Relationship Id="rId195" Type="http://schemas.openxmlformats.org/officeDocument/2006/relationships/image" Target="media/image72.wmf"/><Relationship Id="rId209" Type="http://schemas.openxmlformats.org/officeDocument/2006/relationships/image" Target="media/image78.wmf"/><Relationship Id="rId360" Type="http://schemas.openxmlformats.org/officeDocument/2006/relationships/image" Target="media/image139.wmf"/><Relationship Id="rId381" Type="http://schemas.openxmlformats.org/officeDocument/2006/relationships/oleObject" Target="embeddings/oleObject228.bin"/><Relationship Id="rId416" Type="http://schemas.openxmlformats.org/officeDocument/2006/relationships/oleObject" Target="embeddings/oleObject251.bin"/><Relationship Id="rId220" Type="http://schemas.openxmlformats.org/officeDocument/2006/relationships/oleObject" Target="embeddings/oleObject131.bin"/><Relationship Id="rId241" Type="http://schemas.openxmlformats.org/officeDocument/2006/relationships/image" Target="media/image9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262" Type="http://schemas.openxmlformats.org/officeDocument/2006/relationships/image" Target="media/image103.wmf"/><Relationship Id="rId283" Type="http://schemas.openxmlformats.org/officeDocument/2006/relationships/oleObject" Target="embeddings/oleObject166.bin"/><Relationship Id="rId318" Type="http://schemas.openxmlformats.org/officeDocument/2006/relationships/image" Target="media/image124.wmf"/><Relationship Id="rId339" Type="http://schemas.openxmlformats.org/officeDocument/2006/relationships/oleObject" Target="embeddings/oleObject200.bin"/><Relationship Id="rId78" Type="http://schemas.openxmlformats.org/officeDocument/2006/relationships/image" Target="media/image32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2.bin"/><Relationship Id="rId164" Type="http://schemas.openxmlformats.org/officeDocument/2006/relationships/oleObject" Target="embeddings/oleObject98.bin"/><Relationship Id="rId185" Type="http://schemas.openxmlformats.org/officeDocument/2006/relationships/oleObject" Target="embeddings/oleObject112.bin"/><Relationship Id="rId350" Type="http://schemas.openxmlformats.org/officeDocument/2006/relationships/image" Target="media/image136.wmf"/><Relationship Id="rId371" Type="http://schemas.openxmlformats.org/officeDocument/2006/relationships/oleObject" Target="embeddings/oleObject220.bin"/><Relationship Id="rId406" Type="http://schemas.openxmlformats.org/officeDocument/2006/relationships/image" Target="media/image15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25.bin"/><Relationship Id="rId392" Type="http://schemas.openxmlformats.org/officeDocument/2006/relationships/image" Target="media/image152.wmf"/><Relationship Id="rId427" Type="http://schemas.openxmlformats.org/officeDocument/2006/relationships/image" Target="media/image16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88.wmf"/><Relationship Id="rId252" Type="http://schemas.openxmlformats.org/officeDocument/2006/relationships/oleObject" Target="embeddings/oleObject147.bin"/><Relationship Id="rId273" Type="http://schemas.openxmlformats.org/officeDocument/2006/relationships/oleObject" Target="embeddings/oleObject158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1.bin"/><Relationship Id="rId329" Type="http://schemas.openxmlformats.org/officeDocument/2006/relationships/oleObject" Target="embeddings/oleObject195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56.wmf"/><Relationship Id="rId175" Type="http://schemas.openxmlformats.org/officeDocument/2006/relationships/image" Target="media/image63.wmf"/><Relationship Id="rId340" Type="http://schemas.openxmlformats.org/officeDocument/2006/relationships/image" Target="media/image133.wmf"/><Relationship Id="rId361" Type="http://schemas.openxmlformats.org/officeDocument/2006/relationships/oleObject" Target="embeddings/oleObject215.bin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20.bin"/><Relationship Id="rId382" Type="http://schemas.openxmlformats.org/officeDocument/2006/relationships/image" Target="media/image147.wmf"/><Relationship Id="rId417" Type="http://schemas.openxmlformats.org/officeDocument/2006/relationships/image" Target="media/image159.wmf"/><Relationship Id="rId16" Type="http://schemas.openxmlformats.org/officeDocument/2006/relationships/oleObject" Target="embeddings/oleObject4.bin"/><Relationship Id="rId221" Type="http://schemas.openxmlformats.org/officeDocument/2006/relationships/image" Target="media/image83.wmf"/><Relationship Id="rId242" Type="http://schemas.openxmlformats.org/officeDocument/2006/relationships/oleObject" Target="embeddings/oleObject142.bin"/><Relationship Id="rId263" Type="http://schemas.openxmlformats.org/officeDocument/2006/relationships/oleObject" Target="embeddings/oleObject153.bin"/><Relationship Id="rId284" Type="http://schemas.openxmlformats.org/officeDocument/2006/relationships/oleObject" Target="embeddings/oleObject167.bin"/><Relationship Id="rId319" Type="http://schemas.openxmlformats.org/officeDocument/2006/relationships/oleObject" Target="embeddings/oleObject188.bin"/><Relationship Id="rId37" Type="http://schemas.openxmlformats.org/officeDocument/2006/relationships/image" Target="media/image14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9.bin"/><Relationship Id="rId144" Type="http://schemas.openxmlformats.org/officeDocument/2006/relationships/image" Target="media/image55.wmf"/><Relationship Id="rId330" Type="http://schemas.openxmlformats.org/officeDocument/2006/relationships/image" Target="media/image128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9.bin"/><Relationship Id="rId186" Type="http://schemas.openxmlformats.org/officeDocument/2006/relationships/oleObject" Target="embeddings/oleObject113.bin"/><Relationship Id="rId351" Type="http://schemas.openxmlformats.org/officeDocument/2006/relationships/oleObject" Target="embeddings/oleObject208.bin"/><Relationship Id="rId372" Type="http://schemas.openxmlformats.org/officeDocument/2006/relationships/oleObject" Target="embeddings/oleObject221.bin"/><Relationship Id="rId393" Type="http://schemas.openxmlformats.org/officeDocument/2006/relationships/oleObject" Target="embeddings/oleObject234.bin"/><Relationship Id="rId407" Type="http://schemas.openxmlformats.org/officeDocument/2006/relationships/oleObject" Target="embeddings/oleObject244.bin"/><Relationship Id="rId428" Type="http://schemas.openxmlformats.org/officeDocument/2006/relationships/oleObject" Target="embeddings/oleObject257.bin"/><Relationship Id="rId211" Type="http://schemas.openxmlformats.org/officeDocument/2006/relationships/image" Target="media/image79.wmf"/><Relationship Id="rId232" Type="http://schemas.openxmlformats.org/officeDocument/2006/relationships/oleObject" Target="embeddings/oleObject137.bin"/><Relationship Id="rId253" Type="http://schemas.openxmlformats.org/officeDocument/2006/relationships/image" Target="media/image99.wmf"/><Relationship Id="rId274" Type="http://schemas.openxmlformats.org/officeDocument/2006/relationships/oleObject" Target="embeddings/oleObject159.bin"/><Relationship Id="rId295" Type="http://schemas.openxmlformats.org/officeDocument/2006/relationships/image" Target="media/image114.wmf"/><Relationship Id="rId309" Type="http://schemas.openxmlformats.org/officeDocument/2006/relationships/image" Target="media/image12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7.bin"/><Relationship Id="rId320" Type="http://schemas.openxmlformats.org/officeDocument/2006/relationships/image" Target="media/image125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92.bin"/><Relationship Id="rId176" Type="http://schemas.openxmlformats.org/officeDocument/2006/relationships/oleObject" Target="embeddings/oleObject106.bin"/><Relationship Id="rId197" Type="http://schemas.openxmlformats.org/officeDocument/2006/relationships/image" Target="media/image73.wmf"/><Relationship Id="rId341" Type="http://schemas.openxmlformats.org/officeDocument/2006/relationships/oleObject" Target="embeddings/oleObject201.bin"/><Relationship Id="rId362" Type="http://schemas.openxmlformats.org/officeDocument/2006/relationships/image" Target="media/image140.wmf"/><Relationship Id="rId383" Type="http://schemas.openxmlformats.org/officeDocument/2006/relationships/oleObject" Target="embeddings/oleObject229.bin"/><Relationship Id="rId418" Type="http://schemas.openxmlformats.org/officeDocument/2006/relationships/oleObject" Target="embeddings/oleObject252.bin"/><Relationship Id="rId201" Type="http://schemas.openxmlformats.org/officeDocument/2006/relationships/image" Target="media/image74.wmf"/><Relationship Id="rId222" Type="http://schemas.openxmlformats.org/officeDocument/2006/relationships/oleObject" Target="embeddings/oleObject132.bin"/><Relationship Id="rId243" Type="http://schemas.openxmlformats.org/officeDocument/2006/relationships/image" Target="media/image94.wmf"/><Relationship Id="rId264" Type="http://schemas.openxmlformats.org/officeDocument/2006/relationships/image" Target="media/image104.wmf"/><Relationship Id="rId285" Type="http://schemas.openxmlformats.org/officeDocument/2006/relationships/image" Target="media/image111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48.wmf"/><Relationship Id="rId310" Type="http://schemas.openxmlformats.org/officeDocument/2006/relationships/oleObject" Target="embeddings/oleObject182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83.bin"/><Relationship Id="rId166" Type="http://schemas.openxmlformats.org/officeDocument/2006/relationships/oleObject" Target="embeddings/oleObject100.bin"/><Relationship Id="rId187" Type="http://schemas.openxmlformats.org/officeDocument/2006/relationships/image" Target="media/image67.wmf"/><Relationship Id="rId331" Type="http://schemas.openxmlformats.org/officeDocument/2006/relationships/oleObject" Target="embeddings/oleObject196.bin"/><Relationship Id="rId352" Type="http://schemas.openxmlformats.org/officeDocument/2006/relationships/oleObject" Target="embeddings/oleObject209.bin"/><Relationship Id="rId373" Type="http://schemas.openxmlformats.org/officeDocument/2006/relationships/oleObject" Target="embeddings/oleObject222.bin"/><Relationship Id="rId394" Type="http://schemas.openxmlformats.org/officeDocument/2006/relationships/image" Target="media/image153.wmf"/><Relationship Id="rId408" Type="http://schemas.openxmlformats.org/officeDocument/2006/relationships/oleObject" Target="embeddings/oleObject245.bin"/><Relationship Id="rId429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6.bin"/><Relationship Id="rId233" Type="http://schemas.openxmlformats.org/officeDocument/2006/relationships/image" Target="media/image89.wmf"/><Relationship Id="rId254" Type="http://schemas.openxmlformats.org/officeDocument/2006/relationships/oleObject" Target="embeddings/oleObject14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3.bin"/><Relationship Id="rId275" Type="http://schemas.openxmlformats.org/officeDocument/2006/relationships/oleObject" Target="embeddings/oleObject160.bin"/><Relationship Id="rId296" Type="http://schemas.openxmlformats.org/officeDocument/2006/relationships/oleObject" Target="embeddings/oleObject175.bin"/><Relationship Id="rId300" Type="http://schemas.openxmlformats.org/officeDocument/2006/relationships/oleObject" Target="embeddings/oleObject177.bin"/><Relationship Id="rId60" Type="http://schemas.openxmlformats.org/officeDocument/2006/relationships/image" Target="media/image24.wmf"/><Relationship Id="rId81" Type="http://schemas.openxmlformats.org/officeDocument/2006/relationships/image" Target="media/image33.wmf"/><Relationship Id="rId135" Type="http://schemas.openxmlformats.org/officeDocument/2006/relationships/image" Target="media/image51.wmf"/><Relationship Id="rId156" Type="http://schemas.openxmlformats.org/officeDocument/2006/relationships/image" Target="media/image57.wmf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18.bin"/><Relationship Id="rId321" Type="http://schemas.openxmlformats.org/officeDocument/2006/relationships/oleObject" Target="embeddings/oleObject189.bin"/><Relationship Id="rId342" Type="http://schemas.openxmlformats.org/officeDocument/2006/relationships/oleObject" Target="embeddings/oleObject202.bin"/><Relationship Id="rId363" Type="http://schemas.openxmlformats.org/officeDocument/2006/relationships/oleObject" Target="embeddings/oleObject216.bin"/><Relationship Id="rId384" Type="http://schemas.openxmlformats.org/officeDocument/2006/relationships/image" Target="media/image148.wmf"/><Relationship Id="rId419" Type="http://schemas.openxmlformats.org/officeDocument/2006/relationships/image" Target="media/image160.wmf"/><Relationship Id="rId202" Type="http://schemas.openxmlformats.org/officeDocument/2006/relationships/oleObject" Target="embeddings/oleObject121.bin"/><Relationship Id="rId223" Type="http://schemas.openxmlformats.org/officeDocument/2006/relationships/image" Target="media/image84.wmf"/><Relationship Id="rId244" Type="http://schemas.openxmlformats.org/officeDocument/2006/relationships/oleObject" Target="embeddings/oleObject143.bin"/><Relationship Id="rId430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54.bin"/><Relationship Id="rId286" Type="http://schemas.openxmlformats.org/officeDocument/2006/relationships/oleObject" Target="embeddings/oleObject168.bin"/><Relationship Id="rId50" Type="http://schemas.openxmlformats.org/officeDocument/2006/relationships/image" Target="media/image19.wmf"/><Relationship Id="rId104" Type="http://schemas.openxmlformats.org/officeDocument/2006/relationships/image" Target="media/image43.wmf"/><Relationship Id="rId125" Type="http://schemas.openxmlformats.org/officeDocument/2006/relationships/oleObject" Target="embeddings/oleObject70.bin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101.bin"/><Relationship Id="rId188" Type="http://schemas.openxmlformats.org/officeDocument/2006/relationships/oleObject" Target="embeddings/oleObject114.bin"/><Relationship Id="rId311" Type="http://schemas.openxmlformats.org/officeDocument/2006/relationships/oleObject" Target="embeddings/oleObject183.bin"/><Relationship Id="rId332" Type="http://schemas.openxmlformats.org/officeDocument/2006/relationships/image" Target="media/image129.wmf"/><Relationship Id="rId353" Type="http://schemas.openxmlformats.org/officeDocument/2006/relationships/image" Target="media/image137.wmf"/><Relationship Id="rId374" Type="http://schemas.openxmlformats.org/officeDocument/2006/relationships/oleObject" Target="embeddings/oleObject223.bin"/><Relationship Id="rId395" Type="http://schemas.openxmlformats.org/officeDocument/2006/relationships/oleObject" Target="embeddings/oleObject235.bin"/><Relationship Id="rId409" Type="http://schemas.openxmlformats.org/officeDocument/2006/relationships/oleObject" Target="embeddings/oleObject246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80.wmf"/><Relationship Id="rId234" Type="http://schemas.openxmlformats.org/officeDocument/2006/relationships/oleObject" Target="embeddings/oleObject138.bin"/><Relationship Id="rId420" Type="http://schemas.openxmlformats.org/officeDocument/2006/relationships/oleObject" Target="embeddings/oleObject25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9.bin"/><Relationship Id="rId276" Type="http://schemas.openxmlformats.org/officeDocument/2006/relationships/oleObject" Target="embeddings/oleObject161.bin"/><Relationship Id="rId297" Type="http://schemas.openxmlformats.org/officeDocument/2006/relationships/image" Target="media/image115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45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3.bin"/><Relationship Id="rId178" Type="http://schemas.openxmlformats.org/officeDocument/2006/relationships/oleObject" Target="embeddings/oleObject108.bin"/><Relationship Id="rId301" Type="http://schemas.openxmlformats.org/officeDocument/2006/relationships/image" Target="media/image117.wmf"/><Relationship Id="rId322" Type="http://schemas.openxmlformats.org/officeDocument/2006/relationships/oleObject" Target="embeddings/oleObject190.bin"/><Relationship Id="rId343" Type="http://schemas.openxmlformats.org/officeDocument/2006/relationships/image" Target="media/image134.png"/><Relationship Id="rId364" Type="http://schemas.openxmlformats.org/officeDocument/2006/relationships/image" Target="media/image14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19.bin"/><Relationship Id="rId203" Type="http://schemas.openxmlformats.org/officeDocument/2006/relationships/image" Target="media/image75.wmf"/><Relationship Id="rId385" Type="http://schemas.openxmlformats.org/officeDocument/2006/relationships/oleObject" Target="embeddings/oleObject23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3.bin"/><Relationship Id="rId245" Type="http://schemas.openxmlformats.org/officeDocument/2006/relationships/image" Target="media/image95.wmf"/><Relationship Id="rId266" Type="http://schemas.openxmlformats.org/officeDocument/2006/relationships/image" Target="media/image105.wmf"/><Relationship Id="rId287" Type="http://schemas.openxmlformats.org/officeDocument/2006/relationships/oleObject" Target="embeddings/oleObject169.bin"/><Relationship Id="rId410" Type="http://schemas.openxmlformats.org/officeDocument/2006/relationships/image" Target="media/image157.png"/><Relationship Id="rId30" Type="http://schemas.openxmlformats.org/officeDocument/2006/relationships/image" Target="media/image11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85.bin"/><Relationship Id="rId168" Type="http://schemas.openxmlformats.org/officeDocument/2006/relationships/image" Target="media/image60.wmf"/><Relationship Id="rId312" Type="http://schemas.openxmlformats.org/officeDocument/2006/relationships/oleObject" Target="embeddings/oleObject184.bin"/><Relationship Id="rId333" Type="http://schemas.openxmlformats.org/officeDocument/2006/relationships/oleObject" Target="embeddings/oleObject197.bin"/><Relationship Id="rId354" Type="http://schemas.openxmlformats.org/officeDocument/2006/relationships/oleObject" Target="embeddings/oleObject210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189" Type="http://schemas.openxmlformats.org/officeDocument/2006/relationships/image" Target="media/image68.png"/><Relationship Id="rId375" Type="http://schemas.openxmlformats.org/officeDocument/2006/relationships/oleObject" Target="embeddings/oleObject224.bin"/><Relationship Id="rId396" Type="http://schemas.openxmlformats.org/officeDocument/2006/relationships/oleObject" Target="embeddings/oleObject236.bin"/><Relationship Id="rId3" Type="http://schemas.openxmlformats.org/officeDocument/2006/relationships/styles" Target="styles.xml"/><Relationship Id="rId214" Type="http://schemas.openxmlformats.org/officeDocument/2006/relationships/oleObject" Target="embeddings/oleObject127.bin"/><Relationship Id="rId235" Type="http://schemas.openxmlformats.org/officeDocument/2006/relationships/image" Target="media/image90.wmf"/><Relationship Id="rId256" Type="http://schemas.openxmlformats.org/officeDocument/2006/relationships/image" Target="media/image100.wmf"/><Relationship Id="rId277" Type="http://schemas.openxmlformats.org/officeDocument/2006/relationships/oleObject" Target="embeddings/oleObject162.bin"/><Relationship Id="rId298" Type="http://schemas.openxmlformats.org/officeDocument/2006/relationships/oleObject" Target="embeddings/oleObject176.bin"/><Relationship Id="rId400" Type="http://schemas.openxmlformats.org/officeDocument/2006/relationships/oleObject" Target="embeddings/oleObject240.bin"/><Relationship Id="rId421" Type="http://schemas.openxmlformats.org/officeDocument/2006/relationships/image" Target="media/image161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2.wmf"/><Relationship Id="rId158" Type="http://schemas.openxmlformats.org/officeDocument/2006/relationships/image" Target="media/image58.wmf"/><Relationship Id="rId302" Type="http://schemas.openxmlformats.org/officeDocument/2006/relationships/oleObject" Target="embeddings/oleObject178.bin"/><Relationship Id="rId323" Type="http://schemas.openxmlformats.org/officeDocument/2006/relationships/oleObject" Target="embeddings/oleObject191.bin"/><Relationship Id="rId344" Type="http://schemas.openxmlformats.org/officeDocument/2006/relationships/oleObject" Target="embeddings/oleObject20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179" Type="http://schemas.openxmlformats.org/officeDocument/2006/relationships/oleObject" Target="embeddings/oleObject109.bin"/><Relationship Id="rId365" Type="http://schemas.openxmlformats.org/officeDocument/2006/relationships/oleObject" Target="embeddings/oleObject217.bin"/><Relationship Id="rId386" Type="http://schemas.openxmlformats.org/officeDocument/2006/relationships/image" Target="media/image149.wmf"/><Relationship Id="rId190" Type="http://schemas.openxmlformats.org/officeDocument/2006/relationships/image" Target="media/image69.png"/><Relationship Id="rId204" Type="http://schemas.openxmlformats.org/officeDocument/2006/relationships/oleObject" Target="embeddings/oleObject122.bin"/><Relationship Id="rId225" Type="http://schemas.openxmlformats.org/officeDocument/2006/relationships/image" Target="media/image85.wmf"/><Relationship Id="rId246" Type="http://schemas.openxmlformats.org/officeDocument/2006/relationships/oleObject" Target="embeddings/oleObject144.bin"/><Relationship Id="rId267" Type="http://schemas.openxmlformats.org/officeDocument/2006/relationships/oleObject" Target="embeddings/oleObject155.bin"/><Relationship Id="rId288" Type="http://schemas.openxmlformats.org/officeDocument/2006/relationships/oleObject" Target="embeddings/oleObject170.bin"/><Relationship Id="rId411" Type="http://schemas.openxmlformats.org/officeDocument/2006/relationships/oleObject" Target="embeddings/oleObject247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1.bin"/><Relationship Id="rId313" Type="http://schemas.openxmlformats.org/officeDocument/2006/relationships/oleObject" Target="embeddings/oleObject18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102.bin"/><Relationship Id="rId334" Type="http://schemas.openxmlformats.org/officeDocument/2006/relationships/image" Target="media/image130.png"/><Relationship Id="rId355" Type="http://schemas.openxmlformats.org/officeDocument/2006/relationships/oleObject" Target="embeddings/oleObject211.bin"/><Relationship Id="rId376" Type="http://schemas.openxmlformats.org/officeDocument/2006/relationships/oleObject" Target="embeddings/oleObject225.bin"/><Relationship Id="rId397" Type="http://schemas.openxmlformats.org/officeDocument/2006/relationships/oleObject" Target="embeddings/oleObject237.bin"/><Relationship Id="rId4" Type="http://schemas.openxmlformats.org/officeDocument/2006/relationships/settings" Target="settings.xml"/><Relationship Id="rId180" Type="http://schemas.openxmlformats.org/officeDocument/2006/relationships/image" Target="media/image64.wmf"/><Relationship Id="rId215" Type="http://schemas.openxmlformats.org/officeDocument/2006/relationships/oleObject" Target="embeddings/oleObject128.bin"/><Relationship Id="rId236" Type="http://schemas.openxmlformats.org/officeDocument/2006/relationships/oleObject" Target="embeddings/oleObject139.bin"/><Relationship Id="rId257" Type="http://schemas.openxmlformats.org/officeDocument/2006/relationships/oleObject" Target="embeddings/oleObject150.bin"/><Relationship Id="rId278" Type="http://schemas.openxmlformats.org/officeDocument/2006/relationships/image" Target="media/image109.wmf"/><Relationship Id="rId401" Type="http://schemas.openxmlformats.org/officeDocument/2006/relationships/oleObject" Target="embeddings/oleObject241.bin"/><Relationship Id="rId422" Type="http://schemas.openxmlformats.org/officeDocument/2006/relationships/oleObject" Target="embeddings/oleObject254.bin"/><Relationship Id="rId303" Type="http://schemas.openxmlformats.org/officeDocument/2006/relationships/image" Target="media/image118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204.bin"/><Relationship Id="rId387" Type="http://schemas.openxmlformats.org/officeDocument/2006/relationships/oleObject" Target="embeddings/oleObject231.bin"/><Relationship Id="rId191" Type="http://schemas.openxmlformats.org/officeDocument/2006/relationships/image" Target="media/image70.wmf"/><Relationship Id="rId205" Type="http://schemas.openxmlformats.org/officeDocument/2006/relationships/image" Target="media/image76.wmf"/><Relationship Id="rId247" Type="http://schemas.openxmlformats.org/officeDocument/2006/relationships/image" Target="media/image96.wmf"/><Relationship Id="rId412" Type="http://schemas.openxmlformats.org/officeDocument/2006/relationships/oleObject" Target="embeddings/oleObject248.bin"/><Relationship Id="rId107" Type="http://schemas.openxmlformats.org/officeDocument/2006/relationships/oleObject" Target="embeddings/oleObject57.bin"/><Relationship Id="rId289" Type="http://schemas.openxmlformats.org/officeDocument/2006/relationships/image" Target="media/image112.png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7.bin"/><Relationship Id="rId314" Type="http://schemas.openxmlformats.org/officeDocument/2006/relationships/image" Target="media/image122.wmf"/><Relationship Id="rId356" Type="http://schemas.openxmlformats.org/officeDocument/2006/relationships/oleObject" Target="embeddings/oleObject212.bin"/><Relationship Id="rId398" Type="http://schemas.openxmlformats.org/officeDocument/2006/relationships/oleObject" Target="embeddings/oleObject238.bin"/><Relationship Id="rId95" Type="http://schemas.openxmlformats.org/officeDocument/2006/relationships/image" Target="media/image40.wmf"/><Relationship Id="rId160" Type="http://schemas.openxmlformats.org/officeDocument/2006/relationships/image" Target="media/image59.wmf"/><Relationship Id="rId216" Type="http://schemas.openxmlformats.org/officeDocument/2006/relationships/oleObject" Target="embeddings/oleObject129.bin"/><Relationship Id="rId423" Type="http://schemas.openxmlformats.org/officeDocument/2006/relationships/image" Target="media/image162.wmf"/><Relationship Id="rId258" Type="http://schemas.openxmlformats.org/officeDocument/2006/relationships/image" Target="media/image101.wmf"/><Relationship Id="rId22" Type="http://schemas.openxmlformats.org/officeDocument/2006/relationships/image" Target="media/image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26.wmf"/><Relationship Id="rId367" Type="http://schemas.openxmlformats.org/officeDocument/2006/relationships/oleObject" Target="embeddings/oleObject2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979</TotalTime>
  <Pages>9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110</cp:revision>
  <cp:lastPrinted>2023-03-04T20:22:00Z</cp:lastPrinted>
  <dcterms:created xsi:type="dcterms:W3CDTF">2023-02-25T09:21:00Z</dcterms:created>
  <dcterms:modified xsi:type="dcterms:W3CDTF">2023-03-07T09:41:00Z</dcterms:modified>
</cp:coreProperties>
</file>