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E210" w14:textId="77777777" w:rsidR="009160ED" w:rsidRPr="002659E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7863F6C" w14:textId="5D20191D" w:rsidR="009160ED" w:rsidRPr="002659E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CE6B482" wp14:editId="682022E4">
            <wp:simplePos x="0" y="0"/>
            <wp:positionH relativeFrom="column">
              <wp:posOffset>3228975</wp:posOffset>
            </wp:positionH>
            <wp:positionV relativeFrom="paragraph">
              <wp:posOffset>124460</wp:posOffset>
            </wp:positionV>
            <wp:extent cx="545465" cy="485403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4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وطنية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4290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مدي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2E580D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8A1E42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743C1A9A" w14:textId="6AEB52DB" w:rsidR="009160ED" w:rsidRPr="002659E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امتحان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الفص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ل الأول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C19AF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D56333">
        <w:rPr>
          <w:rFonts w:ascii="Amiri" w:hAnsi="Amiri" w:cs="Amiri" w:hint="cs"/>
          <w:b/>
          <w:bCs/>
          <w:sz w:val="28"/>
          <w:szCs w:val="28"/>
          <w:rtl/>
        </w:rPr>
        <w:t>حميتو الحاج علي -الشلالة</w:t>
      </w:r>
    </w:p>
    <w:p w14:paraId="40D57643" w14:textId="702044FB" w:rsidR="009160ED" w:rsidRPr="002659E2" w:rsidRDefault="002659E2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مستوى: 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الثانية علوم تجريبية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التــــ</w:t>
      </w:r>
      <w:r w:rsidR="0034290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2E580D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ــاريخ:04/12/2023</w:t>
      </w:r>
    </w:p>
    <w:p w14:paraId="5826CCF8" w14:textId="1BB00A25" w:rsidR="009160ED" w:rsidRPr="002659E2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="00C24FD6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63471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="00741F0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</w:t>
      </w:r>
      <w:r w:rsidR="002659E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وقيت</w:t>
      </w:r>
      <w:r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725CD1" w:rsidRPr="002659E2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1963CB">
        <w:rPr>
          <w:rFonts w:ascii="Amiri" w:hAnsi="Amiri" w:cs="Amiri" w:hint="cs"/>
          <w:b/>
          <w:bCs/>
          <w:sz w:val="28"/>
          <w:szCs w:val="28"/>
          <w:rtl/>
          <w:lang w:bidi="ar-DZ"/>
        </w:rPr>
        <w:t>08-10</w:t>
      </w:r>
      <w:r w:rsidR="00AF2CF1" w:rsidRPr="002659E2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778C893E" w14:textId="02F0B7C5" w:rsidR="001B3AFA" w:rsidRPr="002659E2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D37155">
        <w:rPr>
          <w:rFonts w:ascii="Amiri" w:eastAsia="Calibri" w:hAnsi="Amiri" w:cs="Amiri"/>
          <w:b/>
          <w:bCs/>
          <w:sz w:val="28"/>
          <w:szCs w:val="28"/>
          <w:u w:val="single"/>
        </w:rPr>
        <w:t>)</w:t>
      </w:r>
      <w:r w:rsidR="00D3715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06</w:t>
      </w:r>
      <w:r w:rsidR="006C6BC6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6C6BC6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  <w:r w:rsidRPr="002659E2"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5B05C84F" w14:textId="058ABD86" w:rsidR="00B23763" w:rsidRDefault="00D37155" w:rsidP="00B23763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eastAsia="Calibri" w:hAnsi="Amiri" w:cs="Amiri"/>
          <w:sz w:val="28"/>
          <w:szCs w:val="28"/>
        </w:rPr>
        <w:t xml:space="preserve"> </w:t>
      </w:r>
      <w:r w:rsidRPr="000F5325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79893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93526826" r:id="rId8"/>
        </w:object>
      </w:r>
      <w:r w:rsidR="001B3AFA" w:rsidRPr="00D03E1F">
        <w:rPr>
          <w:rFonts w:ascii="Amiri" w:eastAsia="Calibri" w:hAnsi="Amiri" w:cs="Amiri"/>
          <w:sz w:val="28"/>
          <w:szCs w:val="28"/>
        </w:rPr>
        <w:t xml:space="preserve">    </w:t>
      </w:r>
      <w:r w:rsidR="00D03E1F" w:rsidRPr="00D03E1F">
        <w:rPr>
          <w:rFonts w:ascii="Amiri" w:hAnsi="Amiri" w:cs="Amiri"/>
          <w:sz w:val="28"/>
          <w:szCs w:val="28"/>
          <w:rtl/>
        </w:rPr>
        <w:t xml:space="preserve">دالة معرفة </w:t>
      </w:r>
      <w:r w:rsidR="006C6BC6" w:rsidRPr="00D03E1F">
        <w:rPr>
          <w:rFonts w:ascii="Amiri" w:hAnsi="Amiri" w:cs="Amiri" w:hint="cs"/>
          <w:sz w:val="28"/>
          <w:szCs w:val="28"/>
          <w:rtl/>
        </w:rPr>
        <w:t>وقابلة</w:t>
      </w:r>
      <w:r w:rsidR="00D03E1F" w:rsidRPr="00D03E1F">
        <w:rPr>
          <w:rFonts w:ascii="Amiri" w:hAnsi="Amiri" w:cs="Amiri"/>
          <w:sz w:val="28"/>
          <w:szCs w:val="28"/>
          <w:rtl/>
        </w:rPr>
        <w:t xml:space="preserve"> للاشتقاق على المجال</w:t>
      </w:r>
      <w:r w:rsidR="002B77B9" w:rsidRPr="00D03E1F">
        <w:rPr>
          <w:rFonts w:ascii="Amiri" w:hAnsi="Amiri" w:cs="Amiri"/>
          <w:position w:val="-14"/>
          <w:sz w:val="28"/>
          <w:szCs w:val="28"/>
        </w:rPr>
        <w:object w:dxaOrig="680" w:dyaOrig="400" w14:anchorId="4142E26E">
          <v:shape id="_x0000_i1026" type="#_x0000_t75" style="width:33.75pt;height:20.25pt" o:ole="">
            <v:imagedata r:id="rId9" o:title=""/>
          </v:shape>
          <o:OLEObject Type="Embed" ProgID="Equation.DSMT4" ShapeID="_x0000_i1026" DrawAspect="Content" ObjectID="_1793526827" r:id="rId10"/>
        </w:object>
      </w:r>
      <w:r w:rsidR="00D03E1F" w:rsidRPr="00D03E1F">
        <w:rPr>
          <w:rFonts w:ascii="Amiri" w:hAnsi="Amiri" w:cs="Amiri"/>
          <w:sz w:val="28"/>
          <w:szCs w:val="28"/>
          <w:rtl/>
        </w:rPr>
        <w:t xml:space="preserve"> حيث جدول تغيراتها هو التالي:</w:t>
      </w:r>
    </w:p>
    <w:p w14:paraId="5A80F63D" w14:textId="2F859972" w:rsidR="001B3AFA" w:rsidRPr="004D0254" w:rsidRDefault="00D03E1F" w:rsidP="004D0254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0DEFE0" wp14:editId="01545AAC">
                <wp:simplePos x="0" y="0"/>
                <wp:positionH relativeFrom="column">
                  <wp:posOffset>142875</wp:posOffset>
                </wp:positionH>
                <wp:positionV relativeFrom="paragraph">
                  <wp:posOffset>148590</wp:posOffset>
                </wp:positionV>
                <wp:extent cx="2209800" cy="857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1F53E" w14:textId="4F61CD35" w:rsidR="00D03E1F" w:rsidRDefault="00860981" w:rsidP="000F53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A437E" wp14:editId="6767C628">
                                  <wp:extent cx="2047875" cy="741680"/>
                                  <wp:effectExtent l="0" t="0" r="9525" b="127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4754" cy="747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DEFE0" id="Rectangle 23" o:spid="_x0000_s1026" style="position:absolute;left:0;text-align:left;margin-left:11.25pt;margin-top:11.7pt;width:174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" fillcolor="white [3201]" strokecolor="white [3212]" strokeweight="2pt">
                <v:textbox>
                  <w:txbxContent>
                    <w:p w14:paraId="06E1F53E" w14:textId="4F61CD35" w:rsidR="00D03E1F" w:rsidRDefault="00860981" w:rsidP="000F5325">
                      <w:r>
                        <w:rPr>
                          <w:noProof/>
                        </w:rPr>
                        <w:drawing>
                          <wp:inline distT="0" distB="0" distL="0" distR="0" wp14:anchorId="760A437E" wp14:editId="6767C628">
                            <wp:extent cx="2047875" cy="741680"/>
                            <wp:effectExtent l="0" t="0" r="9525" b="127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4754" cy="747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03E1F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أجب بصح او خطأ مع التبرير:</w:t>
      </w:r>
      <w:r w:rsidR="004D0254" w:rsidRPr="004D0254">
        <w:rPr>
          <w:rFonts w:ascii="Amiri" w:eastAsia="Calibri" w:hAnsi="Amiri" w:cs="Amiri"/>
          <w:b/>
          <w:bCs/>
          <w:sz w:val="28"/>
          <w:szCs w:val="28"/>
          <w:rtl/>
        </w:rPr>
        <w:tab/>
      </w:r>
    </w:p>
    <w:p w14:paraId="59B9E992" w14:textId="7A940EFA" w:rsidR="00860981" w:rsidRPr="00860981" w:rsidRDefault="00860981" w:rsidP="00EA73F1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860981">
        <w:rPr>
          <w:rFonts w:ascii="Amiri" w:hAnsi="Amiri" w:cs="Amiri"/>
          <w:sz w:val="28"/>
          <w:szCs w:val="28"/>
          <w:rtl/>
        </w:rPr>
        <w:t>على</w:t>
      </w:r>
      <w:r w:rsidR="00EA7F4C">
        <w:rPr>
          <w:rFonts w:ascii="Amiri" w:hAnsi="Amiri" w:cs="Amiri" w:hint="cs"/>
          <w:sz w:val="28"/>
          <w:szCs w:val="28"/>
          <w:rtl/>
        </w:rPr>
        <w:t xml:space="preserve"> المجال</w:t>
      </w:r>
      <w:r w:rsidRPr="00860981">
        <w:rPr>
          <w:rFonts w:ascii="Amiri" w:hAnsi="Amiri" w:cs="Amiri"/>
          <w:sz w:val="28"/>
          <w:szCs w:val="28"/>
          <w:rtl/>
        </w:rPr>
        <w:t xml:space="preserve"> </w:t>
      </w:r>
      <w:r w:rsidRPr="00860981">
        <w:rPr>
          <w:rFonts w:ascii="Amiri" w:hAnsi="Amiri" w:cs="Amiri"/>
          <w:position w:val="-14"/>
          <w:sz w:val="28"/>
          <w:szCs w:val="28"/>
        </w:rPr>
        <w:object w:dxaOrig="820" w:dyaOrig="400" w14:anchorId="071A787A">
          <v:shape id="_x0000_i1027" type="#_x0000_t75" style="width:41.25pt;height:20.25pt" o:ole="">
            <v:imagedata r:id="rId12" o:title=""/>
          </v:shape>
          <o:OLEObject Type="Embed" ProgID="Equation.DSMT4" ShapeID="_x0000_i1027" DrawAspect="Content" ObjectID="_1793526828" r:id="rId13"/>
        </w:object>
      </w:r>
      <w:r w:rsidRPr="00860981">
        <w:rPr>
          <w:rFonts w:ascii="Amiri" w:hAnsi="Amiri" w:cs="Amiri"/>
          <w:sz w:val="28"/>
          <w:szCs w:val="28"/>
          <w:rtl/>
        </w:rPr>
        <w:t>:</w:t>
      </w:r>
      <w:r w:rsidRPr="00860981">
        <w:rPr>
          <w:rFonts w:ascii="Amiri" w:hAnsi="Amiri" w:cs="Amiri"/>
          <w:position w:val="-14"/>
          <w:sz w:val="28"/>
          <w:szCs w:val="28"/>
        </w:rPr>
        <w:object w:dxaOrig="999" w:dyaOrig="400" w14:anchorId="1D8CA3AF">
          <v:shape id="_x0000_i1028" type="#_x0000_t75" style="width:50.25pt;height:20.25pt" o:ole="">
            <v:imagedata r:id="rId14" o:title=""/>
          </v:shape>
          <o:OLEObject Type="Embed" ProgID="Equation.DSMT4" ShapeID="_x0000_i1028" DrawAspect="Content" ObjectID="_1793526829" r:id="rId15"/>
        </w:object>
      </w:r>
    </w:p>
    <w:p w14:paraId="0929B360" w14:textId="21A2C53D" w:rsidR="000F5325" w:rsidRPr="00EA73F1" w:rsidRDefault="000F5325" w:rsidP="00860981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منحنى الدالة </w:t>
      </w:r>
      <w:r w:rsidRPr="000F5325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484E11F3">
          <v:shape id="_x0000_i1029" type="#_x0000_t75" style="width:12pt;height:15.75pt" o:ole="">
            <v:imagedata r:id="rId7" o:title=""/>
          </v:shape>
          <o:OLEObject Type="Embed" ProgID="Equation.DSMT4" ShapeID="_x0000_i1029" DrawAspect="Content" ObjectID="_1793526830" r:id="rId16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يقبل مماسا أفقيا عند النقطة ذات الفاصلة </w:t>
      </w:r>
      <w:r w:rsidR="00860981" w:rsidRPr="000F5325">
        <w:rPr>
          <w:rFonts w:ascii="Amiri" w:eastAsia="Calibri" w:hAnsi="Amiri" w:cs="Amiri"/>
          <w:position w:val="-4"/>
          <w:sz w:val="28"/>
          <w:szCs w:val="28"/>
        </w:rPr>
        <w:object w:dxaOrig="139" w:dyaOrig="260" w14:anchorId="12962F93">
          <v:shape id="_x0000_i1030" type="#_x0000_t75" style="width:6.75pt;height:12.75pt" o:ole="">
            <v:imagedata r:id="rId17" o:title=""/>
          </v:shape>
          <o:OLEObject Type="Embed" ProgID="Equation.DSMT4" ShapeID="_x0000_i1030" DrawAspect="Content" ObjectID="_1793526831" r:id="rId18"/>
        </w:object>
      </w:r>
    </w:p>
    <w:p w14:paraId="0DA21145" w14:textId="22F464E3" w:rsidR="00880FD4" w:rsidRPr="00D37155" w:rsidRDefault="00880FD4" w:rsidP="00880FD4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الدالة  </w:t>
      </w:r>
      <w:r w:rsidRPr="00880FD4">
        <w:rPr>
          <w:rFonts w:ascii="Amiri" w:eastAsia="Calibri" w:hAnsi="Amiri" w:cs="Amiri"/>
          <w:position w:val="-10"/>
          <w:sz w:val="28"/>
          <w:szCs w:val="28"/>
        </w:rPr>
        <w:object w:dxaOrig="1520" w:dyaOrig="320" w14:anchorId="6F02B3F3">
          <v:shape id="_x0000_i1031" type="#_x0000_t75" style="width:75.75pt;height:15.75pt" o:ole="">
            <v:imagedata r:id="rId19" o:title=""/>
          </v:shape>
          <o:OLEObject Type="Embed" ProgID="Equation.DSMT4" ShapeID="_x0000_i1031" DrawAspect="Content" ObjectID="_1793526832" r:id="rId20"/>
        </w:object>
      </w:r>
      <w:r>
        <w:rPr>
          <w:rFonts w:ascii="Amiri" w:eastAsia="Calibri" w:hAnsi="Amiri" w:cs="Amiri"/>
          <w:sz w:val="28"/>
          <w:szCs w:val="28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</w:rPr>
        <w:t xml:space="preserve"> متزايدة على المجال </w:t>
      </w:r>
      <w:r w:rsidRPr="00880FD4">
        <w:rPr>
          <w:rFonts w:ascii="Amiri" w:eastAsia="Calibri" w:hAnsi="Amiri" w:cs="Amiri"/>
          <w:position w:val="-14"/>
          <w:sz w:val="28"/>
          <w:szCs w:val="28"/>
        </w:rPr>
        <w:object w:dxaOrig="660" w:dyaOrig="400" w14:anchorId="5C321A02">
          <v:shape id="_x0000_i1032" type="#_x0000_t75" style="width:33pt;height:20.25pt" o:ole="">
            <v:imagedata r:id="rId21" o:title=""/>
          </v:shape>
          <o:OLEObject Type="Embed" ProgID="Equation.DSMT4" ShapeID="_x0000_i1032" DrawAspect="Content" ObjectID="_1793526833" r:id="rId22"/>
        </w:object>
      </w:r>
    </w:p>
    <w:p w14:paraId="21579366" w14:textId="01B8999D" w:rsidR="00954BBC" w:rsidRPr="00860981" w:rsidRDefault="00D37155" w:rsidP="00161793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D37155">
        <w:rPr>
          <w:rFonts w:ascii="Amiri" w:eastAsia="Calibri" w:hAnsi="Amiri" w:cs="Amiri" w:hint="cs"/>
          <w:sz w:val="28"/>
          <w:szCs w:val="28"/>
          <w:rtl/>
        </w:rPr>
        <w:t xml:space="preserve">الدالة </w:t>
      </w:r>
      <w:r w:rsidRPr="00D37155">
        <w:rPr>
          <w:rFonts w:ascii="Amiri" w:eastAsia="Calibri" w:hAnsi="Amiri" w:cs="Amiri"/>
          <w:position w:val="-6"/>
          <w:sz w:val="28"/>
          <w:szCs w:val="28"/>
        </w:rPr>
        <w:object w:dxaOrig="200" w:dyaOrig="279" w14:anchorId="23C997AA">
          <v:shape id="_x0000_i1033" type="#_x0000_t75" style="width:9.75pt;height:14.25pt" o:ole="">
            <v:imagedata r:id="rId23" o:title=""/>
          </v:shape>
          <o:OLEObject Type="Embed" ProgID="Equation.DSMT4" ShapeID="_x0000_i1033" DrawAspect="Content" ObjectID="_1793526834" r:id="rId24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متناقصة على المجال </w:t>
      </w:r>
      <w:r w:rsidRPr="00D37155">
        <w:rPr>
          <w:rFonts w:ascii="Amiri" w:eastAsia="Calibri" w:hAnsi="Amiri" w:cs="Amiri"/>
          <w:position w:val="-4"/>
          <w:sz w:val="28"/>
          <w:szCs w:val="28"/>
        </w:rPr>
        <w:object w:dxaOrig="180" w:dyaOrig="279" w14:anchorId="40C31A81">
          <v:shape id="_x0000_i1034" type="#_x0000_t75" style="width:9pt;height:14.25pt" o:ole="">
            <v:imagedata r:id="rId25" o:title=""/>
          </v:shape>
          <o:OLEObject Type="Embed" ProgID="Equation.DSMT4" ShapeID="_x0000_i1034" DrawAspect="Content" ObjectID="_1793526835" r:id="rId26"/>
        </w:object>
      </w:r>
      <w:r w:rsidRPr="00D37155">
        <w:rPr>
          <w:rFonts w:ascii="Amiri" w:eastAsia="Calibri" w:hAnsi="Amiri" w:cs="Amiri"/>
          <w:position w:val="-14"/>
          <w:sz w:val="28"/>
          <w:szCs w:val="28"/>
        </w:rPr>
        <w:object w:dxaOrig="660" w:dyaOrig="400" w14:anchorId="4F14CBD6">
          <v:shape id="_x0000_i1035" type="#_x0000_t75" style="width:33pt;height:20.25pt" o:ole="">
            <v:imagedata r:id="rId27" o:title=""/>
          </v:shape>
          <o:OLEObject Type="Embed" ProgID="Equation.DSMT4" ShapeID="_x0000_i1035" DrawAspect="Content" ObjectID="_1793526836" r:id="rId28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علما أن: </w:t>
      </w:r>
      <w:r w:rsidRPr="00D37155">
        <w:rPr>
          <w:rFonts w:ascii="Amiri" w:eastAsia="Calibri" w:hAnsi="Amiri" w:cs="Amiri"/>
          <w:position w:val="-10"/>
          <w:sz w:val="28"/>
          <w:szCs w:val="28"/>
        </w:rPr>
        <w:object w:dxaOrig="1520" w:dyaOrig="380" w14:anchorId="398F0881">
          <v:shape id="_x0000_i1036" type="#_x0000_t75" style="width:75.75pt;height:18.75pt" o:ole="">
            <v:imagedata r:id="rId29" o:title=""/>
          </v:shape>
          <o:OLEObject Type="Embed" ProgID="Equation.DSMT4" ShapeID="_x0000_i1036" DrawAspect="Content" ObjectID="_1793526837" r:id="rId30"/>
        </w:object>
      </w:r>
    </w:p>
    <w:p w14:paraId="21E9CDB7" w14:textId="66BA978C" w:rsidR="00860981" w:rsidRPr="004D0254" w:rsidRDefault="00860981" w:rsidP="004D0254">
      <w:pPr>
        <w:pStyle w:val="Paragraphedeliste"/>
        <w:numPr>
          <w:ilvl w:val="0"/>
          <w:numId w:val="31"/>
        </w:numPr>
        <w:bidi/>
        <w:spacing w:line="228" w:lineRule="auto"/>
        <w:rPr>
          <w:rFonts w:ascii="Amiri" w:hAnsi="Amiri" w:cs="Amiri"/>
          <w:sz w:val="28"/>
          <w:szCs w:val="28"/>
        </w:rPr>
      </w:pPr>
      <w:r w:rsidRPr="00860981">
        <w:rPr>
          <w:rFonts w:ascii="Amiri" w:hAnsi="Amiri" w:cs="Amiri"/>
          <w:sz w:val="28"/>
          <w:szCs w:val="28"/>
          <w:rtl/>
        </w:rPr>
        <w:t xml:space="preserve">من أجل كل </w:t>
      </w:r>
      <w:r w:rsidRPr="00860981">
        <w:rPr>
          <w:rFonts w:ascii="Amiri" w:hAnsi="Amiri" w:cs="Amiri"/>
          <w:i/>
          <w:iCs/>
          <w:sz w:val="28"/>
          <w:szCs w:val="28"/>
        </w:rPr>
        <w:t>x</w:t>
      </w:r>
      <w:r w:rsidRPr="00860981">
        <w:rPr>
          <w:rFonts w:ascii="Amiri" w:hAnsi="Amiri" w:cs="Amiri"/>
          <w:sz w:val="28"/>
          <w:szCs w:val="28"/>
          <w:rtl/>
        </w:rPr>
        <w:t xml:space="preserve"> من</w:t>
      </w:r>
      <w:r w:rsidRPr="00860981">
        <w:rPr>
          <w:rFonts w:ascii="Amiri" w:hAnsi="Amiri" w:cs="Amiri"/>
          <w:position w:val="-14"/>
          <w:sz w:val="28"/>
          <w:szCs w:val="28"/>
        </w:rPr>
        <w:object w:dxaOrig="680" w:dyaOrig="400" w14:anchorId="4E2B3EE4">
          <v:shape id="_x0000_i1037" type="#_x0000_t75" style="width:33.75pt;height:20.25pt" o:ole="">
            <v:imagedata r:id="rId31" o:title=""/>
          </v:shape>
          <o:OLEObject Type="Embed" ProgID="Equation.DSMT4" ShapeID="_x0000_i1037" DrawAspect="Content" ObjectID="_1793526838" r:id="rId32"/>
        </w:object>
      </w:r>
      <w:r w:rsidRPr="00860981">
        <w:rPr>
          <w:rFonts w:ascii="Amiri" w:hAnsi="Amiri" w:cs="Amiri"/>
          <w:sz w:val="28"/>
          <w:szCs w:val="28"/>
          <w:rtl/>
        </w:rPr>
        <w:t>:</w:t>
      </w:r>
      <w:r w:rsidRPr="00860981">
        <w:rPr>
          <w:position w:val="-14"/>
        </w:rPr>
        <w:object w:dxaOrig="1060" w:dyaOrig="400" w14:anchorId="7BF13939">
          <v:shape id="_x0000_i1038" type="#_x0000_t75" style="width:53.25pt;height:20.25pt" o:ole="">
            <v:imagedata r:id="rId33" o:title=""/>
          </v:shape>
          <o:OLEObject Type="Embed" ProgID="Equation.DSMT4" ShapeID="_x0000_i1038" DrawAspect="Content" ObjectID="_1793526839" r:id="rId34"/>
        </w:object>
      </w:r>
      <w:r w:rsidRPr="00860981">
        <w:rPr>
          <w:rFonts w:ascii="Amiri" w:hAnsi="Amiri" w:cs="Amiri"/>
          <w:sz w:val="28"/>
          <w:szCs w:val="28"/>
          <w:rtl/>
        </w:rPr>
        <w:t xml:space="preserve"> </w:t>
      </w:r>
    </w:p>
    <w:p w14:paraId="20737999" w14:textId="28F07928" w:rsidR="001B3AFA" w:rsidRPr="002659E2" w:rsidRDefault="001B3AFA" w:rsidP="00D03E1F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6C6BC6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6C6BC6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06</w:t>
      </w:r>
      <w:r w:rsidR="002F1764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2F1764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433DBAB" w14:textId="57799F85" w:rsidR="00132F9B" w:rsidRPr="00132F9B" w:rsidRDefault="001B3AFA" w:rsidP="00132F9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132F9B">
        <w:rPr>
          <w:rFonts w:ascii="Amiri" w:eastAsia="Calibri" w:hAnsi="Amiri" w:cs="Amiri"/>
          <w:sz w:val="28"/>
          <w:szCs w:val="28"/>
          <w:rtl/>
        </w:rPr>
        <w:t xml:space="preserve">  </w:t>
      </w:r>
      <w:r w:rsidR="00132F9B" w:rsidRPr="00132F9B">
        <w:rPr>
          <w:rFonts w:ascii="Amiri" w:eastAsia="Calibri" w:hAnsi="Amiri" w:cs="Amiri"/>
          <w:position w:val="-10"/>
          <w:sz w:val="28"/>
          <w:szCs w:val="28"/>
        </w:rPr>
        <w:object w:dxaOrig="480" w:dyaOrig="320" w14:anchorId="6F4E9DC7">
          <v:shape id="_x0000_i1039" type="#_x0000_t75" style="width:24pt;height:15.75pt" o:ole="">
            <v:imagedata r:id="rId35" o:title=""/>
          </v:shape>
          <o:OLEObject Type="Embed" ProgID="Equation.DSMT4" ShapeID="_x0000_i1039" DrawAspect="Content" ObjectID="_1793526840" r:id="rId36"/>
        </w:object>
      </w:r>
      <w:r w:rsidR="00132F9B" w:rsidRPr="00132F9B">
        <w:rPr>
          <w:rFonts w:ascii="Amiri" w:eastAsia="Calibri" w:hAnsi="Amiri" w:cs="Amiri"/>
          <w:sz w:val="28"/>
          <w:szCs w:val="28"/>
          <w:rtl/>
        </w:rPr>
        <w:t xml:space="preserve">كثير حدود للمتغير الحقيقي </w:t>
      </w:r>
      <w:r w:rsidR="00132F9B" w:rsidRPr="00132F9B">
        <w:rPr>
          <w:rFonts w:ascii="Amiri" w:eastAsia="Calibri" w:hAnsi="Amiri" w:cs="Amiri"/>
          <w:position w:val="-6"/>
          <w:sz w:val="28"/>
          <w:szCs w:val="28"/>
        </w:rPr>
        <w:object w:dxaOrig="200" w:dyaOrig="220" w14:anchorId="3607C757">
          <v:shape id="_x0000_i1040" type="#_x0000_t75" style="width:9.75pt;height:11.25pt" o:ole="">
            <v:imagedata r:id="rId37" o:title=""/>
          </v:shape>
          <o:OLEObject Type="Embed" ProgID="Equation.DSMT4" ShapeID="_x0000_i1040" DrawAspect="Content" ObjectID="_1793526841" r:id="rId38"/>
        </w:object>
      </w:r>
      <w:r w:rsidR="00132F9B" w:rsidRPr="00132F9B">
        <w:rPr>
          <w:rFonts w:ascii="Amiri" w:eastAsia="Calibri" w:hAnsi="Amiri" w:cs="Amiri"/>
          <w:sz w:val="28"/>
          <w:szCs w:val="28"/>
          <w:rtl/>
        </w:rPr>
        <w:t xml:space="preserve"> حيث: </w:t>
      </w:r>
      <w:r w:rsidR="00132F9B" w:rsidRPr="00132F9B">
        <w:rPr>
          <w:rFonts w:ascii="Amiri" w:eastAsia="Calibri" w:hAnsi="Amiri" w:cs="Amiri"/>
          <w:position w:val="-14"/>
          <w:sz w:val="28"/>
          <w:szCs w:val="28"/>
        </w:rPr>
        <w:object w:dxaOrig="2940" w:dyaOrig="420" w14:anchorId="63772BBF">
          <v:shape id="_x0000_i1041" type="#_x0000_t75" style="width:147pt;height:21pt" o:ole="">
            <v:imagedata r:id="rId39" o:title=""/>
          </v:shape>
          <o:OLEObject Type="Embed" ProgID="Equation.DSMT4" ShapeID="_x0000_i1041" DrawAspect="Content" ObjectID="_1793526842" r:id="rId40"/>
        </w:object>
      </w:r>
      <w:r w:rsidR="00132F9B" w:rsidRPr="00132F9B">
        <w:rPr>
          <w:rFonts w:ascii="Amiri" w:eastAsia="Calibri" w:hAnsi="Amiri" w:cs="Amiri"/>
          <w:sz w:val="28"/>
          <w:szCs w:val="28"/>
          <w:rtl/>
        </w:rPr>
        <w:t xml:space="preserve"> حيث </w:t>
      </w:r>
      <w:r w:rsidR="00132F9B" w:rsidRPr="00132F9B">
        <w:rPr>
          <w:rFonts w:ascii="Amiri" w:eastAsia="Calibri" w:hAnsi="Amiri" w:cs="Amiri"/>
          <w:position w:val="-6"/>
          <w:sz w:val="28"/>
          <w:szCs w:val="28"/>
        </w:rPr>
        <w:object w:dxaOrig="200" w:dyaOrig="220" w14:anchorId="6DD621BD">
          <v:shape id="_x0000_i1042" type="#_x0000_t75" style="width:9.75pt;height:11.25pt" o:ole="">
            <v:imagedata r:id="rId41" o:title=""/>
          </v:shape>
          <o:OLEObject Type="Embed" ProgID="Equation.DSMT4" ShapeID="_x0000_i1042" DrawAspect="Content" ObjectID="_1793526843" r:id="rId42"/>
        </w:object>
      </w:r>
      <w:r w:rsidR="00132F9B" w:rsidRPr="00132F9B">
        <w:rPr>
          <w:rFonts w:ascii="Amiri" w:eastAsia="Calibri" w:hAnsi="Amiri" w:cs="Amiri"/>
          <w:sz w:val="28"/>
          <w:szCs w:val="28"/>
          <w:rtl/>
        </w:rPr>
        <w:t xml:space="preserve"> عدد حقيقي.</w:t>
      </w:r>
    </w:p>
    <w:p w14:paraId="547EE239" w14:textId="6CFA31FE" w:rsidR="00132F9B" w:rsidRPr="00132F9B" w:rsidRDefault="00132F9B" w:rsidP="009424E8">
      <w:pPr>
        <w:pStyle w:val="Paragraphedeliste"/>
        <w:numPr>
          <w:ilvl w:val="0"/>
          <w:numId w:val="33"/>
        </w:numPr>
        <w:bidi/>
        <w:spacing w:after="0" w:line="240" w:lineRule="auto"/>
        <w:ind w:left="401" w:hanging="141"/>
        <w:rPr>
          <w:rFonts w:ascii="Amiri" w:eastAsia="Calibri" w:hAnsi="Amiri" w:cs="Amiri"/>
          <w:sz w:val="28"/>
          <w:szCs w:val="28"/>
        </w:rPr>
      </w:pPr>
      <w:r w:rsidRPr="00132F9B">
        <w:rPr>
          <w:rFonts w:ascii="Amiri" w:eastAsia="Calibri" w:hAnsi="Amiri" w:cs="Amiri"/>
          <w:sz w:val="28"/>
          <w:szCs w:val="28"/>
          <w:rtl/>
        </w:rPr>
        <w:t xml:space="preserve">عين قيمة </w:t>
      </w:r>
      <w:r w:rsidR="00C865FB" w:rsidRPr="00132F9B">
        <w:rPr>
          <w:rFonts w:ascii="Amiri" w:eastAsia="Calibri" w:hAnsi="Amiri" w:cs="Amiri"/>
          <w:position w:val="-6"/>
          <w:sz w:val="28"/>
          <w:szCs w:val="28"/>
        </w:rPr>
        <w:object w:dxaOrig="200" w:dyaOrig="220" w14:anchorId="4AD94A51">
          <v:shape id="_x0000_i1043" type="#_x0000_t75" style="width:9.75pt;height:11.25pt" o:ole="">
            <v:imagedata r:id="rId43" o:title=""/>
          </v:shape>
          <o:OLEObject Type="Embed" ProgID="Equation.DSMT4" ShapeID="_x0000_i1043" DrawAspect="Content" ObjectID="_1793526844" r:id="rId44"/>
        </w:object>
      </w:r>
      <w:r w:rsidRPr="00132F9B">
        <w:rPr>
          <w:rFonts w:ascii="Amiri" w:eastAsia="Calibri" w:hAnsi="Amiri" w:cs="Amiri"/>
          <w:sz w:val="28"/>
          <w:szCs w:val="28"/>
          <w:rtl/>
        </w:rPr>
        <w:t xml:space="preserve"> حتى يكون العدد </w:t>
      </w:r>
      <w:r w:rsidRPr="00132F9B">
        <w:rPr>
          <w:rFonts w:ascii="Amiri" w:eastAsia="Calibri" w:hAnsi="Amiri" w:cs="Amiri"/>
          <w:position w:val="-14"/>
          <w:sz w:val="28"/>
          <w:szCs w:val="28"/>
        </w:rPr>
        <w:object w:dxaOrig="380" w:dyaOrig="400" w14:anchorId="0D04EC9B">
          <v:shape id="_x0000_i1044" type="#_x0000_t75" style="width:18.75pt;height:20.25pt" o:ole="">
            <v:imagedata r:id="rId45" o:title=""/>
          </v:shape>
          <o:OLEObject Type="Embed" ProgID="Equation.DSMT4" ShapeID="_x0000_i1044" DrawAspect="Content" ObjectID="_1793526845" r:id="rId46"/>
        </w:object>
      </w:r>
      <w:r w:rsidRPr="00132F9B">
        <w:rPr>
          <w:rFonts w:ascii="Amiri" w:eastAsia="Calibri" w:hAnsi="Amiri" w:cs="Amiri"/>
          <w:sz w:val="28"/>
          <w:szCs w:val="28"/>
        </w:rPr>
        <w:t xml:space="preserve"> </w:t>
      </w:r>
      <w:r w:rsidRPr="00132F9B">
        <w:rPr>
          <w:rFonts w:ascii="Amiri" w:eastAsia="Calibri" w:hAnsi="Amiri" w:cs="Amiri"/>
          <w:sz w:val="28"/>
          <w:szCs w:val="28"/>
          <w:rtl/>
        </w:rPr>
        <w:t xml:space="preserve"> جذر</w:t>
      </w:r>
      <w:r w:rsidR="00EA7F4C">
        <w:rPr>
          <w:rFonts w:ascii="Amiri" w:eastAsia="Calibri" w:hAnsi="Amiri" w:cs="Amiri" w:hint="cs"/>
          <w:sz w:val="28"/>
          <w:szCs w:val="28"/>
          <w:rtl/>
        </w:rPr>
        <w:t>ا</w:t>
      </w:r>
      <w:r w:rsidRPr="00132F9B">
        <w:rPr>
          <w:rFonts w:ascii="Amiri" w:eastAsia="Calibri" w:hAnsi="Amiri" w:cs="Amiri"/>
          <w:sz w:val="28"/>
          <w:szCs w:val="28"/>
          <w:rtl/>
        </w:rPr>
        <w:t xml:space="preserve"> لكثير الحدود </w:t>
      </w:r>
      <w:r w:rsidRPr="00132F9B">
        <w:rPr>
          <w:rFonts w:ascii="Amiri" w:eastAsia="Calibri" w:hAnsi="Amiri" w:cs="Amiri"/>
          <w:position w:val="-10"/>
          <w:sz w:val="28"/>
          <w:szCs w:val="28"/>
        </w:rPr>
        <w:object w:dxaOrig="480" w:dyaOrig="320" w14:anchorId="10F5AE5C">
          <v:shape id="_x0000_i1045" type="#_x0000_t75" style="width:24pt;height:15.75pt" o:ole="">
            <v:imagedata r:id="rId47" o:title=""/>
          </v:shape>
          <o:OLEObject Type="Embed" ProgID="Equation.DSMT4" ShapeID="_x0000_i1045" DrawAspect="Content" ObjectID="_1793526846" r:id="rId48"/>
        </w:object>
      </w:r>
      <w:r w:rsidRPr="00132F9B">
        <w:rPr>
          <w:rFonts w:ascii="Amiri" w:eastAsia="Calibri" w:hAnsi="Amiri" w:cs="Amiri"/>
          <w:sz w:val="28"/>
          <w:szCs w:val="28"/>
          <w:rtl/>
        </w:rPr>
        <w:t>.</w:t>
      </w:r>
    </w:p>
    <w:p w14:paraId="5A03915E" w14:textId="2BD6FF18" w:rsidR="002D32E6" w:rsidRPr="00C56D7A" w:rsidRDefault="00132F9B" w:rsidP="00C56D7A">
      <w:pPr>
        <w:pStyle w:val="Paragraphedeliste"/>
        <w:numPr>
          <w:ilvl w:val="0"/>
          <w:numId w:val="33"/>
        </w:numPr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</w:rPr>
      </w:pPr>
      <w:r w:rsidRPr="009424E8">
        <w:rPr>
          <w:rFonts w:ascii="Amiri" w:eastAsia="Calibri" w:hAnsi="Amiri" w:cs="Amiri"/>
          <w:sz w:val="28"/>
          <w:szCs w:val="28"/>
          <w:rtl/>
        </w:rPr>
        <w:t xml:space="preserve">نأخذ </w:t>
      </w:r>
      <w:r w:rsidRPr="00132F9B">
        <w:rPr>
          <w:position w:val="-6"/>
        </w:rPr>
        <w:object w:dxaOrig="680" w:dyaOrig="279" w14:anchorId="3C2EADCE">
          <v:shape id="_x0000_i1046" type="#_x0000_t75" style="width:33.75pt;height:14.25pt" o:ole="">
            <v:imagedata r:id="rId49" o:title=""/>
          </v:shape>
          <o:OLEObject Type="Embed" ProgID="Equation.DSMT4" ShapeID="_x0000_i1046" DrawAspect="Content" ObjectID="_1793526847" r:id="rId50"/>
        </w:object>
      </w:r>
      <w:r w:rsidRPr="009424E8">
        <w:rPr>
          <w:rFonts w:ascii="Amiri" w:eastAsia="Calibri" w:hAnsi="Amiri" w:cs="Amiri"/>
          <w:sz w:val="28"/>
          <w:szCs w:val="28"/>
        </w:rPr>
        <w:br/>
      </w:r>
      <w:r w:rsidR="009424E8">
        <w:rPr>
          <w:rFonts w:ascii="Amiri" w:eastAsia="Calibri" w:hAnsi="Amiri" w:cs="Amiri" w:hint="cs"/>
          <w:sz w:val="28"/>
          <w:szCs w:val="28"/>
          <w:rtl/>
        </w:rPr>
        <w:t xml:space="preserve">1. </w:t>
      </w:r>
      <w:r w:rsidR="008D2248" w:rsidRPr="009424E8">
        <w:rPr>
          <w:rFonts w:ascii="Amiri" w:eastAsia="Calibri" w:hAnsi="Amiri" w:cs="Amiri" w:hint="cs"/>
          <w:sz w:val="28"/>
          <w:szCs w:val="28"/>
          <w:rtl/>
        </w:rPr>
        <w:t>عين الاعداد</w:t>
      </w:r>
      <w:r w:rsidRPr="009424E8">
        <w:rPr>
          <w:rFonts w:ascii="Amiri" w:eastAsia="Calibri" w:hAnsi="Amiri" w:cs="Amiri"/>
          <w:sz w:val="28"/>
          <w:szCs w:val="28"/>
          <w:rtl/>
        </w:rPr>
        <w:t xml:space="preserve"> الحقيقية </w:t>
      </w:r>
      <w:r w:rsidRPr="00132F9B">
        <w:rPr>
          <w:position w:val="-6"/>
        </w:rPr>
        <w:object w:dxaOrig="200" w:dyaOrig="220" w14:anchorId="65CE7C05">
          <v:shape id="_x0000_i1047" type="#_x0000_t75" style="width:9.75pt;height:11.25pt" o:ole="">
            <v:imagedata r:id="rId51" o:title=""/>
          </v:shape>
          <o:OLEObject Type="Embed" ProgID="Equation.DSMT4" ShapeID="_x0000_i1047" DrawAspect="Content" ObjectID="_1793526848" r:id="rId52"/>
        </w:object>
      </w:r>
      <w:r w:rsidRPr="009424E8">
        <w:rPr>
          <w:rFonts w:ascii="Amiri" w:eastAsia="Calibri" w:hAnsi="Amiri" w:cs="Amiri"/>
          <w:sz w:val="28"/>
          <w:szCs w:val="28"/>
          <w:rtl/>
        </w:rPr>
        <w:t xml:space="preserve"> ، </w:t>
      </w:r>
      <w:r w:rsidRPr="00132F9B">
        <w:rPr>
          <w:position w:val="-6"/>
        </w:rPr>
        <w:object w:dxaOrig="200" w:dyaOrig="279" w14:anchorId="3D78B0E5">
          <v:shape id="_x0000_i1048" type="#_x0000_t75" style="width:9.75pt;height:14.25pt" o:ole="">
            <v:imagedata r:id="rId53" o:title=""/>
          </v:shape>
          <o:OLEObject Type="Embed" ProgID="Equation.DSMT4" ShapeID="_x0000_i1048" DrawAspect="Content" ObjectID="_1793526849" r:id="rId54"/>
        </w:object>
      </w:r>
      <w:r w:rsidRPr="009424E8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132F9B">
        <w:rPr>
          <w:position w:val="-6"/>
        </w:rPr>
        <w:object w:dxaOrig="180" w:dyaOrig="220" w14:anchorId="5A271C4E">
          <v:shape id="_x0000_i1049" type="#_x0000_t75" style="width:9pt;height:11.25pt" o:ole="">
            <v:imagedata r:id="rId55" o:title=""/>
          </v:shape>
          <o:OLEObject Type="Embed" ProgID="Equation.DSMT4" ShapeID="_x0000_i1049" DrawAspect="Content" ObjectID="_1793526850" r:id="rId56"/>
        </w:object>
      </w:r>
      <w:r w:rsidRPr="009424E8">
        <w:rPr>
          <w:rFonts w:ascii="Amiri" w:eastAsia="Calibri" w:hAnsi="Amiri" w:cs="Amiri"/>
          <w:sz w:val="28"/>
          <w:szCs w:val="28"/>
          <w:rtl/>
        </w:rPr>
        <w:t xml:space="preserve"> حيث</w:t>
      </w:r>
      <w:r w:rsidRPr="009424E8">
        <w:rPr>
          <w:rFonts w:ascii="Amiri" w:eastAsia="Calibri" w:hAnsi="Amiri" w:cs="Amiri" w:hint="cs"/>
          <w:sz w:val="28"/>
          <w:szCs w:val="28"/>
          <w:rtl/>
        </w:rPr>
        <w:t xml:space="preserve"> من أجل كل عدد حقيقي </w:t>
      </w:r>
      <w:r w:rsidRPr="00132F9B">
        <w:rPr>
          <w:position w:val="-6"/>
        </w:rPr>
        <w:object w:dxaOrig="200" w:dyaOrig="220" w14:anchorId="7D0FEEB2">
          <v:shape id="_x0000_i1050" type="#_x0000_t75" style="width:9.75pt;height:11.25pt" o:ole="">
            <v:imagedata r:id="rId57" o:title=""/>
          </v:shape>
          <o:OLEObject Type="Embed" ProgID="Equation.DSMT4" ShapeID="_x0000_i1050" DrawAspect="Content" ObjectID="_1793526851" r:id="rId58"/>
        </w:object>
      </w:r>
      <w:r w:rsidRPr="009424E8">
        <w:rPr>
          <w:rFonts w:ascii="Amiri" w:eastAsia="Calibri" w:hAnsi="Amiri" w:cs="Amiri"/>
          <w:sz w:val="28"/>
          <w:szCs w:val="28"/>
          <w:rtl/>
        </w:rPr>
        <w:t xml:space="preserve">:  </w:t>
      </w:r>
      <w:r w:rsidRPr="00132F9B">
        <w:rPr>
          <w:position w:val="-10"/>
        </w:rPr>
        <w:object w:dxaOrig="2520" w:dyaOrig="380" w14:anchorId="2975B162">
          <v:shape id="_x0000_i1051" type="#_x0000_t75" style="width:126pt;height:18.75pt" o:ole="">
            <v:imagedata r:id="rId59" o:title=""/>
          </v:shape>
          <o:OLEObject Type="Embed" ProgID="Equation.DSMT4" ShapeID="_x0000_i1051" DrawAspect="Content" ObjectID="_1793526852" r:id="rId60"/>
        </w:object>
      </w:r>
      <w:r w:rsidRPr="009424E8">
        <w:rPr>
          <w:rFonts w:ascii="Amiri" w:eastAsia="Calibri" w:hAnsi="Amiri" w:cs="Amiri"/>
          <w:sz w:val="28"/>
          <w:szCs w:val="28"/>
          <w:rtl/>
        </w:rPr>
        <w:br/>
      </w:r>
      <w:r w:rsidR="009424E8">
        <w:rPr>
          <w:rFonts w:ascii="Amiri" w:eastAsia="Calibri" w:hAnsi="Amiri" w:cs="Amiri" w:hint="cs"/>
          <w:sz w:val="28"/>
          <w:szCs w:val="28"/>
          <w:rtl/>
        </w:rPr>
        <w:t xml:space="preserve">2. </w:t>
      </w:r>
      <w:r w:rsidRPr="009424E8">
        <w:rPr>
          <w:rFonts w:ascii="Amiri" w:eastAsia="Calibri" w:hAnsi="Amiri" w:cs="Amiri"/>
          <w:sz w:val="28"/>
          <w:szCs w:val="28"/>
          <w:rtl/>
        </w:rPr>
        <w:t xml:space="preserve"> حل في </w:t>
      </w:r>
      <w:r w:rsidRPr="00132F9B">
        <w:rPr>
          <w:position w:val="-4"/>
        </w:rPr>
        <w:object w:dxaOrig="260" w:dyaOrig="260" w14:anchorId="2322B64C">
          <v:shape id="_x0000_i1052" type="#_x0000_t75" style="width:12.75pt;height:12.75pt" o:ole="">
            <v:imagedata r:id="rId61" o:title=""/>
          </v:shape>
          <o:OLEObject Type="Embed" ProgID="Equation.DSMT4" ShapeID="_x0000_i1052" DrawAspect="Content" ObjectID="_1793526853" r:id="rId62"/>
        </w:object>
      </w:r>
      <w:r w:rsidRPr="009424E8">
        <w:rPr>
          <w:rFonts w:ascii="Amiri" w:eastAsia="Calibri" w:hAnsi="Amiri" w:cs="Amiri"/>
          <w:sz w:val="28"/>
          <w:szCs w:val="28"/>
        </w:rPr>
        <w:t xml:space="preserve"> </w:t>
      </w:r>
      <w:r w:rsidRPr="009424E8">
        <w:rPr>
          <w:rFonts w:ascii="Amiri" w:eastAsia="Calibri" w:hAnsi="Amiri" w:cs="Amiri"/>
          <w:sz w:val="28"/>
          <w:szCs w:val="28"/>
          <w:rtl/>
        </w:rPr>
        <w:t xml:space="preserve"> المعادلة : </w:t>
      </w:r>
      <w:r w:rsidRPr="00132F9B">
        <w:rPr>
          <w:position w:val="-10"/>
        </w:rPr>
        <w:object w:dxaOrig="820" w:dyaOrig="320" w14:anchorId="05B85635">
          <v:shape id="_x0000_i1053" type="#_x0000_t75" style="width:41.25pt;height:15.75pt" o:ole="">
            <v:imagedata r:id="rId63" o:title=""/>
          </v:shape>
          <o:OLEObject Type="Embed" ProgID="Equation.DSMT4" ShapeID="_x0000_i1053" DrawAspect="Content" ObjectID="_1793526854" r:id="rId64"/>
        </w:object>
      </w:r>
      <w:r w:rsidR="002D32E6" w:rsidRPr="009424E8">
        <w:rPr>
          <w:rFonts w:ascii="Amiri" w:eastAsia="Calibri" w:hAnsi="Amiri" w:cs="Amiri"/>
          <w:sz w:val="28"/>
          <w:szCs w:val="28"/>
        </w:rPr>
        <w:t> </w:t>
      </w:r>
      <w:r w:rsidR="009424E8" w:rsidRPr="00C56D7A">
        <w:rPr>
          <w:rFonts w:ascii="Amiri" w:eastAsia="Calibri" w:hAnsi="Amiri" w:cs="Amiri" w:hint="cs"/>
          <w:sz w:val="28"/>
          <w:szCs w:val="28"/>
          <w:rtl/>
        </w:rPr>
        <w:t xml:space="preserve"> ثم استنتج </w:t>
      </w:r>
      <w:r w:rsidR="002D32E6" w:rsidRPr="00C56D7A">
        <w:rPr>
          <w:rFonts w:ascii="Amiri" w:eastAsia="Calibri" w:hAnsi="Amiri" w:cs="Amiri" w:hint="cs"/>
          <w:sz w:val="28"/>
          <w:szCs w:val="28"/>
          <w:rtl/>
        </w:rPr>
        <w:t xml:space="preserve">حلول المعادلة </w:t>
      </w:r>
      <w:r w:rsidR="008D2248" w:rsidRPr="002D32E6">
        <w:rPr>
          <w:position w:val="-6"/>
        </w:rPr>
        <w:object w:dxaOrig="2320" w:dyaOrig="340" w14:anchorId="2293D12B">
          <v:shape id="_x0000_i1054" type="#_x0000_t75" style="width:116.25pt;height:17.25pt" o:ole="">
            <v:imagedata r:id="rId65" o:title=""/>
          </v:shape>
          <o:OLEObject Type="Embed" ProgID="Equation.DSMT4" ShapeID="_x0000_i1054" DrawAspect="Content" ObjectID="_1793526855" r:id="rId66"/>
        </w:object>
      </w:r>
    </w:p>
    <w:p w14:paraId="40865A8D" w14:textId="37233A07" w:rsidR="00132F9B" w:rsidRPr="009424E8" w:rsidRDefault="008D2248" w:rsidP="009424E8">
      <w:pPr>
        <w:pStyle w:val="Paragraphedeliste"/>
        <w:numPr>
          <w:ilvl w:val="0"/>
          <w:numId w:val="34"/>
        </w:numPr>
        <w:bidi/>
        <w:spacing w:after="0" w:line="240" w:lineRule="auto"/>
        <w:ind w:left="827"/>
        <w:rPr>
          <w:rFonts w:ascii="Amiri" w:eastAsia="Calibri" w:hAnsi="Amiri" w:cs="Amiri"/>
          <w:sz w:val="28"/>
          <w:szCs w:val="28"/>
          <w:rtl/>
        </w:rPr>
      </w:pPr>
      <w:r w:rsidRPr="009424E8">
        <w:rPr>
          <w:rFonts w:ascii="Amiri" w:eastAsia="Calibri" w:hAnsi="Amiri" w:cs="Amiri" w:hint="cs"/>
          <w:sz w:val="28"/>
          <w:szCs w:val="28"/>
          <w:rtl/>
        </w:rPr>
        <w:t xml:space="preserve">أدرس إشارة </w:t>
      </w:r>
      <w:r w:rsidRPr="00132F9B">
        <w:rPr>
          <w:position w:val="-10"/>
        </w:rPr>
        <w:object w:dxaOrig="480" w:dyaOrig="320" w14:anchorId="661E3B29">
          <v:shape id="_x0000_i1055" type="#_x0000_t75" style="width:24pt;height:15.75pt" o:ole="">
            <v:imagedata r:id="rId35" o:title=""/>
          </v:shape>
          <o:OLEObject Type="Embed" ProgID="Equation.DSMT4" ShapeID="_x0000_i1055" DrawAspect="Content" ObjectID="_1793526856" r:id="rId67"/>
        </w:object>
      </w:r>
      <w:r w:rsidRPr="009424E8">
        <w:rPr>
          <w:rFonts w:ascii="Amiri" w:eastAsia="Calibri" w:hAnsi="Amiri" w:cs="Amiri" w:hint="cs"/>
          <w:sz w:val="28"/>
          <w:szCs w:val="28"/>
          <w:rtl/>
        </w:rPr>
        <w:t xml:space="preserve"> ثم عين حلول المتراجحة </w:t>
      </w:r>
      <w:r w:rsidR="008D0F88" w:rsidRPr="008D2248">
        <w:rPr>
          <w:position w:val="-24"/>
        </w:rPr>
        <w:object w:dxaOrig="1480" w:dyaOrig="620" w14:anchorId="240242B3">
          <v:shape id="_x0000_i1056" type="#_x0000_t75" style="width:74.25pt;height:30.75pt" o:ole="">
            <v:imagedata r:id="rId68" o:title=""/>
          </v:shape>
          <o:OLEObject Type="Embed" ProgID="Equation.DSMT4" ShapeID="_x0000_i1056" DrawAspect="Content" ObjectID="_1793526857" r:id="rId69"/>
        </w:object>
      </w:r>
    </w:p>
    <w:p w14:paraId="16044BA7" w14:textId="566EE21F" w:rsidR="006E2371" w:rsidRPr="002659E2" w:rsidRDefault="006E2371" w:rsidP="006E237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08</w:t>
      </w:r>
      <w:r w:rsidR="002F1764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2F1764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2659E2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1BAEECA" w14:textId="7E6A690D" w:rsidR="002553DD" w:rsidRDefault="006E2371" w:rsidP="006E2371">
      <w:pPr>
        <w:tabs>
          <w:tab w:val="left" w:pos="3874"/>
        </w:tabs>
        <w:bidi/>
        <w:spacing w:after="0" w:line="240" w:lineRule="auto"/>
        <w:ind w:left="-591" w:right="-426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     </w:t>
      </w:r>
      <w:r w:rsidRPr="00A946FE">
        <w:rPr>
          <w:rFonts w:ascii="Amiri" w:eastAsia="Calibri" w:hAnsi="Amiri" w:cs="Amiri" w:hint="cs"/>
          <w:sz w:val="28"/>
          <w:szCs w:val="28"/>
          <w:rtl/>
        </w:rPr>
        <w:t xml:space="preserve">نعتبر الدالة </w:t>
      </w:r>
      <w:r w:rsidRPr="00A946FE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03A72BB0">
          <v:shape id="_x0000_i1057" type="#_x0000_t75" style="width:12pt;height:15.75pt" o:ole="">
            <v:imagedata r:id="rId70" o:title=""/>
          </v:shape>
          <o:OLEObject Type="Embed" ProgID="Equation.DSMT4" ShapeID="_x0000_i1057" DrawAspect="Content" ObjectID="_1793526858" r:id="rId71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المعرفة على </w:t>
      </w:r>
      <w:r w:rsidRPr="00A946FE">
        <w:rPr>
          <w:rFonts w:ascii="Amiri" w:eastAsia="Calibri" w:hAnsi="Amiri" w:cs="Amiri"/>
          <w:position w:val="-4"/>
          <w:sz w:val="28"/>
          <w:szCs w:val="28"/>
        </w:rPr>
        <w:object w:dxaOrig="260" w:dyaOrig="260" w14:anchorId="3F43B6D6">
          <v:shape id="_x0000_i1058" type="#_x0000_t75" style="width:12.75pt;height:12.75pt" o:ole="">
            <v:imagedata r:id="rId72" o:title=""/>
          </v:shape>
          <o:OLEObject Type="Embed" ProgID="Equation.DSMT4" ShapeID="_x0000_i1058" DrawAspect="Content" ObjectID="_1793526859" r:id="rId73"/>
        </w:object>
      </w:r>
      <w:r>
        <w:rPr>
          <w:rFonts w:ascii="Amiri" w:eastAsia="Calibri" w:hAnsi="Amiri" w:cs="Amiri"/>
          <w:sz w:val="28"/>
          <w:szCs w:val="28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</w:rPr>
        <w:t xml:space="preserve"> بالعبارة: </w:t>
      </w:r>
      <w:r w:rsidRPr="00A946FE">
        <w:rPr>
          <w:rFonts w:ascii="Amiri" w:eastAsia="Calibri" w:hAnsi="Amiri" w:cs="Amiri"/>
          <w:position w:val="-26"/>
          <w:sz w:val="28"/>
          <w:szCs w:val="28"/>
        </w:rPr>
        <w:object w:dxaOrig="1800" w:dyaOrig="700" w14:anchorId="23C9F68D">
          <v:shape id="_x0000_i1059" type="#_x0000_t75" style="width:90pt;height:35.25pt" o:ole="">
            <v:imagedata r:id="rId74" o:title=""/>
          </v:shape>
          <o:OLEObject Type="Embed" ProgID="Equation.DSMT4" ShapeID="_x0000_i1059" DrawAspect="Content" ObjectID="_1793526860" r:id="rId75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ليكن </w:t>
      </w:r>
      <w:bookmarkStart w:id="0" w:name="_Hlk151705121"/>
      <w:r w:rsidRPr="00A946FE">
        <w:rPr>
          <w:rFonts w:ascii="Amiri" w:eastAsia="Calibri" w:hAnsi="Amiri" w:cs="Amiri"/>
          <w:position w:val="-16"/>
          <w:sz w:val="28"/>
          <w:szCs w:val="28"/>
        </w:rPr>
        <w:object w:dxaOrig="540" w:dyaOrig="440" w14:anchorId="3EB0C90D">
          <v:shape id="_x0000_i1060" type="#_x0000_t75" style="width:27pt;height:21.75pt" o:ole="">
            <v:imagedata r:id="rId76" o:title=""/>
          </v:shape>
          <o:OLEObject Type="Embed" ProgID="Equation.DSMT4" ShapeID="_x0000_i1060" DrawAspect="Content" ObjectID="_1793526861" r:id="rId77"/>
        </w:object>
      </w:r>
      <w:bookmarkEnd w:id="0"/>
      <w:r>
        <w:rPr>
          <w:rFonts w:ascii="Amiri" w:eastAsia="Calibri" w:hAnsi="Amiri" w:cs="Amiri" w:hint="cs"/>
          <w:sz w:val="28"/>
          <w:szCs w:val="28"/>
          <w:rtl/>
        </w:rPr>
        <w:t xml:space="preserve"> تمثيلها البياني في معلم متعامد ومتجانس </w:t>
      </w:r>
      <w:r w:rsidRPr="00A946FE">
        <w:rPr>
          <w:rFonts w:ascii="Amiri" w:eastAsia="Calibri" w:hAnsi="Amiri" w:cs="Amiri"/>
          <w:position w:val="-18"/>
          <w:sz w:val="28"/>
          <w:szCs w:val="28"/>
        </w:rPr>
        <w:object w:dxaOrig="780" w:dyaOrig="480" w14:anchorId="1F1DD2B0">
          <v:shape id="_x0000_i1061" type="#_x0000_t75" style="width:39pt;height:24pt" o:ole="">
            <v:imagedata r:id="rId78" o:title=""/>
          </v:shape>
          <o:OLEObject Type="Embed" ProgID="Equation.DSMT4" ShapeID="_x0000_i1061" DrawAspect="Content" ObjectID="_1793526862" r:id="rId79"/>
        </w:object>
      </w:r>
    </w:p>
    <w:p w14:paraId="24BE619B" w14:textId="6780C2C7" w:rsidR="00AB6C96" w:rsidRDefault="006E2371" w:rsidP="006E2371">
      <w:pPr>
        <w:pStyle w:val="Paragraphedeliste"/>
        <w:numPr>
          <w:ilvl w:val="0"/>
          <w:numId w:val="27"/>
        </w:numPr>
        <w:tabs>
          <w:tab w:val="left" w:pos="118"/>
        </w:tabs>
        <w:bidi/>
        <w:spacing w:after="0" w:line="240" w:lineRule="auto"/>
        <w:ind w:left="543" w:hanging="142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عين العددين الحقيقين </w:t>
      </w:r>
      <w:r w:rsidRPr="00983E36">
        <w:rPr>
          <w:rFonts w:ascii="Amiri" w:eastAsia="Calibri" w:hAnsi="Amiri" w:cs="Amiri"/>
          <w:position w:val="-6"/>
          <w:sz w:val="28"/>
          <w:szCs w:val="28"/>
        </w:rPr>
        <w:object w:dxaOrig="200" w:dyaOrig="220" w14:anchorId="5F5A50EC">
          <v:shape id="_x0000_i1062" type="#_x0000_t75" style="width:9.75pt;height:11.25pt" o:ole="">
            <v:imagedata r:id="rId80" o:title=""/>
          </v:shape>
          <o:OLEObject Type="Embed" ProgID="Equation.DSMT4" ShapeID="_x0000_i1062" DrawAspect="Content" ObjectID="_1793526863" r:id="rId81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و </w:t>
      </w:r>
      <w:r w:rsidRPr="00983E36">
        <w:rPr>
          <w:rFonts w:ascii="Amiri" w:eastAsia="Calibri" w:hAnsi="Amiri" w:cs="Amiri"/>
          <w:position w:val="-10"/>
          <w:sz w:val="28"/>
          <w:szCs w:val="28"/>
        </w:rPr>
        <w:object w:dxaOrig="220" w:dyaOrig="320" w14:anchorId="26DF4ACC">
          <v:shape id="_x0000_i1063" type="#_x0000_t75" style="width:11.25pt;height:15.75pt" o:ole="">
            <v:imagedata r:id="rId82" o:title=""/>
          </v:shape>
          <o:OLEObject Type="Embed" ProgID="Equation.DSMT4" ShapeID="_x0000_i1063" DrawAspect="Content" ObjectID="_1793526864" r:id="rId83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بحيث </w:t>
      </w:r>
      <w:r w:rsidRPr="00A946FE">
        <w:rPr>
          <w:rFonts w:ascii="Amiri" w:eastAsia="Calibri" w:hAnsi="Amiri" w:cs="Amiri"/>
          <w:position w:val="-16"/>
          <w:sz w:val="28"/>
          <w:szCs w:val="28"/>
        </w:rPr>
        <w:object w:dxaOrig="540" w:dyaOrig="440" w14:anchorId="5F453E83">
          <v:shape id="_x0000_i1064" type="#_x0000_t75" style="width:27pt;height:21.75pt" o:ole="">
            <v:imagedata r:id="rId76" o:title=""/>
          </v:shape>
          <o:OLEObject Type="Embed" ProgID="Equation.DSMT4" ShapeID="_x0000_i1064" DrawAspect="Content" ObjectID="_1793526865" r:id="rId84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يقبل مماس عند النقطة </w:t>
      </w:r>
      <w:r w:rsidRPr="00983E36">
        <w:rPr>
          <w:rFonts w:ascii="Amiri" w:eastAsia="Calibri" w:hAnsi="Amiri" w:cs="Amiri"/>
          <w:position w:val="-14"/>
          <w:sz w:val="28"/>
          <w:szCs w:val="28"/>
        </w:rPr>
        <w:object w:dxaOrig="720" w:dyaOrig="400" w14:anchorId="7E7C0F96">
          <v:shape id="_x0000_i1065" type="#_x0000_t75" style="width:36pt;height:20.25pt" o:ole="">
            <v:imagedata r:id="rId85" o:title=""/>
          </v:shape>
          <o:OLEObject Type="Embed" ProgID="Equation.DSMT4" ShapeID="_x0000_i1065" DrawAspect="Content" ObjectID="_1793526866" r:id="rId86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يوازي المستقيم ذو المعادلة </w:t>
      </w:r>
      <w:r w:rsidR="002B28D2" w:rsidRPr="00983E36">
        <w:rPr>
          <w:rFonts w:ascii="Amiri" w:eastAsia="Calibri" w:hAnsi="Amiri" w:cs="Amiri"/>
          <w:position w:val="-10"/>
          <w:sz w:val="28"/>
          <w:szCs w:val="28"/>
        </w:rPr>
        <w:object w:dxaOrig="1140" w:dyaOrig="320" w14:anchorId="786EF230">
          <v:shape id="_x0000_i1066" type="#_x0000_t75" style="width:57pt;height:15.75pt" o:ole="">
            <v:imagedata r:id="rId87" o:title=""/>
          </v:shape>
          <o:OLEObject Type="Embed" ProgID="Equation.DSMT4" ShapeID="_x0000_i1066" DrawAspect="Content" ObjectID="_1793526867" r:id="rId88"/>
        </w:object>
      </w:r>
    </w:p>
    <w:p w14:paraId="74D9AADB" w14:textId="77777777" w:rsidR="004911EF" w:rsidRDefault="00AB6C96" w:rsidP="00AB6C96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</w:rPr>
      </w:pPr>
      <w:r w:rsidRPr="00FD49B9">
        <w:rPr>
          <w:rFonts w:ascii="Amiri" w:eastAsia="Calibri" w:hAnsi="Amiri" w:cs="Amiri" w:hint="cs"/>
          <w:sz w:val="28"/>
          <w:szCs w:val="28"/>
          <w:rtl/>
        </w:rPr>
        <w:t xml:space="preserve">نضع: </w:t>
      </w:r>
      <w:r w:rsidRPr="008D4DDD">
        <w:rPr>
          <w:position w:val="-6"/>
        </w:rPr>
        <w:object w:dxaOrig="680" w:dyaOrig="279" w14:anchorId="36B32E4F">
          <v:shape id="_x0000_i1067" type="#_x0000_t75" style="width:33.75pt;height:14.25pt" o:ole="">
            <v:imagedata r:id="rId89" o:title=""/>
          </v:shape>
          <o:OLEObject Type="Embed" ProgID="Equation.DSMT4" ShapeID="_x0000_i1067" DrawAspect="Content" ObjectID="_1793526868" r:id="rId90"/>
        </w:object>
      </w:r>
      <w:r w:rsidRPr="00FD49B9">
        <w:rPr>
          <w:rFonts w:ascii="Amiri" w:eastAsia="Calibri" w:hAnsi="Amiri" w:cs="Amiri"/>
          <w:sz w:val="28"/>
          <w:szCs w:val="28"/>
        </w:rPr>
        <w:t> </w:t>
      </w:r>
      <w:r w:rsidRPr="00FD49B9">
        <w:rPr>
          <w:rFonts w:ascii="Amiri" w:eastAsia="Calibri" w:hAnsi="Amiri" w:cs="Amiri" w:hint="cs"/>
          <w:sz w:val="28"/>
          <w:szCs w:val="28"/>
          <w:rtl/>
        </w:rPr>
        <w:t xml:space="preserve"> و </w:t>
      </w:r>
      <w:r w:rsidRPr="008D4DDD">
        <w:rPr>
          <w:position w:val="-10"/>
        </w:rPr>
        <w:object w:dxaOrig="520" w:dyaOrig="320" w14:anchorId="1304639E">
          <v:shape id="_x0000_i1068" type="#_x0000_t75" style="width:26.25pt;height:15.75pt" o:ole="">
            <v:imagedata r:id="rId91" o:title=""/>
          </v:shape>
          <o:OLEObject Type="Embed" ProgID="Equation.DSMT4" ShapeID="_x0000_i1068" DrawAspect="Content" ObjectID="_1793526869" r:id="rId92"/>
        </w:object>
      </w:r>
      <w:r w:rsidRPr="00FD49B9">
        <w:rPr>
          <w:rFonts w:ascii="Amiri" w:eastAsia="Calibri" w:hAnsi="Amiri" w:cs="Amiri" w:hint="cs"/>
          <w:sz w:val="28"/>
          <w:szCs w:val="28"/>
          <w:rtl/>
        </w:rPr>
        <w:t xml:space="preserve"> </w:t>
      </w:r>
    </w:p>
    <w:p w14:paraId="50EC45B1" w14:textId="0E3CDFFC" w:rsidR="004911EF" w:rsidRDefault="004911EF" w:rsidP="004911EF">
      <w:pPr>
        <w:pStyle w:val="Paragraphedeliste"/>
        <w:numPr>
          <w:ilvl w:val="0"/>
          <w:numId w:val="28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أحسب الدالة المشتقة للدالة </w:t>
      </w:r>
      <w:r w:rsidRPr="00A946FE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1B3B6707">
          <v:shape id="_x0000_i1069" type="#_x0000_t75" style="width:12pt;height:15.75pt" o:ole="">
            <v:imagedata r:id="rId70" o:title=""/>
          </v:shape>
          <o:OLEObject Type="Embed" ProgID="Equation.DSMT4" ShapeID="_x0000_i1069" DrawAspect="Content" ObjectID="_1793526870" r:id="rId93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ثم ادرس إشارتها.</w:t>
      </w:r>
    </w:p>
    <w:p w14:paraId="18DC0C7B" w14:textId="77777777" w:rsidR="00FE5F97" w:rsidRDefault="00FE5F97" w:rsidP="00FE5F97">
      <w:pPr>
        <w:pStyle w:val="Paragraphedeliste"/>
        <w:numPr>
          <w:ilvl w:val="0"/>
          <w:numId w:val="28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استنتج اتجاه تغير الدالة  </w:t>
      </w:r>
      <w:r w:rsidRPr="00A946FE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0EE8ED16">
          <v:shape id="_x0000_i1070" type="#_x0000_t75" style="width:12pt;height:15.75pt" o:ole="">
            <v:imagedata r:id="rId70" o:title=""/>
          </v:shape>
          <o:OLEObject Type="Embed" ProgID="Equation.DSMT4" ShapeID="_x0000_i1070" DrawAspect="Content" ObjectID="_1793526871" r:id="rId94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وشكل جدول تغيراتها</w:t>
      </w:r>
    </w:p>
    <w:p w14:paraId="7CD91182" w14:textId="77777777" w:rsidR="00FE5F97" w:rsidRDefault="00FE5F97" w:rsidP="00FE5F97">
      <w:pPr>
        <w:pStyle w:val="Paragraphedeliste"/>
        <w:numPr>
          <w:ilvl w:val="0"/>
          <w:numId w:val="28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أكتب معادلة للمماس </w:t>
      </w:r>
      <w:r w:rsidRPr="008D4DDD">
        <w:rPr>
          <w:rFonts w:ascii="Amiri" w:eastAsia="Calibri" w:hAnsi="Amiri" w:cs="Amiri"/>
          <w:position w:val="-14"/>
          <w:sz w:val="28"/>
          <w:szCs w:val="28"/>
        </w:rPr>
        <w:object w:dxaOrig="400" w:dyaOrig="400" w14:anchorId="5CBCEB11">
          <v:shape id="_x0000_i1071" type="#_x0000_t75" style="width:20.25pt;height:20.25pt" o:ole="">
            <v:imagedata r:id="rId95" o:title=""/>
          </v:shape>
          <o:OLEObject Type="Embed" ProgID="Equation.DSMT4" ShapeID="_x0000_i1071" DrawAspect="Content" ObjectID="_1793526872" r:id="rId96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عند النقطة ذات الفاصلة 0 ثم أدرس الوضع النسبي للمنحنى </w:t>
      </w:r>
      <w:r w:rsidRPr="00A946FE">
        <w:rPr>
          <w:rFonts w:ascii="Amiri" w:eastAsia="Calibri" w:hAnsi="Amiri" w:cs="Amiri"/>
          <w:position w:val="-16"/>
          <w:sz w:val="28"/>
          <w:szCs w:val="28"/>
        </w:rPr>
        <w:object w:dxaOrig="540" w:dyaOrig="440" w14:anchorId="5692DEB7">
          <v:shape id="_x0000_i1072" type="#_x0000_t75" style="width:27pt;height:21.75pt" o:ole="">
            <v:imagedata r:id="rId76" o:title=""/>
          </v:shape>
          <o:OLEObject Type="Embed" ProgID="Equation.DSMT4" ShapeID="_x0000_i1072" DrawAspect="Content" ObjectID="_1793526873" r:id="rId97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و </w:t>
      </w:r>
      <w:r w:rsidRPr="008D4DDD">
        <w:rPr>
          <w:rFonts w:ascii="Amiri" w:eastAsia="Calibri" w:hAnsi="Amiri" w:cs="Amiri"/>
          <w:position w:val="-14"/>
          <w:sz w:val="28"/>
          <w:szCs w:val="28"/>
        </w:rPr>
        <w:object w:dxaOrig="400" w:dyaOrig="400" w14:anchorId="5B76EFC4">
          <v:shape id="_x0000_i1073" type="#_x0000_t75" style="width:20.25pt;height:20.25pt" o:ole="">
            <v:imagedata r:id="rId95" o:title=""/>
          </v:shape>
          <o:OLEObject Type="Embed" ProgID="Equation.DSMT4" ShapeID="_x0000_i1073" DrawAspect="Content" ObjectID="_1793526874" r:id="rId98"/>
        </w:object>
      </w:r>
    </w:p>
    <w:p w14:paraId="7990DA21" w14:textId="037C1A32" w:rsidR="00FE5F97" w:rsidRPr="00FE5F97" w:rsidRDefault="00FE5F97" w:rsidP="00FE5F97">
      <w:pPr>
        <w:pStyle w:val="Paragraphedeliste"/>
        <w:numPr>
          <w:ilvl w:val="0"/>
          <w:numId w:val="28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أعط حصرا للدالة </w:t>
      </w:r>
      <w:r w:rsidRPr="00A946FE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42636481">
          <v:shape id="_x0000_i1074" type="#_x0000_t75" style="width:12pt;height:15.75pt" o:ole="">
            <v:imagedata r:id="rId70" o:title=""/>
          </v:shape>
          <o:OLEObject Type="Embed" ProgID="Equation.DSMT4" ShapeID="_x0000_i1074" DrawAspect="Content" ObjectID="_1793526875" r:id="rId99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على المجال </w:t>
      </w:r>
      <w:r w:rsidRPr="008D4DDD">
        <w:rPr>
          <w:rFonts w:ascii="Amiri" w:eastAsia="Calibri" w:hAnsi="Amiri" w:cs="Amiri"/>
          <w:position w:val="-14"/>
          <w:sz w:val="28"/>
          <w:szCs w:val="28"/>
        </w:rPr>
        <w:object w:dxaOrig="620" w:dyaOrig="400" w14:anchorId="7A13938F">
          <v:shape id="_x0000_i1075" type="#_x0000_t75" style="width:30.75pt;height:20.25pt" o:ole="">
            <v:imagedata r:id="rId100" o:title=""/>
          </v:shape>
          <o:OLEObject Type="Embed" ProgID="Equation.DSMT4" ShapeID="_x0000_i1075" DrawAspect="Content" ObjectID="_1793526876" r:id="rId101"/>
        </w:object>
      </w:r>
    </w:p>
    <w:p w14:paraId="737B2C6A" w14:textId="77777777" w:rsidR="0071281A" w:rsidRDefault="006E2371" w:rsidP="004911EF">
      <w:pPr>
        <w:pStyle w:val="Paragraphedeliste"/>
        <w:tabs>
          <w:tab w:val="left" w:pos="3874"/>
        </w:tabs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</w:rPr>
      </w:pPr>
      <w:r w:rsidRPr="004911EF">
        <w:rPr>
          <w:rFonts w:ascii="Amiri" w:eastAsia="Calibri" w:hAnsi="Amiri" w:cs="Amiri"/>
          <w:sz w:val="28"/>
          <w:szCs w:val="28"/>
        </w:rPr>
        <w:t xml:space="preserve">       </w:t>
      </w:r>
    </w:p>
    <w:p w14:paraId="3B67827E" w14:textId="24768FE6" w:rsidR="001B3AFA" w:rsidRPr="004911EF" w:rsidRDefault="006E2371" w:rsidP="0071281A">
      <w:pPr>
        <w:pStyle w:val="Paragraphedeliste"/>
        <w:tabs>
          <w:tab w:val="left" w:pos="3874"/>
        </w:tabs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rtl/>
        </w:rPr>
      </w:pPr>
      <w:r w:rsidRPr="004911EF">
        <w:rPr>
          <w:rFonts w:ascii="Amiri" w:eastAsia="Calibri" w:hAnsi="Amiri" w:cs="Amiri"/>
          <w:sz w:val="28"/>
          <w:szCs w:val="28"/>
        </w:rPr>
        <w:t xml:space="preserve">                                                                                                </w:t>
      </w:r>
      <w:r w:rsidR="001B3AFA" w:rsidRPr="004911EF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0D05DDB7" w14:textId="08BE5EF0" w:rsidR="001B3AFA" w:rsidRPr="002659E2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75E9A47" wp14:editId="33517434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49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صفحة 1 من</w:t>
      </w:r>
      <w:r w:rsidR="005F5683">
        <w:rPr>
          <w:rFonts w:ascii="Amiri" w:eastAsia="Calibri" w:hAnsi="Amiri" w:cs="Amiri"/>
          <w:b/>
          <w:bCs/>
          <w:sz w:val="28"/>
          <w:szCs w:val="28"/>
          <w:lang w:bidi="ar-DZ"/>
        </w:rPr>
        <w:t>2</w:t>
      </w:r>
    </w:p>
    <w:p w14:paraId="69FD11C8" w14:textId="44A9569E" w:rsidR="008D4DDD" w:rsidRDefault="008D4DDD" w:rsidP="008D4DDD">
      <w:pPr>
        <w:pStyle w:val="Paragraphedeliste"/>
        <w:numPr>
          <w:ilvl w:val="0"/>
          <w:numId w:val="28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lastRenderedPageBreak/>
        <w:t xml:space="preserve">بين أن النقطة </w:t>
      </w:r>
      <w:r w:rsidRPr="00983E36">
        <w:rPr>
          <w:rFonts w:ascii="Amiri" w:eastAsia="Calibri" w:hAnsi="Amiri" w:cs="Amiri"/>
          <w:position w:val="-14"/>
          <w:sz w:val="28"/>
          <w:szCs w:val="28"/>
        </w:rPr>
        <w:object w:dxaOrig="720" w:dyaOrig="400" w14:anchorId="1CC1A294">
          <v:shape id="_x0000_i1076" type="#_x0000_t75" style="width:36pt;height:20.25pt" o:ole="">
            <v:imagedata r:id="rId85" o:title=""/>
          </v:shape>
          <o:OLEObject Type="Embed" ProgID="Equation.DSMT4" ShapeID="_x0000_i1076" DrawAspect="Content" ObjectID="_1793526877" r:id="rId102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مركز تناظر للمنحنى </w:t>
      </w:r>
      <w:r w:rsidRPr="00A946FE">
        <w:rPr>
          <w:rFonts w:ascii="Amiri" w:eastAsia="Calibri" w:hAnsi="Amiri" w:cs="Amiri"/>
          <w:position w:val="-16"/>
          <w:sz w:val="28"/>
          <w:szCs w:val="28"/>
        </w:rPr>
        <w:object w:dxaOrig="540" w:dyaOrig="440" w14:anchorId="40EF2280">
          <v:shape id="_x0000_i1077" type="#_x0000_t75" style="width:27pt;height:21.75pt" o:ole="">
            <v:imagedata r:id="rId76" o:title=""/>
          </v:shape>
          <o:OLEObject Type="Embed" ProgID="Equation.DSMT4" ShapeID="_x0000_i1077" DrawAspect="Content" ObjectID="_1793526878" r:id="rId103"/>
        </w:object>
      </w:r>
      <w:r>
        <w:rPr>
          <w:rFonts w:ascii="Amiri" w:eastAsia="Calibri" w:hAnsi="Amiri" w:cs="Amiri" w:hint="cs"/>
          <w:sz w:val="28"/>
          <w:szCs w:val="28"/>
          <w:rtl/>
        </w:rPr>
        <w:t>.</w:t>
      </w:r>
    </w:p>
    <w:p w14:paraId="2F6CC563" w14:textId="5DF5D797" w:rsidR="00E75990" w:rsidRDefault="00E75990" w:rsidP="00E75990">
      <w:pPr>
        <w:pStyle w:val="Paragraphedeliste"/>
        <w:numPr>
          <w:ilvl w:val="0"/>
          <w:numId w:val="28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لتكن الدالة </w:t>
      </w:r>
      <w:r w:rsidRPr="00E75990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5A75A74C">
          <v:shape id="_x0000_i1078" type="#_x0000_t75" style="width:11.25pt;height:12.75pt" o:ole="">
            <v:imagedata r:id="rId104" o:title=""/>
          </v:shape>
          <o:OLEObject Type="Embed" ProgID="Equation.DSMT4" ShapeID="_x0000_i1078" DrawAspect="Content" ObjectID="_1793526879" r:id="rId105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المعرفة على </w:t>
      </w:r>
      <w:r w:rsidRPr="00A946FE">
        <w:rPr>
          <w:rFonts w:ascii="Amiri" w:eastAsia="Calibri" w:hAnsi="Amiri" w:cs="Amiri"/>
          <w:position w:val="-4"/>
          <w:sz w:val="28"/>
          <w:szCs w:val="28"/>
        </w:rPr>
        <w:object w:dxaOrig="260" w:dyaOrig="260" w14:anchorId="18F854EB">
          <v:shape id="_x0000_i1079" type="#_x0000_t75" style="width:12.75pt;height:12.75pt" o:ole="">
            <v:imagedata r:id="rId72" o:title=""/>
          </v:shape>
          <o:OLEObject Type="Embed" ProgID="Equation.DSMT4" ShapeID="_x0000_i1079" DrawAspect="Content" ObjectID="_1793526880" r:id="rId106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بالعبارة: </w:t>
      </w:r>
      <w:r w:rsidRPr="00E75990">
        <w:rPr>
          <w:rFonts w:ascii="Amiri" w:eastAsia="Calibri" w:hAnsi="Amiri" w:cs="Amiri"/>
          <w:position w:val="-10"/>
          <w:sz w:val="28"/>
          <w:szCs w:val="28"/>
        </w:rPr>
        <w:object w:dxaOrig="1540" w:dyaOrig="320" w14:anchorId="2A00A3FB">
          <v:shape id="_x0000_i1080" type="#_x0000_t75" style="width:77.25pt;height:15.75pt" o:ole="">
            <v:imagedata r:id="rId107" o:title=""/>
          </v:shape>
          <o:OLEObject Type="Embed" ProgID="Equation.DSMT4" ShapeID="_x0000_i1080" DrawAspect="Content" ObjectID="_1793526881" r:id="rId108"/>
        </w:object>
      </w:r>
    </w:p>
    <w:p w14:paraId="3B5C9240" w14:textId="17D5A11D" w:rsidR="0095191B" w:rsidRDefault="00CC4A21" w:rsidP="0095191B">
      <w:pPr>
        <w:pStyle w:val="Paragraphedeliste"/>
        <w:numPr>
          <w:ilvl w:val="0"/>
          <w:numId w:val="29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شكل جدول تغيرات الدالة </w:t>
      </w:r>
      <w:r w:rsidRPr="00E75990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7091553A">
          <v:shape id="_x0000_i1081" type="#_x0000_t75" style="width:11.25pt;height:12.75pt" o:ole="">
            <v:imagedata r:id="rId104" o:title=""/>
          </v:shape>
          <o:OLEObject Type="Embed" ProgID="Equation.DSMT4" ShapeID="_x0000_i1081" DrawAspect="Content" ObjectID="_1793526882" r:id="rId109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>
        <w:rPr>
          <w:rFonts w:ascii="Amiri" w:eastAsia="Calibri" w:hAnsi="Amiri" w:cs="Amiri"/>
          <w:sz w:val="28"/>
          <w:szCs w:val="28"/>
        </w:rPr>
        <w:t>)</w:t>
      </w:r>
      <w:r>
        <w:rPr>
          <w:rFonts w:ascii="Amiri" w:eastAsia="Calibri" w:hAnsi="Amiri" w:cs="Amiri" w:hint="cs"/>
          <w:sz w:val="28"/>
          <w:szCs w:val="28"/>
          <w:rtl/>
        </w:rPr>
        <w:t xml:space="preserve">دون استخدام عبارة الدالة </w:t>
      </w:r>
      <w:r w:rsidRPr="00E75990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0AD0BE6B">
          <v:shape id="_x0000_i1082" type="#_x0000_t75" style="width:11.25pt;height:12.75pt" o:ole="">
            <v:imagedata r:id="rId104" o:title=""/>
          </v:shape>
          <o:OLEObject Type="Embed" ProgID="Equation.DSMT4" ShapeID="_x0000_i1082" DrawAspect="Content" ObjectID="_1793526883" r:id="rId110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ودراسة اتجاه </w:t>
      </w:r>
      <w:r w:rsidR="00BC275F">
        <w:rPr>
          <w:rFonts w:ascii="Amiri" w:eastAsia="Calibri" w:hAnsi="Amiri" w:cs="Amiri" w:hint="cs"/>
          <w:sz w:val="28"/>
          <w:szCs w:val="28"/>
          <w:rtl/>
        </w:rPr>
        <w:t>التغير</w:t>
      </w:r>
      <w:r w:rsidR="00BC275F">
        <w:rPr>
          <w:rFonts w:ascii="Amiri" w:eastAsia="Calibri" w:hAnsi="Amiri" w:cs="Amiri"/>
          <w:sz w:val="28"/>
          <w:szCs w:val="28"/>
        </w:rPr>
        <w:t xml:space="preserve"> (</w:t>
      </w:r>
    </w:p>
    <w:p w14:paraId="79929B71" w14:textId="755589EF" w:rsidR="003205FB" w:rsidRDefault="006C6BC6" w:rsidP="003205FB">
      <w:pPr>
        <w:pStyle w:val="Paragraphedeliste"/>
        <w:numPr>
          <w:ilvl w:val="0"/>
          <w:numId w:val="28"/>
        </w:num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من بين </w:t>
      </w:r>
      <w:r w:rsidR="003205FB">
        <w:rPr>
          <w:rFonts w:ascii="Amiri" w:eastAsia="Calibri" w:hAnsi="Amiri" w:cs="Amiri" w:hint="cs"/>
          <w:sz w:val="28"/>
          <w:szCs w:val="28"/>
          <w:rtl/>
        </w:rPr>
        <w:t xml:space="preserve">التمثيلات البيانية </w:t>
      </w:r>
      <w:r w:rsidR="003205FB" w:rsidRPr="003205FB">
        <w:rPr>
          <w:rFonts w:ascii="Amiri" w:eastAsia="Calibri" w:hAnsi="Amiri" w:cs="Amiri"/>
          <w:position w:val="-14"/>
          <w:sz w:val="28"/>
          <w:szCs w:val="28"/>
        </w:rPr>
        <w:object w:dxaOrig="480" w:dyaOrig="400" w14:anchorId="78F67C69">
          <v:shape id="_x0000_i1083" type="#_x0000_t75" style="width:24pt;height:20.25pt" o:ole="">
            <v:imagedata r:id="rId111" o:title=""/>
          </v:shape>
          <o:OLEObject Type="Embed" ProgID="Equation.DSMT4" ShapeID="_x0000_i1083" DrawAspect="Content" ObjectID="_1793526884" r:id="rId112"/>
        </w:object>
      </w:r>
      <w:r w:rsidR="003205FB">
        <w:rPr>
          <w:rFonts w:ascii="Amiri" w:eastAsia="Calibri" w:hAnsi="Amiri" w:cs="Amiri" w:hint="cs"/>
          <w:sz w:val="28"/>
          <w:szCs w:val="28"/>
          <w:rtl/>
        </w:rPr>
        <w:t xml:space="preserve"> ، </w:t>
      </w:r>
      <w:r w:rsidR="003205FB" w:rsidRPr="003205FB">
        <w:rPr>
          <w:rFonts w:ascii="Amiri" w:eastAsia="Calibri" w:hAnsi="Amiri" w:cs="Amiri"/>
          <w:position w:val="-14"/>
          <w:sz w:val="28"/>
          <w:szCs w:val="28"/>
        </w:rPr>
        <w:object w:dxaOrig="520" w:dyaOrig="400" w14:anchorId="29184E1A">
          <v:shape id="_x0000_i1084" type="#_x0000_t75" style="width:26.25pt;height:20.25pt" o:ole="">
            <v:imagedata r:id="rId113" o:title=""/>
          </v:shape>
          <o:OLEObject Type="Embed" ProgID="Equation.DSMT4" ShapeID="_x0000_i1084" DrawAspect="Content" ObjectID="_1793526885" r:id="rId114"/>
        </w:object>
      </w:r>
      <w:r w:rsidR="003205FB">
        <w:rPr>
          <w:rFonts w:ascii="Amiri" w:eastAsia="Calibri" w:hAnsi="Amiri" w:cs="Amiri" w:hint="cs"/>
          <w:sz w:val="28"/>
          <w:szCs w:val="28"/>
          <w:rtl/>
        </w:rPr>
        <w:t xml:space="preserve"> ، </w:t>
      </w:r>
      <w:r w:rsidR="003205FB" w:rsidRPr="003205FB">
        <w:rPr>
          <w:rFonts w:ascii="Amiri" w:eastAsia="Calibri" w:hAnsi="Amiri" w:cs="Amiri"/>
          <w:position w:val="-14"/>
          <w:sz w:val="28"/>
          <w:szCs w:val="28"/>
        </w:rPr>
        <w:object w:dxaOrig="499" w:dyaOrig="400" w14:anchorId="5EF8D5F5">
          <v:shape id="_x0000_i1085" type="#_x0000_t75" style="width:24.75pt;height:20.25pt" o:ole="">
            <v:imagedata r:id="rId115" o:title=""/>
          </v:shape>
          <o:OLEObject Type="Embed" ProgID="Equation.DSMT4" ShapeID="_x0000_i1085" DrawAspect="Content" ObjectID="_1793526886" r:id="rId116"/>
        </w:object>
      </w:r>
      <w:r w:rsidR="003205FB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</w:rPr>
        <w:t xml:space="preserve">أيهم يمثل </w:t>
      </w:r>
      <w:r w:rsidRPr="00A946FE">
        <w:rPr>
          <w:rFonts w:ascii="Amiri" w:eastAsia="Calibri" w:hAnsi="Amiri" w:cs="Amiri"/>
          <w:position w:val="-16"/>
          <w:sz w:val="28"/>
          <w:szCs w:val="28"/>
        </w:rPr>
        <w:object w:dxaOrig="540" w:dyaOrig="440" w14:anchorId="62346C65">
          <v:shape id="_x0000_i1086" type="#_x0000_t75" style="width:27pt;height:21.75pt" o:ole="">
            <v:imagedata r:id="rId76" o:title=""/>
          </v:shape>
          <o:OLEObject Type="Embed" ProgID="Equation.DSMT4" ShapeID="_x0000_i1086" DrawAspect="Content" ObjectID="_1793526887" r:id="rId117"/>
        </w:object>
      </w:r>
      <w:r>
        <w:rPr>
          <w:rFonts w:ascii="Amiri" w:eastAsia="Calibri" w:hAnsi="Amiri" w:cs="Amiri" w:hint="cs"/>
          <w:sz w:val="28"/>
          <w:szCs w:val="28"/>
          <w:rtl/>
        </w:rPr>
        <w:t>؟ مع التبرير.</w:t>
      </w:r>
    </w:p>
    <w:p w14:paraId="3201CA66" w14:textId="77777777" w:rsidR="001749BF" w:rsidRDefault="00AB6C96" w:rsidP="00790805">
      <w:pPr>
        <w:pStyle w:val="Paragraphedeliste"/>
        <w:tabs>
          <w:tab w:val="left" w:pos="118"/>
        </w:tabs>
        <w:bidi/>
        <w:spacing w:after="0" w:line="240" w:lineRule="auto"/>
        <w:ind w:left="903"/>
      </w:pPr>
      <w:r>
        <w:rPr>
          <w:rFonts w:ascii="Amiri" w:eastAsia="Calibri" w:hAnsi="Amiri" w:cs="Amiri" w:hint="cs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68A3B" wp14:editId="72602214">
                <wp:simplePos x="0" y="0"/>
                <wp:positionH relativeFrom="column">
                  <wp:posOffset>2057400</wp:posOffset>
                </wp:positionH>
                <wp:positionV relativeFrom="paragraph">
                  <wp:posOffset>1905635</wp:posOffset>
                </wp:positionV>
                <wp:extent cx="638175" cy="400050"/>
                <wp:effectExtent l="0" t="0" r="1333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D7C9" w14:textId="70105B05" w:rsidR="00790805" w:rsidRDefault="00790805" w:rsidP="007908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68A3B" id="Rectangle 30" o:spid="_x0000_s1027" style="position:absolute;left:0;text-align:left;margin-left:162pt;margin-top:150.05pt;width:50.25pt;height:31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" fillcolor="white [3201]" strokecolor="white [3212]" strokeweight="2pt">
                <v:textbox>
                  <w:txbxContent>
                    <w:p w14:paraId="58AFD7C9" w14:textId="70105B05" w:rsidR="00790805" w:rsidRDefault="00790805" w:rsidP="007908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6A7D75" w14:textId="4957E2E6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AB465" wp14:editId="46F5CB3E">
                <wp:simplePos x="0" y="0"/>
                <wp:positionH relativeFrom="column">
                  <wp:posOffset>3733800</wp:posOffset>
                </wp:positionH>
                <wp:positionV relativeFrom="paragraph">
                  <wp:posOffset>73660</wp:posOffset>
                </wp:positionV>
                <wp:extent cx="2800350" cy="23812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68B2" w14:textId="06FCB013" w:rsidR="001749BF" w:rsidRDefault="00AB1E26" w:rsidP="001749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B732A" wp14:editId="1825E449">
                                  <wp:extent cx="2592070" cy="2266950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070" cy="2266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B465" id="Rectangle 9" o:spid="_x0000_s1028" style="position:absolute;left:0;text-align:left;margin-left:294pt;margin-top:5.8pt;width:220.5pt;height:18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" fillcolor="white [3201]" stroked="f" strokeweight="2pt">
                <v:textbox>
                  <w:txbxContent>
                    <w:p w14:paraId="4FD068B2" w14:textId="06FCB013" w:rsidR="001749BF" w:rsidRDefault="00AB1E26" w:rsidP="001749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B732A" wp14:editId="1825E449">
                            <wp:extent cx="2592070" cy="2266950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070" cy="2266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962CF" wp14:editId="261D7CBC">
                <wp:simplePos x="0" y="0"/>
                <wp:positionH relativeFrom="column">
                  <wp:posOffset>552450</wp:posOffset>
                </wp:positionH>
                <wp:positionV relativeFrom="paragraph">
                  <wp:posOffset>73660</wp:posOffset>
                </wp:positionV>
                <wp:extent cx="2800350" cy="2381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8F78F" w14:textId="1472F1D6" w:rsidR="001749BF" w:rsidRDefault="001749BF" w:rsidP="001749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46B06" wp14:editId="40DDEB40">
                                  <wp:extent cx="2592070" cy="2200275"/>
                                  <wp:effectExtent l="0" t="0" r="0" b="952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07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62CF" id="Rectangle 10" o:spid="_x0000_s1029" style="position:absolute;left:0;text-align:left;margin-left:43.5pt;margin-top:5.8pt;width:220.5pt;height:18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" fillcolor="white [3201]" stroked="f" strokeweight="2pt">
                <v:textbox>
                  <w:txbxContent>
                    <w:p w14:paraId="4B38F78F" w14:textId="1472F1D6" w:rsidR="001749BF" w:rsidRDefault="001749BF" w:rsidP="001749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B46B06" wp14:editId="40DDEB40">
                            <wp:extent cx="2592070" cy="2200275"/>
                            <wp:effectExtent l="0" t="0" r="0" b="952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07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B43C1E1" w14:textId="10860CBA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3528A8B6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06C5AE82" w14:textId="653877C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4F97B33D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3E8AF37C" w14:textId="3BC514D3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1D289A3E" w14:textId="066D1694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  <w:jc w:val="right"/>
      </w:pPr>
    </w:p>
    <w:p w14:paraId="7D985BE8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0D3266E3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1641DF94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231AF253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324D5F86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546579FE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026F54A4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4423C5B2" w14:textId="77777777" w:rsidR="001749BF" w:rsidRDefault="001749BF" w:rsidP="001749BF">
      <w:pPr>
        <w:pStyle w:val="Paragraphedeliste"/>
        <w:tabs>
          <w:tab w:val="left" w:pos="118"/>
        </w:tabs>
        <w:bidi/>
        <w:spacing w:after="0" w:line="240" w:lineRule="auto"/>
        <w:ind w:left="903"/>
      </w:pPr>
    </w:p>
    <w:p w14:paraId="47F2A1A6" w14:textId="68FB2F73" w:rsidR="00790805" w:rsidRDefault="00AB1E26" w:rsidP="001749BF">
      <w:pPr>
        <w:pStyle w:val="Paragraphedeliste"/>
        <w:tabs>
          <w:tab w:val="left" w:pos="118"/>
        </w:tabs>
        <w:bidi/>
        <w:spacing w:after="0" w:line="240" w:lineRule="auto"/>
        <w:ind w:left="903"/>
        <w:rPr>
          <w:rFonts w:ascii="Amiri" w:eastAsia="Calibri" w:hAnsi="Amiri" w:cs="Ami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04E24" wp14:editId="4F4D9690">
                <wp:simplePos x="0" y="0"/>
                <wp:positionH relativeFrom="column">
                  <wp:posOffset>2131060</wp:posOffset>
                </wp:positionH>
                <wp:positionV relativeFrom="paragraph">
                  <wp:posOffset>43180</wp:posOffset>
                </wp:positionV>
                <wp:extent cx="2800350" cy="23812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D334" w14:textId="0B25CCE6" w:rsidR="00AB1E26" w:rsidRDefault="00AB1E26" w:rsidP="00AB1E2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23B7E" wp14:editId="6EAC03E3">
                                  <wp:extent cx="2695575" cy="2276475"/>
                                  <wp:effectExtent l="0" t="0" r="9525" b="952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557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4E24" id="Rectangle 16" o:spid="_x0000_s1030" style="position:absolute;left:0;text-align:left;margin-left:167.8pt;margin-top:3.4pt;width:220.5pt;height:18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" fillcolor="white [3201]" stroked="f" strokeweight="2pt">
                <v:textbox>
                  <w:txbxContent>
                    <w:p w14:paraId="437CD334" w14:textId="0B25CCE6" w:rsidR="00AB1E26" w:rsidRDefault="00AB1E26" w:rsidP="00AB1E2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323B7E" wp14:editId="6EAC03E3">
                            <wp:extent cx="2695575" cy="2276475"/>
                            <wp:effectExtent l="0" t="0" r="9525" b="9525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557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90805">
        <w:rPr>
          <w:rFonts w:ascii="Amiri" w:eastAsia="Calibri" w:hAnsi="Amiri" w:cs="Amiri" w:hint="cs"/>
          <w:sz w:val="28"/>
          <w:szCs w:val="28"/>
          <w:rtl/>
        </w:rPr>
        <w:t xml:space="preserve">          </w:t>
      </w:r>
    </w:p>
    <w:p w14:paraId="034B1E11" w14:textId="594BA876" w:rsidR="00AB1E26" w:rsidRDefault="00AB1E26" w:rsidP="00AB1E26">
      <w:pPr>
        <w:pStyle w:val="Paragraphedeliste"/>
        <w:tabs>
          <w:tab w:val="left" w:pos="118"/>
        </w:tabs>
        <w:bidi/>
        <w:spacing w:after="0" w:line="240" w:lineRule="auto"/>
        <w:ind w:left="903"/>
        <w:rPr>
          <w:rFonts w:ascii="Amiri" w:eastAsia="Calibri" w:hAnsi="Amiri" w:cs="Amiri"/>
          <w:sz w:val="28"/>
          <w:szCs w:val="28"/>
        </w:rPr>
      </w:pPr>
    </w:p>
    <w:p w14:paraId="2CC8EADC" w14:textId="61F401F0" w:rsidR="00AB1E26" w:rsidRDefault="00AB1E26" w:rsidP="00AB1E26">
      <w:pPr>
        <w:pStyle w:val="Paragraphedeliste"/>
        <w:tabs>
          <w:tab w:val="left" w:pos="118"/>
        </w:tabs>
        <w:bidi/>
        <w:spacing w:after="0" w:line="240" w:lineRule="auto"/>
        <w:ind w:left="903"/>
        <w:rPr>
          <w:rFonts w:ascii="Amiri" w:eastAsia="Calibri" w:hAnsi="Amiri" w:cs="Amiri"/>
          <w:sz w:val="28"/>
          <w:szCs w:val="28"/>
        </w:rPr>
      </w:pPr>
    </w:p>
    <w:p w14:paraId="5CB2AD5F" w14:textId="4DB2047B" w:rsidR="00AB1E26" w:rsidRDefault="00AB1E26" w:rsidP="00AB1E26">
      <w:pPr>
        <w:pStyle w:val="Paragraphedeliste"/>
        <w:tabs>
          <w:tab w:val="left" w:pos="118"/>
        </w:tabs>
        <w:bidi/>
        <w:spacing w:after="0" w:line="240" w:lineRule="auto"/>
        <w:ind w:left="903"/>
        <w:rPr>
          <w:rFonts w:ascii="Amiri" w:eastAsia="Calibri" w:hAnsi="Amiri" w:cs="Amiri"/>
          <w:sz w:val="28"/>
          <w:szCs w:val="28"/>
        </w:rPr>
      </w:pPr>
    </w:p>
    <w:p w14:paraId="4162BCE6" w14:textId="77777777" w:rsidR="00AB1E26" w:rsidRDefault="00AB1E26" w:rsidP="00AB1E26">
      <w:pPr>
        <w:pStyle w:val="Paragraphedeliste"/>
        <w:tabs>
          <w:tab w:val="left" w:pos="118"/>
        </w:tabs>
        <w:bidi/>
        <w:spacing w:after="0" w:line="240" w:lineRule="auto"/>
        <w:ind w:left="903"/>
        <w:rPr>
          <w:rFonts w:ascii="Amiri" w:eastAsia="Calibri" w:hAnsi="Amiri" w:cs="Amiri"/>
          <w:sz w:val="28"/>
          <w:szCs w:val="28"/>
          <w:rtl/>
        </w:rPr>
      </w:pPr>
    </w:p>
    <w:p w14:paraId="79489819" w14:textId="1C2A9911" w:rsidR="00790805" w:rsidRPr="00790805" w:rsidRDefault="00790805" w:rsidP="00790805">
      <w:pPr>
        <w:tabs>
          <w:tab w:val="left" w:pos="118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9D576D5" w14:textId="136EFF99" w:rsidR="00790805" w:rsidRDefault="00790805" w:rsidP="00AB6C96">
      <w:pPr>
        <w:tabs>
          <w:tab w:val="left" w:pos="3874"/>
        </w:tabs>
        <w:bidi/>
        <w:spacing w:after="0" w:line="240" w:lineRule="auto"/>
        <w:jc w:val="center"/>
        <w:rPr>
          <w:noProof/>
          <w:rtl/>
        </w:rPr>
      </w:pPr>
    </w:p>
    <w:p w14:paraId="231B73AD" w14:textId="77777777" w:rsidR="00790805" w:rsidRDefault="00790805" w:rsidP="00790805">
      <w:pPr>
        <w:tabs>
          <w:tab w:val="left" w:pos="3874"/>
        </w:tabs>
        <w:bidi/>
        <w:spacing w:after="0" w:line="240" w:lineRule="auto"/>
        <w:rPr>
          <w:noProof/>
          <w:rtl/>
        </w:rPr>
      </w:pPr>
    </w:p>
    <w:p w14:paraId="21FD76CE" w14:textId="77777777" w:rsidR="0068545F" w:rsidRPr="0068545F" w:rsidRDefault="0068545F" w:rsidP="0068545F">
      <w:pPr>
        <w:pStyle w:val="Paragraphedeliste"/>
        <w:tabs>
          <w:tab w:val="left" w:pos="3874"/>
        </w:tabs>
        <w:bidi/>
        <w:spacing w:after="0" w:line="240" w:lineRule="auto"/>
        <w:ind w:left="903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</w:p>
    <w:p w14:paraId="167043FB" w14:textId="73E136BA" w:rsidR="00AB6C96" w:rsidRPr="00AB6C96" w:rsidRDefault="00AB6C96" w:rsidP="0068545F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</w:rPr>
        <w:t xml:space="preserve">لتكن الدالة </w:t>
      </w:r>
      <w:r w:rsidRPr="00AB6C96">
        <w:rPr>
          <w:rFonts w:ascii="Amiri" w:hAnsi="Amiri" w:cs="Amiri"/>
          <w:noProof/>
          <w:position w:val="-6"/>
          <w:sz w:val="28"/>
          <w:szCs w:val="28"/>
        </w:rPr>
        <w:object w:dxaOrig="200" w:dyaOrig="279" w14:anchorId="6054F3D5">
          <v:shape id="_x0000_i1087" type="#_x0000_t75" style="width:9.75pt;height:14.25pt" o:ole="">
            <v:imagedata r:id="rId121" o:title=""/>
          </v:shape>
          <o:OLEObject Type="Embed" ProgID="Equation.DSMT4" ShapeID="_x0000_i1087" DrawAspect="Content" ObjectID="_1793526888" r:id="rId122"/>
        </w:object>
      </w:r>
      <w:r>
        <w:rPr>
          <w:rFonts w:ascii="Amiri" w:hAnsi="Amiri" w:cs="Amiri" w:hint="cs"/>
          <w:noProof/>
          <w:sz w:val="28"/>
          <w:szCs w:val="28"/>
          <w:rtl/>
        </w:rPr>
        <w:t xml:space="preserve"> معرفة على </w:t>
      </w:r>
      <w:r w:rsidRPr="00AB6C96">
        <w:rPr>
          <w:rFonts w:ascii="Amiri" w:hAnsi="Amiri" w:cs="Amiri"/>
          <w:noProof/>
          <w:position w:val="-4"/>
          <w:sz w:val="28"/>
          <w:szCs w:val="28"/>
        </w:rPr>
        <w:object w:dxaOrig="260" w:dyaOrig="260" w14:anchorId="2AE30B98">
          <v:shape id="_x0000_i1088" type="#_x0000_t75" style="width:12.75pt;height:12.75pt" o:ole="">
            <v:imagedata r:id="rId123" o:title=""/>
          </v:shape>
          <o:OLEObject Type="Embed" ProgID="Equation.DSMT4" ShapeID="_x0000_i1088" DrawAspect="Content" ObjectID="_1793526889" r:id="rId124"/>
        </w:object>
      </w:r>
      <w:r>
        <w:rPr>
          <w:rFonts w:ascii="Amiri" w:hAnsi="Amiri" w:cs="Amiri"/>
          <w:noProof/>
          <w:sz w:val="28"/>
          <w:szCs w:val="28"/>
        </w:rPr>
        <w:t xml:space="preserve"> </w:t>
      </w:r>
      <w:r>
        <w:rPr>
          <w:rFonts w:ascii="Amiri" w:hAnsi="Amiri" w:cs="Amiri" w:hint="cs"/>
          <w:noProof/>
          <w:sz w:val="28"/>
          <w:szCs w:val="28"/>
          <w:rtl/>
        </w:rPr>
        <w:t xml:space="preserve">بالعبارة:  </w:t>
      </w:r>
      <w:r w:rsidRPr="00AB6C96">
        <w:rPr>
          <w:rFonts w:ascii="Amiri" w:hAnsi="Amiri" w:cs="Amiri"/>
          <w:noProof/>
          <w:position w:val="-26"/>
          <w:sz w:val="28"/>
          <w:szCs w:val="28"/>
        </w:rPr>
        <w:object w:dxaOrig="1780" w:dyaOrig="780" w14:anchorId="55C4A171">
          <v:shape id="_x0000_i1089" type="#_x0000_t75" style="width:89.25pt;height:39pt" o:ole="">
            <v:imagedata r:id="rId125" o:title=""/>
          </v:shape>
          <o:OLEObject Type="Embed" ProgID="Equation.DSMT4" ShapeID="_x0000_i1089" DrawAspect="Content" ObjectID="_1793526890" r:id="rId126"/>
        </w:object>
      </w:r>
      <w:r w:rsidR="00790805">
        <w:rPr>
          <w:rFonts w:hint="cs"/>
          <w:noProof/>
          <w:rtl/>
        </w:rPr>
        <w:t xml:space="preserve">      </w:t>
      </w:r>
      <w:r>
        <w:rPr>
          <w:rFonts w:hint="cs"/>
          <w:noProof/>
          <w:rtl/>
        </w:rPr>
        <w:t xml:space="preserve"> </w:t>
      </w:r>
    </w:p>
    <w:p w14:paraId="20F94297" w14:textId="77777777" w:rsidR="00FE5F97" w:rsidRPr="00FE5F97" w:rsidRDefault="00AB6C96" w:rsidP="00AB6C96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AB6C96">
        <w:rPr>
          <w:rFonts w:ascii="Amiri" w:hAnsi="Amiri" w:cs="Amiri"/>
          <w:noProof/>
          <w:sz w:val="28"/>
          <w:szCs w:val="28"/>
          <w:rtl/>
        </w:rPr>
        <w:t xml:space="preserve">اشرح كيف يمكن إنشاء </w:t>
      </w:r>
      <w:r w:rsidRPr="00AB6C96">
        <w:rPr>
          <w:rFonts w:ascii="Amiri" w:hAnsi="Amiri" w:cs="Amiri"/>
          <w:noProof/>
          <w:position w:val="-14"/>
          <w:sz w:val="28"/>
          <w:szCs w:val="28"/>
        </w:rPr>
        <w:object w:dxaOrig="520" w:dyaOrig="400" w14:anchorId="706998BA">
          <v:shape id="_x0000_i1090" type="#_x0000_t75" style="width:26.25pt;height:20.25pt" o:ole="">
            <v:imagedata r:id="rId127" o:title=""/>
          </v:shape>
          <o:OLEObject Type="Embed" ProgID="Equation.DSMT4" ShapeID="_x0000_i1090" DrawAspect="Content" ObjectID="_1793526891" r:id="rId128"/>
        </w:object>
      </w:r>
      <w:r w:rsidRPr="00AB6C96">
        <w:rPr>
          <w:rFonts w:ascii="Amiri" w:hAnsi="Amiri" w:cs="Amiri"/>
          <w:noProof/>
          <w:sz w:val="28"/>
          <w:szCs w:val="28"/>
          <w:rtl/>
        </w:rPr>
        <w:t xml:space="preserve"> انطلاقا من </w:t>
      </w:r>
      <w:r w:rsidRPr="00AB6C96">
        <w:rPr>
          <w:rFonts w:ascii="Amiri" w:hAnsi="Amiri" w:cs="Amiri"/>
          <w:noProof/>
          <w:position w:val="-16"/>
          <w:sz w:val="28"/>
          <w:szCs w:val="28"/>
        </w:rPr>
        <w:object w:dxaOrig="540" w:dyaOrig="440" w14:anchorId="60345F34">
          <v:shape id="_x0000_i1091" type="#_x0000_t75" style="width:27pt;height:21.75pt" o:ole="">
            <v:imagedata r:id="rId129" o:title=""/>
          </v:shape>
          <o:OLEObject Type="Embed" ProgID="Equation.DSMT4" ShapeID="_x0000_i1091" DrawAspect="Content" ObjectID="_1793526892" r:id="rId130"/>
        </w:object>
      </w:r>
      <w:r w:rsidRPr="00AB6C96">
        <w:rPr>
          <w:rFonts w:ascii="Amiri" w:hAnsi="Amiri" w:cs="Amiri"/>
          <w:noProof/>
          <w:sz w:val="28"/>
          <w:szCs w:val="28"/>
          <w:rtl/>
        </w:rPr>
        <w:t xml:space="preserve"> ثم أرسمه.</w:t>
      </w:r>
      <w:r w:rsidR="00790805" w:rsidRPr="00AB6C96">
        <w:rPr>
          <w:rFonts w:ascii="Amiri" w:hAnsi="Amiri" w:cs="Amiri"/>
          <w:noProof/>
          <w:rtl/>
        </w:rPr>
        <w:t xml:space="preserve">    </w:t>
      </w:r>
    </w:p>
    <w:p w14:paraId="1B79BC08" w14:textId="77777777" w:rsidR="00FE5F97" w:rsidRDefault="00FE5F97" w:rsidP="00FE5F97">
      <w:pPr>
        <w:tabs>
          <w:tab w:val="left" w:pos="3874"/>
        </w:tabs>
        <w:bidi/>
        <w:spacing w:after="0" w:line="240" w:lineRule="auto"/>
        <w:rPr>
          <w:rFonts w:ascii="Amiri" w:hAnsi="Amiri" w:cs="Amiri"/>
          <w:noProof/>
          <w:rtl/>
        </w:rPr>
      </w:pPr>
    </w:p>
    <w:p w14:paraId="38C60795" w14:textId="77777777" w:rsidR="00FE5F97" w:rsidRDefault="00FE5F97" w:rsidP="00FE5F97">
      <w:pPr>
        <w:tabs>
          <w:tab w:val="left" w:pos="3874"/>
        </w:tabs>
        <w:bidi/>
        <w:spacing w:after="0" w:line="240" w:lineRule="auto"/>
        <w:rPr>
          <w:rFonts w:ascii="Amiri" w:hAnsi="Amiri" w:cs="Amiri"/>
          <w:noProof/>
          <w:rtl/>
        </w:rPr>
      </w:pPr>
    </w:p>
    <w:p w14:paraId="2B823F7B" w14:textId="77777777" w:rsidR="00FE5F97" w:rsidRDefault="00FE5F97" w:rsidP="00FE5F97">
      <w:pPr>
        <w:tabs>
          <w:tab w:val="left" w:pos="3874"/>
        </w:tabs>
        <w:bidi/>
        <w:spacing w:after="0" w:line="240" w:lineRule="auto"/>
        <w:rPr>
          <w:rFonts w:ascii="Amiri" w:hAnsi="Amiri" w:cs="Amiri"/>
          <w:noProof/>
          <w:rtl/>
        </w:rPr>
      </w:pPr>
    </w:p>
    <w:p w14:paraId="6F7CBEFB" w14:textId="201D9FA5" w:rsidR="002553DD" w:rsidRPr="00FE5F97" w:rsidRDefault="00790805" w:rsidP="00FE5F9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FE5F97">
        <w:rPr>
          <w:rFonts w:ascii="Amiri" w:hAnsi="Amiri" w:cs="Amiri"/>
          <w:noProof/>
          <w:rtl/>
        </w:rPr>
        <w:t xml:space="preserve">                        </w:t>
      </w:r>
    </w:p>
    <w:p w14:paraId="45CABCC1" w14:textId="1624C335" w:rsidR="002553DD" w:rsidRPr="002659E2" w:rsidRDefault="002553DD" w:rsidP="00AB6C96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3C1B23A2" w14:textId="77777777" w:rsidR="00F95DD2" w:rsidRDefault="00F95DD2" w:rsidP="00B26F4F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3172271D" w14:textId="77777777" w:rsidR="00FE5F97" w:rsidRDefault="00FE5F97" w:rsidP="00FE5F97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1AB06B3" w14:textId="77777777" w:rsidR="00FE5F97" w:rsidRDefault="00FE5F97" w:rsidP="00FE5F97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DB81F4B" w14:textId="5763D1BF" w:rsidR="001B3AFA" w:rsidRDefault="001B3AFA" w:rsidP="0071281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</w:rPr>
      </w:pPr>
      <w:r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</w:t>
      </w:r>
      <w:r w:rsidR="00CA13ED" w:rsidRPr="002659E2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الموضوع </w:t>
      </w:r>
      <w:r w:rsidR="00CA13ED">
        <w:rPr>
          <w:rFonts w:ascii="Amiri" w:eastAsia="Calibri" w:hAnsi="Amiri" w:cs="Amiri" w:hint="cs"/>
          <w:b/>
          <w:bCs/>
          <w:sz w:val="28"/>
          <w:szCs w:val="28"/>
          <w:rtl/>
        </w:rPr>
        <w:t>مع</w:t>
      </w:r>
      <w:r w:rsidR="00AB6C96">
        <w:rPr>
          <w:rFonts w:ascii="Amiri" w:eastAsia="Calibri" w:hAnsi="Amiri" w:cs="Amiri" w:hint="cs"/>
          <w:b/>
          <w:bCs/>
          <w:sz w:val="28"/>
          <w:szCs w:val="28"/>
          <w:rtl/>
        </w:rPr>
        <w:t xml:space="preserve"> تمنيات أستاذة المادة لكم بالتوفيق</w:t>
      </w:r>
    </w:p>
    <w:p w14:paraId="2B2CB349" w14:textId="06033AEE" w:rsidR="000E6A3C" w:rsidRDefault="00FB413A" w:rsidP="00AB6C9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2659E2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6E3C3A2" wp14:editId="7AD5086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C3E4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2659E2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p w14:paraId="44F85F4E" w14:textId="2FBEE676" w:rsidR="00EC1E8D" w:rsidRDefault="00070466" w:rsidP="00AC6D1F">
      <w:pPr>
        <w:shd w:val="clear" w:color="auto" w:fill="FDE9D9" w:themeFill="accent6" w:themeFillTint="33"/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EF142D" wp14:editId="011AB238">
                <wp:simplePos x="0" y="0"/>
                <wp:positionH relativeFrom="column">
                  <wp:posOffset>-447675</wp:posOffset>
                </wp:positionH>
                <wp:positionV relativeFrom="paragraph">
                  <wp:posOffset>4272915</wp:posOffset>
                </wp:positionV>
                <wp:extent cx="657225" cy="5524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1764" w14:textId="52F9378B" w:rsidR="00070466" w:rsidRPr="00070466" w:rsidRDefault="00070466" w:rsidP="00070466">
                            <w:pPr>
                              <w:shd w:val="clear" w:color="auto" w:fill="B8CCE4" w:themeFill="accent1" w:themeFillTint="66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70466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(0.5)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F142D" id="Rectangle 14" o:spid="_x0000_s1031" style="position:absolute;left:0;text-align:left;margin-left:-35.25pt;margin-top:336.45pt;width:51.75pt;height:43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" fillcolor="white [3201]" strokecolor="white [3212]" strokeweight="2pt">
                <v:textbox>
                  <w:txbxContent>
                    <w:p w14:paraId="76021764" w14:textId="52F9378B" w:rsidR="00070466" w:rsidRPr="00070466" w:rsidRDefault="00070466" w:rsidP="00070466">
                      <w:pPr>
                        <w:shd w:val="clear" w:color="auto" w:fill="B8CCE4" w:themeFill="accent1" w:themeFillTint="66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070466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(0.5)</w:t>
                      </w:r>
                    </w:p>
                  </w:txbxContent>
                </v:textbox>
              </v:rect>
            </w:pict>
          </mc:Fallback>
        </mc:AlternateContent>
      </w:r>
      <w:r w:rsidR="00EC1E8D" w:rsidRPr="00EC1E8D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تصحيح الاختبار الأول</w:t>
      </w:r>
    </w:p>
    <w:tbl>
      <w:tblPr>
        <w:tblStyle w:val="Grilledutableau"/>
        <w:bidiVisual/>
        <w:tblW w:w="11062" w:type="dxa"/>
        <w:tblInd w:w="-310" w:type="dxa"/>
        <w:tblLook w:val="04A0" w:firstRow="1" w:lastRow="0" w:firstColumn="1" w:lastColumn="0" w:noHBand="0" w:noVBand="1"/>
      </w:tblPr>
      <w:tblGrid>
        <w:gridCol w:w="5533"/>
        <w:gridCol w:w="5529"/>
      </w:tblGrid>
      <w:tr w:rsidR="00005CA6" w14:paraId="36F28929" w14:textId="77777777" w:rsidTr="00BE48D7">
        <w:tc>
          <w:tcPr>
            <w:tcW w:w="5538" w:type="dxa"/>
            <w:tcBorders>
              <w:top w:val="nil"/>
              <w:left w:val="nil"/>
              <w:bottom w:val="nil"/>
            </w:tcBorders>
          </w:tcPr>
          <w:p w14:paraId="2CC33B91" w14:textId="6D0E0BFB" w:rsidR="00005CA6" w:rsidRPr="00911E3A" w:rsidRDefault="00005CA6" w:rsidP="00EC1E8D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11E3A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</w:p>
          <w:p w14:paraId="4EEE98B7" w14:textId="1FBDAC1F" w:rsidR="004F161D" w:rsidRDefault="004F161D" w:rsidP="004F161D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F161D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 بصح او خطأ مع التبرير</w:t>
            </w:r>
          </w:p>
          <w:p w14:paraId="7D551732" w14:textId="77777777" w:rsidR="00665B4F" w:rsidRPr="00665B4F" w:rsidRDefault="004F161D" w:rsidP="004F161D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  <w:r w:rsidRPr="003C49E6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خ لأن</w:t>
            </w:r>
            <w:r w:rsidRPr="00F8446E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4A80F482" w14:textId="3236D9FA" w:rsidR="004F161D" w:rsidRPr="00A336D6" w:rsidRDefault="004F161D" w:rsidP="00665B4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sz w:val="28"/>
                <w:szCs w:val="28"/>
                <w:u w:val="single"/>
                <w:lang w:bidi="ar-DZ"/>
              </w:rPr>
            </w:pPr>
            <w:r w:rsidRPr="00A336D6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الدالة </w:t>
            </w:r>
            <w:r w:rsidRPr="00A336D6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0DAC3D7E">
                <v:shape id="_x0000_i1092" type="#_x0000_t75" style="width:12pt;height:15.75pt" o:ole="">
                  <v:imagedata r:id="rId7" o:title=""/>
                </v:shape>
                <o:OLEObject Type="Embed" ProgID="Equation.DSMT4" ShapeID="_x0000_i1092" DrawAspect="Content" ObjectID="_1793526893" r:id="rId131"/>
              </w:object>
            </w:r>
            <w:r w:rsidRPr="00A336D6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متزايدة على المجال </w:t>
            </w:r>
            <w:r w:rsidRPr="00A336D6">
              <w:rPr>
                <w:rFonts w:ascii="Amiri" w:hAnsi="Amiri" w:cs="Amiri"/>
                <w:position w:val="-14"/>
                <w:sz w:val="28"/>
                <w:szCs w:val="28"/>
              </w:rPr>
              <w:object w:dxaOrig="820" w:dyaOrig="400" w14:anchorId="5754ABBA">
                <v:shape id="_x0000_i1093" type="#_x0000_t75" style="width:41.25pt;height:20.25pt" o:ole="">
                  <v:imagedata r:id="rId12" o:title=""/>
                </v:shape>
                <o:OLEObject Type="Embed" ProgID="Equation.DSMT4" ShapeID="_x0000_i1093" DrawAspect="Content" ObjectID="_1793526894" r:id="rId132"/>
              </w:object>
            </w:r>
            <w:r w:rsidRPr="00A336D6">
              <w:rPr>
                <w:rFonts w:ascii="Amiri" w:hAnsi="Amiri" w:cs="Amiri" w:hint="cs"/>
                <w:sz w:val="28"/>
                <w:szCs w:val="28"/>
                <w:rtl/>
              </w:rPr>
              <w:t xml:space="preserve"> ومنه: </w:t>
            </w:r>
            <w:r w:rsidR="00A336D6" w:rsidRPr="00A336D6">
              <w:rPr>
                <w:rFonts w:ascii="Amiri" w:hAnsi="Amiri" w:cs="Amiri"/>
                <w:position w:val="-10"/>
                <w:sz w:val="28"/>
                <w:szCs w:val="28"/>
              </w:rPr>
              <w:object w:dxaOrig="940" w:dyaOrig="320" w14:anchorId="6AB890C7">
                <v:shape id="_x0000_i1094" type="#_x0000_t75" style="width:47.25pt;height:15.75pt" o:ole="">
                  <v:imagedata r:id="rId133" o:title=""/>
                </v:shape>
                <o:OLEObject Type="Embed" ProgID="Equation.DSMT4" ShapeID="_x0000_i1094" DrawAspect="Content" ObjectID="_1793526895" r:id="rId134"/>
              </w:object>
            </w:r>
            <w:r w:rsidR="00925F7C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="00925F7C">
              <w:rPr>
                <w:rFonts w:ascii="Amiri" w:hAnsi="Amiri" w:cs="Amiri" w:hint="cs"/>
                <w:sz w:val="28"/>
                <w:szCs w:val="28"/>
                <w:rtl/>
              </w:rPr>
              <w:t xml:space="preserve">  </w:t>
            </w:r>
            <w:r w:rsidR="00925F7C" w:rsidRPr="00925F7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</w:rPr>
              <w:t>)</w:t>
            </w:r>
            <w:r w:rsidR="00925F7C" w:rsidRPr="00925F7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  <w:rtl/>
              </w:rPr>
              <w:t>0.25+0.75</w:t>
            </w:r>
            <w:r w:rsidR="00925F7C" w:rsidRPr="00925F7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</w:rPr>
              <w:t>(</w:t>
            </w:r>
          </w:p>
          <w:p w14:paraId="05A31859" w14:textId="3B5C4DDF" w:rsidR="00665B4F" w:rsidRPr="00665B4F" w:rsidRDefault="00A336D6" w:rsidP="00A336D6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C49E6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ص لأن</w:t>
            </w:r>
            <w:r w:rsidRPr="00F8446E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665B4F" w:rsidRPr="00925F7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</w:rPr>
              <w:t xml:space="preserve"> )</w:t>
            </w:r>
            <w:r w:rsidR="00665B4F" w:rsidRPr="00925F7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  <w:rtl/>
              </w:rPr>
              <w:t>0.25+0.75</w:t>
            </w:r>
            <w:r w:rsidR="00665B4F" w:rsidRPr="00925F7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</w:rPr>
              <w:t>(</w:t>
            </w:r>
          </w:p>
          <w:p w14:paraId="1DAE52E1" w14:textId="480868A3" w:rsidR="00A336D6" w:rsidRPr="00A336D6" w:rsidRDefault="00A336D6" w:rsidP="00665B4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A336D6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A336D6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900" w:dyaOrig="320" w14:anchorId="11E04271">
                <v:shape id="_x0000_i1095" type="#_x0000_t75" style="width:45pt;height:15.75pt" o:ole="">
                  <v:imagedata r:id="rId135" o:title=""/>
                </v:shape>
                <o:OLEObject Type="Embed" ProgID="Equation.DSMT4" ShapeID="_x0000_i1095" DrawAspect="Content" ObjectID="_1793526896" r:id="rId136"/>
              </w:object>
            </w:r>
            <w:r w:rsidRPr="00A336D6">
              <w:rPr>
                <w:rFonts w:ascii="Amiri" w:hAnsi="Amiri" w:cs="Amiri" w:hint="cs"/>
                <w:sz w:val="28"/>
                <w:szCs w:val="28"/>
                <w:rtl/>
              </w:rPr>
              <w:t xml:space="preserve"> ومنه معادلة المماس هي </w:t>
            </w:r>
            <w:r w:rsidRPr="00A336D6">
              <w:rPr>
                <w:rFonts w:ascii="Amiri" w:hAnsi="Amiri" w:cs="Amiri"/>
                <w:position w:val="-10"/>
                <w:sz w:val="28"/>
                <w:szCs w:val="28"/>
              </w:rPr>
              <w:object w:dxaOrig="700" w:dyaOrig="320" w14:anchorId="37D9DAFA">
                <v:shape id="_x0000_i1096" type="#_x0000_t75" style="width:35.25pt;height:15.75pt" o:ole="">
                  <v:imagedata r:id="rId137" o:title=""/>
                </v:shape>
                <o:OLEObject Type="Embed" ProgID="Equation.DSMT4" ShapeID="_x0000_i1096" DrawAspect="Content" ObjectID="_1793526897" r:id="rId138"/>
              </w:object>
            </w:r>
          </w:p>
          <w:p w14:paraId="0A911AF3" w14:textId="3A4C26FE" w:rsidR="00665B4F" w:rsidRPr="00665B4F" w:rsidRDefault="009271BF" w:rsidP="00A336D6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C49E6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خ: </w:t>
            </w:r>
            <w:r w:rsidR="000D714E" w:rsidRPr="000D714E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0D714E" w:rsidRPr="000D714E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0.25+</w:t>
            </w:r>
            <w:r w:rsidR="000D714E" w:rsidRPr="000D714E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0.25</w:t>
            </w:r>
            <w:r w:rsidR="000D714E" w:rsidRPr="000D714E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+0.5+0.25</w:t>
            </w:r>
            <w:r w:rsidR="000D714E" w:rsidRPr="000D714E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1192755D" w14:textId="09592806" w:rsidR="00A336D6" w:rsidRDefault="009271BF" w:rsidP="00665B4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الدالة </w:t>
            </w:r>
            <w:r w:rsidRPr="009271BF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20" w:dyaOrig="260" w14:anchorId="071E2D0A">
                <v:shape id="_x0000_i1097" type="#_x0000_t75" style="width:11.25pt;height:12.75pt" o:ole="">
                  <v:imagedata r:id="rId139" o:title=""/>
                </v:shape>
                <o:OLEObject Type="Embed" ProgID="Equation.DSMT4" ShapeID="_x0000_i1097" DrawAspect="Content" ObjectID="_1793526898" r:id="rId140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متناقصة على المجال </w:t>
            </w:r>
            <w:r w:rsidRPr="00880FD4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60" w:dyaOrig="400" w14:anchorId="061C2138">
                <v:shape id="_x0000_i1098" type="#_x0000_t75" style="width:33pt;height:20.25pt" o:ole="">
                  <v:imagedata r:id="rId21" o:title=""/>
                </v:shape>
                <o:OLEObject Type="Embed" ProgID="Equation.DSMT4" ShapeID="_x0000_i1098" DrawAspect="Content" ObjectID="_1793526899" r:id="rId14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لأن: </w:t>
            </w:r>
            <w:r w:rsidRPr="009271BF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960" w:dyaOrig="279" w14:anchorId="20B5CF95">
                <v:shape id="_x0000_i1099" type="#_x0000_t75" style="width:48pt;height:14.25pt" o:ole="">
                  <v:imagedata r:id="rId142" o:title=""/>
                </v:shape>
                <o:OLEObject Type="Embed" ProgID="Equation.DSMT4" ShapeID="_x0000_i1099" DrawAspect="Content" ObjectID="_1793526900" r:id="rId14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Pr="000D714E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متزايدة على المجال </w:t>
            </w:r>
            <w:r w:rsidRPr="00880FD4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60" w:dyaOrig="400" w14:anchorId="76410659">
                <v:shape id="_x0000_i1100" type="#_x0000_t75" style="width:33pt;height:20.25pt" o:ole="">
                  <v:imagedata r:id="rId21" o:title=""/>
                </v:shape>
                <o:OLEObject Type="Embed" ProgID="Equation.DSMT4" ShapeID="_x0000_i1100" DrawAspect="Content" ObjectID="_1793526901" r:id="rId14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والدالة </w:t>
            </w:r>
            <w:r w:rsidRPr="00A336D6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203BFCC3">
                <v:shape id="_x0000_i1101" type="#_x0000_t75" style="width:12pt;height:15.75pt" o:ole="">
                  <v:imagedata r:id="rId7" o:title=""/>
                </v:shape>
                <o:OLEObject Type="Embed" ProgID="Equation.DSMT4" ShapeID="_x0000_i1101" DrawAspect="Content" ObjectID="_1793526902" r:id="rId14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</w:t>
            </w:r>
            <w:r w:rsidRPr="000D714E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تناقصة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على المجال </w:t>
            </w:r>
            <w:r w:rsidR="000D714E" w:rsidRPr="009271BF">
              <w:rPr>
                <w:rFonts w:ascii="Amiri" w:eastAsia="Calibri" w:hAnsi="Amiri" w:cs="Amiri"/>
                <w:position w:val="-16"/>
                <w:sz w:val="28"/>
                <w:szCs w:val="28"/>
              </w:rPr>
              <w:object w:dxaOrig="1040" w:dyaOrig="440" w14:anchorId="447CC8C3">
                <v:shape id="_x0000_i1102" type="#_x0000_t75" style="width:51.75pt;height:21.75pt" o:ole="">
                  <v:imagedata r:id="rId146" o:title=""/>
                </v:shape>
                <o:OLEObject Type="Embed" ProgID="Equation.DSMT4" ShapeID="_x0000_i1102" DrawAspect="Content" ObjectID="_1793526903" r:id="rId14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ومنه الدالة </w:t>
            </w:r>
            <w:r w:rsidRPr="009271BF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20" w:dyaOrig="260" w14:anchorId="7FDAE28A">
                <v:shape id="_x0000_i1103" type="#_x0000_t75" style="width:11.25pt;height:12.75pt" o:ole="">
                  <v:imagedata r:id="rId139" o:title=""/>
                </v:shape>
                <o:OLEObject Type="Embed" ProgID="Equation.DSMT4" ShapeID="_x0000_i1103" DrawAspect="Content" ObjectID="_1793526904" r:id="rId148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Pr="000D714E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متناقصة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على المجال </w:t>
            </w:r>
            <w:r w:rsidRPr="00880FD4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60" w:dyaOrig="400" w14:anchorId="0B31B1EF">
                <v:shape id="_x0000_i1104" type="#_x0000_t75" style="width:33pt;height:20.25pt" o:ole="">
                  <v:imagedata r:id="rId21" o:title=""/>
                </v:shape>
                <o:OLEObject Type="Embed" ProgID="Equation.DSMT4" ShapeID="_x0000_i1104" DrawAspect="Content" ObjectID="_1793526905" r:id="rId149"/>
              </w:object>
            </w:r>
          </w:p>
          <w:p w14:paraId="1B4BAFCF" w14:textId="33DCE77E" w:rsidR="00665B4F" w:rsidRDefault="009271BF" w:rsidP="009271BF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C49E6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F8446E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لأن: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4B3553" w:rsidRPr="004B3553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 xml:space="preserve"> )</w:t>
            </w:r>
            <w:r w:rsidR="004B3553" w:rsidRPr="004B3553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0.25+0.25+0.25+0.5</w:t>
            </w:r>
            <w:r w:rsidR="004B3553" w:rsidRPr="004B3553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32CB718F" w14:textId="7BC3A2DB" w:rsidR="009271BF" w:rsidRDefault="009271BF" w:rsidP="00665B4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A336D6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7D95166A">
                <v:shape id="_x0000_i1105" type="#_x0000_t75" style="width:12pt;height:15.75pt" o:ole="">
                  <v:imagedata r:id="rId7" o:title=""/>
                </v:shape>
                <o:OLEObject Type="Embed" ProgID="Equation.DSMT4" ShapeID="_x0000_i1105" DrawAspect="Content" ObjectID="_1793526906" r:id="rId150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متناقصة على المجال </w:t>
            </w:r>
            <w:r w:rsidRPr="00880FD4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60" w:dyaOrig="400" w14:anchorId="596C8231">
                <v:shape id="_x0000_i1106" type="#_x0000_t75" style="width:33pt;height:20.25pt" o:ole="">
                  <v:imagedata r:id="rId21" o:title=""/>
                </v:shape>
                <o:OLEObject Type="Embed" ProgID="Equation.DSMT4" ShapeID="_x0000_i1106" DrawAspect="Content" ObjectID="_1793526907" r:id="rId15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والدالة </w:t>
            </w:r>
            <w:r w:rsidRPr="009271BF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760" w:dyaOrig="320" w14:anchorId="57B759C7">
                <v:shape id="_x0000_i1107" type="#_x0000_t75" style="width:38.25pt;height:15.75pt" o:ole="">
                  <v:imagedata r:id="rId152" o:title=""/>
                </v:shape>
                <o:OLEObject Type="Embed" ProgID="Equation.DSMT4" ShapeID="_x0000_i1107" DrawAspect="Content" ObjectID="_1793526908" r:id="rId15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متناقصة على المجال </w:t>
            </w:r>
            <w:r w:rsidRPr="00880FD4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60" w:dyaOrig="400" w14:anchorId="1C75865C">
                <v:shape id="_x0000_i1108" type="#_x0000_t75" style="width:33pt;height:20.25pt" o:ole="">
                  <v:imagedata r:id="rId21" o:title=""/>
                </v:shape>
                <o:OLEObject Type="Embed" ProgID="Equation.DSMT4" ShapeID="_x0000_i1108" DrawAspect="Content" ObjectID="_1793526909" r:id="rId15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ومنه </w:t>
            </w:r>
            <w:r w:rsidRPr="00D37155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الدالة </w:t>
            </w:r>
            <w:r w:rsidRPr="00D37155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200" w:dyaOrig="279" w14:anchorId="320D360A">
                <v:shape id="_x0000_i1109" type="#_x0000_t75" style="width:9.75pt;height:14.25pt" o:ole="">
                  <v:imagedata r:id="rId23" o:title=""/>
                </v:shape>
                <o:OLEObject Type="Embed" ProgID="Equation.DSMT4" ShapeID="_x0000_i1109" DrawAspect="Content" ObjectID="_1793526910" r:id="rId15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متناقصة على المجال </w:t>
            </w:r>
            <w:r w:rsidRPr="00D37155">
              <w:rPr>
                <w:rFonts w:ascii="Amiri" w:eastAsia="Calibri" w:hAnsi="Amiri" w:cs="Amiri"/>
                <w:position w:val="-4"/>
                <w:sz w:val="28"/>
                <w:szCs w:val="28"/>
              </w:rPr>
              <w:object w:dxaOrig="180" w:dyaOrig="279" w14:anchorId="3FDEF7B2">
                <v:shape id="_x0000_i1110" type="#_x0000_t75" style="width:9pt;height:14.25pt" o:ole="">
                  <v:imagedata r:id="rId25" o:title=""/>
                </v:shape>
                <o:OLEObject Type="Embed" ProgID="Equation.DSMT4" ShapeID="_x0000_i1110" DrawAspect="Content" ObjectID="_1793526911" r:id="rId156"/>
              </w:object>
            </w:r>
            <w:r w:rsidRPr="00D37155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60" w:dyaOrig="400" w14:anchorId="67D14E3D">
                <v:shape id="_x0000_i1111" type="#_x0000_t75" style="width:33pt;height:20.25pt" o:ole="">
                  <v:imagedata r:id="rId27" o:title=""/>
                </v:shape>
                <o:OLEObject Type="Embed" ProgID="Equation.DSMT4" ShapeID="_x0000_i1111" DrawAspect="Content" ObjectID="_1793526912" r:id="rId157"/>
              </w:object>
            </w:r>
          </w:p>
          <w:p w14:paraId="5A6795F2" w14:textId="52F0433F" w:rsidR="00665B4F" w:rsidRPr="00665B4F" w:rsidRDefault="003C49E6" w:rsidP="009271BF">
            <w:pPr>
              <w:pStyle w:val="Paragraphedeliste"/>
              <w:numPr>
                <w:ilvl w:val="0"/>
                <w:numId w:val="35"/>
              </w:numPr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C49E6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ص لأن: </w:t>
            </w:r>
            <w:r w:rsidR="00665B4F" w:rsidRPr="00925F7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</w:rPr>
              <w:t>)</w:t>
            </w:r>
            <w:r w:rsidR="00665B4F" w:rsidRPr="00925F7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  <w:rtl/>
              </w:rPr>
              <w:t>0.25+0.75</w:t>
            </w:r>
            <w:r w:rsidR="00665B4F" w:rsidRPr="00925F7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shd w:val="clear" w:color="auto" w:fill="C6D9F1" w:themeFill="text2" w:themeFillTint="33"/>
              </w:rPr>
              <w:t>(</w:t>
            </w:r>
          </w:p>
          <w:p w14:paraId="594F2346" w14:textId="41A4629A" w:rsidR="009271BF" w:rsidRPr="00A336D6" w:rsidRDefault="003C49E6" w:rsidP="00665B4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A336D6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7749F14A">
                <v:shape id="_x0000_i1112" type="#_x0000_t75" style="width:12pt;height:15.75pt" o:ole="">
                  <v:imagedata r:id="rId7" o:title=""/>
                </v:shape>
                <o:OLEObject Type="Embed" ProgID="Equation.DSMT4" ShapeID="_x0000_i1112" DrawAspect="Content" ObjectID="_1793526913" r:id="rId158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تقبل قيمة حدية على المجال </w:t>
            </w:r>
            <w:r w:rsidRPr="00860981">
              <w:rPr>
                <w:rFonts w:ascii="Amiri" w:hAnsi="Amiri" w:cs="Amiri"/>
                <w:position w:val="-14"/>
                <w:sz w:val="28"/>
                <w:szCs w:val="28"/>
              </w:rPr>
              <w:object w:dxaOrig="680" w:dyaOrig="400" w14:anchorId="75A2BB81">
                <v:shape id="_x0000_i1113" type="#_x0000_t75" style="width:33.75pt;height:20.25pt" o:ole="">
                  <v:imagedata r:id="rId31" o:title=""/>
                </v:shape>
                <o:OLEObject Type="Embed" ProgID="Equation.DSMT4" ShapeID="_x0000_i1113" DrawAspect="Content" ObjectID="_1793526914" r:id="rId159"/>
              </w:object>
            </w:r>
          </w:p>
          <w:p w14:paraId="29EC3637" w14:textId="37A10335" w:rsidR="00005CA6" w:rsidRPr="003C49E6" w:rsidRDefault="009271BF" w:rsidP="00005CA6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C49E6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</w:p>
          <w:p w14:paraId="3704D8E1" w14:textId="55B28821" w:rsidR="009271BF" w:rsidRDefault="006B372B" w:rsidP="009271B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132F9B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2940" w:dyaOrig="420" w14:anchorId="10C92BAB">
                <v:shape id="_x0000_i1114" type="#_x0000_t75" style="width:147pt;height:21pt" o:ole="">
                  <v:imagedata r:id="rId39" o:title=""/>
                </v:shape>
                <o:OLEObject Type="Embed" ProgID="Equation.DSMT4" ShapeID="_x0000_i1114" DrawAspect="Content" ObjectID="_1793526915" r:id="rId160"/>
              </w:object>
            </w:r>
          </w:p>
          <w:p w14:paraId="437A7689" w14:textId="4DA50E1A" w:rsidR="006B372B" w:rsidRPr="006B372B" w:rsidRDefault="006B372B" w:rsidP="006B372B">
            <w:pPr>
              <w:pStyle w:val="Paragraphedeliste"/>
              <w:numPr>
                <w:ilvl w:val="0"/>
                <w:numId w:val="38"/>
              </w:numPr>
              <w:tabs>
                <w:tab w:val="left" w:pos="461"/>
              </w:tabs>
              <w:bidi/>
              <w:spacing w:after="0" w:line="240" w:lineRule="auto"/>
              <w:ind w:left="319" w:hanging="319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6B372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6B372B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>ع</w:t>
            </w:r>
            <w:r w:rsidRPr="006B372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ي</w:t>
            </w:r>
            <w:r w:rsidRPr="006B372B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ين قيمة </w:t>
            </w:r>
            <w:r w:rsidR="00911E3A" w:rsidRPr="006B372B">
              <w:rPr>
                <w:position w:val="-6"/>
              </w:rPr>
              <w:object w:dxaOrig="200" w:dyaOrig="220" w14:anchorId="336E7041">
                <v:shape id="_x0000_i1115" type="#_x0000_t75" style="width:9.75pt;height:11.25pt" o:ole="">
                  <v:imagedata r:id="rId161" o:title=""/>
                </v:shape>
                <o:OLEObject Type="Embed" ProgID="Equation.DSMT4" ShapeID="_x0000_i1115" DrawAspect="Content" ObjectID="_1793526916" r:id="rId162"/>
              </w:object>
            </w:r>
            <w:r w:rsidRPr="006B372B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حتى يكون العدد </w:t>
            </w:r>
            <w:r w:rsidR="00911E3A" w:rsidRPr="006B372B">
              <w:rPr>
                <w:position w:val="-14"/>
              </w:rPr>
              <w:object w:dxaOrig="380" w:dyaOrig="400" w14:anchorId="2ED533F9">
                <v:shape id="_x0000_i1116" type="#_x0000_t75" style="width:18.75pt;height:20.25pt" o:ole="">
                  <v:imagedata r:id="rId163" o:title=""/>
                </v:shape>
                <o:OLEObject Type="Embed" ProgID="Equation.DSMT4" ShapeID="_x0000_i1116" DrawAspect="Content" ObjectID="_1793526917" r:id="rId164"/>
              </w:object>
            </w:r>
            <w:r w:rsidRPr="006B372B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>جذر</w:t>
            </w:r>
            <w:r w:rsidRPr="006B372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ا</w:t>
            </w:r>
            <w:r w:rsidRPr="006B372B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لكثير الحدود </w:t>
            </w:r>
            <w:r w:rsidR="00911E3A" w:rsidRPr="006B372B">
              <w:rPr>
                <w:position w:val="-10"/>
              </w:rPr>
              <w:object w:dxaOrig="480" w:dyaOrig="320" w14:anchorId="4437A070">
                <v:shape id="_x0000_i1117" type="#_x0000_t75" style="width:24pt;height:15.75pt" o:ole="">
                  <v:imagedata r:id="rId165" o:title=""/>
                </v:shape>
                <o:OLEObject Type="Embed" ProgID="Equation.DSMT4" ShapeID="_x0000_i1117" DrawAspect="Content" ObjectID="_1793526918" r:id="rId166"/>
              </w:object>
            </w:r>
            <w:r w:rsidRPr="006B372B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>.</w:t>
            </w:r>
            <w:r w:rsidR="00070466" w:rsidRPr="00070466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 xml:space="preserve"> )</w:t>
            </w:r>
            <w:r w:rsidR="00070466" w:rsidRPr="00070466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="00070466" w:rsidRPr="00070466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638F00FD" w14:textId="42375266" w:rsidR="006B372B" w:rsidRPr="00911E3A" w:rsidRDefault="006B372B" w:rsidP="006B372B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182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911E3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لدينا: </w:t>
            </w:r>
            <w:r w:rsidRPr="00911E3A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920" w:dyaOrig="400" w14:anchorId="0DEF0E28">
                <v:shape id="_x0000_i1118" type="#_x0000_t75" style="width:45.75pt;height:20.25pt" o:ole="">
                  <v:imagedata r:id="rId167" o:title=""/>
                </v:shape>
                <o:OLEObject Type="Embed" ProgID="Equation.DSMT4" ShapeID="_x0000_i1118" DrawAspect="Content" ObjectID="_1793526919" r:id="rId168"/>
              </w:object>
            </w:r>
            <w:r w:rsidRPr="00911E3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يعني: </w:t>
            </w:r>
            <w:r w:rsidRPr="00911E3A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2079" w:dyaOrig="279" w14:anchorId="56C1740F">
                <v:shape id="_x0000_i1119" type="#_x0000_t75" style="width:104.25pt;height:14.25pt" o:ole="">
                  <v:imagedata r:id="rId169" o:title=""/>
                </v:shape>
                <o:OLEObject Type="Embed" ProgID="Equation.DSMT4" ShapeID="_x0000_i1119" DrawAspect="Content" ObjectID="_1793526920" r:id="rId170"/>
              </w:object>
            </w:r>
          </w:p>
          <w:p w14:paraId="5F60E1CD" w14:textId="513E447E" w:rsidR="006B372B" w:rsidRPr="00911E3A" w:rsidRDefault="006B372B" w:rsidP="006B372B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182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911E3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</w:t>
            </w:r>
            <w:r w:rsidRPr="00911E3A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1140" w:dyaOrig="279" w14:anchorId="09510537">
                <v:shape id="_x0000_i1120" type="#_x0000_t75" style="width:57pt;height:14.25pt" o:ole="">
                  <v:imagedata r:id="rId171" o:title=""/>
                </v:shape>
                <o:OLEObject Type="Embed" ProgID="Equation.DSMT4" ShapeID="_x0000_i1120" DrawAspect="Content" ObjectID="_1793526921" r:id="rId172"/>
              </w:object>
            </w:r>
            <w:r w:rsidRPr="00911E3A">
              <w:rPr>
                <w:rFonts w:ascii="Amiri" w:eastAsia="Calibri" w:hAnsi="Amiri" w:cs="Amiri"/>
                <w:sz w:val="28"/>
                <w:szCs w:val="28"/>
              </w:rPr>
              <w:t xml:space="preserve"> </w:t>
            </w:r>
            <w:r w:rsidRPr="00911E3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إذا: </w:t>
            </w:r>
            <w:r w:rsidRPr="00911E3A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720" w:dyaOrig="279" w14:anchorId="52AFFE3A">
                <v:shape id="_x0000_i1121" type="#_x0000_t75" style="width:36pt;height:14.25pt" o:ole="">
                  <v:imagedata r:id="rId173" o:title=""/>
                </v:shape>
                <o:OLEObject Type="Embed" ProgID="Equation.DSMT4" ShapeID="_x0000_i1121" DrawAspect="Content" ObjectID="_1793526922" r:id="rId174"/>
              </w:object>
            </w:r>
          </w:p>
          <w:p w14:paraId="1249FE58" w14:textId="0872B111" w:rsidR="006B372B" w:rsidRPr="006B372B" w:rsidRDefault="006B372B" w:rsidP="006B372B">
            <w:pPr>
              <w:pStyle w:val="Paragraphedeliste"/>
              <w:numPr>
                <w:ilvl w:val="0"/>
                <w:numId w:val="38"/>
              </w:numPr>
              <w:tabs>
                <w:tab w:val="left" w:pos="0"/>
              </w:tabs>
              <w:bidi/>
              <w:spacing w:after="0" w:line="240" w:lineRule="auto"/>
              <w:ind w:left="319" w:hanging="284"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 w:rsidRPr="00911E3A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نأخذ </w:t>
            </w:r>
            <w:r w:rsidR="00911E3A" w:rsidRPr="00911E3A">
              <w:rPr>
                <w:rFonts w:ascii="Simplified Arabic" w:hAnsi="Simplified Arabic" w:cs="Simplified Arabic"/>
                <w:b/>
                <w:bCs/>
                <w:color w:val="FF0000"/>
                <w:position w:val="-6"/>
                <w:sz w:val="28"/>
                <w:szCs w:val="28"/>
              </w:rPr>
              <w:object w:dxaOrig="680" w:dyaOrig="279" w14:anchorId="2512BF62">
                <v:shape id="_x0000_i1122" type="#_x0000_t75" style="width:33.75pt;height:14.25pt" o:ole="">
                  <v:imagedata r:id="rId175" o:title=""/>
                </v:shape>
                <o:OLEObject Type="Embed" ProgID="Equation.DSMT4" ShapeID="_x0000_i1122" DrawAspect="Content" ObjectID="_1793526923" r:id="rId176"/>
              </w:object>
            </w:r>
            <w:r w:rsidR="00E01BD7" w:rsidRPr="00911E3A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  <w:r w:rsidR="00911E3A" w:rsidRPr="00911E3A">
              <w:rPr>
                <w:rFonts w:ascii="Simplified Arabic" w:eastAsia="Calibri" w:hAnsi="Simplified Arabic" w:cs="Simplified Arabic"/>
                <w:b/>
                <w:bCs/>
                <w:color w:val="FF0000"/>
                <w:position w:val="-10"/>
                <w:sz w:val="28"/>
                <w:szCs w:val="28"/>
              </w:rPr>
              <w:object w:dxaOrig="2240" w:dyaOrig="380" w14:anchorId="64A17CBB">
                <v:shape id="_x0000_i1123" type="#_x0000_t75" style="width:111.75pt;height:18.75pt" o:ole="">
                  <v:imagedata r:id="rId177" o:title=""/>
                </v:shape>
                <o:OLEObject Type="Embed" ProgID="Equation.DSMT4" ShapeID="_x0000_i1123" DrawAspect="Content" ObjectID="_1793526924" r:id="rId178"/>
              </w:object>
            </w:r>
            <w:r w:rsidRPr="006B372B">
              <w:rPr>
                <w:rFonts w:ascii="Amiri" w:eastAsia="Calibri" w:hAnsi="Amiri" w:cs="Amiri"/>
                <w:sz w:val="28"/>
                <w:szCs w:val="28"/>
              </w:rPr>
              <w:br/>
            </w:r>
            <w:r w:rsidRPr="006B372B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1. </w:t>
            </w:r>
            <w:r w:rsidRPr="00911E3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تعيين الاعداد</w:t>
            </w:r>
            <w:r w:rsidRPr="00911E3A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الحقيقية </w:t>
            </w:r>
            <w:r w:rsidR="00911E3A" w:rsidRPr="00911E3A">
              <w:rPr>
                <w:color w:val="FF0000"/>
                <w:position w:val="-6"/>
              </w:rPr>
              <w:object w:dxaOrig="200" w:dyaOrig="220" w14:anchorId="5B44CC25">
                <v:shape id="_x0000_i1124" type="#_x0000_t75" style="width:9.75pt;height:11.25pt" o:ole="">
                  <v:imagedata r:id="rId179" o:title=""/>
                </v:shape>
                <o:OLEObject Type="Embed" ProgID="Equation.DSMT4" ShapeID="_x0000_i1124" DrawAspect="Content" ObjectID="_1793526925" r:id="rId180"/>
              </w:object>
            </w:r>
            <w:r w:rsidRPr="00911E3A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، </w:t>
            </w:r>
            <w:r w:rsidR="00911E3A" w:rsidRPr="00911E3A">
              <w:rPr>
                <w:color w:val="FF0000"/>
                <w:position w:val="-6"/>
              </w:rPr>
              <w:object w:dxaOrig="200" w:dyaOrig="279" w14:anchorId="79589475">
                <v:shape id="_x0000_i1125" type="#_x0000_t75" style="width:9.75pt;height:14.25pt" o:ole="">
                  <v:imagedata r:id="rId181" o:title=""/>
                </v:shape>
                <o:OLEObject Type="Embed" ProgID="Equation.DSMT4" ShapeID="_x0000_i1125" DrawAspect="Content" ObjectID="_1793526926" r:id="rId182"/>
              </w:object>
            </w:r>
            <w:r w:rsidRPr="00911E3A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و </w:t>
            </w:r>
            <w:r w:rsidR="00911E3A" w:rsidRPr="00911E3A">
              <w:rPr>
                <w:color w:val="FF0000"/>
                <w:position w:val="-6"/>
              </w:rPr>
              <w:object w:dxaOrig="180" w:dyaOrig="220" w14:anchorId="564457B8">
                <v:shape id="_x0000_i1126" type="#_x0000_t75" style="width:9pt;height:11.25pt" o:ole="">
                  <v:imagedata r:id="rId183" o:title=""/>
                </v:shape>
                <o:OLEObject Type="Embed" ProgID="Equation.DSMT4" ShapeID="_x0000_i1126" DrawAspect="Content" ObjectID="_1793526927" r:id="rId184"/>
              </w:object>
            </w:r>
            <w:r w:rsidRPr="00911E3A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911E3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:</w:t>
            </w:r>
            <w:r w:rsidR="00070466" w:rsidRPr="00070466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 xml:space="preserve">) </w:t>
            </w:r>
            <w:r w:rsidR="00070466" w:rsidRPr="00070466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01</w:t>
            </w:r>
            <w:r w:rsidR="00070466" w:rsidRPr="00070466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7C52F233" w14:textId="3CE0783A" w:rsidR="006B372B" w:rsidRDefault="0068253D" w:rsidP="006B372B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tl/>
              </w:rPr>
            </w:pPr>
            <w:r w:rsidRPr="0068253D">
              <w:rPr>
                <w:position w:val="-34"/>
              </w:rPr>
              <w:object w:dxaOrig="3860" w:dyaOrig="800" w14:anchorId="1495F5A9">
                <v:shape id="_x0000_i1127" type="#_x0000_t75" style="width:192.75pt;height:39.75pt" o:ole="">
                  <v:imagedata r:id="rId185" o:title=""/>
                </v:shape>
                <o:OLEObject Type="Embed" ProgID="Equation.DSMT4" ShapeID="_x0000_i1127" DrawAspect="Content" ObjectID="_1793526928" r:id="rId186"/>
              </w:object>
            </w:r>
          </w:p>
          <w:p w14:paraId="68745CFE" w14:textId="77777777" w:rsidR="006B372B" w:rsidRDefault="006B372B" w:rsidP="006B372B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tl/>
              </w:rPr>
            </w:pPr>
          </w:p>
          <w:p w14:paraId="28FB139E" w14:textId="77777777" w:rsidR="00911E3A" w:rsidRDefault="00911E3A" w:rsidP="00911E3A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tl/>
              </w:rPr>
            </w:pPr>
          </w:p>
          <w:p w14:paraId="2C0B15C5" w14:textId="456C9C64" w:rsidR="006B372B" w:rsidRDefault="006B372B" w:rsidP="006B372B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tl/>
              </w:rPr>
            </w:pPr>
          </w:p>
          <w:p w14:paraId="74E48993" w14:textId="77777777" w:rsidR="00665B4F" w:rsidRPr="00A125FF" w:rsidRDefault="00665B4F" w:rsidP="00665B4F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 w:rsidRPr="00A125FF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تعيين حلول المتراجحة </w:t>
            </w:r>
            <w:r w:rsidRPr="00A125FF">
              <w:rPr>
                <w:rFonts w:ascii="Amiri" w:hAnsi="Amiri" w:cs="Amiri"/>
                <w:color w:val="FF0000"/>
                <w:position w:val="-24"/>
                <w:sz w:val="28"/>
                <w:szCs w:val="28"/>
              </w:rPr>
              <w:object w:dxaOrig="1440" w:dyaOrig="620" w14:anchorId="1DA9D50B">
                <v:shape id="_x0000_i1128" type="#_x0000_t75" style="width:1in;height:30.75pt" o:ole="">
                  <v:imagedata r:id="rId187" o:title=""/>
                </v:shape>
                <o:OLEObject Type="Embed" ProgID="Equation.DSMT4" ShapeID="_x0000_i1128" DrawAspect="Content" ObjectID="_1793526929" r:id="rId188"/>
              </w:object>
            </w:r>
          </w:p>
          <w:p w14:paraId="7E7EB812" w14:textId="77777777" w:rsidR="00665B4F" w:rsidRPr="001D3A54" w:rsidRDefault="00665B4F" w:rsidP="00665B4F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60"/>
              <w:rPr>
                <w:rFonts w:ascii="Amiri" w:hAnsi="Amiri" w:cs="Amiri"/>
                <w:sz w:val="28"/>
                <w:szCs w:val="28"/>
                <w:rtl/>
              </w:rPr>
            </w:pPr>
            <w:r w:rsidRPr="001D3A54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  <w:r w:rsidRPr="001D3A54">
              <w:rPr>
                <w:rFonts w:ascii="Amiri" w:hAnsi="Amiri" w:cs="Amiri"/>
                <w:position w:val="-24"/>
                <w:sz w:val="28"/>
                <w:szCs w:val="28"/>
              </w:rPr>
              <w:object w:dxaOrig="1480" w:dyaOrig="620" w14:anchorId="175ECEDB">
                <v:shape id="_x0000_i1129" type="#_x0000_t75" style="width:74.25pt;height:30.75pt" o:ole="">
                  <v:imagedata r:id="rId68" o:title=""/>
                </v:shape>
                <o:OLEObject Type="Embed" ProgID="Equation.DSMT4" ShapeID="_x0000_i1129" DrawAspect="Content" ObjectID="_1793526930" r:id="rId189"/>
              </w:object>
            </w:r>
            <w:r w:rsidRPr="001D3A5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D3A54">
              <w:rPr>
                <w:rFonts w:ascii="Amiri" w:hAnsi="Amiri" w:cs="Amiri" w:hint="cs"/>
                <w:sz w:val="28"/>
                <w:szCs w:val="28"/>
                <w:rtl/>
              </w:rPr>
              <w:t>يعني:</w:t>
            </w:r>
            <w:r w:rsidRPr="001D3A5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1D3A54">
              <w:rPr>
                <w:rFonts w:ascii="Amiri" w:hAnsi="Amiri" w:cs="Amiri"/>
                <w:position w:val="-24"/>
                <w:sz w:val="28"/>
                <w:szCs w:val="28"/>
              </w:rPr>
              <w:object w:dxaOrig="1800" w:dyaOrig="620" w14:anchorId="2B326274">
                <v:shape id="_x0000_i1130" type="#_x0000_t75" style="width:90pt;height:30.75pt" o:ole="">
                  <v:imagedata r:id="rId190" o:title=""/>
                </v:shape>
                <o:OLEObject Type="Embed" ProgID="Equation.DSMT4" ShapeID="_x0000_i1130" DrawAspect="Content" ObjectID="_1793526931" r:id="rId191"/>
              </w:object>
            </w:r>
          </w:p>
          <w:p w14:paraId="6A133D06" w14:textId="14ED169D" w:rsidR="0068314F" w:rsidRDefault="00665B4F" w:rsidP="00665B4F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Fonts w:ascii="Amiri" w:hAnsi="Amiri" w:cs="Amiri"/>
                <w:sz w:val="28"/>
                <w:szCs w:val="28"/>
              </w:rPr>
            </w:pPr>
            <w:r w:rsidRPr="001D3A54">
              <w:rPr>
                <w:rFonts w:ascii="Amiri" w:eastAsia="Calibri" w:hAnsi="Amiri" w:cs="Amiri"/>
                <w:sz w:val="28"/>
                <w:szCs w:val="28"/>
                <w:rtl/>
              </w:rPr>
              <w:lastRenderedPageBreak/>
              <w:t xml:space="preserve">ومنه: </w:t>
            </w:r>
            <w:r w:rsidRPr="001D3A54">
              <w:rPr>
                <w:rFonts w:ascii="Amiri" w:hAnsi="Amiri" w:cs="Amiri"/>
                <w:position w:val="-24"/>
                <w:sz w:val="28"/>
                <w:szCs w:val="28"/>
              </w:rPr>
              <w:object w:dxaOrig="2020" w:dyaOrig="680" w14:anchorId="46F7CD23">
                <v:shape id="_x0000_i1131" type="#_x0000_t75" style="width:101.25pt;height:33.75pt" o:ole="">
                  <v:imagedata r:id="rId192" o:title=""/>
                </v:shape>
                <o:OLEObject Type="Embed" ProgID="Equation.DSMT4" ShapeID="_x0000_i1131" DrawAspect="Content" ObjectID="_1793526932" r:id="rId193"/>
              </w:object>
            </w:r>
            <w:r w:rsidRPr="001D3A54">
              <w:rPr>
                <w:rFonts w:ascii="Amiri" w:hAnsi="Amiri" w:cs="Amiri"/>
                <w:sz w:val="28"/>
                <w:szCs w:val="28"/>
                <w:rtl/>
              </w:rPr>
              <w:t xml:space="preserve"> ومنه: </w:t>
            </w:r>
            <w:r w:rsidRPr="001D3A54">
              <w:rPr>
                <w:rFonts w:ascii="Amiri" w:hAnsi="Amiri" w:cs="Amiri"/>
                <w:position w:val="-24"/>
                <w:sz w:val="28"/>
                <w:szCs w:val="28"/>
              </w:rPr>
              <w:object w:dxaOrig="859" w:dyaOrig="620" w14:anchorId="2B859F1E">
                <v:shape id="_x0000_i1132" type="#_x0000_t75" style="width:42.75pt;height:30.75pt" o:ole="">
                  <v:imagedata r:id="rId194" o:title=""/>
                </v:shape>
                <o:OLEObject Type="Embed" ProgID="Equation.DSMT4" ShapeID="_x0000_i1132" DrawAspect="Content" ObjectID="_1793526933" r:id="rId195"/>
              </w:object>
            </w:r>
            <w:r w:rsidR="007E40DB" w:rsidRPr="007E40DB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7E40DB" w:rsidRPr="007E40DB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0.25</w:t>
            </w:r>
            <w:r w:rsidR="007E40DB" w:rsidRPr="007E40DB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72B88F5A" w14:textId="103D9B07" w:rsidR="00911E3A" w:rsidRPr="00495DE6" w:rsidRDefault="007E40DB" w:rsidP="00495DE6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5"/>
              <w:jc w:val="both"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CD5D74" wp14:editId="6E2496D5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415290</wp:posOffset>
                      </wp:positionV>
                      <wp:extent cx="628650" cy="552450"/>
                      <wp:effectExtent l="0" t="0" r="19050" b="1968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52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AEC3C" w14:textId="3BFDEF14" w:rsidR="007E40DB" w:rsidRPr="007E40DB" w:rsidRDefault="007E40DB" w:rsidP="007E40DB">
                                  <w:pPr>
                                    <w:shd w:val="clear" w:color="auto" w:fill="B8CCE4" w:themeFill="accent1" w:themeFillTint="66"/>
                                    <w:rPr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7E40DB">
                                    <w:rPr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(0.75)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CD5D74" id="Rectangle 28" o:spid="_x0000_s1032" style="position:absolute;left:0;text-align:left;margin-left:-3.55pt;margin-top:32.7pt;width:49.5pt;height:43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" fillcolor="white [3201]" strokecolor="white [3212]" strokeweight="2pt">
                      <v:textbox style="mso-fit-shape-to-text:t">
                        <w:txbxContent>
                          <w:p w14:paraId="793AEC3C" w14:textId="3BFDEF14" w:rsidR="007E40DB" w:rsidRPr="007E40DB" w:rsidRDefault="007E40DB" w:rsidP="007E40DB">
                            <w:pPr>
                              <w:shd w:val="clear" w:color="auto" w:fill="B8CCE4" w:themeFill="accent1" w:themeFillTint="66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7E40DB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(0.75)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314F" w:rsidRPr="0068314F">
              <w:rPr>
                <w:rFonts w:ascii="Amiri" w:eastAsia="Calibri" w:hAnsi="Amiri" w:cs="Amiri"/>
                <w:noProof/>
                <w:sz w:val="28"/>
                <w:szCs w:val="28"/>
                <w:rtl/>
              </w:rPr>
              <w:drawing>
                <wp:inline distT="0" distB="0" distL="0" distR="0" wp14:anchorId="3C0DCABA" wp14:editId="78272466">
                  <wp:extent cx="2819794" cy="1409897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5B4F" w:rsidRPr="006B372B">
              <w:rPr>
                <w:rFonts w:ascii="Amiri" w:eastAsia="Calibri" w:hAnsi="Amiri" w:cs="Amiri"/>
                <w:sz w:val="28"/>
                <w:szCs w:val="28"/>
                <w:rtl/>
              </w:rPr>
              <w:br/>
            </w:r>
            <w:r w:rsidR="0068314F">
              <w:rPr>
                <w:rFonts w:ascii="Amiri" w:eastAsia="Calibri" w:hAnsi="Amiri" w:cs="Amiri" w:hint="cs"/>
                <w:sz w:val="28"/>
                <w:szCs w:val="28"/>
                <w:rtl/>
              </w:rPr>
              <w:t>إذا</w:t>
            </w:r>
            <w:r w:rsidR="00665B4F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: </w:t>
            </w:r>
            <w:r w:rsidR="00665B4F" w:rsidRPr="009C46E7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1900" w:dyaOrig="400" w14:anchorId="40360EDA">
                <v:shape id="_x0000_i1133" type="#_x0000_t75" style="width:95.25pt;height:20.25pt" o:ole="">
                  <v:imagedata r:id="rId197" o:title=""/>
                </v:shape>
                <o:OLEObject Type="Embed" ProgID="Equation.DSMT4" ShapeID="_x0000_i1133" DrawAspect="Content" ObjectID="_1793526934" r:id="rId198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 </w:t>
            </w:r>
            <w:r w:rsidRPr="007E40DB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Pr="007E40DB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0.25</w:t>
            </w:r>
            <w:r w:rsidRPr="007E40DB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481EACB2" w14:textId="502E4B48" w:rsidR="00005CA6" w:rsidRPr="003C49E6" w:rsidRDefault="0005224C" w:rsidP="00005CA6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C49E6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03:</w:t>
            </w:r>
          </w:p>
          <w:p w14:paraId="17F90B1A" w14:textId="471EB061" w:rsidR="00B700FE" w:rsidRDefault="00B700FE" w:rsidP="00B700F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A946FE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نعتبر الدالة </w:t>
            </w:r>
            <w:r w:rsidRPr="00A946FE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6AF78D03">
                <v:shape id="_x0000_i1134" type="#_x0000_t75" style="width:12pt;height:15.75pt" o:ole="">
                  <v:imagedata r:id="rId70" o:title=""/>
                </v:shape>
                <o:OLEObject Type="Embed" ProgID="Equation.DSMT4" ShapeID="_x0000_i1134" DrawAspect="Content" ObjectID="_1793526935" r:id="rId19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المعرفة على </w:t>
            </w:r>
            <w:r w:rsidRPr="00A946FE">
              <w:rPr>
                <w:rFonts w:ascii="Amiri" w:eastAsia="Calibri" w:hAnsi="Amiri" w:cs="Amiri"/>
                <w:position w:val="-4"/>
                <w:sz w:val="28"/>
                <w:szCs w:val="28"/>
              </w:rPr>
              <w:object w:dxaOrig="260" w:dyaOrig="260" w14:anchorId="35E99F2E">
                <v:shape id="_x0000_i1135" type="#_x0000_t75" style="width:12.75pt;height:12.75pt" o:ole="">
                  <v:imagedata r:id="rId72" o:title=""/>
                </v:shape>
                <o:OLEObject Type="Embed" ProgID="Equation.DSMT4" ShapeID="_x0000_i1135" DrawAspect="Content" ObjectID="_1793526936" r:id="rId200"/>
              </w:object>
            </w:r>
            <w:r>
              <w:rPr>
                <w:rFonts w:ascii="Amiri" w:eastAsia="Calib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بالعبارة: </w:t>
            </w:r>
            <w:r w:rsidRPr="00A946FE">
              <w:rPr>
                <w:rFonts w:ascii="Amiri" w:eastAsia="Calibri" w:hAnsi="Amiri" w:cs="Amiri"/>
                <w:position w:val="-26"/>
                <w:sz w:val="28"/>
                <w:szCs w:val="28"/>
              </w:rPr>
              <w:object w:dxaOrig="1800" w:dyaOrig="700" w14:anchorId="5E8C818C">
                <v:shape id="_x0000_i1136" type="#_x0000_t75" style="width:90pt;height:35.25pt" o:ole="">
                  <v:imagedata r:id="rId74" o:title=""/>
                </v:shape>
                <o:OLEObject Type="Embed" ProgID="Equation.DSMT4" ShapeID="_x0000_i1136" DrawAspect="Content" ObjectID="_1793526937" r:id="rId20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</w:p>
          <w:p w14:paraId="369C506D" w14:textId="7A875135" w:rsidR="00B700FE" w:rsidRPr="00022C9A" w:rsidRDefault="00B700FE" w:rsidP="00B700FE">
            <w:pPr>
              <w:pStyle w:val="Paragraphedeliste"/>
              <w:numPr>
                <w:ilvl w:val="0"/>
                <w:numId w:val="40"/>
              </w:numPr>
              <w:tabs>
                <w:tab w:val="left" w:pos="-106"/>
              </w:tabs>
              <w:bidi/>
              <w:spacing w:after="0" w:line="240" w:lineRule="auto"/>
              <w:ind w:left="319" w:hanging="284"/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</w:pP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 xml:space="preserve">تعيين العددين الحقيقين </w:t>
            </w:r>
            <w:r w:rsidR="00D03BD2" w:rsidRPr="00022C9A">
              <w:rPr>
                <w:rFonts w:ascii="Simplified Arabic" w:hAnsi="Simplified Arabic" w:cs="Simplified Arabic"/>
                <w:color w:val="FF0000"/>
                <w:position w:val="-6"/>
                <w:sz w:val="28"/>
                <w:szCs w:val="28"/>
              </w:rPr>
              <w:object w:dxaOrig="200" w:dyaOrig="220" w14:anchorId="5758EB5A">
                <v:shape id="_x0000_i1137" type="#_x0000_t75" style="width:9.75pt;height:11.25pt" o:ole="">
                  <v:imagedata r:id="rId202" o:title=""/>
                </v:shape>
                <o:OLEObject Type="Embed" ProgID="Equation.DSMT4" ShapeID="_x0000_i1137" DrawAspect="Content" ObjectID="_1793526938" r:id="rId203"/>
              </w:object>
            </w: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 xml:space="preserve"> و </w:t>
            </w:r>
            <w:r w:rsidR="00D03BD2" w:rsidRPr="00022C9A">
              <w:rPr>
                <w:rFonts w:ascii="Simplified Arabic" w:hAnsi="Simplified Arabic" w:cs="Simplified Arabic"/>
                <w:color w:val="FF0000"/>
                <w:position w:val="-10"/>
                <w:sz w:val="28"/>
                <w:szCs w:val="28"/>
              </w:rPr>
              <w:object w:dxaOrig="220" w:dyaOrig="320" w14:anchorId="0949CDD1">
                <v:shape id="_x0000_i1138" type="#_x0000_t75" style="width:11.25pt;height:15.75pt" o:ole="">
                  <v:imagedata r:id="rId204" o:title=""/>
                </v:shape>
                <o:OLEObject Type="Embed" ProgID="Equation.DSMT4" ShapeID="_x0000_i1138" DrawAspect="Content" ObjectID="_1793526939" r:id="rId205"/>
              </w:object>
            </w: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 xml:space="preserve"> :</w:t>
            </w:r>
            <w:r w:rsidR="00742FF4">
              <w:rPr>
                <w:rFonts w:ascii="Simplified Arabic" w:eastAsia="Calibri" w:hAnsi="Simplified Arabic" w:cs="Simplified Arabic" w:hint="cs"/>
                <w:color w:val="FF0000"/>
                <w:sz w:val="28"/>
                <w:szCs w:val="28"/>
                <w:rtl/>
              </w:rPr>
              <w:t xml:space="preserve"> </w:t>
            </w:r>
            <w:r w:rsidR="00742FF4" w:rsidRPr="00742FF4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742FF4" w:rsidRPr="00742FF4">
              <w:rPr>
                <w:rFonts w:ascii="Simplified Arabic" w:eastAsia="Calibri" w:hAnsi="Simplified Arabic" w:cs="Simplified Arabic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0.5+0.5</w:t>
            </w:r>
            <w:r w:rsidR="00742FF4" w:rsidRPr="00742FF4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7C7D1342" w14:textId="091F573E" w:rsidR="00B700FE" w:rsidRDefault="00B700FE" w:rsidP="00B700FE">
            <w:pPr>
              <w:tabs>
                <w:tab w:val="left" w:pos="-106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لدينا: </w:t>
            </w:r>
            <w:r w:rsidRPr="00B700FE">
              <w:rPr>
                <w:rFonts w:ascii="Amiri" w:eastAsia="Calibri" w:hAnsi="Amiri" w:cs="Amiri"/>
                <w:position w:val="-30"/>
                <w:sz w:val="28"/>
                <w:szCs w:val="28"/>
              </w:rPr>
              <w:object w:dxaOrig="1200" w:dyaOrig="720" w14:anchorId="7C26F5C7">
                <v:shape id="_x0000_i1139" type="#_x0000_t75" style="width:60pt;height:36pt" o:ole="">
                  <v:imagedata r:id="rId206" o:title=""/>
                </v:shape>
                <o:OLEObject Type="Embed" ProgID="Equation.DSMT4" ShapeID="_x0000_i1139" DrawAspect="Content" ObjectID="_1793526940" r:id="rId20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ومنه: </w:t>
            </w:r>
            <w:r w:rsidRPr="00B700FE">
              <w:rPr>
                <w:rFonts w:ascii="Amiri" w:eastAsia="Calibri" w:hAnsi="Amiri" w:cs="Amiri"/>
                <w:position w:val="-24"/>
                <w:sz w:val="28"/>
                <w:szCs w:val="28"/>
              </w:rPr>
              <w:object w:dxaOrig="1200" w:dyaOrig="620" w14:anchorId="6B23473A">
                <v:shape id="_x0000_i1140" type="#_x0000_t75" style="width:60pt;height:31.5pt" o:ole="">
                  <v:imagedata r:id="rId208" o:title=""/>
                </v:shape>
                <o:OLEObject Type="Embed" ProgID="Equation.DSMT4" ShapeID="_x0000_i1140" DrawAspect="Content" ObjectID="_1793526941" r:id="rId20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ومنه: </w:t>
            </w:r>
            <w:r w:rsidRPr="00B700FE">
              <w:rPr>
                <w:rFonts w:ascii="Amiri" w:eastAsia="Calibri" w:hAnsi="Amiri" w:cs="Amiri"/>
                <w:position w:val="-16"/>
                <w:sz w:val="28"/>
                <w:szCs w:val="28"/>
              </w:rPr>
              <w:object w:dxaOrig="660" w:dyaOrig="440" w14:anchorId="38F990B7">
                <v:shape id="_x0000_i1141" type="#_x0000_t75" style="width:33pt;height:21.75pt" o:ole="">
                  <v:imagedata r:id="rId210" o:title=""/>
                </v:shape>
                <o:OLEObject Type="Embed" ProgID="Equation.DSMT4" ShapeID="_x0000_i1141" DrawAspect="Content" ObjectID="_1793526942" r:id="rId211"/>
              </w:object>
            </w:r>
          </w:p>
          <w:p w14:paraId="17BCF4D0" w14:textId="78572C6F" w:rsidR="00B700FE" w:rsidRDefault="00B700FE" w:rsidP="00B700FE">
            <w:pPr>
              <w:tabs>
                <w:tab w:val="left" w:pos="-106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ولدينا الدالة </w:t>
            </w:r>
            <w:r w:rsidRPr="00A946FE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25BF2DE7">
                <v:shape id="_x0000_i1142" type="#_x0000_t75" style="width:12pt;height:15.75pt" o:ole="">
                  <v:imagedata r:id="rId70" o:title=""/>
                </v:shape>
                <o:OLEObject Type="Embed" ProgID="Equation.DSMT4" ShapeID="_x0000_i1142" DrawAspect="Content" ObjectID="_1793526943" r:id="rId212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قابلة للاشتقاق على </w:t>
            </w:r>
            <w:r w:rsidRPr="00A946FE">
              <w:rPr>
                <w:rFonts w:ascii="Amiri" w:eastAsia="Calibri" w:hAnsi="Amiri" w:cs="Amiri"/>
                <w:position w:val="-4"/>
                <w:sz w:val="28"/>
                <w:szCs w:val="28"/>
              </w:rPr>
              <w:object w:dxaOrig="260" w:dyaOrig="260" w14:anchorId="37F9EF41">
                <v:shape id="_x0000_i1143" type="#_x0000_t75" style="width:12.75pt;height:12.75pt" o:ole="">
                  <v:imagedata r:id="rId72" o:title=""/>
                </v:shape>
                <o:OLEObject Type="Embed" ProgID="Equation.DSMT4" ShapeID="_x0000_i1143" DrawAspect="Content" ObjectID="_1793526944" r:id="rId21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ودالتها المشتقة هي:</w:t>
            </w:r>
          </w:p>
          <w:p w14:paraId="43509D7A" w14:textId="7D6475CD" w:rsidR="00B700FE" w:rsidRDefault="00B700FE" w:rsidP="00B700FE">
            <w:pPr>
              <w:tabs>
                <w:tab w:val="left" w:pos="-106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="005D697C" w:rsidRPr="00B700FE">
              <w:rPr>
                <w:rFonts w:ascii="Amiri" w:eastAsia="Calibri" w:hAnsi="Amiri" w:cs="Amiri"/>
                <w:position w:val="-42"/>
                <w:sz w:val="28"/>
                <w:szCs w:val="28"/>
              </w:rPr>
              <w:object w:dxaOrig="4080" w:dyaOrig="900" w14:anchorId="66510DAF">
                <v:shape id="_x0000_i1144" type="#_x0000_t75" style="width:204pt;height:45pt" o:ole="">
                  <v:imagedata r:id="rId214" o:title=""/>
                </v:shape>
                <o:OLEObject Type="Embed" ProgID="Equation.DSMT4" ShapeID="_x0000_i1144" DrawAspect="Content" ObjectID="_1793526945" r:id="rId215"/>
              </w:object>
            </w:r>
          </w:p>
          <w:p w14:paraId="12083C00" w14:textId="16B54172" w:rsidR="005D697C" w:rsidRDefault="005D697C" w:rsidP="005D697C">
            <w:pPr>
              <w:tabs>
                <w:tab w:val="left" w:pos="-106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</w:t>
            </w:r>
            <w:r w:rsidRPr="00B700FE">
              <w:rPr>
                <w:rFonts w:ascii="Amiri" w:eastAsia="Calibri" w:hAnsi="Amiri" w:cs="Amiri"/>
                <w:position w:val="-42"/>
                <w:sz w:val="28"/>
                <w:szCs w:val="28"/>
              </w:rPr>
              <w:object w:dxaOrig="1780" w:dyaOrig="840" w14:anchorId="060C3BE1">
                <v:shape id="_x0000_i1145" type="#_x0000_t75" style="width:89.25pt;height:42pt" o:ole="">
                  <v:imagedata r:id="rId216" o:title=""/>
                </v:shape>
                <o:OLEObject Type="Embed" ProgID="Equation.DSMT4" ShapeID="_x0000_i1145" DrawAspect="Content" ObjectID="_1793526946" r:id="rId217"/>
              </w:object>
            </w:r>
          </w:p>
          <w:p w14:paraId="170CC546" w14:textId="2B4DDBE4" w:rsidR="00B700FE" w:rsidRPr="00B700FE" w:rsidRDefault="001274CB" w:rsidP="00B700FE">
            <w:pPr>
              <w:tabs>
                <w:tab w:val="left" w:pos="-106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1274CB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1080" w:dyaOrig="320" w14:anchorId="23D1E18A">
                <v:shape id="_x0000_i1146" type="#_x0000_t75" style="width:54pt;height:15.75pt" o:ole="">
                  <v:imagedata r:id="rId218" o:title=""/>
                </v:shape>
                <o:OLEObject Type="Embed" ProgID="Equation.DSMT4" ShapeID="_x0000_i1146" DrawAspect="Content" ObjectID="_1793526947" r:id="rId21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يعني: </w:t>
            </w:r>
            <w:r w:rsidRPr="00B700FE">
              <w:rPr>
                <w:rFonts w:ascii="Amiri" w:eastAsia="Calibri" w:hAnsi="Amiri" w:cs="Amiri"/>
                <w:position w:val="-42"/>
                <w:sz w:val="28"/>
                <w:szCs w:val="28"/>
              </w:rPr>
              <w:object w:dxaOrig="2700" w:dyaOrig="840" w14:anchorId="2AB5899A">
                <v:shape id="_x0000_i1147" type="#_x0000_t75" style="width:135pt;height:42pt" o:ole="">
                  <v:imagedata r:id="rId220" o:title=""/>
                </v:shape>
                <o:OLEObject Type="Embed" ProgID="Equation.DSMT4" ShapeID="_x0000_i1147" DrawAspect="Content" ObjectID="_1793526948" r:id="rId221"/>
              </w:object>
            </w:r>
          </w:p>
          <w:p w14:paraId="4CCBDAC2" w14:textId="618C07F8" w:rsidR="00B700FE" w:rsidRDefault="001274CB" w:rsidP="001274CB">
            <w:pPr>
              <w:pStyle w:val="Paragraphedeliste"/>
              <w:tabs>
                <w:tab w:val="left" w:pos="-106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II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.</w:t>
            </w:r>
            <w:r w:rsidR="009A7172" w:rsidRPr="001274C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نضع </w:t>
            </w:r>
            <w:r w:rsidR="009A7172" w:rsidRPr="001274CB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>:</w:t>
            </w:r>
            <w:r w:rsidR="00B700FE" w:rsidRPr="001274C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="00022C9A" w:rsidRPr="001274CB">
              <w:rPr>
                <w:color w:val="FF0000"/>
                <w:position w:val="-6"/>
              </w:rPr>
              <w:object w:dxaOrig="680" w:dyaOrig="279" w14:anchorId="0EBF15F9">
                <v:shape id="_x0000_i1148" type="#_x0000_t75" style="width:33.75pt;height:14.25pt" o:ole="">
                  <v:imagedata r:id="rId222" o:title=""/>
                </v:shape>
                <o:OLEObject Type="Embed" ProgID="Equation.DSMT4" ShapeID="_x0000_i1148" DrawAspect="Content" ObjectID="_1793526949" r:id="rId223"/>
              </w:object>
            </w:r>
            <w:r w:rsidR="00B700FE" w:rsidRPr="001274CB">
              <w:rPr>
                <w:rFonts w:ascii="Amiri" w:eastAsia="Calibri" w:hAnsi="Amiri" w:cs="Amiri"/>
                <w:color w:val="FF0000"/>
                <w:sz w:val="28"/>
                <w:szCs w:val="28"/>
              </w:rPr>
              <w:t> </w:t>
            </w:r>
            <w:r w:rsidR="00B700FE" w:rsidRPr="001274C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و </w:t>
            </w:r>
            <w:r w:rsidR="00022C9A" w:rsidRPr="001274CB">
              <w:rPr>
                <w:color w:val="FF0000"/>
                <w:position w:val="-10"/>
              </w:rPr>
              <w:object w:dxaOrig="520" w:dyaOrig="320" w14:anchorId="53BAB86A">
                <v:shape id="_x0000_i1149" type="#_x0000_t75" style="width:26.25pt;height:15.75pt" o:ole="">
                  <v:imagedata r:id="rId224" o:title=""/>
                </v:shape>
                <o:OLEObject Type="Embed" ProgID="Equation.DSMT4" ShapeID="_x0000_i1149" DrawAspect="Content" ObjectID="_1793526950" r:id="rId225"/>
              </w:object>
            </w:r>
            <w:r w:rsidR="00B700FE" w:rsidRPr="001274C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Pr="001274C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:</w:t>
            </w:r>
            <w:r w:rsidRPr="001274CB">
              <w:rPr>
                <w:rFonts w:ascii="Amiri" w:eastAsia="Calibri" w:hAnsi="Amiri" w:cs="Amiri"/>
                <w:color w:val="FF0000"/>
                <w:sz w:val="28"/>
                <w:szCs w:val="28"/>
              </w:rPr>
              <w:t xml:space="preserve"> </w:t>
            </w:r>
            <w:r w:rsidR="00022C9A" w:rsidRPr="008D1C0E">
              <w:rPr>
                <w:rFonts w:ascii="Amiri" w:eastAsia="Calibri" w:hAnsi="Amiri" w:cs="Amiri"/>
                <w:color w:val="FF0000"/>
                <w:position w:val="-24"/>
                <w:sz w:val="28"/>
                <w:szCs w:val="28"/>
              </w:rPr>
              <w:object w:dxaOrig="1700" w:dyaOrig="680" w14:anchorId="00690F49">
                <v:shape id="_x0000_i1150" type="#_x0000_t75" style="width:84.75pt;height:34.5pt" o:ole="">
                  <v:imagedata r:id="rId226" o:title=""/>
                </v:shape>
                <o:OLEObject Type="Embed" ProgID="Equation.DSMT4" ShapeID="_x0000_i1150" DrawAspect="Content" ObjectID="_1793526951" r:id="rId227"/>
              </w:object>
            </w:r>
          </w:p>
          <w:p w14:paraId="14C2A054" w14:textId="0F349298" w:rsidR="00742FF4" w:rsidRDefault="00B700FE" w:rsidP="007E0EBD">
            <w:pPr>
              <w:pStyle w:val="Paragraphedeliste"/>
              <w:numPr>
                <w:ilvl w:val="0"/>
                <w:numId w:val="41"/>
              </w:numPr>
              <w:tabs>
                <w:tab w:val="left" w:pos="178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 w:rsidRPr="007E0EBD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حس</w:t>
            </w:r>
            <w:r w:rsidR="007E0EBD" w:rsidRPr="007E0EBD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ا</w:t>
            </w:r>
            <w:r w:rsidRPr="007E0EBD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ب الدالة المشتقة للدالة </w:t>
            </w:r>
            <w:r w:rsidR="00022C9A" w:rsidRPr="007E0EBD">
              <w:rPr>
                <w:color w:val="FF0000"/>
                <w:position w:val="-10"/>
              </w:rPr>
              <w:object w:dxaOrig="240" w:dyaOrig="320" w14:anchorId="3D4194DF">
                <v:shape id="_x0000_i1151" type="#_x0000_t75" style="width:12pt;height:15.75pt" o:ole="">
                  <v:imagedata r:id="rId228" o:title=""/>
                </v:shape>
                <o:OLEObject Type="Embed" ProgID="Equation.DSMT4" ShapeID="_x0000_i1151" DrawAspect="Content" ObjectID="_1793526952" r:id="rId229"/>
              </w:object>
            </w:r>
            <w:r w:rsidRPr="007E0EBD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="00742FF4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="00F570F5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F570F5" w:rsidRPr="00742FF4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="00F570F5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1B0AF5BB" w14:textId="691334B7" w:rsidR="0005224C" w:rsidRPr="009A7172" w:rsidRDefault="009A7172" w:rsidP="009A717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9A7172">
              <w:rPr>
                <w:rFonts w:ascii="Amiri" w:eastAsia="Calibri" w:hAnsi="Amiri" w:cs="Amiri" w:hint="cs"/>
                <w:sz w:val="28"/>
                <w:szCs w:val="28"/>
                <w:rtl/>
              </w:rPr>
              <w:t>لدينا:</w: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 </w:t>
            </w:r>
            <w:r w:rsidRPr="009A7172">
              <w:rPr>
                <w:rFonts w:ascii="Amiri" w:eastAsia="Calibri" w:hAnsi="Amiri" w:cs="Amiri"/>
                <w:position w:val="-42"/>
                <w:sz w:val="28"/>
                <w:szCs w:val="28"/>
              </w:rPr>
              <w:object w:dxaOrig="1680" w:dyaOrig="840" w14:anchorId="020A61FA">
                <v:shape id="_x0000_i1152" type="#_x0000_t75" style="width:84pt;height:42pt" o:ole="">
                  <v:imagedata r:id="rId230" o:title=""/>
                </v:shape>
                <o:OLEObject Type="Embed" ProgID="Equation.DSMT4" ShapeID="_x0000_i1152" DrawAspect="Content" ObjectID="_1793526953" r:id="rId231"/>
              </w:object>
            </w:r>
          </w:p>
          <w:p w14:paraId="2FC795B4" w14:textId="4885BB2E" w:rsidR="00742FF4" w:rsidRPr="007E0EBD" w:rsidRDefault="00742FF4" w:rsidP="00742FF4">
            <w:pPr>
              <w:pStyle w:val="Paragraphedeliste"/>
              <w:tabs>
                <w:tab w:val="left" w:pos="178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 w:rsidRPr="007E0EBD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دراسة إشارتها</w:t>
            </w: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Pr="00742FF4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005AAB26" w14:textId="5AE51E60" w:rsidR="009A7172" w:rsidRPr="009A7172" w:rsidRDefault="009A7172" w:rsidP="009A717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9A7172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960" w:dyaOrig="320" w14:anchorId="4AEE107D">
                <v:shape id="_x0000_i1153" type="#_x0000_t75" style="width:48pt;height:15.75pt" o:ole="">
                  <v:imagedata r:id="rId232" o:title=""/>
                </v:shape>
                <o:OLEObject Type="Embed" ProgID="Equation.DSMT4" ShapeID="_x0000_i1153" DrawAspect="Content" ObjectID="_1793526954" r:id="rId233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  <w:r w:rsidRPr="009A7172">
              <w:rPr>
                <w:rFonts w:ascii="Amiri" w:eastAsia="Calibri" w:hAnsi="Amiri" w:cs="Amiri" w:hint="cs"/>
                <w:sz w:val="28"/>
                <w:szCs w:val="28"/>
                <w:rtl/>
              </w:rPr>
              <w:t>تعني:</w: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  <w:r w:rsidRPr="009A7172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1120" w:dyaOrig="320" w14:anchorId="195938C1">
                <v:shape id="_x0000_i1154" type="#_x0000_t75" style="width:56.25pt;height:15.75pt" o:ole="">
                  <v:imagedata r:id="rId234" o:title=""/>
                </v:shape>
                <o:OLEObject Type="Embed" ProgID="Equation.DSMT4" ShapeID="_x0000_i1154" DrawAspect="Content" ObjectID="_1793526955" r:id="rId235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ومنه: </w:t>
            </w:r>
            <w:r w:rsidRPr="009A7172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620" w:dyaOrig="320" w14:anchorId="71D03C81">
                <v:shape id="_x0000_i1155" type="#_x0000_t75" style="width:30.75pt;height:15.75pt" o:ole="">
                  <v:imagedata r:id="rId236" o:title=""/>
                </v:shape>
                <o:OLEObject Type="Embed" ProgID="Equation.DSMT4" ShapeID="_x0000_i1155" DrawAspect="Content" ObjectID="_1793526956" r:id="rId237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</w:p>
          <w:p w14:paraId="736B46BC" w14:textId="27B9D79C" w:rsidR="009A7172" w:rsidRPr="009A7172" w:rsidRDefault="009A7172" w:rsidP="009A717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إذا: </w:t>
            </w:r>
            <w:r w:rsidRPr="009A7172">
              <w:rPr>
                <w:rFonts w:ascii="Amiri" w:eastAsia="Calibri" w:hAnsi="Amiri" w:cs="Amiri"/>
                <w:position w:val="-12"/>
                <w:sz w:val="28"/>
                <w:szCs w:val="28"/>
              </w:rPr>
              <w:object w:dxaOrig="580" w:dyaOrig="360" w14:anchorId="7206A32B">
                <v:shape id="_x0000_i1156" type="#_x0000_t75" style="width:29.25pt;height:18pt" o:ole="">
                  <v:imagedata r:id="rId238" o:title=""/>
                </v:shape>
                <o:OLEObject Type="Embed" ProgID="Equation.DSMT4" ShapeID="_x0000_i1156" DrawAspect="Content" ObjectID="_1793526957" r:id="rId239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او </w:t>
            </w:r>
            <w:r w:rsidRPr="009A7172">
              <w:rPr>
                <w:rFonts w:ascii="Amiri" w:eastAsia="Calibri" w:hAnsi="Amiri" w:cs="Amiri"/>
                <w:position w:val="-12"/>
                <w:sz w:val="28"/>
                <w:szCs w:val="28"/>
              </w:rPr>
              <w:object w:dxaOrig="760" w:dyaOrig="360" w14:anchorId="08F2BD0E">
                <v:shape id="_x0000_i1157" type="#_x0000_t75" style="width:38.25pt;height:18pt" o:ole="">
                  <v:imagedata r:id="rId240" o:title=""/>
                </v:shape>
                <o:OLEObject Type="Embed" ProgID="Equation.DSMT4" ShapeID="_x0000_i1157" DrawAspect="Content" ObjectID="_1793526958" r:id="rId241"/>
              </w:object>
            </w:r>
          </w:p>
          <w:p w14:paraId="1F914A93" w14:textId="6966FFF8" w:rsidR="009A7172" w:rsidRPr="009A7172" w:rsidRDefault="009A7172" w:rsidP="009A717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9A7172">
              <w:rPr>
                <w:rFonts w:ascii="Amiri" w:eastAsia="Calibri" w:hAnsi="Amiri" w:cs="Amiri"/>
                <w:noProof/>
                <w:sz w:val="28"/>
                <w:szCs w:val="28"/>
                <w:rtl/>
              </w:rPr>
              <w:drawing>
                <wp:inline distT="0" distB="0" distL="0" distR="0" wp14:anchorId="2F76C774" wp14:editId="7ACE785E">
                  <wp:extent cx="2191056" cy="638264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90AFC" w14:textId="3A9651B9" w:rsidR="0095619E" w:rsidRDefault="0095619E" w:rsidP="00742FF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21C5BAA0" w14:textId="12D882A0" w:rsidR="00495DE6" w:rsidRDefault="00495DE6" w:rsidP="00495DE6">
            <w:pPr>
              <w:tabs>
                <w:tab w:val="left" w:pos="118"/>
              </w:tabs>
              <w:bidi/>
            </w:pPr>
            <w:r w:rsidRPr="00917A70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 النقطة </w:t>
            </w:r>
            <w:r w:rsidRPr="00917A70">
              <w:rPr>
                <w:position w:val="-14"/>
              </w:rPr>
              <w:object w:dxaOrig="720" w:dyaOrig="400" w14:anchorId="6F10BFA5">
                <v:shape id="_x0000_i1158" type="#_x0000_t75" style="width:36pt;height:20.25pt" o:ole="">
                  <v:imagedata r:id="rId85" o:title=""/>
                </v:shape>
                <o:OLEObject Type="Embed" ProgID="Equation.DSMT4" ShapeID="_x0000_i1158" DrawAspect="Content" ObjectID="_1793526959" r:id="rId243"/>
              </w:object>
            </w:r>
            <w:r w:rsidRPr="00917A70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مركز تناظر للمنحنى </w:t>
            </w:r>
            <w:r w:rsidRPr="00917A70">
              <w:rPr>
                <w:position w:val="-16"/>
              </w:rPr>
              <w:object w:dxaOrig="540" w:dyaOrig="440" w14:anchorId="7095114D">
                <v:shape id="_x0000_i1159" type="#_x0000_t75" style="width:27pt;height:21.75pt" o:ole="">
                  <v:imagedata r:id="rId76" o:title=""/>
                </v:shape>
                <o:OLEObject Type="Embed" ProgID="Equation.DSMT4" ShapeID="_x0000_i1159" DrawAspect="Content" ObjectID="_1793526960" r:id="rId244"/>
              </w:object>
            </w:r>
          </w:p>
          <w:p w14:paraId="1804F0B2" w14:textId="77777777" w:rsidR="00527A72" w:rsidRPr="000C6655" w:rsidRDefault="00527A72" w:rsidP="00527A72">
            <w:pPr>
              <w:tabs>
                <w:tab w:val="left" w:pos="118"/>
              </w:tabs>
              <w:bidi/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</w:rPr>
            </w:pPr>
            <w:r w:rsidRPr="000C6655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 xml:space="preserve">6.لتكن الدالة </w:t>
            </w:r>
            <w:r w:rsidRPr="000C6655">
              <w:rPr>
                <w:rFonts w:ascii="Simplified Arabic" w:hAnsi="Simplified Arabic" w:cs="Simplified Arabic"/>
                <w:color w:val="FF0000"/>
                <w:position w:val="-10"/>
                <w:sz w:val="28"/>
                <w:szCs w:val="28"/>
              </w:rPr>
              <w:object w:dxaOrig="220" w:dyaOrig="260" w14:anchorId="0E8F48EB">
                <v:shape id="_x0000_i1160" type="#_x0000_t75" style="width:11.25pt;height:12.75pt" o:ole="">
                  <v:imagedata r:id="rId245" o:title=""/>
                </v:shape>
                <o:OLEObject Type="Embed" ProgID="Equation.DSMT4" ShapeID="_x0000_i1160" DrawAspect="Content" ObjectID="_1793526961" r:id="rId246"/>
              </w:object>
            </w:r>
            <w:r w:rsidRPr="000C6655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>المعرفة على</w:t>
            </w:r>
            <w:r w:rsidRPr="000C6655">
              <w:rPr>
                <w:rFonts w:ascii="Simplified Arabic" w:hAnsi="Simplified Arabic" w:cs="Simplified Arabic"/>
                <w:color w:val="FF0000"/>
                <w:position w:val="-4"/>
                <w:sz w:val="28"/>
                <w:szCs w:val="28"/>
              </w:rPr>
              <w:object w:dxaOrig="260" w:dyaOrig="260" w14:anchorId="29ED1339">
                <v:shape id="_x0000_i1161" type="#_x0000_t75" style="width:12.75pt;height:12.75pt" o:ole="">
                  <v:imagedata r:id="rId247" o:title=""/>
                </v:shape>
                <o:OLEObject Type="Embed" ProgID="Equation.DSMT4" ShapeID="_x0000_i1161" DrawAspect="Content" ObjectID="_1793526962" r:id="rId248"/>
              </w:object>
            </w:r>
            <w:r w:rsidRPr="000C6655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 xml:space="preserve"> بالعبارة: </w:t>
            </w:r>
            <w:r w:rsidRPr="000C6655">
              <w:rPr>
                <w:rFonts w:ascii="Simplified Arabic" w:hAnsi="Simplified Arabic" w:cs="Simplified Arabic"/>
                <w:color w:val="FF0000"/>
                <w:position w:val="-10"/>
                <w:sz w:val="28"/>
                <w:szCs w:val="28"/>
              </w:rPr>
              <w:object w:dxaOrig="1520" w:dyaOrig="320" w14:anchorId="07073FDC">
                <v:shape id="_x0000_i1162" type="#_x0000_t75" style="width:76.5pt;height:15.75pt" o:ole="">
                  <v:imagedata r:id="rId249" o:title=""/>
                </v:shape>
                <o:OLEObject Type="Embed" ProgID="Equation.DSMT4" ShapeID="_x0000_i1162" DrawAspect="Content" ObjectID="_1793526963" r:id="rId250"/>
              </w:object>
            </w:r>
          </w:p>
          <w:p w14:paraId="10929DC8" w14:textId="246D6303" w:rsidR="00527A72" w:rsidRPr="00C85BF5" w:rsidRDefault="00527A72" w:rsidP="00527A72">
            <w:pPr>
              <w:tabs>
                <w:tab w:val="left" w:pos="118"/>
              </w:tabs>
              <w:bidi/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</w:rPr>
            </w:pPr>
            <w:r w:rsidRPr="00C85BF5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</w:rPr>
              <w:t>-</w:t>
            </w:r>
            <w:r w:rsidRPr="00C85BF5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>جدول تغيرات الدالة</w:t>
            </w:r>
            <w:r w:rsidRPr="00022C9A">
              <w:rPr>
                <w:rFonts w:ascii="Simplified Arabic" w:eastAsia="Calibri" w:hAnsi="Simplified Arabic" w:cs="Simplified Arabic" w:hint="cs"/>
                <w:color w:val="FF0000"/>
                <w:sz w:val="28"/>
                <w:szCs w:val="28"/>
                <w:rtl/>
              </w:rPr>
              <w:t xml:space="preserve"> </w:t>
            </w:r>
            <w:r w:rsidRPr="00022C9A">
              <w:rPr>
                <w:rFonts w:ascii="Simplified Arabic" w:eastAsia="Calibri" w:hAnsi="Simplified Arabic" w:cs="Simplified Arabic"/>
                <w:color w:val="FF0000"/>
                <w:position w:val="-10"/>
                <w:sz w:val="28"/>
                <w:szCs w:val="28"/>
              </w:rPr>
              <w:object w:dxaOrig="220" w:dyaOrig="260" w14:anchorId="3C299FB5">
                <v:shape id="_x0000_i1163" type="#_x0000_t75" style="width:11.25pt;height:12.75pt" o:ole="">
                  <v:imagedata r:id="rId251" o:title=""/>
                </v:shape>
                <o:OLEObject Type="Embed" ProgID="Equation.DSMT4" ShapeID="_x0000_i1163" DrawAspect="Content" ObjectID="_1793526964" r:id="rId252"/>
              </w:object>
            </w:r>
            <w:r>
              <w:rPr>
                <w:rFonts w:ascii="Simplified Arabic" w:eastAsia="Calibri" w:hAnsi="Simplified Arabic" w:cs="Simplified Arabic" w:hint="cs"/>
                <w:color w:val="FF0000"/>
                <w:sz w:val="28"/>
                <w:szCs w:val="28"/>
                <w:rtl/>
              </w:rPr>
              <w:t xml:space="preserve"> </w:t>
            </w:r>
            <w:r w:rsidRPr="00527A72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Pr="00527A72">
              <w:rPr>
                <w:rFonts w:ascii="Simplified Arabic" w:eastAsia="Calibri" w:hAnsi="Simplified Arabic" w:cs="Simplified Arabic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0.75</w:t>
            </w:r>
            <w:r w:rsidRPr="00527A72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1717FE9B" w14:textId="33F6D164" w:rsidR="00527A72" w:rsidRPr="00917A70" w:rsidRDefault="00527A72" w:rsidP="00527A7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lastRenderedPageBreak/>
              <w:t xml:space="preserve">الدالة </w:t>
            </w:r>
            <w:r w:rsidRPr="009F3543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23E0B2DB">
                <v:shape id="_x0000_i1164" type="#_x0000_t75" style="width:11.25pt;height:12.75pt" o:ole="">
                  <v:imagedata r:id="rId253" o:title=""/>
                </v:shape>
                <o:OLEObject Type="Embed" ProgID="Equation.DSMT4" ShapeID="_x0000_i1164" DrawAspect="Content" ObjectID="_1793526965" r:id="rId254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متناقصة</w: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على المجالين </w:t>
            </w:r>
            <w:r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859" w:dyaOrig="400" w14:anchorId="7E3A35B3">
                <v:shape id="_x0000_i1165" type="#_x0000_t75" style="width:42.75pt;height:20.25pt" o:ole="">
                  <v:imagedata r:id="rId255" o:title=""/>
                </v:shape>
                <o:OLEObject Type="Embed" ProgID="Equation.DSMT4" ShapeID="_x0000_i1165" DrawAspect="Content" ObjectID="_1793526966" r:id="rId256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و </w:t>
            </w:r>
            <w:r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700" w:dyaOrig="400" w14:anchorId="1A2B126F">
                <v:shape id="_x0000_i1166" type="#_x0000_t75" style="width:35.25pt;height:20.25pt" o:ole="">
                  <v:imagedata r:id="rId257" o:title=""/>
                </v:shape>
                <o:OLEObject Type="Embed" ProgID="Equation.DSMT4" ShapeID="_x0000_i1166" DrawAspect="Content" ObjectID="_1793526967" r:id="rId258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و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متزايدة</w: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على المجال </w:t>
            </w:r>
            <w:r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20" w:dyaOrig="400" w14:anchorId="016EF04A">
                <v:shape id="_x0000_i1167" type="#_x0000_t75" style="width:30.75pt;height:20.25pt" o:ole="">
                  <v:imagedata r:id="rId259" o:title=""/>
                </v:shape>
                <o:OLEObject Type="Embed" ProgID="Equation.DSMT4" ShapeID="_x0000_i1167" DrawAspect="Content" ObjectID="_1793526968" r:id="rId260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</w:p>
          <w:p w14:paraId="462DE9FD" w14:textId="374A0C12" w:rsidR="00665B4F" w:rsidRDefault="00665B4F" w:rsidP="00665B4F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696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955B91">
              <w:rPr>
                <w:rFonts w:ascii="Amiri" w:eastAsia="Calibri" w:hAnsi="Amiri" w:cs="Amiri"/>
                <w:noProof/>
                <w:sz w:val="28"/>
                <w:szCs w:val="28"/>
                <w:rtl/>
              </w:rPr>
              <w:drawing>
                <wp:inline distT="0" distB="0" distL="0" distR="0" wp14:anchorId="0BED9C63" wp14:editId="35952F73">
                  <wp:extent cx="2095792" cy="85737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DD858" w14:textId="77777777" w:rsidR="00665B4F" w:rsidRDefault="00665B4F" w:rsidP="00665B4F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696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5C272FE4" w14:textId="795FA61E" w:rsidR="009F3543" w:rsidRPr="0067787F" w:rsidRDefault="0067787F" w:rsidP="0067787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</w:rPr>
              <w:t>7.</w:t>
            </w:r>
            <w:r w:rsidR="00E54A13" w:rsidRPr="0067787F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التمثيل البياني الذي يمثل </w:t>
            </w:r>
            <w:r w:rsidR="003C49E6" w:rsidRPr="003C49E6">
              <w:rPr>
                <w:position w:val="-16"/>
              </w:rPr>
              <w:object w:dxaOrig="540" w:dyaOrig="440" w14:anchorId="1D752700">
                <v:shape id="_x0000_i1168" type="#_x0000_t75" style="width:27pt;height:21.75pt" o:ole="">
                  <v:imagedata r:id="rId262" o:title=""/>
                </v:shape>
                <o:OLEObject Type="Embed" ProgID="Equation.DSMT4" ShapeID="_x0000_i1168" DrawAspect="Content" ObjectID="_1793526969" r:id="rId263"/>
              </w:object>
            </w:r>
            <w:r w:rsidR="00E54A13" w:rsidRPr="0067787F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هو </w:t>
            </w:r>
            <w:r w:rsidR="003C49E6" w:rsidRPr="003C49E6">
              <w:rPr>
                <w:position w:val="-14"/>
              </w:rPr>
              <w:object w:dxaOrig="499" w:dyaOrig="400" w14:anchorId="5C558E91">
                <v:shape id="_x0000_i1169" type="#_x0000_t75" style="width:24.75pt;height:20.25pt" o:ole="">
                  <v:imagedata r:id="rId264" o:title=""/>
                </v:shape>
                <o:OLEObject Type="Embed" ProgID="Equation.DSMT4" ShapeID="_x0000_i1169" DrawAspect="Content" ObjectID="_1793526970" r:id="rId265"/>
              </w:object>
            </w:r>
            <w:r w:rsidR="00E54A13" w:rsidRPr="0067787F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لأن:</w:t>
            </w:r>
          </w:p>
          <w:p w14:paraId="1D162854" w14:textId="351B343A" w:rsidR="00426E12" w:rsidRDefault="000C6655" w:rsidP="00426E12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لدينا الدالة </w:t>
            </w:r>
            <w:r w:rsidRPr="000C6655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0C267686">
                <v:shape id="_x0000_i1170" type="#_x0000_t75" style="width:12pt;height:15.75pt" o:ole="">
                  <v:imagedata r:id="rId266" o:title=""/>
                </v:shape>
                <o:OLEObject Type="Embed" ProgID="Equation.DSMT4" ShapeID="_x0000_i1170" DrawAspect="Content" ObjectID="_1793526971" r:id="rId26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تقبل قيمة حدية تساوي 0 ومنه </w:t>
            </w:r>
            <w:r w:rsidRPr="000C6655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880" w:dyaOrig="320" w14:anchorId="1F9E335F">
                <v:shape id="_x0000_i1171" type="#_x0000_t75" style="width:44.25pt;height:15.75pt" o:ole="">
                  <v:imagedata r:id="rId268" o:title=""/>
                </v:shape>
                <o:OLEObject Type="Embed" ProgID="Equation.DSMT4" ShapeID="_x0000_i1171" DrawAspect="Content" ObjectID="_1793526972" r:id="rId269"/>
              </w:object>
            </w:r>
          </w:p>
          <w:p w14:paraId="3CC9F88C" w14:textId="4FA411E7" w:rsidR="000C6655" w:rsidRDefault="001B298E" w:rsidP="000C665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EC6D0C" wp14:editId="52513B75">
                      <wp:simplePos x="0" y="0"/>
                      <wp:positionH relativeFrom="column">
                        <wp:posOffset>-3086735</wp:posOffset>
                      </wp:positionH>
                      <wp:positionV relativeFrom="paragraph">
                        <wp:posOffset>490855</wp:posOffset>
                      </wp:positionV>
                      <wp:extent cx="2219325" cy="202882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2028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A7016" w14:textId="650CFD66" w:rsidR="001B298E" w:rsidRDefault="001B298E" w:rsidP="001B298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621FFA" wp14:editId="55717F34">
                                        <wp:extent cx="1930400" cy="1911985"/>
                                        <wp:effectExtent l="0" t="0" r="0" b="0"/>
                                        <wp:docPr id="22" name="Imag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7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0400" cy="191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C6D0C" id="Rectangle 21" o:spid="_x0000_s1033" style="position:absolute;left:0;text-align:left;margin-left:-243.05pt;margin-top:38.65pt;width:174.75pt;height:15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" fillcolor="white [3201]" strokecolor="white [3212]" strokeweight="2pt">
                      <v:textbox>
                        <w:txbxContent>
                          <w:p w14:paraId="170A7016" w14:textId="650CFD66" w:rsidR="001B298E" w:rsidRDefault="001B298E" w:rsidP="001B29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621FFA" wp14:editId="55717F34">
                                  <wp:extent cx="1930400" cy="1911985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0400" cy="1911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6655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ولدينا: </w:t>
            </w:r>
            <w:r w:rsidR="000C6655"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ومنه الدالة </w:t>
            </w:r>
            <w:r w:rsidR="000C6655" w:rsidRPr="009A717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5BB2F597">
                <v:shape id="_x0000_i1172" type="#_x0000_t75" style="width:12pt;height:15.75pt" o:ole="">
                  <v:imagedata r:id="rId70" o:title=""/>
                </v:shape>
                <o:OLEObject Type="Embed" ProgID="Equation.DSMT4" ShapeID="_x0000_i1172" DrawAspect="Content" ObjectID="_1793526973" r:id="rId271"/>
              </w:object>
            </w:r>
            <w:r w:rsidR="000C6655"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متزايدة على المجالين </w:t>
            </w:r>
            <w:r w:rsidR="000C6655"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859" w:dyaOrig="400" w14:anchorId="7B84886E">
                <v:shape id="_x0000_i1173" type="#_x0000_t75" style="width:42.75pt;height:20.25pt" o:ole="">
                  <v:imagedata r:id="rId255" o:title=""/>
                </v:shape>
                <o:OLEObject Type="Embed" ProgID="Equation.DSMT4" ShapeID="_x0000_i1173" DrawAspect="Content" ObjectID="_1793526974" r:id="rId272"/>
              </w:object>
            </w:r>
            <w:r w:rsidR="000C6655"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و </w:t>
            </w:r>
            <w:r w:rsidR="000C6655"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700" w:dyaOrig="400" w14:anchorId="2672D75A">
                <v:shape id="_x0000_i1174" type="#_x0000_t75" style="width:35.25pt;height:20.25pt" o:ole="">
                  <v:imagedata r:id="rId257" o:title=""/>
                </v:shape>
                <o:OLEObject Type="Embed" ProgID="Equation.DSMT4" ShapeID="_x0000_i1174" DrawAspect="Content" ObjectID="_1793526975" r:id="rId273"/>
              </w:object>
            </w:r>
            <w:r w:rsidR="000C6655"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ومتناقصة على المجال </w:t>
            </w:r>
            <w:r w:rsidR="000C6655"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20" w:dyaOrig="400" w14:anchorId="1EBC670C">
                <v:shape id="_x0000_i1175" type="#_x0000_t75" style="width:30.75pt;height:20.25pt" o:ole="">
                  <v:imagedata r:id="rId259" o:title=""/>
                </v:shape>
                <o:OLEObject Type="Embed" ProgID="Equation.DSMT4" ShapeID="_x0000_i1175" DrawAspect="Content" ObjectID="_1793526976" r:id="rId274"/>
              </w:object>
            </w:r>
            <w:r w:rsidR="00963321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</w:t>
            </w:r>
            <w:r w:rsidR="00963321" w:rsidRPr="00963321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963321" w:rsidRPr="00963321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="00963321" w:rsidRPr="00963321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6FAF6DDC" w14:textId="678C5A3D" w:rsidR="000C6655" w:rsidRDefault="000C6655" w:rsidP="000C6655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التمثيل الممثل للدالة </w:t>
            </w:r>
            <w:r w:rsidRPr="000C6655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367985E4">
                <v:shape id="_x0000_i1176" type="#_x0000_t75" style="width:12pt;height:15.75pt" o:ole="">
                  <v:imagedata r:id="rId266" o:title=""/>
                </v:shape>
                <o:OLEObject Type="Embed" ProgID="Equation.DSMT4" ShapeID="_x0000_i1176" DrawAspect="Content" ObjectID="_1793526977" r:id="rId27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هو </w:t>
            </w:r>
            <w:r w:rsidR="0067787F" w:rsidRPr="0067787F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499" w:dyaOrig="400" w14:anchorId="7A93644F">
                <v:shape id="_x0000_i1177" type="#_x0000_t75" style="width:24.75pt;height:20.25pt" o:ole="">
                  <v:imagedata r:id="rId276" o:title=""/>
                </v:shape>
                <o:OLEObject Type="Embed" ProgID="Equation.DSMT4" ShapeID="_x0000_i1177" DrawAspect="Content" ObjectID="_1793526978" r:id="rId277"/>
              </w:object>
            </w:r>
            <w:r w:rsidR="00963321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</w:t>
            </w:r>
            <w:r w:rsidR="00963321" w:rsidRPr="00963321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963321" w:rsidRPr="00963321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0.25</w:t>
            </w:r>
            <w:r w:rsidR="00963321" w:rsidRPr="00963321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6FCF2FF8" w14:textId="7A702EAF" w:rsidR="0067787F" w:rsidRDefault="0067787F" w:rsidP="0067787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7DF279D5" w14:textId="64E8D3B2" w:rsidR="0067787F" w:rsidRPr="0067787F" w:rsidRDefault="0067787F" w:rsidP="0067787F">
            <w:pPr>
              <w:tabs>
                <w:tab w:val="left" w:pos="3874"/>
              </w:tabs>
              <w:bidi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u w:val="single"/>
                <w:lang w:bidi="ar-DZ"/>
              </w:rPr>
            </w:pPr>
            <w:r w:rsidRPr="0067787F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>8.</w: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sz w:val="28"/>
                <w:szCs w:val="28"/>
                <w:rtl/>
              </w:rPr>
              <w:t xml:space="preserve"> لتكن الدالة </w: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position w:val="-6"/>
                <w:sz w:val="28"/>
                <w:szCs w:val="28"/>
              </w:rPr>
              <w:object w:dxaOrig="200" w:dyaOrig="279" w14:anchorId="4C7F925C">
                <v:shape id="_x0000_i1178" type="#_x0000_t75" style="width:9.75pt;height:14.25pt" o:ole="">
                  <v:imagedata r:id="rId278" o:title=""/>
                </v:shape>
                <o:OLEObject Type="Embed" ProgID="Equation.DSMT4" ShapeID="_x0000_i1178" DrawAspect="Content" ObjectID="_1793526979" r:id="rId279"/>
              </w:objec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sz w:val="28"/>
                <w:szCs w:val="28"/>
                <w:rtl/>
              </w:rPr>
              <w:t xml:space="preserve"> معرفة على </w: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position w:val="-4"/>
                <w:sz w:val="28"/>
                <w:szCs w:val="28"/>
              </w:rPr>
              <w:object w:dxaOrig="260" w:dyaOrig="260" w14:anchorId="551EA192">
                <v:shape id="_x0000_i1179" type="#_x0000_t75" style="width:12.75pt;height:12.75pt" o:ole="">
                  <v:imagedata r:id="rId280" o:title=""/>
                </v:shape>
                <o:OLEObject Type="Embed" ProgID="Equation.DSMT4" ShapeID="_x0000_i1179" DrawAspect="Content" ObjectID="_1793526980" r:id="rId281"/>
              </w:objec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sz w:val="28"/>
                <w:szCs w:val="28"/>
              </w:rPr>
              <w:t xml:space="preserve"> </w: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sz w:val="28"/>
                <w:szCs w:val="28"/>
                <w:rtl/>
              </w:rPr>
              <w:t xml:space="preserve">بالعبارة:  </w: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position w:val="-26"/>
                <w:sz w:val="28"/>
                <w:szCs w:val="28"/>
              </w:rPr>
              <w:object w:dxaOrig="1780" w:dyaOrig="780" w14:anchorId="13294931">
                <v:shape id="_x0000_i1180" type="#_x0000_t75" style="width:89.25pt;height:39pt" o:ole="">
                  <v:imagedata r:id="rId282" o:title=""/>
                </v:shape>
                <o:OLEObject Type="Embed" ProgID="Equation.DSMT4" ShapeID="_x0000_i1180" DrawAspect="Content" ObjectID="_1793526981" r:id="rId283"/>
              </w:object>
            </w:r>
            <w:r w:rsidRPr="0067787F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t xml:space="preserve">     </w:t>
            </w:r>
            <w:r w:rsidR="00043157" w:rsidRPr="00043157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043157" w:rsidRPr="00043157">
              <w:rPr>
                <w:rFonts w:ascii="Simplified Arabic" w:hAnsi="Simplified Arabic" w:cs="Simplified Arabic" w:hint="cs"/>
                <w:b/>
                <w:bCs/>
                <w:noProof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0.5+0.5</w:t>
            </w:r>
            <w:r w:rsidR="00043157" w:rsidRPr="00043157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  <w:r w:rsidRPr="00043157">
              <w:rPr>
                <w:rFonts w:ascii="Simplified Arabic" w:hAnsi="Simplified Arabic" w:cs="Simplified Arabic"/>
                <w:b/>
                <w:bCs/>
                <w:noProof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 xml:space="preserve">  </w:t>
            </w:r>
          </w:p>
          <w:p w14:paraId="0430FBA4" w14:textId="77777777" w:rsidR="0067787F" w:rsidRDefault="0067787F" w:rsidP="0067787F">
            <w:pPr>
              <w:tabs>
                <w:tab w:val="left" w:pos="3874"/>
              </w:tabs>
              <w:bidi/>
              <w:rPr>
                <w:rFonts w:ascii="Amiri" w:hAnsi="Amiri" w:cs="Amiri"/>
                <w:noProof/>
                <w:sz w:val="28"/>
                <w:szCs w:val="28"/>
                <w:rtl/>
              </w:rPr>
            </w:pPr>
          </w:p>
          <w:p w14:paraId="5A38CAA0" w14:textId="4F91CD6D" w:rsidR="0067787F" w:rsidRPr="0067787F" w:rsidRDefault="0067787F" w:rsidP="0067787F">
            <w:pPr>
              <w:tabs>
                <w:tab w:val="left" w:pos="3874"/>
              </w:tabs>
              <w:bidi/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7787F">
              <w:rPr>
                <w:rFonts w:ascii="Simplified Arabic" w:hAnsi="Simplified Arabic" w:cs="Simplified Arabic"/>
                <w:noProof/>
                <w:color w:val="FF0000"/>
                <w:sz w:val="28"/>
                <w:szCs w:val="28"/>
                <w:rtl/>
              </w:rPr>
              <w:t xml:space="preserve">شرح كيف يمكن إنشاء </w: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position w:val="-14"/>
                <w:sz w:val="28"/>
                <w:szCs w:val="28"/>
              </w:rPr>
              <w:object w:dxaOrig="520" w:dyaOrig="400" w14:anchorId="31E98689">
                <v:shape id="_x0000_i1181" type="#_x0000_t75" style="width:26.25pt;height:20.25pt" o:ole="">
                  <v:imagedata r:id="rId284" o:title=""/>
                </v:shape>
                <o:OLEObject Type="Embed" ProgID="Equation.DSMT4" ShapeID="_x0000_i1181" DrawAspect="Content" ObjectID="_1793526982" r:id="rId285"/>
              </w:objec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sz w:val="28"/>
                <w:szCs w:val="28"/>
                <w:rtl/>
              </w:rPr>
              <w:t xml:space="preserve"> انطلاقا من </w: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position w:val="-16"/>
                <w:sz w:val="28"/>
                <w:szCs w:val="28"/>
              </w:rPr>
              <w:object w:dxaOrig="540" w:dyaOrig="440" w14:anchorId="66DB1646">
                <v:shape id="_x0000_i1182" type="#_x0000_t75" style="width:27pt;height:21.75pt" o:ole="">
                  <v:imagedata r:id="rId286" o:title=""/>
                </v:shape>
                <o:OLEObject Type="Embed" ProgID="Equation.DSMT4" ShapeID="_x0000_i1182" DrawAspect="Content" ObjectID="_1793526983" r:id="rId287"/>
              </w:object>
            </w:r>
            <w:r w:rsidRPr="0067787F">
              <w:rPr>
                <w:rFonts w:ascii="Simplified Arabic" w:hAnsi="Simplified Arabic" w:cs="Simplified Arabic"/>
                <w:noProof/>
                <w:color w:val="FF0000"/>
                <w:sz w:val="28"/>
                <w:szCs w:val="28"/>
                <w:rtl/>
              </w:rPr>
              <w:t xml:space="preserve"> ثم رسمه.                            </w:t>
            </w:r>
          </w:p>
          <w:p w14:paraId="5A25C6A0" w14:textId="2A26FCA8" w:rsidR="0067787F" w:rsidRDefault="0067787F" w:rsidP="0067787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67787F">
              <w:rPr>
                <w:rFonts w:ascii="Amiri" w:eastAsia="Calibri" w:hAnsi="Amiri" w:cs="Amiri"/>
                <w:position w:val="-14"/>
                <w:sz w:val="28"/>
                <w:szCs w:val="28"/>
                <w:lang w:bidi="ar-DZ"/>
              </w:rPr>
              <w:object w:dxaOrig="1280" w:dyaOrig="400" w14:anchorId="6D5B5425">
                <v:shape id="_x0000_i1183" type="#_x0000_t75" style="width:63.75pt;height:20.25pt" o:ole="">
                  <v:imagedata r:id="rId288" o:title=""/>
                </v:shape>
                <o:OLEObject Type="Embed" ProgID="Equation.DSMT4" ShapeID="_x0000_i1183" DrawAspect="Content" ObjectID="_1793526984" r:id="rId289"/>
              </w:object>
            </w:r>
          </w:p>
          <w:p w14:paraId="34B776B3" w14:textId="7A937982" w:rsidR="0067787F" w:rsidRPr="0067787F" w:rsidRDefault="0067787F" w:rsidP="0067787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ولدينا </w:t>
            </w:r>
            <w:r w:rsidRPr="0067787F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880" w:dyaOrig="320" w14:anchorId="2A5FF7BE">
                <v:shape id="_x0000_i1184" type="#_x0000_t75" style="width:44.25pt;height:15.75pt" o:ole="">
                  <v:imagedata r:id="rId290" o:title=""/>
                </v:shape>
                <o:OLEObject Type="Embed" ProgID="Equation.DSMT4" ShapeID="_x0000_i1184" DrawAspect="Content" ObjectID="_1793526985" r:id="rId29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ومنه </w:t>
            </w:r>
            <w:r w:rsidRPr="0067787F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520" w:dyaOrig="400" w14:anchorId="0552B55F">
                <v:shape id="_x0000_i1185" type="#_x0000_t75" style="width:26.25pt;height:20.25pt" o:ole="">
                  <v:imagedata r:id="rId292" o:title=""/>
                </v:shape>
                <o:OLEObject Type="Embed" ProgID="Equation.DSMT4" ShapeID="_x0000_i1185" DrawAspect="Content" ObjectID="_1793526986" r:id="rId29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ينطبق على </w:t>
            </w:r>
            <w:r w:rsidRPr="0067787F">
              <w:rPr>
                <w:rFonts w:ascii="Amiri" w:eastAsia="Calibri" w:hAnsi="Amiri" w:cs="Amiri"/>
                <w:position w:val="-16"/>
                <w:sz w:val="28"/>
                <w:szCs w:val="28"/>
              </w:rPr>
              <w:object w:dxaOrig="540" w:dyaOrig="440" w14:anchorId="27774E38">
                <v:shape id="_x0000_i1186" type="#_x0000_t75" style="width:27pt;height:21.75pt" o:ole="">
                  <v:imagedata r:id="rId294" o:title=""/>
                </v:shape>
                <o:OLEObject Type="Embed" ProgID="Equation.DSMT4" ShapeID="_x0000_i1186" DrawAspect="Content" ObjectID="_1793526987" r:id="rId29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="0095619E">
              <w:rPr>
                <w:rFonts w:ascii="Amiri" w:eastAsia="Calibri" w:hAnsi="Amiri" w:cs="Amiri" w:hint="cs"/>
                <w:sz w:val="28"/>
                <w:szCs w:val="28"/>
                <w:rtl/>
              </w:rPr>
              <w:t>في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مجموعة تعريفها</w:t>
            </w:r>
          </w:p>
          <w:p w14:paraId="7BF6190F" w14:textId="3A15C536" w:rsidR="00E54A13" w:rsidRPr="00E54A13" w:rsidRDefault="00E54A13" w:rsidP="00E54A13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60"/>
              <w:rPr>
                <w:rFonts w:ascii="Amiri" w:eastAsia="Calibri" w:hAnsi="Amiri" w:cs="Amiri"/>
                <w:sz w:val="28"/>
                <w:szCs w:val="28"/>
              </w:rPr>
            </w:pPr>
          </w:p>
          <w:p w14:paraId="105F56E5" w14:textId="77777777" w:rsidR="00005CA6" w:rsidRPr="00917A70" w:rsidRDefault="00005CA6" w:rsidP="00005CA6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5F5632D5" w14:textId="77777777" w:rsidR="00005CA6" w:rsidRDefault="00005CA6" w:rsidP="00005CA6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6CA69812" w14:textId="77777777" w:rsidR="00005CA6" w:rsidRDefault="00005CA6" w:rsidP="00005CA6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78D2B241" w14:textId="77777777" w:rsidR="00005CA6" w:rsidRDefault="00005CA6" w:rsidP="00005CA6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529B0289" w14:textId="4C5AFB49" w:rsidR="0095619E" w:rsidRDefault="0095619E" w:rsidP="0095619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524" w:type="dxa"/>
            <w:tcBorders>
              <w:top w:val="nil"/>
              <w:bottom w:val="nil"/>
              <w:right w:val="nil"/>
            </w:tcBorders>
          </w:tcPr>
          <w:p w14:paraId="3AB7EFC7" w14:textId="77777777" w:rsidR="00665B4F" w:rsidRPr="00A65F84" w:rsidRDefault="00665B4F" w:rsidP="00665B4F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Fonts w:ascii="Amiri" w:hAnsi="Amiri" w:cs="Amiri"/>
                <w:sz w:val="28"/>
                <w:szCs w:val="28"/>
                <w:rtl/>
              </w:rPr>
            </w:pPr>
            <w:r w:rsidRPr="0068253D">
              <w:rPr>
                <w:rFonts w:ascii="Amiri" w:hAnsi="Amiri" w:cs="Amiri"/>
                <w:sz w:val="28"/>
                <w:szCs w:val="28"/>
                <w:rtl/>
              </w:rPr>
              <w:lastRenderedPageBreak/>
              <w:t xml:space="preserve">بالمطابقة </w:t>
            </w:r>
            <w:r w:rsidRPr="00A65F84">
              <w:rPr>
                <w:rFonts w:ascii="Amiri" w:hAnsi="Amiri" w:cs="Amiri" w:hint="cs"/>
                <w:sz w:val="28"/>
                <w:szCs w:val="28"/>
                <w:rtl/>
              </w:rPr>
              <w:t>نجد:</w:t>
            </w:r>
            <w:r w:rsidRPr="00A65F84">
              <w:rPr>
                <w:rFonts w:ascii="Amiri" w:hAnsi="Amiri" w:cs="Amiri"/>
                <w:position w:val="-66"/>
                <w:sz w:val="28"/>
                <w:szCs w:val="28"/>
              </w:rPr>
              <w:object w:dxaOrig="1240" w:dyaOrig="1440" w14:anchorId="20DF6D4F">
                <v:shape id="_x0000_i1187" type="#_x0000_t75" style="width:62.25pt;height:1in" o:ole="">
                  <v:imagedata r:id="rId296" o:title=""/>
                </v:shape>
                <o:OLEObject Type="Embed" ProgID="Equation.DSMT4" ShapeID="_x0000_i1187" DrawAspect="Content" ObjectID="_1793526988" r:id="rId297"/>
              </w:object>
            </w:r>
            <w:r w:rsidRPr="00A65F84">
              <w:rPr>
                <w:rFonts w:ascii="Amiri" w:hAnsi="Amiri" w:cs="Amiri" w:hint="cs"/>
                <w:sz w:val="28"/>
                <w:szCs w:val="28"/>
                <w:rtl/>
              </w:rPr>
              <w:t xml:space="preserve"> ومنه: </w:t>
            </w:r>
            <w:r w:rsidRPr="00A65F84">
              <w:rPr>
                <w:rFonts w:ascii="Amiri" w:hAnsi="Amiri" w:cs="Amiri"/>
                <w:position w:val="-50"/>
                <w:sz w:val="28"/>
                <w:szCs w:val="28"/>
              </w:rPr>
              <w:object w:dxaOrig="680" w:dyaOrig="1120" w14:anchorId="367136A8">
                <v:shape id="_x0000_i1188" type="#_x0000_t75" style="width:33.75pt;height:56.25pt" o:ole="">
                  <v:imagedata r:id="rId298" o:title=""/>
                </v:shape>
                <o:OLEObject Type="Embed" ProgID="Equation.DSMT4" ShapeID="_x0000_i1188" DrawAspect="Content" ObjectID="_1793526989" r:id="rId299"/>
              </w:object>
            </w:r>
          </w:p>
          <w:p w14:paraId="3D768833" w14:textId="77777777" w:rsidR="00665B4F" w:rsidRPr="00A65F84" w:rsidRDefault="00665B4F" w:rsidP="00665B4F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tl/>
              </w:rPr>
            </w:pPr>
          </w:p>
          <w:p w14:paraId="0753DD61" w14:textId="77777777" w:rsidR="00665B4F" w:rsidRPr="00A65F84" w:rsidRDefault="00665B4F" w:rsidP="00665B4F">
            <w:pPr>
              <w:tabs>
                <w:tab w:val="left" w:pos="3874"/>
              </w:tabs>
              <w:bidi/>
              <w:rPr>
                <w:rtl/>
              </w:rPr>
            </w:pPr>
            <w:r w:rsidRPr="00A65F84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</w:t>
            </w:r>
            <w:r w:rsidRPr="00A65F84">
              <w:rPr>
                <w:position w:val="-10"/>
              </w:rPr>
              <w:object w:dxaOrig="2439" w:dyaOrig="380" w14:anchorId="304AA565">
                <v:shape id="_x0000_i1189" type="#_x0000_t75" style="width:122.25pt;height:18.75pt" o:ole="">
                  <v:imagedata r:id="rId300" o:title=""/>
                </v:shape>
                <o:OLEObject Type="Embed" ProgID="Equation.DSMT4" ShapeID="_x0000_i1189" DrawAspect="Content" ObjectID="_1793526990" r:id="rId301"/>
              </w:object>
            </w:r>
          </w:p>
          <w:p w14:paraId="3E153944" w14:textId="37F4E345" w:rsidR="00BA70C1" w:rsidRPr="00070466" w:rsidRDefault="00665B4F" w:rsidP="00665B4F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0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/>
                <w:sz w:val="28"/>
                <w:szCs w:val="28"/>
              </w:rPr>
              <w:t>2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>.</w:t>
            </w:r>
            <w:r w:rsidR="00BA70C1" w:rsidRPr="0095619E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حل في </w:t>
            </w:r>
            <w:r w:rsidR="0095619E" w:rsidRPr="0095619E">
              <w:rPr>
                <w:rFonts w:ascii="Amiri" w:hAnsi="Amiri" w:cs="Amiri"/>
                <w:color w:val="FF0000"/>
                <w:position w:val="-4"/>
                <w:sz w:val="28"/>
                <w:szCs w:val="28"/>
              </w:rPr>
              <w:object w:dxaOrig="260" w:dyaOrig="260" w14:anchorId="308A5F6C">
                <v:shape id="_x0000_i1190" type="#_x0000_t75" style="width:12.75pt;height:12.75pt" o:ole="">
                  <v:imagedata r:id="rId302" o:title=""/>
                </v:shape>
                <o:OLEObject Type="Embed" ProgID="Equation.DSMT4" ShapeID="_x0000_i1190" DrawAspect="Content" ObjectID="_1793526991" r:id="rId303"/>
              </w:object>
            </w:r>
            <w:r w:rsidR="00BA70C1" w:rsidRPr="0095619E">
              <w:rPr>
                <w:rFonts w:ascii="Amiri" w:eastAsia="Calibri" w:hAnsi="Amiri" w:cs="Amiri"/>
                <w:color w:val="FF0000"/>
                <w:sz w:val="28"/>
                <w:szCs w:val="28"/>
              </w:rPr>
              <w:t xml:space="preserve"> </w:t>
            </w:r>
            <w:r w:rsidR="00BA70C1" w:rsidRPr="0095619E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المعادلة : </w:t>
            </w:r>
            <w:r w:rsidR="0095619E" w:rsidRPr="0095619E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820" w:dyaOrig="320" w14:anchorId="477B7B4A">
                <v:shape id="_x0000_i1191" type="#_x0000_t75" style="width:41.25pt;height:15.75pt" o:ole="">
                  <v:imagedata r:id="rId304" o:title=""/>
                </v:shape>
                <o:OLEObject Type="Embed" ProgID="Equation.DSMT4" ShapeID="_x0000_i1191" DrawAspect="Content" ObjectID="_1793526992" r:id="rId305"/>
              </w:object>
            </w:r>
            <w:r w:rsidR="00BA70C1" w:rsidRPr="00070466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 </w:t>
            </w:r>
            <w:r w:rsidR="00070466" w:rsidRPr="00070466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070466" w:rsidRPr="00070466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0.25×4</w:t>
            </w:r>
            <w:r w:rsidR="00070466" w:rsidRPr="00070466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4CA1815A" w14:textId="5CA56B6B" w:rsidR="00BA70C1" w:rsidRPr="00743783" w:rsidRDefault="00BA70C1" w:rsidP="00BA70C1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Fonts w:ascii="Amiri" w:hAnsi="Amiri" w:cs="Amiri"/>
                <w:sz w:val="28"/>
                <w:szCs w:val="28"/>
                <w:rtl/>
              </w:rPr>
            </w:pPr>
            <w:r w:rsidRPr="00743783">
              <w:rPr>
                <w:rFonts w:ascii="Amiri" w:hAnsi="Amiri" w:cs="Amiri"/>
                <w:position w:val="-10"/>
                <w:sz w:val="28"/>
                <w:szCs w:val="28"/>
              </w:rPr>
              <w:object w:dxaOrig="820" w:dyaOrig="320" w14:anchorId="63F826E6">
                <v:shape id="_x0000_i1192" type="#_x0000_t75" style="width:41.25pt;height:15.75pt" o:ole="">
                  <v:imagedata r:id="rId63" o:title=""/>
                </v:shape>
                <o:OLEObject Type="Embed" ProgID="Equation.DSMT4" ShapeID="_x0000_i1192" DrawAspect="Content" ObjectID="_1793526993" r:id="rId306"/>
              </w:object>
            </w:r>
            <w:r w:rsidRPr="0074378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="00743783" w:rsidRPr="00743783">
              <w:rPr>
                <w:rFonts w:ascii="Amiri" w:hAnsi="Amiri" w:cs="Amiri" w:hint="cs"/>
                <w:sz w:val="28"/>
                <w:szCs w:val="28"/>
                <w:rtl/>
              </w:rPr>
              <w:t>تعني: أو</w:t>
            </w:r>
            <w:r w:rsidRPr="00743783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743783">
              <w:rPr>
                <w:rFonts w:ascii="Amiri" w:hAnsi="Amiri" w:cs="Amiri"/>
                <w:position w:val="-32"/>
                <w:sz w:val="28"/>
                <w:szCs w:val="28"/>
              </w:rPr>
              <w:object w:dxaOrig="1560" w:dyaOrig="760" w14:anchorId="58E40CBC">
                <v:shape id="_x0000_i1193" type="#_x0000_t75" style="width:78pt;height:38.25pt" o:ole="">
                  <v:imagedata r:id="rId307" o:title=""/>
                </v:shape>
                <o:OLEObject Type="Embed" ProgID="Equation.DSMT4" ShapeID="_x0000_i1193" DrawAspect="Content" ObjectID="_1793526994" r:id="rId308"/>
              </w:object>
            </w:r>
          </w:p>
          <w:p w14:paraId="2831EB45" w14:textId="06897012" w:rsidR="00BA70C1" w:rsidRPr="00743783" w:rsidRDefault="00BA70C1" w:rsidP="00BA70C1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Fonts w:ascii="Amiri" w:eastAsia="Calibri" w:hAnsi="Amiri" w:cs="Amiri"/>
                <w:sz w:val="28"/>
                <w:szCs w:val="28"/>
              </w:rPr>
            </w:pPr>
            <w:r w:rsidRPr="00743783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ومنه: </w:t>
            </w:r>
            <w:r w:rsidRPr="00743783">
              <w:rPr>
                <w:rFonts w:ascii="Amiri" w:eastAsia="Calibri" w:hAnsi="Amiri" w:cs="Amiri"/>
                <w:position w:val="-32"/>
                <w:sz w:val="28"/>
                <w:szCs w:val="28"/>
              </w:rPr>
              <w:object w:dxaOrig="2940" w:dyaOrig="760" w14:anchorId="5B217D61">
                <v:shape id="_x0000_i1194" type="#_x0000_t75" style="width:147pt;height:38.25pt" o:ole="">
                  <v:imagedata r:id="rId309" o:title=""/>
                </v:shape>
                <o:OLEObject Type="Embed" ProgID="Equation.DSMT4" ShapeID="_x0000_i1194" DrawAspect="Content" ObjectID="_1793526995" r:id="rId310"/>
              </w:object>
            </w:r>
          </w:p>
          <w:p w14:paraId="02F1FB67" w14:textId="6B9DC361" w:rsidR="00BA70C1" w:rsidRPr="00743783" w:rsidRDefault="00743783" w:rsidP="00BA70C1">
            <w:pPr>
              <w:pStyle w:val="Paragraphedeliste"/>
              <w:tabs>
                <w:tab w:val="left" w:pos="0"/>
              </w:tabs>
              <w:bidi/>
              <w:spacing w:after="0" w:line="240" w:lineRule="auto"/>
              <w:ind w:left="319"/>
              <w:rPr>
                <w:rFonts w:ascii="Amiri" w:eastAsia="Calibri" w:hAnsi="Amiri" w:cs="Amiri"/>
                <w:sz w:val="28"/>
                <w:szCs w:val="28"/>
              </w:rPr>
            </w:pPr>
            <w:r w:rsidRPr="00743783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إذا: </w:t>
            </w:r>
            <w:r w:rsidRPr="00743783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1420" w:dyaOrig="400" w14:anchorId="3C0FC8B9">
                <v:shape id="_x0000_i1195" type="#_x0000_t75" style="width:71.25pt;height:20.25pt" o:ole="">
                  <v:imagedata r:id="rId311" o:title=""/>
                </v:shape>
                <o:OLEObject Type="Embed" ProgID="Equation.DSMT4" ShapeID="_x0000_i1195" DrawAspect="Content" ObjectID="_1793526996" r:id="rId312"/>
              </w:object>
            </w:r>
          </w:p>
          <w:p w14:paraId="38B0DC8E" w14:textId="787D04C6" w:rsidR="00BA70C1" w:rsidRPr="00743783" w:rsidRDefault="00070466" w:rsidP="00743783">
            <w:pPr>
              <w:tabs>
                <w:tab w:val="left" w:pos="0"/>
              </w:tabs>
              <w:bidi/>
              <w:rPr>
                <w:color w:val="FF0000"/>
                <w:rtl/>
              </w:rPr>
            </w:pPr>
            <w:r>
              <w:rPr>
                <w:rFonts w:ascii="Amiri" w:eastAsia="Calibri" w:hAnsi="Amiri" w:cs="Amiri" w:hint="cs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2D1650" wp14:editId="5B516D02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362585</wp:posOffset>
                      </wp:positionV>
                      <wp:extent cx="161925" cy="1476375"/>
                      <wp:effectExtent l="0" t="0" r="28575" b="28575"/>
                      <wp:wrapNone/>
                      <wp:docPr id="12" name="Accolade ouvran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7637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60CE4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12" o:spid="_x0000_s1026" type="#_x0000_t87" style="position:absolute;margin-left:31.9pt;margin-top:28.55pt;width:12.75pt;height:1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" adj="197" strokecolor="#4579b8 [3044]"/>
                  </w:pict>
                </mc:Fallback>
              </mc:AlternateContent>
            </w:r>
            <w:r w:rsidR="00BA70C1" w:rsidRPr="0074378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استنت</w:t>
            </w:r>
            <w:r w:rsidR="00743783" w:rsidRPr="0074378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ا</w:t>
            </w:r>
            <w:r w:rsidR="00BA70C1" w:rsidRPr="0074378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ج حلول المعادلة </w:t>
            </w:r>
          </w:p>
          <w:p w14:paraId="5D4D8464" w14:textId="59EDA0AB" w:rsidR="00CC5F6E" w:rsidRPr="00445574" w:rsidRDefault="00CC5F6E" w:rsidP="00445574">
            <w:pPr>
              <w:tabs>
                <w:tab w:val="left" w:pos="0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45574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  <w:r w:rsidRPr="00445574">
              <w:rPr>
                <w:rFonts w:ascii="Amiri" w:hAnsi="Amiri" w:cs="Amiri"/>
                <w:position w:val="-6"/>
                <w:sz w:val="28"/>
                <w:szCs w:val="28"/>
              </w:rPr>
              <w:object w:dxaOrig="2320" w:dyaOrig="340" w14:anchorId="3E62578C">
                <v:shape id="_x0000_i1196" type="#_x0000_t75" style="width:116.25pt;height:17.25pt" o:ole="">
                  <v:imagedata r:id="rId65" o:title=""/>
                </v:shape>
                <o:OLEObject Type="Embed" ProgID="Equation.DSMT4" ShapeID="_x0000_i1196" DrawAspect="Content" ObjectID="_1793526997" r:id="rId313"/>
              </w:object>
            </w:r>
            <w:r w:rsidRPr="00445574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13B8327" w14:textId="3869C637" w:rsidR="00CC5F6E" w:rsidRPr="00445574" w:rsidRDefault="00CC5F6E" w:rsidP="00CC5F6E">
            <w:pPr>
              <w:tabs>
                <w:tab w:val="left" w:pos="0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45574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="00E01BD7" w:rsidRPr="00445574">
              <w:rPr>
                <w:rFonts w:ascii="Amiri" w:hAnsi="Amiri" w:cs="Amiri"/>
                <w:position w:val="-28"/>
                <w:sz w:val="28"/>
                <w:szCs w:val="28"/>
              </w:rPr>
              <w:object w:dxaOrig="2880" w:dyaOrig="680" w14:anchorId="2F219631">
                <v:shape id="_x0000_i1197" type="#_x0000_t75" style="width:2in;height:34.5pt" o:ole="">
                  <v:imagedata r:id="rId314" o:title=""/>
                </v:shape>
                <o:OLEObject Type="Embed" ProgID="Equation.DSMT4" ShapeID="_x0000_i1197" DrawAspect="Content" ObjectID="_1793526998" r:id="rId315"/>
              </w:object>
            </w:r>
            <w:r w:rsidRPr="00445574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3ED000E0" w14:textId="3184B029" w:rsidR="00743783" w:rsidRPr="00022C9A" w:rsidRDefault="00E01BD7" w:rsidP="00022C9A">
            <w:pPr>
              <w:tabs>
                <w:tab w:val="left" w:pos="0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445574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="00022C9A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022C9A">
              <w:rPr>
                <w:rFonts w:ascii="Amiri" w:hAnsi="Amiri" w:cs="Amiri"/>
                <w:position w:val="-36"/>
                <w:sz w:val="28"/>
                <w:szCs w:val="28"/>
              </w:rPr>
              <w:object w:dxaOrig="3800" w:dyaOrig="840" w14:anchorId="0CBF0C1E">
                <v:shape id="_x0000_i1198" type="#_x0000_t75" style="width:190.5pt;height:42.75pt" o:ole="">
                  <v:imagedata r:id="rId316" o:title=""/>
                </v:shape>
                <o:OLEObject Type="Embed" ProgID="Equation.DSMT4" ShapeID="_x0000_i1198" DrawAspect="Content" ObjectID="_1793526999" r:id="rId317"/>
              </w:object>
            </w:r>
          </w:p>
          <w:p w14:paraId="3F43B8BD" w14:textId="2664634C" w:rsidR="00743783" w:rsidRPr="00022C9A" w:rsidRDefault="00E01BD7" w:rsidP="00743783">
            <w:pPr>
              <w:tabs>
                <w:tab w:val="left" w:pos="0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022C9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نضع: </w:t>
            </w:r>
            <w:r w:rsidRPr="00022C9A">
              <w:rPr>
                <w:rFonts w:ascii="Amiri" w:eastAsia="Calibri" w:hAnsi="Amiri" w:cs="Amiri"/>
                <w:position w:val="-24"/>
                <w:sz w:val="28"/>
                <w:szCs w:val="28"/>
              </w:rPr>
              <w:object w:dxaOrig="780" w:dyaOrig="620" w14:anchorId="7415A186">
                <v:shape id="_x0000_i1199" type="#_x0000_t75" style="width:39pt;height:30.75pt" o:ole="">
                  <v:imagedata r:id="rId318" o:title=""/>
                </v:shape>
                <o:OLEObject Type="Embed" ProgID="Equation.DSMT4" ShapeID="_x0000_i1199" DrawAspect="Content" ObjectID="_1793527000" r:id="rId319"/>
              </w:object>
            </w:r>
          </w:p>
          <w:p w14:paraId="4CA9664E" w14:textId="56D6DCF3" w:rsidR="00E01BD7" w:rsidRPr="00022C9A" w:rsidRDefault="00070466" w:rsidP="00E01BD7">
            <w:pPr>
              <w:tabs>
                <w:tab w:val="left" w:pos="0"/>
              </w:tabs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3651A1" wp14:editId="6C5FD41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318770</wp:posOffset>
                      </wp:positionV>
                      <wp:extent cx="657225" cy="55245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552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40CC26" w14:textId="77777777" w:rsidR="00070466" w:rsidRPr="00070466" w:rsidRDefault="00070466" w:rsidP="00070466">
                                  <w:pPr>
                                    <w:shd w:val="clear" w:color="auto" w:fill="B8CCE4" w:themeFill="accent1" w:themeFillTint="66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070466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(0.5)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3651A1" id="Rectangle 26" o:spid="_x0000_s1034" style="position:absolute;left:0;text-align:left;margin-left:16.2pt;margin-top:25.1pt;width:51.75pt;height:43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" fillcolor="white [3201]" strokecolor="white [3212]" strokeweight="2pt">
                      <v:textbox>
                        <w:txbxContent>
                          <w:p w14:paraId="5C40CC26" w14:textId="77777777" w:rsidR="00070466" w:rsidRPr="00070466" w:rsidRDefault="00070466" w:rsidP="00070466">
                            <w:pPr>
                              <w:shd w:val="clear" w:color="auto" w:fill="B8CCE4" w:themeFill="accent1" w:themeFillTint="66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70466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(0.5)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BD7" w:rsidRPr="00022C9A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ومنه: </w:t>
            </w:r>
            <w:r w:rsidR="00445574" w:rsidRPr="00022C9A">
              <w:rPr>
                <w:rFonts w:ascii="Amiri" w:hAnsi="Amiri" w:cs="Amiri"/>
                <w:position w:val="-24"/>
                <w:sz w:val="28"/>
                <w:szCs w:val="28"/>
              </w:rPr>
              <w:object w:dxaOrig="2920" w:dyaOrig="620" w14:anchorId="1627D33E">
                <v:shape id="_x0000_i1200" type="#_x0000_t75" style="width:146.25pt;height:31.5pt" o:ole="">
                  <v:imagedata r:id="rId320" o:title=""/>
                </v:shape>
                <o:OLEObject Type="Embed" ProgID="Equation.DSMT4" ShapeID="_x0000_i1200" DrawAspect="Content" ObjectID="_1793527001" r:id="rId321"/>
              </w:object>
            </w:r>
          </w:p>
          <w:p w14:paraId="55706CD4" w14:textId="7EB3E7F7" w:rsidR="00445574" w:rsidRPr="00022C9A" w:rsidRDefault="00445574" w:rsidP="00445574">
            <w:pPr>
              <w:tabs>
                <w:tab w:val="left" w:pos="0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22C9A">
              <w:rPr>
                <w:rFonts w:ascii="Amiri" w:hAnsi="Amiri" w:cs="Amiri"/>
                <w:sz w:val="28"/>
                <w:szCs w:val="28"/>
                <w:rtl/>
              </w:rPr>
              <w:t xml:space="preserve">ومنه: </w:t>
            </w:r>
            <w:r w:rsidRPr="00022C9A">
              <w:rPr>
                <w:rFonts w:ascii="Amiri" w:hAnsi="Amiri" w:cs="Amiri"/>
                <w:position w:val="-6"/>
                <w:sz w:val="28"/>
                <w:szCs w:val="28"/>
              </w:rPr>
              <w:object w:dxaOrig="2380" w:dyaOrig="340" w14:anchorId="5D524924">
                <v:shape id="_x0000_i1201" type="#_x0000_t75" style="width:119.25pt;height:17.25pt" o:ole="">
                  <v:imagedata r:id="rId322" o:title=""/>
                </v:shape>
                <o:OLEObject Type="Embed" ProgID="Equation.DSMT4" ShapeID="_x0000_i1201" DrawAspect="Content" ObjectID="_1793527002" r:id="rId323"/>
              </w:object>
            </w:r>
            <w:r w:rsidR="00070466">
              <w:rPr>
                <w:rFonts w:ascii="Amiri" w:hAnsi="Amiri" w:cs="Amiri" w:hint="cs"/>
                <w:sz w:val="28"/>
                <w:szCs w:val="28"/>
                <w:rtl/>
              </w:rPr>
              <w:t xml:space="preserve">    </w:t>
            </w:r>
          </w:p>
          <w:p w14:paraId="38BC7560" w14:textId="51CFAAE8" w:rsidR="00445574" w:rsidRPr="00022C9A" w:rsidRDefault="00445574" w:rsidP="00445574">
            <w:pPr>
              <w:tabs>
                <w:tab w:val="left" w:pos="0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22C9A">
              <w:rPr>
                <w:rFonts w:ascii="Amiri" w:hAnsi="Amiri" w:cs="Amiri"/>
                <w:sz w:val="28"/>
                <w:szCs w:val="28"/>
                <w:rtl/>
              </w:rPr>
              <w:t>من السؤال السابق نجد</w:t>
            </w:r>
            <w:r w:rsidR="00120542">
              <w:rPr>
                <w:rFonts w:ascii="Amiri" w:hAnsi="Amiri" w:cs="Amiri" w:hint="cs"/>
                <w:sz w:val="28"/>
                <w:szCs w:val="28"/>
                <w:rtl/>
              </w:rPr>
              <w:t>:</w:t>
            </w:r>
          </w:p>
          <w:p w14:paraId="5B9F24F7" w14:textId="39F20141" w:rsidR="000663EB" w:rsidRPr="00022C9A" w:rsidRDefault="00070466" w:rsidP="00445574">
            <w:pPr>
              <w:tabs>
                <w:tab w:val="left" w:pos="0"/>
              </w:tabs>
              <w:bidi/>
              <w:rPr>
                <w:rtl/>
              </w:rPr>
            </w:pPr>
            <w:r>
              <w:rPr>
                <w:rFonts w:ascii="Amiri" w:eastAsia="Calibri" w:hAnsi="Amiri" w:cs="Amiri" w:hint="cs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3C89475" wp14:editId="0F1E36F3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652145</wp:posOffset>
                      </wp:positionV>
                      <wp:extent cx="657225" cy="55245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552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92799" w14:textId="77777777" w:rsidR="00070466" w:rsidRPr="00070466" w:rsidRDefault="00070466" w:rsidP="00070466">
                                  <w:pPr>
                                    <w:shd w:val="clear" w:color="auto" w:fill="B8CCE4" w:themeFill="accent1" w:themeFillTint="66"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070466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(0.5)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C89475" id="Rectangle 24" o:spid="_x0000_s1035" style="position:absolute;left:0;text-align:left;margin-left:-16.05pt;margin-top:51.35pt;width:51.75pt;height:43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76B92799" w14:textId="77777777" w:rsidR="00070466" w:rsidRPr="00070466" w:rsidRDefault="00070466" w:rsidP="00070466">
                            <w:pPr>
                              <w:shd w:val="clear" w:color="auto" w:fill="B8CCE4" w:themeFill="accent1" w:themeFillTint="66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70466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(0.5)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5574" w:rsidRPr="00022C9A">
              <w:rPr>
                <w:rFonts w:ascii="Amiri" w:eastAsia="Calibri" w:hAnsi="Amiri" w:cs="Amiri"/>
                <w:position w:val="-50"/>
                <w:sz w:val="28"/>
                <w:szCs w:val="28"/>
              </w:rPr>
              <w:object w:dxaOrig="960" w:dyaOrig="1120" w14:anchorId="5F19130A">
                <v:shape id="_x0000_i1202" type="#_x0000_t75" style="width:48pt;height:56.25pt" o:ole="">
                  <v:imagedata r:id="rId324" o:title=""/>
                </v:shape>
                <o:OLEObject Type="Embed" ProgID="Equation.DSMT4" ShapeID="_x0000_i1202" DrawAspect="Content" ObjectID="_1793527003" r:id="rId325"/>
              </w:object>
            </w:r>
            <w:r w:rsidR="00445574" w:rsidRP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ومنه:</w:t>
            </w:r>
            <w:r w:rsidR="000663EB" w:rsidRPr="00022C9A">
              <w:t xml:space="preserve"> </w:t>
            </w:r>
            <w:r w:rsidR="000663EB" w:rsidRPr="00022C9A">
              <w:rPr>
                <w:position w:val="-24"/>
              </w:rPr>
              <w:object w:dxaOrig="820" w:dyaOrig="620" w14:anchorId="3605D7AC">
                <v:shape id="_x0000_i1203" type="#_x0000_t75" style="width:41.25pt;height:30.75pt" o:ole="">
                  <v:imagedata r:id="rId326" o:title=""/>
                </v:shape>
                <o:OLEObject Type="Embed" ProgID="Equation.DSMT4" ShapeID="_x0000_i1203" DrawAspect="Content" ObjectID="_1793527004" r:id="rId327"/>
              </w:object>
            </w:r>
            <w:r w:rsidR="000663EB" w:rsidRPr="00022C9A">
              <w:rPr>
                <w:rFonts w:ascii="Amiri" w:eastAsia="Calibri" w:hAnsi="Amiri" w:cs="Amiri"/>
                <w:sz w:val="28"/>
                <w:szCs w:val="28"/>
              </w:rPr>
              <w:t xml:space="preserve"> </w:t>
            </w:r>
            <w:r w:rsidR="000663EB" w:rsidRP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مرفوض، </w:t>
            </w:r>
            <w:r w:rsidR="000663EB" w:rsidRPr="00022C9A">
              <w:rPr>
                <w:position w:val="-24"/>
              </w:rPr>
              <w:object w:dxaOrig="820" w:dyaOrig="620" w14:anchorId="7EA2384C">
                <v:shape id="_x0000_i1204" type="#_x0000_t75" style="width:41.25pt;height:30.75pt" o:ole="">
                  <v:imagedata r:id="rId328" o:title=""/>
                </v:shape>
                <o:OLEObject Type="Embed" ProgID="Equation.DSMT4" ShapeID="_x0000_i1204" DrawAspect="Content" ObjectID="_1793527005" r:id="rId329"/>
              </w:object>
            </w:r>
            <w:r w:rsidR="000663EB" w:rsidRPr="00022C9A">
              <w:t xml:space="preserve"> </w:t>
            </w:r>
            <w:r w:rsidR="000663EB" w:rsidRPr="00022C9A">
              <w:rPr>
                <w:rFonts w:hint="cs"/>
                <w:rtl/>
              </w:rPr>
              <w:t xml:space="preserve"> </w:t>
            </w:r>
            <w:r w:rsidR="000663EB" w:rsidRPr="00022C9A">
              <w:rPr>
                <w:rFonts w:ascii="Amiri" w:hAnsi="Amiri" w:cs="Amiri"/>
                <w:sz w:val="28"/>
                <w:szCs w:val="28"/>
                <w:rtl/>
              </w:rPr>
              <w:t xml:space="preserve">مرفوض </w:t>
            </w:r>
          </w:p>
          <w:p w14:paraId="5C274947" w14:textId="1D27AFE8" w:rsidR="00445574" w:rsidRPr="00022C9A" w:rsidRDefault="000663EB" w:rsidP="000663EB">
            <w:pPr>
              <w:tabs>
                <w:tab w:val="left" w:pos="0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="00445574" w:rsidRP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Pr="00022C9A">
              <w:rPr>
                <w:position w:val="-24"/>
              </w:rPr>
              <w:object w:dxaOrig="700" w:dyaOrig="620" w14:anchorId="7ADA9EB8">
                <v:shape id="_x0000_i1205" type="#_x0000_t75" style="width:35.25pt;height:30.75pt" o:ole="">
                  <v:imagedata r:id="rId330" o:title=""/>
                </v:shape>
                <o:OLEObject Type="Embed" ProgID="Equation.DSMT4" ShapeID="_x0000_i1205" DrawAspect="Content" ObjectID="_1793527006" r:id="rId331"/>
              </w:object>
            </w:r>
            <w:r w:rsidRPr="00022C9A">
              <w:rPr>
                <w:rFonts w:hint="cs"/>
                <w:rtl/>
              </w:rPr>
              <w:t xml:space="preserve"> </w:t>
            </w:r>
            <w:r w:rsidRPr="00022C9A">
              <w:rPr>
                <w:rFonts w:ascii="Amiri" w:hAnsi="Amiri" w:cs="Amiri" w:hint="cs"/>
                <w:sz w:val="28"/>
                <w:szCs w:val="28"/>
                <w:rtl/>
              </w:rPr>
              <w:t xml:space="preserve">ومنه: </w:t>
            </w:r>
            <w:r w:rsidRPr="00022C9A">
              <w:rPr>
                <w:rFonts w:ascii="Amiri" w:hAnsi="Amiri" w:cs="Amiri"/>
                <w:position w:val="-24"/>
                <w:sz w:val="28"/>
                <w:szCs w:val="28"/>
              </w:rPr>
              <w:object w:dxaOrig="780" w:dyaOrig="620" w14:anchorId="30BFDAA9">
                <v:shape id="_x0000_i1206" type="#_x0000_t75" style="width:39pt;height:30.75pt" o:ole="">
                  <v:imagedata r:id="rId332" o:title=""/>
                </v:shape>
                <o:OLEObject Type="Embed" ProgID="Equation.DSMT4" ShapeID="_x0000_i1206" DrawAspect="Content" ObjectID="_1793527007" r:id="rId333"/>
              </w:object>
            </w:r>
            <w:r w:rsidRPr="00022C9A">
              <w:rPr>
                <w:rFonts w:ascii="Amiri" w:hAnsi="Amiri" w:cs="Amiri" w:hint="cs"/>
                <w:sz w:val="28"/>
                <w:szCs w:val="28"/>
                <w:rtl/>
              </w:rPr>
              <w:t xml:space="preserve"> أو </w:t>
            </w:r>
            <w:r w:rsidRPr="00022C9A">
              <w:rPr>
                <w:rFonts w:ascii="Amiri" w:hAnsi="Amiri" w:cs="Amiri"/>
                <w:position w:val="-24"/>
                <w:sz w:val="28"/>
                <w:szCs w:val="28"/>
              </w:rPr>
              <w:object w:dxaOrig="920" w:dyaOrig="620" w14:anchorId="76EA23F1">
                <v:shape id="_x0000_i1207" type="#_x0000_t75" style="width:45.75pt;height:30.75pt" o:ole="">
                  <v:imagedata r:id="rId334" o:title=""/>
                </v:shape>
                <o:OLEObject Type="Embed" ProgID="Equation.DSMT4" ShapeID="_x0000_i1207" DrawAspect="Content" ObjectID="_1793527008" r:id="rId335"/>
              </w:object>
            </w:r>
          </w:p>
          <w:p w14:paraId="166B57AE" w14:textId="7CD2B18A" w:rsidR="00445574" w:rsidRPr="00022C9A" w:rsidRDefault="000663EB" w:rsidP="00022C9A">
            <w:pPr>
              <w:tabs>
                <w:tab w:val="left" w:pos="0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</w:t>
            </w:r>
            <w:r w:rsidRPr="00022C9A">
              <w:rPr>
                <w:rFonts w:ascii="Amiri" w:eastAsia="Calibri" w:hAnsi="Amiri" w:cs="Amiri"/>
                <w:sz w:val="28"/>
                <w:szCs w:val="28"/>
              </w:rPr>
              <w:t xml:space="preserve"> </w:t>
            </w:r>
            <w:r w:rsidRPr="00022C9A">
              <w:rPr>
                <w:rFonts w:ascii="Amiri" w:eastAsia="Calibri" w:hAnsi="Amiri" w:cs="Amiri"/>
                <w:position w:val="-28"/>
                <w:sz w:val="28"/>
                <w:szCs w:val="28"/>
              </w:rPr>
              <w:object w:dxaOrig="780" w:dyaOrig="660" w14:anchorId="5CD8C74D">
                <v:shape id="_x0000_i1208" type="#_x0000_t75" style="width:39pt;height:33pt" o:ole="">
                  <v:imagedata r:id="rId336" o:title=""/>
                </v:shape>
                <o:OLEObject Type="Embed" ProgID="Equation.DSMT4" ShapeID="_x0000_i1208" DrawAspect="Content" ObjectID="_1793527009" r:id="rId337"/>
              </w:object>
            </w:r>
            <w:r w:rsidRP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أو </w:t>
            </w:r>
            <w:r w:rsidRPr="00022C9A">
              <w:rPr>
                <w:rFonts w:ascii="Amiri" w:eastAsia="Calibri" w:hAnsi="Amiri" w:cs="Amiri"/>
                <w:position w:val="-28"/>
                <w:sz w:val="28"/>
                <w:szCs w:val="28"/>
              </w:rPr>
              <w:object w:dxaOrig="940" w:dyaOrig="660" w14:anchorId="5A2A7249">
                <v:shape id="_x0000_i1209" type="#_x0000_t75" style="width:47.25pt;height:33pt" o:ole="">
                  <v:imagedata r:id="rId338" o:title=""/>
                </v:shape>
                <o:OLEObject Type="Embed" ProgID="Equation.DSMT4" ShapeID="_x0000_i1209" DrawAspect="Content" ObjectID="_1793527010" r:id="rId339"/>
              </w:object>
            </w:r>
            <w:r w:rsid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Pr="00022C9A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 </w:t>
            </w:r>
            <w:r w:rsidRPr="00022C9A">
              <w:rPr>
                <w:rFonts w:ascii="Amiri" w:eastAsia="Calibri" w:hAnsi="Amiri" w:cs="Amiri"/>
                <w:position w:val="-30"/>
                <w:sz w:val="28"/>
                <w:szCs w:val="28"/>
              </w:rPr>
              <w:object w:dxaOrig="1500" w:dyaOrig="720" w14:anchorId="24961A4F">
                <v:shape id="_x0000_i1210" type="#_x0000_t75" style="width:75pt;height:36pt" o:ole="">
                  <v:imagedata r:id="rId340" o:title=""/>
                </v:shape>
                <o:OLEObject Type="Embed" ProgID="Equation.DSMT4" ShapeID="_x0000_i1210" DrawAspect="Content" ObjectID="_1793527011" r:id="rId341"/>
              </w:object>
            </w:r>
          </w:p>
          <w:p w14:paraId="1EF6BD6A" w14:textId="61402B19" w:rsidR="00705CC0" w:rsidRPr="00022C9A" w:rsidRDefault="00BA70C1" w:rsidP="000663EB">
            <w:pPr>
              <w:pStyle w:val="Paragraphedeliste"/>
              <w:numPr>
                <w:ilvl w:val="0"/>
                <w:numId w:val="34"/>
              </w:numPr>
              <w:bidi/>
              <w:spacing w:after="0" w:line="240" w:lineRule="auto"/>
              <w:ind w:left="453"/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</w:rPr>
            </w:pP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>در</w:t>
            </w:r>
            <w:r w:rsidR="00705CC0"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>ا</w:t>
            </w: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>س</w:t>
            </w:r>
            <w:r w:rsidR="00705CC0"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>ة</w:t>
            </w: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 xml:space="preserve"> إشارة </w:t>
            </w:r>
            <w:r w:rsidR="00022C9A" w:rsidRPr="00022C9A">
              <w:rPr>
                <w:rFonts w:ascii="Simplified Arabic" w:hAnsi="Simplified Arabic" w:cs="Simplified Arabic"/>
                <w:color w:val="FF0000"/>
                <w:position w:val="-10"/>
                <w:sz w:val="28"/>
                <w:szCs w:val="28"/>
              </w:rPr>
              <w:object w:dxaOrig="480" w:dyaOrig="320" w14:anchorId="0FCFE749">
                <v:shape id="_x0000_i1211" type="#_x0000_t75" style="width:24pt;height:15.75pt" o:ole="">
                  <v:imagedata r:id="rId342" o:title=""/>
                </v:shape>
                <o:OLEObject Type="Embed" ProgID="Equation.DSMT4" ShapeID="_x0000_i1211" DrawAspect="Content" ObjectID="_1793527012" r:id="rId343"/>
              </w:object>
            </w:r>
            <w:r w:rsidRPr="00022C9A">
              <w:rPr>
                <w:rFonts w:ascii="Simplified Arabic" w:eastAsia="Calibri" w:hAnsi="Simplified Arabic" w:cs="Simplified Arabic"/>
                <w:color w:val="FF0000"/>
                <w:sz w:val="28"/>
                <w:szCs w:val="28"/>
                <w:rtl/>
              </w:rPr>
              <w:t xml:space="preserve"> </w:t>
            </w:r>
            <w:r w:rsidR="00070466" w:rsidRPr="00070466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070466" w:rsidRPr="00070466">
              <w:rPr>
                <w:rFonts w:ascii="Simplified Arabic" w:eastAsia="Calibri" w:hAnsi="Simplified Arabic" w:cs="Simplified Arabic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0.25+0.25+0.25</w:t>
            </w:r>
            <w:r w:rsidR="00070466" w:rsidRPr="00070466">
              <w:rPr>
                <w:rFonts w:ascii="Simplified Arabic" w:eastAsia="Calibri" w:hAnsi="Simplified Arabic" w:cs="Simplified Arabic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7159B2B0" w14:textId="0D303126" w:rsidR="00705CC0" w:rsidRPr="00705CC0" w:rsidRDefault="00E75E14" w:rsidP="00705CC0">
            <w:pPr>
              <w:bidi/>
              <w:ind w:left="93"/>
              <w:rPr>
                <w:rFonts w:ascii="Amiri" w:eastAsia="Calibri" w:hAnsi="Amiri" w:cs="Amiri"/>
                <w:sz w:val="28"/>
                <w:szCs w:val="28"/>
              </w:rPr>
            </w:pPr>
            <w:r w:rsidRPr="00EF60E2">
              <w:rPr>
                <w:position w:val="-10"/>
              </w:rPr>
              <w:object w:dxaOrig="2439" w:dyaOrig="380" w14:anchorId="39CD1F22">
                <v:shape id="_x0000_i1212" type="#_x0000_t75" style="width:122.25pt;height:18.75pt" o:ole="">
                  <v:imagedata r:id="rId300" o:title=""/>
                </v:shape>
                <o:OLEObject Type="Embed" ProgID="Equation.DSMT4" ShapeID="_x0000_i1212" DrawAspect="Content" ObjectID="_1793527013" r:id="rId344"/>
              </w:object>
            </w:r>
          </w:p>
          <w:p w14:paraId="503CC33B" w14:textId="1DF83552" w:rsidR="00742FF4" w:rsidRPr="00742FF4" w:rsidRDefault="001D3A54" w:rsidP="00495DE6">
            <w:pPr>
              <w:pStyle w:val="Paragraphedeliste"/>
              <w:bidi/>
              <w:spacing w:after="0" w:line="240" w:lineRule="auto"/>
              <w:ind w:left="453"/>
              <w:rPr>
                <w:rFonts w:ascii="Amiri" w:eastAsia="Calibri" w:hAnsi="Amiri" w:cs="Amiri"/>
                <w:sz w:val="28"/>
                <w:szCs w:val="28"/>
              </w:rPr>
            </w:pPr>
            <w:r w:rsidRPr="001D3A54">
              <w:rPr>
                <w:rFonts w:ascii="Amiri" w:eastAsia="Calibri" w:hAnsi="Amiri" w:cs="Amiri"/>
                <w:noProof/>
                <w:sz w:val="28"/>
                <w:szCs w:val="28"/>
                <w:rtl/>
              </w:rPr>
              <w:drawing>
                <wp:inline distT="0" distB="0" distL="0" distR="0" wp14:anchorId="5FF75327" wp14:editId="2E3DF57B">
                  <wp:extent cx="3086531" cy="1095528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DF608" w14:textId="6F2BCD52" w:rsidR="00742FF4" w:rsidRPr="00495DE6" w:rsidRDefault="00742FF4" w:rsidP="00742FF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 w:rsidRPr="00495DE6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2.استناج اتجاه تغير الدالة:</w:t>
            </w:r>
            <w:r w:rsidRPr="00495DE6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495DE6">
              <w:rPr>
                <w:rFonts w:ascii="Amiri" w:eastAsia="Calibri" w:hAnsi="Amiri" w:cs="Amiri"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Pr="00495DE6">
              <w:rPr>
                <w:rFonts w:ascii="Amiri" w:eastAsia="Calibri" w:hAnsi="Amiri" w:cs="Amiri" w:hint="cs"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0.75</w:t>
            </w:r>
            <w:r w:rsidRPr="00495DE6">
              <w:rPr>
                <w:rFonts w:ascii="Amiri" w:eastAsia="Calibri" w:hAnsi="Amiri" w:cs="Amiri"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0F223F13" w14:textId="336D4B49" w:rsidR="00742FF4" w:rsidRDefault="00742FF4" w:rsidP="00742FF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lastRenderedPageBreak/>
              <w:t xml:space="preserve">الدالة </w:t>
            </w:r>
            <w:r w:rsidRPr="009A717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2972894B">
                <v:shape id="_x0000_i1213" type="#_x0000_t75" style="width:12pt;height:15.75pt" o:ole="">
                  <v:imagedata r:id="rId70" o:title=""/>
                </v:shape>
                <o:OLEObject Type="Embed" ProgID="Equation.DSMT4" ShapeID="_x0000_i1213" DrawAspect="Content" ObjectID="_1793527014" r:id="rId346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متزايدة على المجالين </w:t>
            </w:r>
            <w:r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859" w:dyaOrig="400" w14:anchorId="2A09BAE5">
                <v:shape id="_x0000_i1214" type="#_x0000_t75" style="width:42.75pt;height:20.25pt" o:ole="">
                  <v:imagedata r:id="rId255" o:title=""/>
                </v:shape>
                <o:OLEObject Type="Embed" ProgID="Equation.DSMT4" ShapeID="_x0000_i1214" DrawAspect="Content" ObjectID="_1793527015" r:id="rId347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و </w:t>
            </w:r>
            <w:r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700" w:dyaOrig="400" w14:anchorId="5253B0C7">
                <v:shape id="_x0000_i1215" type="#_x0000_t75" style="width:35.25pt;height:20.25pt" o:ole="">
                  <v:imagedata r:id="rId257" o:title=""/>
                </v:shape>
                <o:OLEObject Type="Embed" ProgID="Equation.DSMT4" ShapeID="_x0000_i1215" DrawAspect="Content" ObjectID="_1793527016" r:id="rId348"/>
              </w:object>
            </w:r>
            <w:r w:rsidRPr="009A7172">
              <w:rPr>
                <w:rFonts w:ascii="Amiri" w:eastAsia="Calibri" w:hAnsi="Amiri" w:cs="Amiri"/>
                <w:sz w:val="28"/>
                <w:szCs w:val="28"/>
                <w:rtl/>
              </w:rPr>
              <w:t xml:space="preserve"> ومتناقصة على المجال </w:t>
            </w:r>
            <w:r w:rsidRPr="009A7172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20" w:dyaOrig="400" w14:anchorId="6FB1B2B8">
                <v:shape id="_x0000_i1216" type="#_x0000_t75" style="width:30.75pt;height:20.25pt" o:ole="">
                  <v:imagedata r:id="rId259" o:title=""/>
                </v:shape>
                <o:OLEObject Type="Embed" ProgID="Equation.DSMT4" ShapeID="_x0000_i1216" DrawAspect="Content" ObjectID="_1793527017" r:id="rId349"/>
              </w:object>
            </w:r>
          </w:p>
          <w:p w14:paraId="2FDA63B1" w14:textId="050E099A" w:rsidR="00742FF4" w:rsidRDefault="00742FF4" w:rsidP="00742FF4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جدول التغيرات: </w:t>
            </w:r>
            <w:r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Pr="00742FF4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682F4215" w14:textId="77777777" w:rsidR="00742FF4" w:rsidRDefault="00742FF4" w:rsidP="00742FF4">
            <w:pPr>
              <w:pStyle w:val="Paragraphedeliste"/>
              <w:bidi/>
              <w:spacing w:after="0" w:line="240" w:lineRule="auto"/>
              <w:ind w:left="453"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 w:rsidRPr="003B4B47">
              <w:rPr>
                <w:rFonts w:ascii="Amiri" w:eastAsia="Calibri" w:hAnsi="Amiri" w:cs="Amiri"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3F160654" wp14:editId="4AFD8866">
                  <wp:extent cx="2181529" cy="1095528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1F574" w14:textId="2FEF95A6" w:rsidR="00665B4F" w:rsidRPr="008D18F4" w:rsidRDefault="00742FF4" w:rsidP="00742FF4">
            <w:pPr>
              <w:tabs>
                <w:tab w:val="left" w:pos="118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color w:val="FF0000"/>
                <w:sz w:val="28"/>
                <w:szCs w:val="28"/>
              </w:rPr>
              <w:t>3</w:t>
            </w: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.</w:t>
            </w:r>
            <w:r w:rsidR="00665B4F" w:rsidRPr="008D18F4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كتابة معادلة للمماس </w:t>
            </w:r>
            <w:r w:rsidR="00665B4F" w:rsidRPr="008D18F4">
              <w:rPr>
                <w:color w:val="FF0000"/>
                <w:position w:val="-14"/>
              </w:rPr>
              <w:object w:dxaOrig="400" w:dyaOrig="400" w14:anchorId="3C47D166">
                <v:shape id="_x0000_i1217" type="#_x0000_t75" style="width:20.25pt;height:20.25pt" o:ole="">
                  <v:imagedata r:id="rId351" o:title=""/>
                </v:shape>
                <o:OLEObject Type="Embed" ProgID="Equation.DSMT4" ShapeID="_x0000_i1217" DrawAspect="Content" ObjectID="_1793527018" r:id="rId352"/>
              </w:object>
            </w:r>
            <w:r w:rsidR="00665B4F" w:rsidRPr="008D18F4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عند النقطة ذات الفاصلة 0 </w:t>
            </w:r>
          </w:p>
          <w:p w14:paraId="221221A2" w14:textId="77777777" w:rsidR="00665B4F" w:rsidRDefault="00665B4F" w:rsidP="00665B4F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28"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لدينا: </w:t>
            </w:r>
            <w:r w:rsidRPr="008D18F4">
              <w:rPr>
                <w:rFonts w:ascii="Amiri" w:eastAsia="Calibri" w:hAnsi="Amiri" w:cs="Amiri"/>
                <w:position w:val="-12"/>
                <w:sz w:val="28"/>
                <w:szCs w:val="28"/>
              </w:rPr>
              <w:object w:dxaOrig="2540" w:dyaOrig="360" w14:anchorId="2A38FF09">
                <v:shape id="_x0000_i1218" type="#_x0000_t75" style="width:126.75pt;height:18pt" o:ole="">
                  <v:imagedata r:id="rId353" o:title=""/>
                </v:shape>
                <o:OLEObject Type="Embed" ProgID="Equation.DSMT4" ShapeID="_x0000_i1218" DrawAspect="Content" ObjectID="_1793527019" r:id="rId354"/>
              </w:object>
            </w:r>
          </w:p>
          <w:p w14:paraId="2CA10A10" w14:textId="77777777" w:rsidR="00665B4F" w:rsidRDefault="00665B4F" w:rsidP="00665B4F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28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</w:t>
            </w:r>
            <w:r w:rsidRPr="008D18F4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240" w:dyaOrig="320" w14:anchorId="679CD2F6">
                <v:shape id="_x0000_i1219" type="#_x0000_t75" style="width:111.75pt;height:15.75pt" o:ole="">
                  <v:imagedata r:id="rId355" o:title=""/>
                </v:shape>
                <o:OLEObject Type="Embed" ProgID="Equation.DSMT4" ShapeID="_x0000_i1219" DrawAspect="Content" ObjectID="_1793527020" r:id="rId356"/>
              </w:object>
            </w:r>
          </w:p>
          <w:p w14:paraId="37D33292" w14:textId="46DE6D9D" w:rsidR="00665B4F" w:rsidRPr="00665B4F" w:rsidRDefault="00665B4F" w:rsidP="00665B4F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696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إذا: </w:t>
            </w:r>
            <w:r w:rsidRPr="008D18F4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1579" w:dyaOrig="400" w14:anchorId="06560747">
                <v:shape id="_x0000_i1220" type="#_x0000_t75" style="width:78.75pt;height:20.25pt" o:ole="">
                  <v:imagedata r:id="rId357" o:title=""/>
                </v:shape>
                <o:OLEObject Type="Embed" ProgID="Equation.DSMT4" ShapeID="_x0000_i1220" DrawAspect="Content" ObjectID="_1793527021" r:id="rId358"/>
              </w:object>
            </w:r>
            <w:r w:rsidR="00742FF4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</w:t>
            </w:r>
            <w:r w:rsidR="00742FF4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742FF4" w:rsidRPr="00742FF4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="00742FF4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5857E6FF" w14:textId="73C1FBD3" w:rsidR="008D18F4" w:rsidRDefault="008D18F4" w:rsidP="00665B4F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 w:rsidRPr="008D18F4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دراسة الوضع النسبي للمنحنى </w:t>
            </w:r>
            <w:r w:rsidR="00282AC5" w:rsidRPr="008D18F4">
              <w:rPr>
                <w:color w:val="FF0000"/>
                <w:position w:val="-16"/>
              </w:rPr>
              <w:object w:dxaOrig="540" w:dyaOrig="440" w14:anchorId="7D9E7C16">
                <v:shape id="_x0000_i1221" type="#_x0000_t75" style="width:27pt;height:21.75pt" o:ole="">
                  <v:imagedata r:id="rId359" o:title=""/>
                </v:shape>
                <o:OLEObject Type="Embed" ProgID="Equation.DSMT4" ShapeID="_x0000_i1221" DrawAspect="Content" ObjectID="_1793527022" r:id="rId360"/>
              </w:object>
            </w:r>
            <w:r w:rsidRPr="008D18F4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و </w:t>
            </w:r>
            <w:r w:rsidR="00282AC5" w:rsidRPr="008D18F4">
              <w:rPr>
                <w:color w:val="FF0000"/>
                <w:position w:val="-14"/>
              </w:rPr>
              <w:object w:dxaOrig="400" w:dyaOrig="400" w14:anchorId="440B416B">
                <v:shape id="_x0000_i1222" type="#_x0000_t75" style="width:20.25pt;height:20.25pt" o:ole="">
                  <v:imagedata r:id="rId361" o:title=""/>
                </v:shape>
                <o:OLEObject Type="Embed" ProgID="Equation.DSMT4" ShapeID="_x0000_i1222" DrawAspect="Content" ObjectID="_1793527023" r:id="rId362"/>
              </w:object>
            </w:r>
            <w:r w:rsidR="00742FF4">
              <w:rPr>
                <w:rFonts w:hint="cs"/>
                <w:color w:val="FF0000"/>
                <w:rtl/>
              </w:rPr>
              <w:t xml:space="preserve"> </w:t>
            </w:r>
            <w:r w:rsidR="00043157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 xml:space="preserve"> )</w:t>
            </w:r>
            <w:r w:rsidR="00043157" w:rsidRPr="00742FF4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="00043157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07C8259C" w14:textId="5FA24A38" w:rsidR="008D18F4" w:rsidRPr="00D012DE" w:rsidRDefault="00A85A51" w:rsidP="008D18F4">
            <w:pPr>
              <w:tabs>
                <w:tab w:val="left" w:pos="118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D012DE">
              <w:rPr>
                <w:rFonts w:ascii="Amiri" w:eastAsia="Calibri" w:hAnsi="Amiri" w:cs="Amiri"/>
                <w:position w:val="-24"/>
                <w:sz w:val="28"/>
                <w:szCs w:val="28"/>
              </w:rPr>
              <w:object w:dxaOrig="3200" w:dyaOrig="660" w14:anchorId="2CF06C71">
                <v:shape id="_x0000_i1223" type="#_x0000_t75" style="width:159.75pt;height:33pt" o:ole="">
                  <v:imagedata r:id="rId363" o:title=""/>
                </v:shape>
                <o:OLEObject Type="Embed" ProgID="Equation.DSMT4" ShapeID="_x0000_i1223" DrawAspect="Content" ObjectID="_1793527024" r:id="rId364"/>
              </w:object>
            </w:r>
          </w:p>
          <w:p w14:paraId="70062487" w14:textId="2B48C4F3" w:rsidR="00A85A51" w:rsidRPr="00D012DE" w:rsidRDefault="00A85A51" w:rsidP="00A85A51">
            <w:pPr>
              <w:tabs>
                <w:tab w:val="left" w:pos="118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D012DE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</w:t>
            </w:r>
            <w:r w:rsidRPr="00D012DE">
              <w:rPr>
                <w:rFonts w:ascii="Amiri" w:eastAsia="Calibri" w:hAnsi="Amiri" w:cs="Amiri"/>
                <w:position w:val="-24"/>
                <w:sz w:val="28"/>
                <w:szCs w:val="28"/>
              </w:rPr>
              <w:object w:dxaOrig="1680" w:dyaOrig="660" w14:anchorId="1D1851F8">
                <v:shape id="_x0000_i1224" type="#_x0000_t75" style="width:84pt;height:33pt" o:ole="">
                  <v:imagedata r:id="rId365" o:title=""/>
                </v:shape>
                <o:OLEObject Type="Embed" ProgID="Equation.DSMT4" ShapeID="_x0000_i1224" DrawAspect="Content" ObjectID="_1793527025" r:id="rId366"/>
              </w:object>
            </w:r>
          </w:p>
          <w:p w14:paraId="1122AAA3" w14:textId="21B874F9" w:rsidR="00A85A51" w:rsidRDefault="00495DE6" w:rsidP="00A85A51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3831DF" wp14:editId="0301B5F5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69215</wp:posOffset>
                      </wp:positionV>
                      <wp:extent cx="3105150" cy="1261110"/>
                      <wp:effectExtent l="0" t="0" r="1905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0" cy="1261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6284D" w14:textId="3EF9337C" w:rsidR="006D76E6" w:rsidRDefault="006D76E6" w:rsidP="006D76E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38EFAA" wp14:editId="4C7B0F4F">
                                        <wp:extent cx="2457450" cy="1165924"/>
                                        <wp:effectExtent l="0" t="0" r="0" b="0"/>
                                        <wp:docPr id="17" name="Imag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36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74471" cy="11739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831DF" id="Rectangle 11" o:spid="_x0000_s1036" style="position:absolute;left:0;text-align:left;margin-left:10.15pt;margin-top:5.45pt;width:244.5pt;height:9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" fillcolor="white [3212]" strokecolor="white [3212]" strokeweight="2pt">
                      <v:textbox>
                        <w:txbxContent>
                          <w:p w14:paraId="2D96284D" w14:textId="3EF9337C" w:rsidR="006D76E6" w:rsidRDefault="006D76E6" w:rsidP="006D76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8EFAA" wp14:editId="4C7B0F4F">
                                  <wp:extent cx="2457450" cy="1165924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4471" cy="1173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F29A42" w14:textId="4C14B4FC" w:rsidR="006D76E6" w:rsidRDefault="006D76E6" w:rsidP="006D76E6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51700DAC" w14:textId="52C96F6D" w:rsidR="006D76E6" w:rsidRDefault="006D76E6" w:rsidP="006D76E6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4B8C58CF" w14:textId="77777777" w:rsidR="00495DE6" w:rsidRDefault="00495DE6" w:rsidP="006D76E6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3F45AFB6" w14:textId="55E4F4B3" w:rsidR="008D18F4" w:rsidRDefault="006D76E6" w:rsidP="00495DE6">
            <w:pPr>
              <w:tabs>
                <w:tab w:val="left" w:pos="118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A65F84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4.</w:t>
            </w:r>
            <w:r w:rsidR="008D18F4" w:rsidRPr="006D76E6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="008D18F4" w:rsidRPr="00D31D4A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حصر للدالة </w:t>
            </w:r>
            <w:r w:rsidR="00316D72" w:rsidRPr="00D31D4A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40" w:dyaOrig="320" w14:anchorId="7ED96F39">
                <v:shape id="_x0000_i1225" type="#_x0000_t75" style="width:12pt;height:15.75pt" o:ole="">
                  <v:imagedata r:id="rId368" o:title=""/>
                </v:shape>
                <o:OLEObject Type="Embed" ProgID="Equation.DSMT4" ShapeID="_x0000_i1225" DrawAspect="Content" ObjectID="_1793527026" r:id="rId369"/>
              </w:object>
            </w:r>
            <w:r w:rsidR="008D18F4" w:rsidRPr="00D31D4A"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  <w:t xml:space="preserve"> على المجال </w:t>
            </w:r>
            <w:r w:rsidR="00316D72" w:rsidRPr="00D31D4A">
              <w:rPr>
                <w:rFonts w:ascii="Amiri" w:hAnsi="Amiri" w:cs="Amiri"/>
                <w:color w:val="FF0000"/>
                <w:position w:val="-14"/>
                <w:sz w:val="28"/>
                <w:szCs w:val="28"/>
              </w:rPr>
              <w:object w:dxaOrig="620" w:dyaOrig="400" w14:anchorId="768CD73D">
                <v:shape id="_x0000_i1226" type="#_x0000_t75" style="width:30.75pt;height:20.25pt" o:ole="">
                  <v:imagedata r:id="rId370" o:title=""/>
                </v:shape>
                <o:OLEObject Type="Embed" ProgID="Equation.DSMT4" ShapeID="_x0000_i1226" DrawAspect="Content" ObjectID="_1793527027" r:id="rId371"/>
              </w:object>
            </w:r>
            <w:r w:rsidR="008D18F4" w:rsidRPr="00D31D4A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="0099414C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)</w:t>
            </w:r>
            <w:r w:rsidR="0099414C" w:rsidRPr="00742FF4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  <w:rtl/>
              </w:rPr>
              <w:t>0.5</w:t>
            </w:r>
            <w:r w:rsidR="0099414C" w:rsidRPr="00742FF4"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shd w:val="clear" w:color="auto" w:fill="B8CCE4" w:themeFill="accent1" w:themeFillTint="66"/>
              </w:rPr>
              <w:t>(</w:t>
            </w:r>
          </w:p>
          <w:p w14:paraId="2F22862A" w14:textId="0774566B" w:rsidR="006D76E6" w:rsidRDefault="006D76E6" w:rsidP="006D76E6">
            <w:pPr>
              <w:tabs>
                <w:tab w:val="left" w:pos="118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لدينا </w:t>
            </w:r>
            <w:r w:rsidRPr="006D76E6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980" w:dyaOrig="279" w14:anchorId="55F96864">
                <v:shape id="_x0000_i1227" type="#_x0000_t75" style="width:48.75pt;height:14.25pt" o:ole="">
                  <v:imagedata r:id="rId372" o:title=""/>
                </v:shape>
                <o:OLEObject Type="Embed" ProgID="Equation.DSMT4" ShapeID="_x0000_i1227" DrawAspect="Content" ObjectID="_1793527028" r:id="rId37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والدالة </w:t>
            </w:r>
            <w:r w:rsidRPr="00A946FE">
              <w:rPr>
                <w:position w:val="-10"/>
              </w:rPr>
              <w:object w:dxaOrig="240" w:dyaOrig="320" w14:anchorId="78FE44FD">
                <v:shape id="_x0000_i1228" type="#_x0000_t75" style="width:12pt;height:15.75pt" o:ole="">
                  <v:imagedata r:id="rId70" o:title=""/>
                </v:shape>
                <o:OLEObject Type="Embed" ProgID="Equation.DSMT4" ShapeID="_x0000_i1228" DrawAspect="Content" ObjectID="_1793527029" r:id="rId374"/>
              </w:object>
            </w:r>
            <w:r w:rsidRPr="006D76E6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متناقصة على</w:t>
            </w:r>
            <w:r w:rsidRPr="006D76E6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المجال </w:t>
            </w:r>
            <w:r w:rsidRPr="008D4DDD">
              <w:rPr>
                <w:position w:val="-14"/>
              </w:rPr>
              <w:object w:dxaOrig="620" w:dyaOrig="400" w14:anchorId="4DA98B01">
                <v:shape id="_x0000_i1229" type="#_x0000_t75" style="width:30.75pt;height:20.25pt" o:ole="">
                  <v:imagedata r:id="rId100" o:title=""/>
                </v:shape>
                <o:OLEObject Type="Embed" ProgID="Equation.DSMT4" ShapeID="_x0000_i1229" DrawAspect="Content" ObjectID="_1793527030" r:id="rId375"/>
              </w:object>
            </w:r>
          </w:p>
          <w:p w14:paraId="15240AD6" w14:textId="43F78E87" w:rsidR="006D76E6" w:rsidRPr="006D76E6" w:rsidRDefault="006D76E6" w:rsidP="006D76E6">
            <w:pPr>
              <w:tabs>
                <w:tab w:val="left" w:pos="118"/>
              </w:tabs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ومنه: </w:t>
            </w:r>
            <w:r w:rsidRPr="006D76E6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000" w:dyaOrig="320" w14:anchorId="0FC92C85">
                <v:shape id="_x0000_i1230" type="#_x0000_t75" style="width:99.75pt;height:15.75pt" o:ole="">
                  <v:imagedata r:id="rId376" o:title=""/>
                </v:shape>
                <o:OLEObject Type="Embed" ProgID="Equation.DSMT4" ShapeID="_x0000_i1230" DrawAspect="Content" ObjectID="_1793527031" r:id="rId37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أي </w:t>
            </w:r>
            <w:r w:rsidRPr="006D76E6">
              <w:rPr>
                <w:rFonts w:ascii="Amiri" w:eastAsia="Calibri" w:hAnsi="Amiri" w:cs="Amiri"/>
                <w:position w:val="-16"/>
                <w:sz w:val="28"/>
                <w:szCs w:val="28"/>
              </w:rPr>
              <w:object w:dxaOrig="1340" w:dyaOrig="440" w14:anchorId="01EB5827">
                <v:shape id="_x0000_i1231" type="#_x0000_t75" style="width:66.75pt;height:21.75pt" o:ole="">
                  <v:imagedata r:id="rId378" o:title=""/>
                </v:shape>
                <o:OLEObject Type="Embed" ProgID="Equation.DSMT4" ShapeID="_x0000_i1231" DrawAspect="Content" ObjectID="_1793527032" r:id="rId379"/>
              </w:object>
            </w:r>
          </w:p>
          <w:p w14:paraId="6F72A23F" w14:textId="7B2F300B" w:rsidR="008D18F4" w:rsidRPr="008157A0" w:rsidRDefault="008157A0" w:rsidP="008157A0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>5.</w:t>
            </w:r>
            <w:r w:rsidR="008D18F4" w:rsidRPr="008157A0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بين أن النقطة </w:t>
            </w:r>
            <w:r w:rsidR="00316D72" w:rsidRPr="00120791">
              <w:rPr>
                <w:position w:val="-14"/>
              </w:rPr>
              <w:object w:dxaOrig="700" w:dyaOrig="400" w14:anchorId="142A30FB">
                <v:shape id="_x0000_i1232" type="#_x0000_t75" style="width:35.25pt;height:20.25pt" o:ole="">
                  <v:imagedata r:id="rId380" o:title=""/>
                </v:shape>
                <o:OLEObject Type="Embed" ProgID="Equation.DSMT4" ShapeID="_x0000_i1232" DrawAspect="Content" ObjectID="_1793527033" r:id="rId381"/>
              </w:object>
            </w:r>
            <w:r w:rsidR="008D18F4" w:rsidRPr="008157A0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</w:rPr>
              <w:t xml:space="preserve"> مركز تناظر للمنحنى </w:t>
            </w:r>
            <w:r w:rsidR="00316D72" w:rsidRPr="00120791">
              <w:rPr>
                <w:position w:val="-16"/>
              </w:rPr>
              <w:object w:dxaOrig="540" w:dyaOrig="440" w14:anchorId="31A5BD5D">
                <v:shape id="_x0000_i1233" type="#_x0000_t75" style="width:27pt;height:21.75pt" o:ole="">
                  <v:imagedata r:id="rId382" o:title=""/>
                </v:shape>
                <o:OLEObject Type="Embed" ProgID="Equation.DSMT4" ShapeID="_x0000_i1233" DrawAspect="Content" ObjectID="_1793527034" r:id="rId383"/>
              </w:object>
            </w:r>
            <w:r w:rsidR="00B51BD5">
              <w:t xml:space="preserve"> </w:t>
            </w:r>
            <w:r w:rsidR="00B51BD5">
              <w:rPr>
                <w:rFonts w:hint="cs"/>
                <w:rtl/>
              </w:rPr>
              <w:t xml:space="preserve"> </w:t>
            </w:r>
            <w:r w:rsidR="00B51BD5" w:rsidRPr="00B51BD5">
              <w:rPr>
                <w:rFonts w:ascii="Simplified Arabic" w:hAnsi="Simplified Arabic" w:cs="Simplified Arabic"/>
                <w:b/>
                <w:bCs/>
                <w:color w:val="FF0000"/>
                <w:sz w:val="24"/>
                <w:szCs w:val="24"/>
                <w:shd w:val="clear" w:color="auto" w:fill="B8CCE4" w:themeFill="accent1" w:themeFillTint="66"/>
              </w:rPr>
              <w:t>)</w:t>
            </w:r>
            <w:r w:rsidR="00B51BD5" w:rsidRPr="00B51BD5">
              <w:rPr>
                <w:rFonts w:ascii="Simplified Arabic" w:hAnsi="Simplified Arabic" w:cs="Simplified Arabic"/>
                <w:b/>
                <w:bCs/>
                <w:color w:val="FF0000"/>
                <w:sz w:val="24"/>
                <w:szCs w:val="24"/>
                <w:shd w:val="clear" w:color="auto" w:fill="B8CCE4" w:themeFill="accent1" w:themeFillTint="66"/>
                <w:rtl/>
              </w:rPr>
              <w:t>0.75</w:t>
            </w:r>
            <w:r w:rsidR="00B51BD5" w:rsidRPr="00B51BD5">
              <w:rPr>
                <w:rFonts w:ascii="Simplified Arabic" w:hAnsi="Simplified Arabic" w:cs="Simplified Arabic"/>
                <w:b/>
                <w:bCs/>
                <w:color w:val="FF0000"/>
                <w:sz w:val="24"/>
                <w:szCs w:val="24"/>
                <w:shd w:val="clear" w:color="auto" w:fill="B8CCE4" w:themeFill="accent1" w:themeFillTint="66"/>
              </w:rPr>
              <w:t>(</w:t>
            </w:r>
          </w:p>
          <w:p w14:paraId="74C08233" w14:textId="3DDCF35D" w:rsidR="00120791" w:rsidRDefault="008157A0" w:rsidP="008157A0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28"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لدينا: </w:t>
            </w:r>
            <w:r w:rsidRPr="008157A0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700" w:dyaOrig="380" w14:anchorId="4933485E">
                <v:shape id="_x0000_i1234" type="#_x0000_t75" style="width:35.25pt;height:18.75pt" o:ole="">
                  <v:imagedata r:id="rId384" o:title=""/>
                </v:shape>
                <o:OLEObject Type="Embed" ProgID="Equation.DSMT4" ShapeID="_x0000_i1234" DrawAspect="Content" ObjectID="_1793527035" r:id="rId38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يعني </w:t>
            </w:r>
            <w:r w:rsidRPr="008157A0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600" w:dyaOrig="279" w14:anchorId="7B243E53">
                <v:shape id="_x0000_i1235" type="#_x0000_t75" style="width:30pt;height:14.25pt" o:ole="">
                  <v:imagedata r:id="rId386" o:title=""/>
                </v:shape>
                <o:OLEObject Type="Embed" ProgID="Equation.DSMT4" ShapeID="_x0000_i1235" DrawAspect="Content" ObjectID="_1793527036" r:id="rId38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ومنه: </w:t>
            </w:r>
            <w:r w:rsidRPr="008157A0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1280" w:dyaOrig="400" w14:anchorId="44FED2EF">
                <v:shape id="_x0000_i1236" type="#_x0000_t75" style="width:63.75pt;height:20.25pt" o:ole="">
                  <v:imagedata r:id="rId388" o:title=""/>
                </v:shape>
                <o:OLEObject Type="Embed" ProgID="Equation.DSMT4" ShapeID="_x0000_i1236" DrawAspect="Content" ObjectID="_1793527037" r:id="rId389"/>
              </w:object>
            </w:r>
          </w:p>
          <w:p w14:paraId="2E8A7F0C" w14:textId="77777777" w:rsidR="00495DE6" w:rsidRDefault="00C7322C" w:rsidP="00917A70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28"/>
              <w:rPr>
                <w:rFonts w:ascii="Amiri" w:eastAsia="Calibri" w:hAnsi="Amiri" w:cs="Amiri"/>
                <w:sz w:val="28"/>
                <w:szCs w:val="28"/>
                <w:rtl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ولدينا: </w:t>
            </w:r>
            <w:r>
              <w:rPr>
                <w:rFonts w:ascii="Amiri" w:eastAsia="Calibri" w:hAnsi="Amiri" w:cs="Amiri"/>
                <w:sz w:val="28"/>
                <w:szCs w:val="28"/>
              </w:rPr>
              <w:t xml:space="preserve"> </w:t>
            </w:r>
            <w:r w:rsidR="00A67F57">
              <w:rPr>
                <w:rFonts w:ascii="Amiri" w:eastAsia="Calibri" w:hAnsi="Amiri" w:cs="Amiri"/>
                <w:sz w:val="28"/>
                <w:szCs w:val="28"/>
              </w:rPr>
              <w:t xml:space="preserve"> </w:t>
            </w:r>
            <w:r w:rsidR="00917A70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 </w:t>
            </w:r>
            <w:r w:rsidR="00917A70">
              <w:rPr>
                <w:rFonts w:ascii="Amiri" w:eastAsia="Calibri" w:hAnsi="Amiri" w:cs="Amiri"/>
                <w:sz w:val="28"/>
                <w:szCs w:val="28"/>
              </w:rPr>
              <w:t xml:space="preserve">      </w:t>
            </w:r>
          </w:p>
          <w:p w14:paraId="5FC5A068" w14:textId="77777777" w:rsidR="007508D0" w:rsidRDefault="007508D0" w:rsidP="007508D0">
            <w:pPr>
              <w:pStyle w:val="Paragraphedeliste"/>
              <w:tabs>
                <w:tab w:val="left" w:pos="118"/>
              </w:tabs>
              <w:bidi/>
              <w:spacing w:after="0" w:line="240" w:lineRule="auto"/>
              <w:ind w:left="28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  <w:p w14:paraId="35172A81" w14:textId="39BB4151" w:rsidR="003B4B47" w:rsidRPr="007508D0" w:rsidRDefault="00A67F57" w:rsidP="007508D0">
            <w:pPr>
              <w:tabs>
                <w:tab w:val="left" w:pos="118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A67F57">
              <w:object w:dxaOrig="4260" w:dyaOrig="1800" w14:anchorId="59B185ED">
                <v:shape id="_x0000_i1237" type="#_x0000_t75" style="width:213pt;height:90pt" o:ole="">
                  <v:imagedata r:id="rId390" o:title=""/>
                </v:shape>
                <o:OLEObject Type="Embed" ProgID="Equation.DSMT4" ShapeID="_x0000_i1237" DrawAspect="Content" ObjectID="_1793527038" r:id="rId391"/>
              </w:object>
            </w:r>
          </w:p>
          <w:p w14:paraId="40275E3B" w14:textId="77777777" w:rsidR="007508D0" w:rsidRDefault="007508D0" w:rsidP="007234DB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310E3AFB" w14:textId="77777777" w:rsidR="007508D0" w:rsidRDefault="007508D0" w:rsidP="007508D0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45B1355A" w14:textId="77777777" w:rsidR="007508D0" w:rsidRDefault="007508D0" w:rsidP="007508D0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7255C47A" w14:textId="77777777" w:rsidR="007508D0" w:rsidRDefault="007508D0" w:rsidP="007508D0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</w:p>
          <w:p w14:paraId="1FBD299F" w14:textId="3A588E3E" w:rsidR="007234DB" w:rsidRPr="00F87312" w:rsidRDefault="007234DB" w:rsidP="007508D0">
            <w:pPr>
              <w:tabs>
                <w:tab w:val="left" w:pos="118"/>
              </w:tabs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eastAsia="Calib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2F3A61" wp14:editId="39D624C3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5080</wp:posOffset>
                      </wp:positionV>
                      <wp:extent cx="2971800" cy="21050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2105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29122" w14:textId="77777777" w:rsidR="007234DB" w:rsidRDefault="007234DB" w:rsidP="007234DB">
                                  <w:pPr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A6BAD8" wp14:editId="60E1FEB2">
                                        <wp:extent cx="2943225" cy="2019300"/>
                                        <wp:effectExtent l="0" t="0" r="9525" b="0"/>
                                        <wp:docPr id="20" name="Imag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39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43225" cy="2019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2F3A61" id="Rectangle 19" o:spid="_x0000_s1037" style="position:absolute;left:0;text-align:left;margin-left:21.4pt;margin-top:.4pt;width:234pt;height:16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" fillcolor="white [3201]" strokecolor="white [3212]" strokeweight="2pt">
                      <v:textbox>
                        <w:txbxContent>
                          <w:p w14:paraId="6DA29122" w14:textId="77777777" w:rsidR="007234DB" w:rsidRDefault="007234DB" w:rsidP="007234DB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6BAD8" wp14:editId="60E1FEB2">
                                  <wp:extent cx="2943225" cy="2019300"/>
                                  <wp:effectExtent l="0" t="0" r="9525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3225" cy="2019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B6EAC22" w14:textId="77777777" w:rsidR="00EC1E8D" w:rsidRPr="00EC1E8D" w:rsidRDefault="00EC1E8D" w:rsidP="00EC1E8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  <w:lang w:bidi="ar-DZ"/>
        </w:rPr>
      </w:pPr>
    </w:p>
    <w:sectPr w:rsidR="00EC1E8D" w:rsidRPr="00EC1E8D" w:rsidSect="0071281A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4CA"/>
    <w:multiLevelType w:val="hybridMultilevel"/>
    <w:tmpl w:val="EAA8DD16"/>
    <w:lvl w:ilvl="0" w:tplc="8230D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25C7"/>
    <w:multiLevelType w:val="hybridMultilevel"/>
    <w:tmpl w:val="D246484C"/>
    <w:lvl w:ilvl="0" w:tplc="2D766E5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CA77BFA"/>
    <w:multiLevelType w:val="hybridMultilevel"/>
    <w:tmpl w:val="EE8AB7B4"/>
    <w:lvl w:ilvl="0" w:tplc="1D744A2C">
      <w:start w:val="1"/>
      <w:numFmt w:val="bullet"/>
      <w:lvlText w:val="-"/>
      <w:lvlJc w:val="left"/>
      <w:pPr>
        <w:ind w:left="1263" w:hanging="360"/>
      </w:pPr>
      <w:rPr>
        <w:rFonts w:ascii="Amiri" w:eastAsia="Calibri" w:hAnsi="Amiri" w:cs="Amiri" w:hint="default"/>
      </w:rPr>
    </w:lvl>
    <w:lvl w:ilvl="1" w:tplc="1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7" w15:restartNumberingAfterBreak="0">
    <w:nsid w:val="1E346A92"/>
    <w:multiLevelType w:val="hybridMultilevel"/>
    <w:tmpl w:val="0058ADA0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E0CB9"/>
    <w:multiLevelType w:val="hybridMultilevel"/>
    <w:tmpl w:val="A0AECF00"/>
    <w:lvl w:ilvl="0" w:tplc="1276961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16" w:hanging="360"/>
      </w:pPr>
    </w:lvl>
    <w:lvl w:ilvl="2" w:tplc="1000001B" w:tentative="1">
      <w:start w:val="1"/>
      <w:numFmt w:val="lowerRoman"/>
      <w:lvlText w:val="%3."/>
      <w:lvlJc w:val="right"/>
      <w:pPr>
        <w:ind w:left="2136" w:hanging="180"/>
      </w:pPr>
    </w:lvl>
    <w:lvl w:ilvl="3" w:tplc="1000000F" w:tentative="1">
      <w:start w:val="1"/>
      <w:numFmt w:val="decimal"/>
      <w:lvlText w:val="%4."/>
      <w:lvlJc w:val="left"/>
      <w:pPr>
        <w:ind w:left="2856" w:hanging="360"/>
      </w:pPr>
    </w:lvl>
    <w:lvl w:ilvl="4" w:tplc="10000019" w:tentative="1">
      <w:start w:val="1"/>
      <w:numFmt w:val="lowerLetter"/>
      <w:lvlText w:val="%5."/>
      <w:lvlJc w:val="left"/>
      <w:pPr>
        <w:ind w:left="3576" w:hanging="360"/>
      </w:pPr>
    </w:lvl>
    <w:lvl w:ilvl="5" w:tplc="1000001B" w:tentative="1">
      <w:start w:val="1"/>
      <w:numFmt w:val="lowerRoman"/>
      <w:lvlText w:val="%6."/>
      <w:lvlJc w:val="right"/>
      <w:pPr>
        <w:ind w:left="4296" w:hanging="180"/>
      </w:pPr>
    </w:lvl>
    <w:lvl w:ilvl="6" w:tplc="1000000F" w:tentative="1">
      <w:start w:val="1"/>
      <w:numFmt w:val="decimal"/>
      <w:lvlText w:val="%7."/>
      <w:lvlJc w:val="left"/>
      <w:pPr>
        <w:ind w:left="5016" w:hanging="360"/>
      </w:pPr>
    </w:lvl>
    <w:lvl w:ilvl="7" w:tplc="10000019" w:tentative="1">
      <w:start w:val="1"/>
      <w:numFmt w:val="lowerLetter"/>
      <w:lvlText w:val="%8."/>
      <w:lvlJc w:val="left"/>
      <w:pPr>
        <w:ind w:left="5736" w:hanging="360"/>
      </w:pPr>
    </w:lvl>
    <w:lvl w:ilvl="8" w:tplc="1000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9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84225"/>
    <w:multiLevelType w:val="hybridMultilevel"/>
    <w:tmpl w:val="BD449096"/>
    <w:lvl w:ilvl="0" w:tplc="6FB26A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D48D3"/>
    <w:multiLevelType w:val="hybridMultilevel"/>
    <w:tmpl w:val="0FE04CDE"/>
    <w:lvl w:ilvl="0" w:tplc="4EEAB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77F2A"/>
    <w:multiLevelType w:val="hybridMultilevel"/>
    <w:tmpl w:val="76807E9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D1B2A"/>
    <w:multiLevelType w:val="hybridMultilevel"/>
    <w:tmpl w:val="FD2076AA"/>
    <w:lvl w:ilvl="0" w:tplc="350C8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A7A28"/>
    <w:multiLevelType w:val="hybridMultilevel"/>
    <w:tmpl w:val="140A09F6"/>
    <w:lvl w:ilvl="0" w:tplc="88F6D22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74483"/>
    <w:multiLevelType w:val="hybridMultilevel"/>
    <w:tmpl w:val="4F7E02EA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DB5FE8"/>
    <w:multiLevelType w:val="hybridMultilevel"/>
    <w:tmpl w:val="51FEE88A"/>
    <w:lvl w:ilvl="0" w:tplc="2A94B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47051"/>
    <w:multiLevelType w:val="hybridMultilevel"/>
    <w:tmpl w:val="E5BC1D68"/>
    <w:lvl w:ilvl="0" w:tplc="77F0C7EA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23" w:hanging="360"/>
      </w:pPr>
    </w:lvl>
    <w:lvl w:ilvl="2" w:tplc="1000001B" w:tentative="1">
      <w:start w:val="1"/>
      <w:numFmt w:val="lowerRoman"/>
      <w:lvlText w:val="%3."/>
      <w:lvlJc w:val="right"/>
      <w:pPr>
        <w:ind w:left="2343" w:hanging="180"/>
      </w:pPr>
    </w:lvl>
    <w:lvl w:ilvl="3" w:tplc="1000000F" w:tentative="1">
      <w:start w:val="1"/>
      <w:numFmt w:val="decimal"/>
      <w:lvlText w:val="%4."/>
      <w:lvlJc w:val="left"/>
      <w:pPr>
        <w:ind w:left="3063" w:hanging="360"/>
      </w:pPr>
    </w:lvl>
    <w:lvl w:ilvl="4" w:tplc="10000019" w:tentative="1">
      <w:start w:val="1"/>
      <w:numFmt w:val="lowerLetter"/>
      <w:lvlText w:val="%5."/>
      <w:lvlJc w:val="left"/>
      <w:pPr>
        <w:ind w:left="3783" w:hanging="360"/>
      </w:pPr>
    </w:lvl>
    <w:lvl w:ilvl="5" w:tplc="1000001B" w:tentative="1">
      <w:start w:val="1"/>
      <w:numFmt w:val="lowerRoman"/>
      <w:lvlText w:val="%6."/>
      <w:lvlJc w:val="right"/>
      <w:pPr>
        <w:ind w:left="4503" w:hanging="180"/>
      </w:pPr>
    </w:lvl>
    <w:lvl w:ilvl="6" w:tplc="1000000F" w:tentative="1">
      <w:start w:val="1"/>
      <w:numFmt w:val="decimal"/>
      <w:lvlText w:val="%7."/>
      <w:lvlJc w:val="left"/>
      <w:pPr>
        <w:ind w:left="5223" w:hanging="360"/>
      </w:pPr>
    </w:lvl>
    <w:lvl w:ilvl="7" w:tplc="10000019" w:tentative="1">
      <w:start w:val="1"/>
      <w:numFmt w:val="lowerLetter"/>
      <w:lvlText w:val="%8."/>
      <w:lvlJc w:val="left"/>
      <w:pPr>
        <w:ind w:left="5943" w:hanging="360"/>
      </w:pPr>
    </w:lvl>
    <w:lvl w:ilvl="8" w:tplc="1000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3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6B9506FE"/>
    <w:multiLevelType w:val="hybridMultilevel"/>
    <w:tmpl w:val="EE307088"/>
    <w:lvl w:ilvl="0" w:tplc="836A0F58">
      <w:start w:val="5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B84432"/>
    <w:multiLevelType w:val="hybridMultilevel"/>
    <w:tmpl w:val="C4881684"/>
    <w:lvl w:ilvl="0" w:tplc="B6708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11020"/>
    <w:multiLevelType w:val="hybridMultilevel"/>
    <w:tmpl w:val="219847B0"/>
    <w:lvl w:ilvl="0" w:tplc="B6708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759D1"/>
    <w:multiLevelType w:val="hybridMultilevel"/>
    <w:tmpl w:val="F0022366"/>
    <w:lvl w:ilvl="0" w:tplc="B6708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2087609036">
    <w:abstractNumId w:val="29"/>
  </w:num>
  <w:num w:numId="2" w16cid:durableId="1734084329">
    <w:abstractNumId w:val="19"/>
  </w:num>
  <w:num w:numId="3" w16cid:durableId="1216116776">
    <w:abstractNumId w:val="14"/>
  </w:num>
  <w:num w:numId="4" w16cid:durableId="64645436">
    <w:abstractNumId w:val="0"/>
  </w:num>
  <w:num w:numId="5" w16cid:durableId="1729113512">
    <w:abstractNumId w:val="21"/>
  </w:num>
  <w:num w:numId="6" w16cid:durableId="1000307545">
    <w:abstractNumId w:val="9"/>
  </w:num>
  <w:num w:numId="7" w16cid:durableId="861630546">
    <w:abstractNumId w:val="4"/>
  </w:num>
  <w:num w:numId="8" w16cid:durableId="1851990966">
    <w:abstractNumId w:val="10"/>
  </w:num>
  <w:num w:numId="9" w16cid:durableId="1665620691">
    <w:abstractNumId w:val="16"/>
  </w:num>
  <w:num w:numId="10" w16cid:durableId="1667592859">
    <w:abstractNumId w:val="13"/>
  </w:num>
  <w:num w:numId="11" w16cid:durableId="1718048207">
    <w:abstractNumId w:val="11"/>
  </w:num>
  <w:num w:numId="12" w16cid:durableId="326058297">
    <w:abstractNumId w:val="28"/>
  </w:num>
  <w:num w:numId="13" w16cid:durableId="1987316207">
    <w:abstractNumId w:val="32"/>
  </w:num>
  <w:num w:numId="14" w16cid:durableId="741172432">
    <w:abstractNumId w:val="17"/>
  </w:num>
  <w:num w:numId="15" w16cid:durableId="673845530">
    <w:abstractNumId w:val="33"/>
  </w:num>
  <w:num w:numId="16" w16cid:durableId="513768369">
    <w:abstractNumId w:val="34"/>
  </w:num>
  <w:num w:numId="17" w16cid:durableId="1436439377">
    <w:abstractNumId w:val="18"/>
  </w:num>
  <w:num w:numId="18" w16cid:durableId="30738965">
    <w:abstractNumId w:val="37"/>
  </w:num>
  <w:num w:numId="19" w16cid:durableId="1731339611">
    <w:abstractNumId w:val="25"/>
  </w:num>
  <w:num w:numId="20" w16cid:durableId="1624651295">
    <w:abstractNumId w:val="12"/>
  </w:num>
  <w:num w:numId="21" w16cid:durableId="441459165">
    <w:abstractNumId w:val="40"/>
  </w:num>
  <w:num w:numId="22" w16cid:durableId="194511453">
    <w:abstractNumId w:val="31"/>
  </w:num>
  <w:num w:numId="23" w16cid:durableId="1103767635">
    <w:abstractNumId w:val="5"/>
  </w:num>
  <w:num w:numId="24" w16cid:durableId="450900827">
    <w:abstractNumId w:val="1"/>
  </w:num>
  <w:num w:numId="25" w16cid:durableId="1775438305">
    <w:abstractNumId w:val="23"/>
  </w:num>
  <w:num w:numId="26" w16cid:durableId="114837249">
    <w:abstractNumId w:val="2"/>
  </w:num>
  <w:num w:numId="27" w16cid:durableId="976836871">
    <w:abstractNumId w:val="7"/>
  </w:num>
  <w:num w:numId="28" w16cid:durableId="222761215">
    <w:abstractNumId w:val="30"/>
  </w:num>
  <w:num w:numId="29" w16cid:durableId="1069117621">
    <w:abstractNumId w:val="6"/>
  </w:num>
  <w:num w:numId="30" w16cid:durableId="2002002399">
    <w:abstractNumId w:val="27"/>
  </w:num>
  <w:num w:numId="31" w16cid:durableId="1838030799">
    <w:abstractNumId w:val="15"/>
  </w:num>
  <w:num w:numId="32" w16cid:durableId="1176770399">
    <w:abstractNumId w:val="35"/>
  </w:num>
  <w:num w:numId="33" w16cid:durableId="201745723">
    <w:abstractNumId w:val="26"/>
  </w:num>
  <w:num w:numId="34" w16cid:durableId="1624072448">
    <w:abstractNumId w:val="3"/>
  </w:num>
  <w:num w:numId="35" w16cid:durableId="1361738632">
    <w:abstractNumId w:val="24"/>
  </w:num>
  <w:num w:numId="36" w16cid:durableId="1869757551">
    <w:abstractNumId w:val="20"/>
  </w:num>
  <w:num w:numId="37" w16cid:durableId="819268149">
    <w:abstractNumId w:val="22"/>
  </w:num>
  <w:num w:numId="38" w16cid:durableId="1482192082">
    <w:abstractNumId w:val="39"/>
  </w:num>
  <w:num w:numId="39" w16cid:durableId="1969973959">
    <w:abstractNumId w:val="38"/>
  </w:num>
  <w:num w:numId="40" w16cid:durableId="1159685846">
    <w:abstractNumId w:val="36"/>
  </w:num>
  <w:num w:numId="41" w16cid:durableId="955015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2"/>
    <w:rsid w:val="00005CA6"/>
    <w:rsid w:val="00016187"/>
    <w:rsid w:val="000203CC"/>
    <w:rsid w:val="00022C9A"/>
    <w:rsid w:val="00043157"/>
    <w:rsid w:val="0005224C"/>
    <w:rsid w:val="000663EB"/>
    <w:rsid w:val="00070466"/>
    <w:rsid w:val="000A02D4"/>
    <w:rsid w:val="000C6655"/>
    <w:rsid w:val="000D714E"/>
    <w:rsid w:val="000E6A3C"/>
    <w:rsid w:val="000F5325"/>
    <w:rsid w:val="00120542"/>
    <w:rsid w:val="00120791"/>
    <w:rsid w:val="001274CB"/>
    <w:rsid w:val="00132F9B"/>
    <w:rsid w:val="00161793"/>
    <w:rsid w:val="0016716E"/>
    <w:rsid w:val="001749BF"/>
    <w:rsid w:val="00190432"/>
    <w:rsid w:val="001963CB"/>
    <w:rsid w:val="001B298E"/>
    <w:rsid w:val="001B3AFA"/>
    <w:rsid w:val="001C25EB"/>
    <w:rsid w:val="001D3A54"/>
    <w:rsid w:val="001F1FBE"/>
    <w:rsid w:val="001F50C3"/>
    <w:rsid w:val="00220BCD"/>
    <w:rsid w:val="002553DD"/>
    <w:rsid w:val="002659E2"/>
    <w:rsid w:val="00282AC5"/>
    <w:rsid w:val="002B28D2"/>
    <w:rsid w:val="002B77B9"/>
    <w:rsid w:val="002D32E6"/>
    <w:rsid w:val="002E580D"/>
    <w:rsid w:val="002F1764"/>
    <w:rsid w:val="00316D72"/>
    <w:rsid w:val="003205FB"/>
    <w:rsid w:val="00342907"/>
    <w:rsid w:val="003B4B47"/>
    <w:rsid w:val="003C49E6"/>
    <w:rsid w:val="003F7B0E"/>
    <w:rsid w:val="00426E12"/>
    <w:rsid w:val="00445574"/>
    <w:rsid w:val="004911EF"/>
    <w:rsid w:val="00495DE6"/>
    <w:rsid w:val="004B079A"/>
    <w:rsid w:val="004B3553"/>
    <w:rsid w:val="004D0254"/>
    <w:rsid w:val="004F161D"/>
    <w:rsid w:val="00524B82"/>
    <w:rsid w:val="00527A72"/>
    <w:rsid w:val="005D697C"/>
    <w:rsid w:val="005F5683"/>
    <w:rsid w:val="00633E8C"/>
    <w:rsid w:val="0063471E"/>
    <w:rsid w:val="00655C56"/>
    <w:rsid w:val="00665B4F"/>
    <w:rsid w:val="00677315"/>
    <w:rsid w:val="0067787F"/>
    <w:rsid w:val="0068253D"/>
    <w:rsid w:val="0068314F"/>
    <w:rsid w:val="0068545F"/>
    <w:rsid w:val="006B372B"/>
    <w:rsid w:val="006C6BC6"/>
    <w:rsid w:val="006D76E6"/>
    <w:rsid w:val="006E0994"/>
    <w:rsid w:val="006E2371"/>
    <w:rsid w:val="00705CC0"/>
    <w:rsid w:val="0071281A"/>
    <w:rsid w:val="007234DB"/>
    <w:rsid w:val="00725CD1"/>
    <w:rsid w:val="00737178"/>
    <w:rsid w:val="00741F0E"/>
    <w:rsid w:val="00742FF4"/>
    <w:rsid w:val="00743783"/>
    <w:rsid w:val="00745936"/>
    <w:rsid w:val="007508D0"/>
    <w:rsid w:val="00790805"/>
    <w:rsid w:val="007A7356"/>
    <w:rsid w:val="007E0EBD"/>
    <w:rsid w:val="007E40DB"/>
    <w:rsid w:val="008157A0"/>
    <w:rsid w:val="00860981"/>
    <w:rsid w:val="00880FD4"/>
    <w:rsid w:val="00893497"/>
    <w:rsid w:val="008A1E42"/>
    <w:rsid w:val="008A3B0C"/>
    <w:rsid w:val="008D0F88"/>
    <w:rsid w:val="008D18F4"/>
    <w:rsid w:val="008D1C0E"/>
    <w:rsid w:val="008D2248"/>
    <w:rsid w:val="008D4DDD"/>
    <w:rsid w:val="00911E3A"/>
    <w:rsid w:val="009160ED"/>
    <w:rsid w:val="00917A70"/>
    <w:rsid w:val="00925F7C"/>
    <w:rsid w:val="009271BF"/>
    <w:rsid w:val="009424E8"/>
    <w:rsid w:val="0095191B"/>
    <w:rsid w:val="00954BBC"/>
    <w:rsid w:val="00955B91"/>
    <w:rsid w:val="0095619E"/>
    <w:rsid w:val="00963321"/>
    <w:rsid w:val="00983E36"/>
    <w:rsid w:val="0099414C"/>
    <w:rsid w:val="009A5334"/>
    <w:rsid w:val="009A7172"/>
    <w:rsid w:val="009B1980"/>
    <w:rsid w:val="009C46E7"/>
    <w:rsid w:val="009F3543"/>
    <w:rsid w:val="009F3702"/>
    <w:rsid w:val="009F4F73"/>
    <w:rsid w:val="00A125FF"/>
    <w:rsid w:val="00A336D6"/>
    <w:rsid w:val="00A65F84"/>
    <w:rsid w:val="00A67F57"/>
    <w:rsid w:val="00A81E0C"/>
    <w:rsid w:val="00A85A51"/>
    <w:rsid w:val="00A946FE"/>
    <w:rsid w:val="00AB1E26"/>
    <w:rsid w:val="00AB6C96"/>
    <w:rsid w:val="00AC19AF"/>
    <w:rsid w:val="00AC6C8E"/>
    <w:rsid w:val="00AC6D1F"/>
    <w:rsid w:val="00AF2CF1"/>
    <w:rsid w:val="00B23763"/>
    <w:rsid w:val="00B26F4F"/>
    <w:rsid w:val="00B51BD5"/>
    <w:rsid w:val="00B700FE"/>
    <w:rsid w:val="00BA70C1"/>
    <w:rsid w:val="00BC275F"/>
    <w:rsid w:val="00BD126B"/>
    <w:rsid w:val="00BE48D7"/>
    <w:rsid w:val="00C00C4C"/>
    <w:rsid w:val="00C17028"/>
    <w:rsid w:val="00C24FD6"/>
    <w:rsid w:val="00C317FA"/>
    <w:rsid w:val="00C33ED6"/>
    <w:rsid w:val="00C4189C"/>
    <w:rsid w:val="00C56D7A"/>
    <w:rsid w:val="00C7322C"/>
    <w:rsid w:val="00C85BF5"/>
    <w:rsid w:val="00C865FB"/>
    <w:rsid w:val="00CA13ED"/>
    <w:rsid w:val="00CB1990"/>
    <w:rsid w:val="00CC4A21"/>
    <w:rsid w:val="00CC5F6E"/>
    <w:rsid w:val="00CE440E"/>
    <w:rsid w:val="00D012DE"/>
    <w:rsid w:val="00D0390C"/>
    <w:rsid w:val="00D03BD2"/>
    <w:rsid w:val="00D03E1F"/>
    <w:rsid w:val="00D31D4A"/>
    <w:rsid w:val="00D37155"/>
    <w:rsid w:val="00D56333"/>
    <w:rsid w:val="00DA0872"/>
    <w:rsid w:val="00E01BD7"/>
    <w:rsid w:val="00E17AB2"/>
    <w:rsid w:val="00E221B8"/>
    <w:rsid w:val="00E45017"/>
    <w:rsid w:val="00E54A13"/>
    <w:rsid w:val="00E75990"/>
    <w:rsid w:val="00E75E14"/>
    <w:rsid w:val="00EA73F1"/>
    <w:rsid w:val="00EA7F4C"/>
    <w:rsid w:val="00EC1E8D"/>
    <w:rsid w:val="00EF4632"/>
    <w:rsid w:val="00F21E21"/>
    <w:rsid w:val="00F4355B"/>
    <w:rsid w:val="00F53E4F"/>
    <w:rsid w:val="00F570F5"/>
    <w:rsid w:val="00F63CD3"/>
    <w:rsid w:val="00F70783"/>
    <w:rsid w:val="00F73C97"/>
    <w:rsid w:val="00F8446E"/>
    <w:rsid w:val="00F87312"/>
    <w:rsid w:val="00F95DD2"/>
    <w:rsid w:val="00FB413A"/>
    <w:rsid w:val="00FD49B9"/>
    <w:rsid w:val="00FE5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F18A"/>
  <w15:docId w15:val="{0170555A-DCF8-49BE-A2C7-9EC5EA32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4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9.bin"/><Relationship Id="rId324" Type="http://schemas.openxmlformats.org/officeDocument/2006/relationships/image" Target="media/image142.wmf"/><Relationship Id="rId366" Type="http://schemas.openxmlformats.org/officeDocument/2006/relationships/oleObject" Target="embeddings/oleObject200.bin"/><Relationship Id="rId170" Type="http://schemas.openxmlformats.org/officeDocument/2006/relationships/oleObject" Target="embeddings/oleObject95.bin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4.bin"/><Relationship Id="rId226" Type="http://schemas.openxmlformats.org/officeDocument/2006/relationships/image" Target="media/image96.wmf"/><Relationship Id="rId247" Type="http://schemas.openxmlformats.org/officeDocument/2006/relationships/image" Target="media/image106.wmf"/><Relationship Id="rId107" Type="http://schemas.openxmlformats.org/officeDocument/2006/relationships/image" Target="media/image47.wmf"/><Relationship Id="rId268" Type="http://schemas.openxmlformats.org/officeDocument/2006/relationships/image" Target="media/image117.wmf"/><Relationship Id="rId289" Type="http://schemas.openxmlformats.org/officeDocument/2006/relationships/oleObject" Target="embeddings/oleObject159.bin"/><Relationship Id="rId11" Type="http://schemas.openxmlformats.org/officeDocument/2006/relationships/image" Target="media/image4.png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37.wmf"/><Relationship Id="rId335" Type="http://schemas.openxmlformats.org/officeDocument/2006/relationships/oleObject" Target="embeddings/oleObject183.bin"/><Relationship Id="rId356" Type="http://schemas.openxmlformats.org/officeDocument/2006/relationships/oleObject" Target="embeddings/oleObject195.bin"/><Relationship Id="rId377" Type="http://schemas.openxmlformats.org/officeDocument/2006/relationships/oleObject" Target="embeddings/oleObject206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90.bin"/><Relationship Id="rId181" Type="http://schemas.openxmlformats.org/officeDocument/2006/relationships/image" Target="media/image76.wmf"/><Relationship Id="rId216" Type="http://schemas.openxmlformats.org/officeDocument/2006/relationships/image" Target="media/image91.wmf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42.bin"/><Relationship Id="rId279" Type="http://schemas.openxmlformats.org/officeDocument/2006/relationships/oleObject" Target="embeddings/oleObject154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1.png"/><Relationship Id="rId139" Type="http://schemas.openxmlformats.org/officeDocument/2006/relationships/image" Target="media/image62.wmf"/><Relationship Id="rId290" Type="http://schemas.openxmlformats.org/officeDocument/2006/relationships/image" Target="media/image126.wmf"/><Relationship Id="rId304" Type="http://schemas.openxmlformats.org/officeDocument/2006/relationships/image" Target="media/image133.wmf"/><Relationship Id="rId325" Type="http://schemas.openxmlformats.org/officeDocument/2006/relationships/oleObject" Target="embeddings/oleObject178.bin"/><Relationship Id="rId346" Type="http://schemas.openxmlformats.org/officeDocument/2006/relationships/oleObject" Target="embeddings/oleObject189.bin"/><Relationship Id="rId367" Type="http://schemas.openxmlformats.org/officeDocument/2006/relationships/image" Target="media/image162.png"/><Relationship Id="rId388" Type="http://schemas.openxmlformats.org/officeDocument/2006/relationships/image" Target="media/image17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1.wmf"/><Relationship Id="rId192" Type="http://schemas.openxmlformats.org/officeDocument/2006/relationships/image" Target="media/image81.wmf"/><Relationship Id="rId206" Type="http://schemas.openxmlformats.org/officeDocument/2006/relationships/image" Target="media/image87.wmf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37.bin"/><Relationship Id="rId269" Type="http://schemas.openxmlformats.org/officeDocument/2006/relationships/oleObject" Target="embeddings/oleObject147.bin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8.wmf"/><Relationship Id="rId280" Type="http://schemas.openxmlformats.org/officeDocument/2006/relationships/image" Target="media/image121.wmf"/><Relationship Id="rId315" Type="http://schemas.openxmlformats.org/officeDocument/2006/relationships/oleObject" Target="embeddings/oleObject173.bin"/><Relationship Id="rId336" Type="http://schemas.openxmlformats.org/officeDocument/2006/relationships/image" Target="media/image148.wmf"/><Relationship Id="rId357" Type="http://schemas.openxmlformats.org/officeDocument/2006/relationships/image" Target="media/image157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3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21.bin"/><Relationship Id="rId378" Type="http://schemas.openxmlformats.org/officeDocument/2006/relationships/image" Target="media/image167.wmf"/><Relationship Id="rId6" Type="http://schemas.openxmlformats.org/officeDocument/2006/relationships/image" Target="media/image1.emf"/><Relationship Id="rId238" Type="http://schemas.openxmlformats.org/officeDocument/2006/relationships/image" Target="media/image102.wmf"/><Relationship Id="rId259" Type="http://schemas.openxmlformats.org/officeDocument/2006/relationships/image" Target="media/image112.wmf"/><Relationship Id="rId23" Type="http://schemas.openxmlformats.org/officeDocument/2006/relationships/image" Target="media/image10.wmf"/><Relationship Id="rId119" Type="http://schemas.openxmlformats.org/officeDocument/2006/relationships/image" Target="media/image52.png"/><Relationship Id="rId270" Type="http://schemas.openxmlformats.org/officeDocument/2006/relationships/image" Target="media/image118.png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7.bin"/><Relationship Id="rId326" Type="http://schemas.openxmlformats.org/officeDocument/2006/relationships/image" Target="media/image143.wmf"/><Relationship Id="rId347" Type="http://schemas.openxmlformats.org/officeDocument/2006/relationships/oleObject" Target="embeddings/oleObject190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2.bin"/><Relationship Id="rId368" Type="http://schemas.openxmlformats.org/officeDocument/2006/relationships/image" Target="media/image163.wmf"/><Relationship Id="rId389" Type="http://schemas.openxmlformats.org/officeDocument/2006/relationships/oleObject" Target="embeddings/oleObject212.bin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5.bin"/><Relationship Id="rId228" Type="http://schemas.openxmlformats.org/officeDocument/2006/relationships/image" Target="media/image97.wmf"/><Relationship Id="rId249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3.bin"/><Relationship Id="rId281" Type="http://schemas.openxmlformats.org/officeDocument/2006/relationships/oleObject" Target="embeddings/oleObject155.bin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png"/><Relationship Id="rId141" Type="http://schemas.openxmlformats.org/officeDocument/2006/relationships/oleObject" Target="embeddings/oleObject74.bin"/><Relationship Id="rId358" Type="http://schemas.openxmlformats.org/officeDocument/2006/relationships/oleObject" Target="embeddings/oleObject196.bin"/><Relationship Id="rId379" Type="http://schemas.openxmlformats.org/officeDocument/2006/relationships/oleObject" Target="embeddings/oleObject207.bin"/><Relationship Id="rId7" Type="http://schemas.openxmlformats.org/officeDocument/2006/relationships/image" Target="media/image2.wmf"/><Relationship Id="rId162" Type="http://schemas.openxmlformats.org/officeDocument/2006/relationships/oleObject" Target="embeddings/oleObject91.bin"/><Relationship Id="rId183" Type="http://schemas.openxmlformats.org/officeDocument/2006/relationships/image" Target="media/image77.wmf"/><Relationship Id="rId218" Type="http://schemas.openxmlformats.org/officeDocument/2006/relationships/image" Target="media/image92.wmf"/><Relationship Id="rId239" Type="http://schemas.openxmlformats.org/officeDocument/2006/relationships/oleObject" Target="embeddings/oleObject132.bin"/><Relationship Id="rId390" Type="http://schemas.openxmlformats.org/officeDocument/2006/relationships/image" Target="media/image173.wmf"/><Relationship Id="rId250" Type="http://schemas.openxmlformats.org/officeDocument/2006/relationships/oleObject" Target="embeddings/oleObject138.bin"/><Relationship Id="rId271" Type="http://schemas.openxmlformats.org/officeDocument/2006/relationships/oleObject" Target="embeddings/oleObject148.bin"/><Relationship Id="rId292" Type="http://schemas.openxmlformats.org/officeDocument/2006/relationships/image" Target="media/image127.wmf"/><Relationship Id="rId306" Type="http://schemas.openxmlformats.org/officeDocument/2006/relationships/oleObject" Target="embeddings/oleObject168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8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1.bin"/><Relationship Id="rId369" Type="http://schemas.openxmlformats.org/officeDocument/2006/relationships/oleObject" Target="embeddings/oleObject201.bin"/><Relationship Id="rId152" Type="http://schemas.openxmlformats.org/officeDocument/2006/relationships/image" Target="media/image65.wmf"/><Relationship Id="rId173" Type="http://schemas.openxmlformats.org/officeDocument/2006/relationships/image" Target="media/image72.wmf"/><Relationship Id="rId194" Type="http://schemas.openxmlformats.org/officeDocument/2006/relationships/image" Target="media/image82.wmf"/><Relationship Id="rId208" Type="http://schemas.openxmlformats.org/officeDocument/2006/relationships/image" Target="media/image88.wmf"/><Relationship Id="rId229" Type="http://schemas.openxmlformats.org/officeDocument/2006/relationships/oleObject" Target="embeddings/oleObject127.bin"/><Relationship Id="rId380" Type="http://schemas.openxmlformats.org/officeDocument/2006/relationships/image" Target="media/image168.wmf"/><Relationship Id="rId240" Type="http://schemas.openxmlformats.org/officeDocument/2006/relationships/image" Target="media/image103.wmf"/><Relationship Id="rId261" Type="http://schemas.openxmlformats.org/officeDocument/2006/relationships/image" Target="media/image113.png"/><Relationship Id="rId14" Type="http://schemas.openxmlformats.org/officeDocument/2006/relationships/image" Target="media/image6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image" Target="media/image122.wmf"/><Relationship Id="rId317" Type="http://schemas.openxmlformats.org/officeDocument/2006/relationships/oleObject" Target="embeddings/oleObject174.bin"/><Relationship Id="rId338" Type="http://schemas.openxmlformats.org/officeDocument/2006/relationships/image" Target="media/image149.wmf"/><Relationship Id="rId359" Type="http://schemas.openxmlformats.org/officeDocument/2006/relationships/image" Target="media/image158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image" Target="media/image63.wmf"/><Relationship Id="rId163" Type="http://schemas.openxmlformats.org/officeDocument/2006/relationships/image" Target="media/image67.wmf"/><Relationship Id="rId184" Type="http://schemas.openxmlformats.org/officeDocument/2006/relationships/oleObject" Target="embeddings/oleObject102.bin"/><Relationship Id="rId219" Type="http://schemas.openxmlformats.org/officeDocument/2006/relationships/oleObject" Target="embeddings/oleObject122.bin"/><Relationship Id="rId370" Type="http://schemas.openxmlformats.org/officeDocument/2006/relationships/image" Target="media/image164.wmf"/><Relationship Id="rId391" Type="http://schemas.openxmlformats.org/officeDocument/2006/relationships/oleObject" Target="embeddings/oleObject213.bin"/><Relationship Id="rId230" Type="http://schemas.openxmlformats.org/officeDocument/2006/relationships/image" Target="media/image98.wmf"/><Relationship Id="rId251" Type="http://schemas.openxmlformats.org/officeDocument/2006/relationships/image" Target="media/image10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9.bin"/><Relationship Id="rId293" Type="http://schemas.openxmlformats.org/officeDocument/2006/relationships/oleObject" Target="embeddings/oleObject161.bin"/><Relationship Id="rId307" Type="http://schemas.openxmlformats.org/officeDocument/2006/relationships/image" Target="media/image134.wmf"/><Relationship Id="rId328" Type="http://schemas.openxmlformats.org/officeDocument/2006/relationships/image" Target="media/image144.wmf"/><Relationship Id="rId349" Type="http://schemas.openxmlformats.org/officeDocument/2006/relationships/oleObject" Target="embeddings/oleObject192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7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6.bin"/><Relationship Id="rId360" Type="http://schemas.openxmlformats.org/officeDocument/2006/relationships/oleObject" Target="embeddings/oleObject197.bin"/><Relationship Id="rId381" Type="http://schemas.openxmlformats.org/officeDocument/2006/relationships/oleObject" Target="embeddings/oleObject208.bin"/><Relationship Id="rId220" Type="http://schemas.openxmlformats.org/officeDocument/2006/relationships/image" Target="media/image93.wmf"/><Relationship Id="rId241" Type="http://schemas.openxmlformats.org/officeDocument/2006/relationships/oleObject" Target="embeddings/oleObject133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image" Target="media/image114.wmf"/><Relationship Id="rId283" Type="http://schemas.openxmlformats.org/officeDocument/2006/relationships/oleObject" Target="embeddings/oleObject156.bin"/><Relationship Id="rId318" Type="http://schemas.openxmlformats.org/officeDocument/2006/relationships/image" Target="media/image139.wmf"/><Relationship Id="rId339" Type="http://schemas.openxmlformats.org/officeDocument/2006/relationships/oleObject" Target="embeddings/oleObject185.bin"/><Relationship Id="rId78" Type="http://schemas.openxmlformats.org/officeDocument/2006/relationships/image" Target="media/image37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92.bin"/><Relationship Id="rId185" Type="http://schemas.openxmlformats.org/officeDocument/2006/relationships/image" Target="media/image78.wmf"/><Relationship Id="rId350" Type="http://schemas.openxmlformats.org/officeDocument/2006/relationships/image" Target="media/image153.png"/><Relationship Id="rId371" Type="http://schemas.openxmlformats.org/officeDocument/2006/relationships/oleObject" Target="embeddings/oleObject202.bin"/><Relationship Id="rId9" Type="http://schemas.openxmlformats.org/officeDocument/2006/relationships/image" Target="media/image3.wmf"/><Relationship Id="rId210" Type="http://schemas.openxmlformats.org/officeDocument/2006/relationships/image" Target="media/image89.wmf"/><Relationship Id="rId392" Type="http://schemas.openxmlformats.org/officeDocument/2006/relationships/image" Target="media/image174.png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39.bin"/><Relationship Id="rId273" Type="http://schemas.openxmlformats.org/officeDocument/2006/relationships/oleObject" Target="embeddings/oleObject150.bin"/><Relationship Id="rId294" Type="http://schemas.openxmlformats.org/officeDocument/2006/relationships/image" Target="media/image128.wmf"/><Relationship Id="rId308" Type="http://schemas.openxmlformats.org/officeDocument/2006/relationships/oleObject" Target="embeddings/oleObject169.bin"/><Relationship Id="rId329" Type="http://schemas.openxmlformats.org/officeDocument/2006/relationships/oleObject" Target="embeddings/oleObject180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4.bin"/><Relationship Id="rId175" Type="http://schemas.openxmlformats.org/officeDocument/2006/relationships/image" Target="media/image73.wmf"/><Relationship Id="rId340" Type="http://schemas.openxmlformats.org/officeDocument/2006/relationships/image" Target="media/image150.wmf"/><Relationship Id="rId361" Type="http://schemas.openxmlformats.org/officeDocument/2006/relationships/image" Target="media/image159.wmf"/><Relationship Id="rId196" Type="http://schemas.openxmlformats.org/officeDocument/2006/relationships/image" Target="media/image83.png"/><Relationship Id="rId200" Type="http://schemas.openxmlformats.org/officeDocument/2006/relationships/oleObject" Target="embeddings/oleObject111.bin"/><Relationship Id="rId382" Type="http://schemas.openxmlformats.org/officeDocument/2006/relationships/image" Target="media/image16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3.bin"/><Relationship Id="rId242" Type="http://schemas.openxmlformats.org/officeDocument/2006/relationships/image" Target="media/image104.png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3.wmf"/><Relationship Id="rId319" Type="http://schemas.openxmlformats.org/officeDocument/2006/relationships/oleObject" Target="embeddings/oleObject17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6.bin"/><Relationship Id="rId330" Type="http://schemas.openxmlformats.org/officeDocument/2006/relationships/image" Target="media/image145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3.bin"/><Relationship Id="rId351" Type="http://schemas.openxmlformats.org/officeDocument/2006/relationships/image" Target="media/image154.wmf"/><Relationship Id="rId372" Type="http://schemas.openxmlformats.org/officeDocument/2006/relationships/image" Target="media/image165.wmf"/><Relationship Id="rId393" Type="http://schemas.openxmlformats.org/officeDocument/2006/relationships/fontTable" Target="fontTable.xml"/><Relationship Id="rId211" Type="http://schemas.openxmlformats.org/officeDocument/2006/relationships/oleObject" Target="embeddings/oleObject117.bin"/><Relationship Id="rId232" Type="http://schemas.openxmlformats.org/officeDocument/2006/relationships/image" Target="media/image99.wmf"/><Relationship Id="rId253" Type="http://schemas.openxmlformats.org/officeDocument/2006/relationships/image" Target="media/image109.wmf"/><Relationship Id="rId274" Type="http://schemas.openxmlformats.org/officeDocument/2006/relationships/oleObject" Target="embeddings/oleObject151.bin"/><Relationship Id="rId295" Type="http://schemas.openxmlformats.org/officeDocument/2006/relationships/oleObject" Target="embeddings/oleObject162.bin"/><Relationship Id="rId309" Type="http://schemas.openxmlformats.org/officeDocument/2006/relationships/image" Target="media/image13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0.bin"/><Relationship Id="rId320" Type="http://schemas.openxmlformats.org/officeDocument/2006/relationships/image" Target="media/image140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8.bin"/><Relationship Id="rId197" Type="http://schemas.openxmlformats.org/officeDocument/2006/relationships/image" Target="media/image84.wmf"/><Relationship Id="rId341" Type="http://schemas.openxmlformats.org/officeDocument/2006/relationships/oleObject" Target="embeddings/oleObject186.bin"/><Relationship Id="rId362" Type="http://schemas.openxmlformats.org/officeDocument/2006/relationships/oleObject" Target="embeddings/oleObject198.bin"/><Relationship Id="rId383" Type="http://schemas.openxmlformats.org/officeDocument/2006/relationships/oleObject" Target="embeddings/oleObject209.bin"/><Relationship Id="rId201" Type="http://schemas.openxmlformats.org/officeDocument/2006/relationships/oleObject" Target="embeddings/oleObject112.bin"/><Relationship Id="rId222" Type="http://schemas.openxmlformats.org/officeDocument/2006/relationships/image" Target="media/image94.wmf"/><Relationship Id="rId243" Type="http://schemas.openxmlformats.org/officeDocument/2006/relationships/oleObject" Target="embeddings/oleObject134.bin"/><Relationship Id="rId264" Type="http://schemas.openxmlformats.org/officeDocument/2006/relationships/image" Target="media/image115.wmf"/><Relationship Id="rId285" Type="http://schemas.openxmlformats.org/officeDocument/2006/relationships/oleObject" Target="embeddings/oleObject15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70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93.bin"/><Relationship Id="rId187" Type="http://schemas.openxmlformats.org/officeDocument/2006/relationships/image" Target="media/image79.wmf"/><Relationship Id="rId331" Type="http://schemas.openxmlformats.org/officeDocument/2006/relationships/oleObject" Target="embeddings/oleObject181.bin"/><Relationship Id="rId352" Type="http://schemas.openxmlformats.org/officeDocument/2006/relationships/oleObject" Target="embeddings/oleObject193.bin"/><Relationship Id="rId373" Type="http://schemas.openxmlformats.org/officeDocument/2006/relationships/oleObject" Target="embeddings/oleObject203.bin"/><Relationship Id="rId394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52.bin"/><Relationship Id="rId296" Type="http://schemas.openxmlformats.org/officeDocument/2006/relationships/image" Target="media/image129.wmf"/><Relationship Id="rId300" Type="http://schemas.openxmlformats.org/officeDocument/2006/relationships/image" Target="media/image131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6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76.bin"/><Relationship Id="rId342" Type="http://schemas.openxmlformats.org/officeDocument/2006/relationships/image" Target="media/image151.wmf"/><Relationship Id="rId363" Type="http://schemas.openxmlformats.org/officeDocument/2006/relationships/image" Target="media/image160.wmf"/><Relationship Id="rId384" Type="http://schemas.openxmlformats.org/officeDocument/2006/relationships/image" Target="media/image170.wmf"/><Relationship Id="rId202" Type="http://schemas.openxmlformats.org/officeDocument/2006/relationships/image" Target="media/image85.wmf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3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45.bin"/><Relationship Id="rId286" Type="http://schemas.openxmlformats.org/officeDocument/2006/relationships/image" Target="media/image124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image" Target="media/image56.wmf"/><Relationship Id="rId146" Type="http://schemas.openxmlformats.org/officeDocument/2006/relationships/image" Target="media/image64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4.bin"/><Relationship Id="rId311" Type="http://schemas.openxmlformats.org/officeDocument/2006/relationships/image" Target="media/image136.wmf"/><Relationship Id="rId332" Type="http://schemas.openxmlformats.org/officeDocument/2006/relationships/image" Target="media/image146.wmf"/><Relationship Id="rId353" Type="http://schemas.openxmlformats.org/officeDocument/2006/relationships/image" Target="media/image155.wmf"/><Relationship Id="rId374" Type="http://schemas.openxmlformats.org/officeDocument/2006/relationships/oleObject" Target="embeddings/oleObject204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9.bin"/><Relationship Id="rId234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10.wmf"/><Relationship Id="rId276" Type="http://schemas.openxmlformats.org/officeDocument/2006/relationships/image" Target="media/image119.wmf"/><Relationship Id="rId297" Type="http://schemas.openxmlformats.org/officeDocument/2006/relationships/oleObject" Target="embeddings/oleObject163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65.bin"/><Relationship Id="rId322" Type="http://schemas.openxmlformats.org/officeDocument/2006/relationships/image" Target="media/image141.wmf"/><Relationship Id="rId343" Type="http://schemas.openxmlformats.org/officeDocument/2006/relationships/oleObject" Target="embeddings/oleObject187.bin"/><Relationship Id="rId364" Type="http://schemas.openxmlformats.org/officeDocument/2006/relationships/oleObject" Target="embeddings/oleObject199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3.bin"/><Relationship Id="rId385" Type="http://schemas.openxmlformats.org/officeDocument/2006/relationships/oleObject" Target="embeddings/oleObject210.bin"/><Relationship Id="rId19" Type="http://schemas.openxmlformats.org/officeDocument/2006/relationships/image" Target="media/image8.wmf"/><Relationship Id="rId224" Type="http://schemas.openxmlformats.org/officeDocument/2006/relationships/image" Target="media/image95.wmf"/><Relationship Id="rId245" Type="http://schemas.openxmlformats.org/officeDocument/2006/relationships/image" Target="media/image105.wmf"/><Relationship Id="rId266" Type="http://schemas.openxmlformats.org/officeDocument/2006/relationships/image" Target="media/image116.wmf"/><Relationship Id="rId287" Type="http://schemas.openxmlformats.org/officeDocument/2006/relationships/oleObject" Target="embeddings/oleObject158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4.bin"/><Relationship Id="rId312" Type="http://schemas.openxmlformats.org/officeDocument/2006/relationships/oleObject" Target="embeddings/oleObject171.bin"/><Relationship Id="rId333" Type="http://schemas.openxmlformats.org/officeDocument/2006/relationships/oleObject" Target="embeddings/oleObject182.bin"/><Relationship Id="rId354" Type="http://schemas.openxmlformats.org/officeDocument/2006/relationships/oleObject" Target="embeddings/oleObject194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5.bin"/><Relationship Id="rId375" Type="http://schemas.openxmlformats.org/officeDocument/2006/relationships/oleObject" Target="embeddings/oleObject205.bin"/><Relationship Id="rId3" Type="http://schemas.openxmlformats.org/officeDocument/2006/relationships/styles" Target="styles.xml"/><Relationship Id="rId214" Type="http://schemas.openxmlformats.org/officeDocument/2006/relationships/image" Target="media/image90.wmf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1.bin"/><Relationship Id="rId277" Type="http://schemas.openxmlformats.org/officeDocument/2006/relationships/oleObject" Target="embeddings/oleObject153.bin"/><Relationship Id="rId298" Type="http://schemas.openxmlformats.org/officeDocument/2006/relationships/image" Target="media/image130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8.bin"/><Relationship Id="rId302" Type="http://schemas.openxmlformats.org/officeDocument/2006/relationships/image" Target="media/image132.wmf"/><Relationship Id="rId323" Type="http://schemas.openxmlformats.org/officeDocument/2006/relationships/oleObject" Target="embeddings/oleObject177.bin"/><Relationship Id="rId344" Type="http://schemas.openxmlformats.org/officeDocument/2006/relationships/oleObject" Target="embeddings/oleObject18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75.wmf"/><Relationship Id="rId365" Type="http://schemas.openxmlformats.org/officeDocument/2006/relationships/image" Target="media/image161.wmf"/><Relationship Id="rId386" Type="http://schemas.openxmlformats.org/officeDocument/2006/relationships/image" Target="media/image171.wmf"/><Relationship Id="rId190" Type="http://schemas.openxmlformats.org/officeDocument/2006/relationships/image" Target="media/image80.wmf"/><Relationship Id="rId204" Type="http://schemas.openxmlformats.org/officeDocument/2006/relationships/image" Target="media/image86.wmf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5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7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9.bin"/><Relationship Id="rId169" Type="http://schemas.openxmlformats.org/officeDocument/2006/relationships/image" Target="media/image70.wmf"/><Relationship Id="rId334" Type="http://schemas.openxmlformats.org/officeDocument/2006/relationships/image" Target="media/image147.wmf"/><Relationship Id="rId355" Type="http://schemas.openxmlformats.org/officeDocument/2006/relationships/image" Target="media/image156.wmf"/><Relationship Id="rId376" Type="http://schemas.openxmlformats.org/officeDocument/2006/relationships/image" Target="media/image166.wmf"/><Relationship Id="rId4" Type="http://schemas.openxmlformats.org/officeDocument/2006/relationships/settings" Target="settings.xml"/><Relationship Id="rId180" Type="http://schemas.openxmlformats.org/officeDocument/2006/relationships/oleObject" Target="embeddings/oleObject100.bin"/><Relationship Id="rId215" Type="http://schemas.openxmlformats.org/officeDocument/2006/relationships/oleObject" Target="embeddings/oleObject120.bin"/><Relationship Id="rId236" Type="http://schemas.openxmlformats.org/officeDocument/2006/relationships/image" Target="media/image101.wmf"/><Relationship Id="rId257" Type="http://schemas.openxmlformats.org/officeDocument/2006/relationships/image" Target="media/image111.wmf"/><Relationship Id="rId278" Type="http://schemas.openxmlformats.org/officeDocument/2006/relationships/image" Target="media/image120.wmf"/><Relationship Id="rId303" Type="http://schemas.openxmlformats.org/officeDocument/2006/relationships/oleObject" Target="embeddings/oleObject16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2.bin"/><Relationship Id="rId345" Type="http://schemas.openxmlformats.org/officeDocument/2006/relationships/image" Target="media/image152.png"/><Relationship Id="rId387" Type="http://schemas.openxmlformats.org/officeDocument/2006/relationships/oleObject" Target="embeddings/oleObject2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926</TotalTime>
  <Pages>5</Pages>
  <Words>1497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137</cp:revision>
  <cp:lastPrinted>2023-11-24T11:00:00Z</cp:lastPrinted>
  <dcterms:created xsi:type="dcterms:W3CDTF">2023-11-24T07:01:00Z</dcterms:created>
  <dcterms:modified xsi:type="dcterms:W3CDTF">2024-11-19T12:04:00Z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