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B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ما يجب ذكره في دروس الكيمياء للسنة الرابعة :</w:t>
      </w: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1/ الشاردة </w:t>
      </w:r>
      <w:r w:rsidR="00F5158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وضع غير طبيعي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للذرة و تحاول دائما الرجوع إلى حالتها الأصلية .</w:t>
      </w: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أ </w:t>
      </w:r>
      <w:r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وجود الشاردة في جسم أو في محلول شارديين يعتبر وضع مستقر نسبيا بسبب تعادل هذا المحلول كهربائيا ، و لكن هذا التعادل </w:t>
      </w:r>
      <w:r w:rsidRPr="004927D8">
        <w:rPr>
          <w:rFonts w:ascii="Arial Unicode MS" w:eastAsia="Arial Unicode MS" w:hAnsi="Arial Unicode MS" w:cs="Arial Unicode MS" w:hint="cs"/>
          <w:sz w:val="28"/>
          <w:szCs w:val="28"/>
          <w:u w:val="single"/>
          <w:rtl/>
          <w:lang w:bidi="ar-DZ"/>
        </w:rPr>
        <w:t>مشروط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بوجود شاردة أخرى معاكسة لها في الإشارة .</w:t>
      </w: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ب </w:t>
      </w:r>
      <w:r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  <w:t>–</w:t>
      </w: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التحليل الكهربائي البسيط يوفر للشاردة إستقرارا أفضل و غير مشروط و هو إستعادة الحالة الأصلية .فلهذا يتفكك الجسم الشاردي بسهولة عكس الحالة الشاردية الصلبة التي يستحيل تفكيك الجسم.</w:t>
      </w:r>
    </w:p>
    <w:p w:rsidR="004927D8" w:rsidRDefault="004927D8" w:rsidP="004927D8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</w:p>
    <w:p w:rsidR="00F5158D" w:rsidRDefault="004927D8" w:rsidP="00F5158D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ج- تفاعل معدن مع محلول حمض الكلور و معدن مع شاردة معدن </w:t>
      </w:r>
      <w:r w:rsidR="00F5158D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تحاول الشاردة الإنتقال  إلى الحالة الأصلية ( الجزيئية ) و ذلك بمهاجمة المعدن لإنتزاع إلكترونات منه و هي معركة يفوز بها الأقوى.</w:t>
      </w:r>
    </w:p>
    <w:p w:rsidR="00F5158D" w:rsidRDefault="00F5158D" w:rsidP="00F5158D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</w:p>
    <w:p w:rsidR="004927D8" w:rsidRPr="00F5158D" w:rsidRDefault="00F5158D" w:rsidP="00F5158D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د- تفاعل محلول شاردي مع محلول شاردي ( في الحالة التي ينتج فيها محلولين شارديين ) مثل تجارب الكشف عن الشوارد. يلتقي المحلولان و لا يمكن لأي شاردة من التحول إلى ذرة و رغم هذا  يتم تبادل الأماكن بين الشوارد في المحلولين . و السؤال المطروح : ما الفائدة من هذا التغييرإذا لم تتمكن الشاردة من التحوّل إلى ذرة ؟ إن تشكل الراسب يوفر للشاردة إستقرارا أفضل مما كانت عليه في المحلول . </w:t>
      </w:r>
    </w:p>
    <w:sectPr w:rsidR="004927D8" w:rsidRPr="00F5158D" w:rsidSect="00CE2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A1E" w:rsidRDefault="00D32A1E">
      <w:r>
        <w:separator/>
      </w:r>
    </w:p>
  </w:endnote>
  <w:endnote w:type="continuationSeparator" w:id="1">
    <w:p w:rsidR="00D32A1E" w:rsidRDefault="00D32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A1E" w:rsidRDefault="00D32A1E">
      <w:r>
        <w:separator/>
      </w:r>
    </w:p>
  </w:footnote>
  <w:footnote w:type="continuationSeparator" w:id="1">
    <w:p w:rsidR="00D32A1E" w:rsidRDefault="00D32A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5158D"/>
    <w:rsid w:val="00113A31"/>
    <w:rsid w:val="00387C9E"/>
    <w:rsid w:val="004927D8"/>
    <w:rsid w:val="004A20B0"/>
    <w:rsid w:val="00CE24B8"/>
    <w:rsid w:val="00D20D58"/>
    <w:rsid w:val="00D32A1E"/>
    <w:rsid w:val="00F51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4B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2018-03-03T22:22:00Z</dcterms:created>
  <dcterms:modified xsi:type="dcterms:W3CDTF">2018-03-03T22:22:00Z</dcterms:modified>
</cp:coreProperties>
</file>