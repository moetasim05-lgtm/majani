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5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  <w:gridCol w:w="10"/>
      </w:tblGrid>
      <w:tr w:rsidR="00E262A0" w:rsidRPr="004D0570" w14:paraId="0FFB8A4C" w14:textId="77777777" w:rsidTr="00EB26B6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66231EF" w14:textId="79BE0E38" w:rsidR="00E262A0" w:rsidRPr="00EB26B6" w:rsidRDefault="004D0570" w:rsidP="004D0570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</w:t>
            </w:r>
            <w:r w:rsidR="00A23497"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="00E262A0"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السنة الدراسية: </w:t>
            </w:r>
            <w:r w:rsidRPr="002D3533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2023/2024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022835A" w14:textId="77777777" w:rsidR="00E262A0" w:rsidRPr="00EB26B6" w:rsidRDefault="00E262A0" w:rsidP="004D0570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</w:p>
        </w:tc>
        <w:tc>
          <w:tcPr>
            <w:tcW w:w="3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5F242" w14:textId="77777777" w:rsidR="00E262A0" w:rsidRPr="00EB26B6" w:rsidRDefault="00E262A0" w:rsidP="004D0570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متوسطة معروف بن ميرة –جليدة-</w:t>
            </w:r>
          </w:p>
        </w:tc>
      </w:tr>
      <w:tr w:rsidR="00EB26B6" w:rsidRPr="00EB26B6" w14:paraId="3461EFF2" w14:textId="77777777" w:rsidTr="004D0570">
        <w:trPr>
          <w:gridAfter w:val="1"/>
          <w:wAfter w:w="10" w:type="dxa"/>
        </w:trPr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5418D" w14:textId="69AAF2B9" w:rsidR="00EB26B6" w:rsidRPr="00EB26B6" w:rsidRDefault="00EB26B6" w:rsidP="00EB26B6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0A40D" w14:textId="200F8D59" w:rsidR="00EB26B6" w:rsidRPr="00EB26B6" w:rsidRDefault="00EB26B6" w:rsidP="00EB26B6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</w:rPr>
            </w:pP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المستوى: الرابع المتوسط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25ACB" w14:textId="132335F2" w:rsidR="00EB26B6" w:rsidRPr="00EB26B6" w:rsidRDefault="00EB26B6" w:rsidP="00EB26B6">
            <w:pPr>
              <w:bidi/>
              <w:rPr>
                <w:rFonts w:ascii="Amiri" w:hAnsi="Amiri" w:cs="Amiri"/>
                <w:b/>
                <w:bCs/>
                <w:sz w:val="28"/>
                <w:szCs w:val="28"/>
              </w:rPr>
            </w:pPr>
          </w:p>
        </w:tc>
      </w:tr>
      <w:tr w:rsidR="00EB26B6" w:rsidRPr="00EB26B6" w14:paraId="01657ECE" w14:textId="77777777" w:rsidTr="004D0570">
        <w:trPr>
          <w:gridAfter w:val="1"/>
          <w:wAfter w:w="10" w:type="dxa"/>
          <w:trHeight w:val="377"/>
        </w:trPr>
        <w:tc>
          <w:tcPr>
            <w:tcW w:w="10456" w:type="dxa"/>
            <w:gridSpan w:val="3"/>
            <w:tcBorders>
              <w:left w:val="nil"/>
              <w:right w:val="nil"/>
            </w:tcBorders>
          </w:tcPr>
          <w:p w14:paraId="2C3ED45B" w14:textId="03459116" w:rsidR="00EB26B6" w:rsidRPr="00EB26B6" w:rsidRDefault="00EB26B6" w:rsidP="00EB26B6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الاختبار الأول في مادة العلوم الفيزيائية والتكنولوجيا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                                      </w:t>
            </w:r>
            <w:r w:rsidRPr="00EB26B6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المدة: ساعة و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>نصف</w:t>
            </w:r>
          </w:p>
        </w:tc>
      </w:tr>
    </w:tbl>
    <w:p w14:paraId="732481E1" w14:textId="320487B2" w:rsidR="00D5226B" w:rsidRPr="009B187C" w:rsidRDefault="009B187C" w:rsidP="009B187C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9B187C">
        <w:rPr>
          <w:rFonts w:ascii="Amiri" w:hAnsi="Amiri" w:cs="Amiri"/>
          <w:b/>
          <w:bCs/>
          <w:sz w:val="28"/>
          <w:szCs w:val="28"/>
          <w:u w:val="single"/>
          <w:rtl/>
        </w:rPr>
        <w:t>الجزء الأول:</w:t>
      </w:r>
      <w:r>
        <w:rPr>
          <w:rFonts w:ascii="Amiri" w:hAnsi="Amiri" w:cs="Amiri" w:hint="cs"/>
          <w:b/>
          <w:bCs/>
          <w:sz w:val="28"/>
          <w:szCs w:val="28"/>
          <w:u w:val="single"/>
          <w:rtl/>
        </w:rPr>
        <w:t xml:space="preserve"> (12 ن)</w:t>
      </w:r>
    </w:p>
    <w:p w14:paraId="10DFDA5B" w14:textId="0805C769" w:rsidR="009B187C" w:rsidRPr="009B187C" w:rsidRDefault="009B187C" w:rsidP="009B187C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9B187C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404F06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: ( 6 ن )</w:t>
      </w:r>
    </w:p>
    <w:p w14:paraId="76C89917" w14:textId="17EC0DFC" w:rsidR="009B187C" w:rsidRPr="009B187C" w:rsidRDefault="001326F7" w:rsidP="009B187C">
      <w:pPr>
        <w:pStyle w:val="ListParagraph"/>
        <w:bidi/>
        <w:spacing w:after="0" w:line="240" w:lineRule="auto"/>
        <w:ind w:left="0"/>
        <w:rPr>
          <w:rFonts w:ascii="Amiri" w:hAnsi="Amiri" w:cs="Amiri"/>
          <w:sz w:val="28"/>
          <w:szCs w:val="28"/>
          <w:rtl/>
          <w:lang w:bidi="ar-DZ"/>
        </w:rPr>
      </w:pPr>
      <w:r w:rsidRPr="001326F7"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650048" behindDoc="0" locked="0" layoutInCell="1" allowOverlap="1" wp14:anchorId="39EA3795" wp14:editId="24454CFF">
            <wp:simplePos x="0" y="0"/>
            <wp:positionH relativeFrom="margin">
              <wp:posOffset>-52070</wp:posOffset>
            </wp:positionH>
            <wp:positionV relativeFrom="margin">
              <wp:posOffset>2058035</wp:posOffset>
            </wp:positionV>
            <wp:extent cx="3190240" cy="2447925"/>
            <wp:effectExtent l="19050" t="19050" r="1016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4479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>دلك وليد  ماص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>ة بلاستيكية بقطعة صوف جافة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>. ثم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 xml:space="preserve"> قرب الطرف المدلوك للماص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 xml:space="preserve">ة من صفيحة نحاسية (دون ملامستها) مثبتة أفقيا على حامل 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>زجاجي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 xml:space="preserve"> وم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>لامسة لرأس الكاشف الكهربائي</w:t>
      </w:r>
      <w:r w:rsidR="009B187C" w:rsidRPr="009B187C">
        <w:rPr>
          <w:rFonts w:ascii="Amiri" w:hAnsi="Amiri" w:cs="Amiri" w:hint="cs"/>
          <w:b/>
          <w:bCs/>
          <w:sz w:val="28"/>
          <w:szCs w:val="28"/>
          <w:rtl/>
          <w:lang w:bidi="ar-DZ"/>
        </w:rPr>
        <w:t>(الوثيقة -1-)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 xml:space="preserve">. 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 xml:space="preserve">فلاحظ 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 xml:space="preserve">تنافر 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>ورق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>تي</w: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 xml:space="preserve"> الألمنيوم داخل الكاشف .</w:t>
      </w:r>
    </w:p>
    <w:p w14:paraId="08A604DD" w14:textId="3F1DF843" w:rsidR="009B187C" w:rsidRPr="009B187C" w:rsidRDefault="009B187C" w:rsidP="009B187C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B187C">
        <w:rPr>
          <w:rFonts w:ascii="Amiri" w:hAnsi="Amiri" w:cs="Amiri"/>
          <w:sz w:val="28"/>
          <w:szCs w:val="28"/>
          <w:rtl/>
          <w:lang w:bidi="ar-DZ"/>
        </w:rPr>
        <w:t>من بين الأجسام التالية: ( الص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Pr="009B187C">
        <w:rPr>
          <w:rFonts w:ascii="Amiri" w:hAnsi="Amiri" w:cs="Amiri"/>
          <w:sz w:val="28"/>
          <w:szCs w:val="28"/>
          <w:rtl/>
          <w:lang w:bidi="ar-DZ"/>
        </w:rPr>
        <w:t>وف – الماص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Pr="009B187C">
        <w:rPr>
          <w:rFonts w:ascii="Amiri" w:hAnsi="Amiri" w:cs="Amiri"/>
          <w:sz w:val="28"/>
          <w:szCs w:val="28"/>
          <w:rtl/>
          <w:lang w:bidi="ar-DZ"/>
        </w:rPr>
        <w:t>ة – صفيحة النحاس – الحامل ال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زجاجي</w:t>
      </w:r>
      <w:r w:rsidRPr="009B187C">
        <w:rPr>
          <w:rFonts w:ascii="Amiri" w:hAnsi="Amiri" w:cs="Amiri"/>
          <w:sz w:val="28"/>
          <w:szCs w:val="28"/>
          <w:rtl/>
          <w:lang w:bidi="ar-DZ"/>
        </w:rPr>
        <w:t xml:space="preserve"> )</w:t>
      </w:r>
      <w:r w:rsidR="001326F7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9B187C">
        <w:rPr>
          <w:rFonts w:ascii="Amiri" w:hAnsi="Amiri" w:cs="Amiri"/>
          <w:sz w:val="28"/>
          <w:szCs w:val="28"/>
          <w:rtl/>
          <w:lang w:bidi="ar-DZ"/>
        </w:rPr>
        <w:t xml:space="preserve"> أي منها أصبح مشحونا كهربائيا ؟ وما نوع هذه الشحنة ؟ وما هي طريقة التكهرب التي شحن بها ؟ (الإجابة في جدول)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64154F5A" w14:textId="7BC9E758" w:rsidR="009B187C" w:rsidRPr="009B187C" w:rsidRDefault="009B187C" w:rsidP="009B187C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9B187C">
        <w:rPr>
          <w:rFonts w:ascii="Amiri" w:hAnsi="Amiri" w:cs="Amiri" w:hint="cs"/>
          <w:sz w:val="28"/>
          <w:szCs w:val="28"/>
          <w:rtl/>
          <w:lang w:bidi="ar-DZ"/>
        </w:rPr>
        <w:t>فس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ر تنافر وريقتي الألمنيوم في تجربة وليد.</w:t>
      </w:r>
    </w:p>
    <w:p w14:paraId="20920AF6" w14:textId="58F50892" w:rsidR="009B187C" w:rsidRPr="009B187C" w:rsidRDefault="009B187C" w:rsidP="009B187C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B187C">
        <w:rPr>
          <w:rFonts w:ascii="Amiri" w:hAnsi="Amiri" w:cs="Amiri"/>
          <w:sz w:val="28"/>
          <w:szCs w:val="28"/>
          <w:rtl/>
          <w:lang w:bidi="ar-DZ"/>
        </w:rPr>
        <w:t>ما الذي تتوقع حدوثه في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 xml:space="preserve"> كل حالة من</w:t>
      </w:r>
      <w:r w:rsidRPr="009B187C">
        <w:rPr>
          <w:rFonts w:ascii="Amiri" w:hAnsi="Amiri" w:cs="Amiri"/>
          <w:sz w:val="28"/>
          <w:szCs w:val="28"/>
          <w:rtl/>
          <w:lang w:bidi="ar-DZ"/>
        </w:rPr>
        <w:t xml:space="preserve"> الحالات ال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تالية؟</w:t>
      </w:r>
    </w:p>
    <w:p w14:paraId="1DBB3BFD" w14:textId="71706835" w:rsidR="009B187C" w:rsidRPr="009B187C" w:rsidRDefault="001326F7" w:rsidP="00EB26B6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FE1FE5" wp14:editId="420F53D9">
                <wp:simplePos x="0" y="0"/>
                <wp:positionH relativeFrom="column">
                  <wp:posOffset>171450</wp:posOffset>
                </wp:positionH>
                <wp:positionV relativeFrom="paragraph">
                  <wp:posOffset>271145</wp:posOffset>
                </wp:positionV>
                <wp:extent cx="809625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B2D54" w14:textId="6F4B87A9" w:rsidR="001326F7" w:rsidRPr="001326F7" w:rsidRDefault="001326F7">
                            <w:pPr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الوثيقة -1-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E1F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.5pt;margin-top:21.35pt;width:63.75pt;height:26.2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" filled="f" stroked="f" strokeweight=".5pt">
                <v:textbox>
                  <w:txbxContent>
                    <w:p w14:paraId="765B2D54" w14:textId="6F4B87A9" w:rsidR="001326F7" w:rsidRPr="001326F7" w:rsidRDefault="001326F7">
                      <w:pPr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الوثيقة -1- </w:t>
                      </w:r>
                    </w:p>
                  </w:txbxContent>
                </v:textbox>
              </v:shape>
            </w:pict>
          </mc:Fallback>
        </mc:AlternateContent>
      </w:r>
      <w:r w:rsidR="009B187C" w:rsidRPr="009B187C">
        <w:rPr>
          <w:rFonts w:ascii="Amiri" w:hAnsi="Amiri" w:cs="Amiri"/>
          <w:sz w:val="28"/>
          <w:szCs w:val="28"/>
          <w:rtl/>
          <w:lang w:bidi="ar-DZ"/>
        </w:rPr>
        <w:t>عندما يبعد وليد الماصة المشحونة عن الصفيحة النحاسية</w:t>
      </w:r>
      <w:r w:rsidR="009B187C" w:rsidRPr="009B187C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32F90A5D" w14:textId="45E80764" w:rsidR="009B187C" w:rsidRPr="009B187C" w:rsidRDefault="009B187C" w:rsidP="00EB26B6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B187C">
        <w:rPr>
          <w:rFonts w:ascii="Amiri" w:hAnsi="Amiri" w:cs="Amiri"/>
          <w:sz w:val="28"/>
          <w:szCs w:val="28"/>
          <w:rtl/>
          <w:lang w:bidi="ar-DZ"/>
        </w:rPr>
        <w:t>لو يلمس وليد الصفيحة النحاسية بيده بعد تقريب الماصة المشحونة؟</w:t>
      </w:r>
      <w:r w:rsidR="00EB26B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9B187C">
        <w:rPr>
          <w:rFonts w:ascii="Amiri" w:hAnsi="Amiri" w:cs="Amiri"/>
          <w:sz w:val="28"/>
          <w:szCs w:val="28"/>
          <w:rtl/>
          <w:lang w:bidi="ar-DZ"/>
        </w:rPr>
        <w:t>اشرح</w:t>
      </w:r>
      <w:r w:rsidR="00EB26B6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44F4328E" w14:textId="63F84AD9" w:rsidR="009B187C" w:rsidRDefault="009B187C" w:rsidP="006C6B3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B187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9B187C">
        <w:rPr>
          <w:rFonts w:ascii="Amiri" w:hAnsi="Amiri" w:cs="Amiri"/>
          <w:sz w:val="28"/>
          <w:szCs w:val="28"/>
          <w:rtl/>
          <w:lang w:bidi="ar-DZ"/>
        </w:rPr>
        <w:t xml:space="preserve">عندما تعاد التجربة 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واستبدال</w:t>
      </w:r>
      <w:r w:rsidRPr="009B187C">
        <w:rPr>
          <w:rFonts w:ascii="Amiri" w:hAnsi="Amiri" w:cs="Amiri"/>
          <w:sz w:val="28"/>
          <w:szCs w:val="28"/>
          <w:rtl/>
          <w:lang w:bidi="ar-DZ"/>
        </w:rPr>
        <w:t xml:space="preserve"> صفيحة النحاس </w:t>
      </w:r>
      <w:r w:rsidRPr="009B187C">
        <w:rPr>
          <w:rFonts w:ascii="Amiri" w:hAnsi="Amiri" w:cs="Amiri" w:hint="cs"/>
          <w:sz w:val="28"/>
          <w:szCs w:val="28"/>
          <w:rtl/>
          <w:lang w:bidi="ar-DZ"/>
        </w:rPr>
        <w:t>بقضيب زجاجي.</w:t>
      </w:r>
    </w:p>
    <w:p w14:paraId="341E622F" w14:textId="77777777" w:rsidR="00A0294B" w:rsidRDefault="00A0294B" w:rsidP="006C6B30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954F638" w14:textId="5C0482E5" w:rsidR="006C6B30" w:rsidRPr="00404F06" w:rsidRDefault="006C6B30" w:rsidP="00A0294B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404F06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="00404F06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( 6 ن )</w:t>
      </w:r>
    </w:p>
    <w:p w14:paraId="2508A5F9" w14:textId="4F0179F9" w:rsidR="006D21B2" w:rsidRDefault="006C6B30" w:rsidP="004D04C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معاينة التوتر الكهربائي بين طرفي</w:t>
      </w:r>
      <w:r w:rsidR="00205E35">
        <w:rPr>
          <w:rFonts w:ascii="Amiri" w:hAnsi="Amiri" w:cs="Amiri" w:hint="cs"/>
          <w:sz w:val="28"/>
          <w:szCs w:val="28"/>
          <w:rtl/>
          <w:lang w:bidi="ar-DZ"/>
        </w:rPr>
        <w:t xml:space="preserve"> مولد كهربائي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براسم الاهتزاز المهبطي مك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>نت من الحصول على ال</w:t>
      </w:r>
      <w:r w:rsidR="00205E35">
        <w:rPr>
          <w:rFonts w:ascii="Amiri" w:hAnsi="Amiri" w:cs="Amiri" w:hint="cs"/>
          <w:sz w:val="28"/>
          <w:szCs w:val="28"/>
          <w:rtl/>
          <w:lang w:bidi="ar-DZ"/>
        </w:rPr>
        <w:t xml:space="preserve">منحنى -1- </w:t>
      </w:r>
      <w:r w:rsidR="00366C9F">
        <w:rPr>
          <w:rFonts w:ascii="Amiri" w:hAnsi="Amiri" w:cs="Amiri" w:hint="cs"/>
          <w:sz w:val="28"/>
          <w:szCs w:val="28"/>
          <w:rtl/>
          <w:lang w:bidi="ar-DZ"/>
        </w:rPr>
        <w:t>. لكن وصله بالفولط متر أعطى قيمة ثابتة لهذا التوتر.</w:t>
      </w:r>
    </w:p>
    <w:p w14:paraId="6BE4509F" w14:textId="1367EA31" w:rsidR="004D04CA" w:rsidRDefault="00366C9F" w:rsidP="004D04C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4D04CA"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749376" behindDoc="0" locked="0" layoutInCell="1" allowOverlap="1" wp14:anchorId="0898A8A1" wp14:editId="611087C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31470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476" y="21513"/>
                <wp:lineTo x="21476" y="0"/>
                <wp:lineTo x="0" y="0"/>
              </wp:wrapPolygon>
            </wp:wrapThrough>
            <wp:docPr id="15251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09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0187F" w14:textId="77777777" w:rsidR="006D21B2" w:rsidRDefault="006D21B2" w:rsidP="006D21B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58A966E" w14:textId="5EA8FF22" w:rsidR="006C6B30" w:rsidRDefault="00366C9F" w:rsidP="006C6B3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 نوع التوتر الكهربائي بين طرفيه؟</w:t>
      </w:r>
      <w:r w:rsidR="006C6B30">
        <w:rPr>
          <w:rFonts w:ascii="Amiri" w:hAnsi="Amiri" w:cs="Amiri" w:hint="cs"/>
          <w:sz w:val="28"/>
          <w:szCs w:val="28"/>
          <w:rtl/>
          <w:lang w:bidi="ar-DZ"/>
        </w:rPr>
        <w:t xml:space="preserve"> مع التعليل.</w:t>
      </w:r>
    </w:p>
    <w:p w14:paraId="2DB6473A" w14:textId="46CA83BE" w:rsidR="006C6B30" w:rsidRDefault="00366C9F" w:rsidP="006C6B3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B5C71" wp14:editId="658511DB">
                <wp:simplePos x="0" y="0"/>
                <wp:positionH relativeFrom="margin">
                  <wp:posOffset>0</wp:posOffset>
                </wp:positionH>
                <wp:positionV relativeFrom="paragraph">
                  <wp:posOffset>343535</wp:posOffset>
                </wp:positionV>
                <wp:extent cx="714375" cy="333375"/>
                <wp:effectExtent l="0" t="0" r="28575" b="28575"/>
                <wp:wrapNone/>
                <wp:docPr id="246860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1937C" w14:textId="77777777" w:rsidR="00366C9F" w:rsidRPr="00366C9F" w:rsidRDefault="00366C9F" w:rsidP="00366C9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6C9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4ms/div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B5C71" id="Text Box 3" o:spid="_x0000_s1027" type="#_x0000_t202" style="position:absolute;left:0;text-align:left;margin-left:0;margin-top:27.05pt;width:56.25pt;height:26.2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" fillcolor="white [3201]" strokeweight=".5pt">
                <v:textbox>
                  <w:txbxContent>
                    <w:p w14:paraId="5021937C" w14:textId="77777777" w:rsidR="00366C9F" w:rsidRPr="00366C9F" w:rsidRDefault="00366C9F" w:rsidP="00366C9F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66C9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4ms/div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>سم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 xml:space="preserve"> المقدارين </w:t>
      </w:r>
      <w:r w:rsidR="00B906FC">
        <w:rPr>
          <w:rFonts w:ascii="Amiri" w:hAnsi="Amiri" w:cs="Amiri"/>
          <w:sz w:val="28"/>
          <w:szCs w:val="28"/>
          <w:lang w:bidi="ar-DZ"/>
        </w:rPr>
        <w:t>(A)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="00B906FC">
        <w:rPr>
          <w:rFonts w:ascii="Amiri" w:hAnsi="Amiri" w:cs="Amiri"/>
          <w:sz w:val="28"/>
          <w:szCs w:val="28"/>
          <w:lang w:bidi="ar-DZ"/>
        </w:rPr>
        <w:t>(B)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 xml:space="preserve"> المشار إليهما في ال</w:t>
      </w:r>
      <w:r>
        <w:rPr>
          <w:rFonts w:ascii="Amiri" w:hAnsi="Amiri" w:cs="Amiri" w:hint="cs"/>
          <w:sz w:val="28"/>
          <w:szCs w:val="28"/>
          <w:rtl/>
          <w:lang w:bidi="ar-DZ"/>
        </w:rPr>
        <w:t>منحن</w:t>
      </w:r>
      <w:r w:rsidR="00AC488E">
        <w:rPr>
          <w:rFonts w:ascii="Amiri" w:hAnsi="Amiri" w:cs="Amiri" w:hint="cs"/>
          <w:sz w:val="28"/>
          <w:szCs w:val="28"/>
          <w:rtl/>
          <w:lang w:bidi="ar-DZ"/>
        </w:rPr>
        <w:t>ى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 xml:space="preserve">-1- . </w:t>
      </w:r>
      <w:r w:rsidR="00927974">
        <w:rPr>
          <w:rFonts w:ascii="Amiri" w:hAnsi="Amiri" w:cs="Amiri" w:hint="cs"/>
          <w:sz w:val="28"/>
          <w:szCs w:val="28"/>
          <w:rtl/>
          <w:lang w:bidi="ar-DZ"/>
        </w:rPr>
        <w:t xml:space="preserve">و 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>أوجد قيمة كل واحد منهما.</w:t>
      </w:r>
    </w:p>
    <w:p w14:paraId="3793B492" w14:textId="444B49E4" w:rsidR="00B906FC" w:rsidRDefault="00366C9F" w:rsidP="00B906F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DA62B9" wp14:editId="52356589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714375" cy="333375"/>
                <wp:effectExtent l="0" t="0" r="28575" b="28575"/>
                <wp:wrapNone/>
                <wp:docPr id="351114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F323" w14:textId="3947B0D7" w:rsidR="00366C9F" w:rsidRPr="00366C9F" w:rsidRDefault="00366C9F" w:rsidP="00366C9F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6C9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2V/div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A62B9" id="_x0000_s1028" type="#_x0000_t202" style="position:absolute;left:0;text-align:left;margin-left:0;margin-top:5.55pt;width:56.25pt;height:26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" fillcolor="white [3201]" strokeweight=".5pt">
                <v:textbox>
                  <w:txbxContent>
                    <w:p w14:paraId="7D8FF323" w14:textId="3947B0D7" w:rsidR="00366C9F" w:rsidRPr="00366C9F" w:rsidRDefault="00366C9F" w:rsidP="00366C9F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66C9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2V/div</w:t>
                      </w:r>
                    </w:p>
                  </w:txbxContent>
                </v:textbox>
              </v:shape>
            </w:pict>
          </mc:Fallback>
        </mc:AlternateConten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 xml:space="preserve">كم تكرر المنحنى في </w:t>
      </w:r>
      <w:r w:rsidR="00AC488E">
        <w:rPr>
          <w:rFonts w:ascii="Amiri" w:hAnsi="Amiri" w:cs="Amiri" w:hint="cs"/>
          <w:sz w:val="28"/>
          <w:szCs w:val="28"/>
          <w:rtl/>
          <w:lang w:bidi="ar-DZ"/>
        </w:rPr>
        <w:t>الثانية الواحدة</w: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>؟</w:t>
      </w:r>
    </w:p>
    <w:p w14:paraId="5E968FA0" w14:textId="35014B9C" w:rsidR="00B906FC" w:rsidRDefault="00B906FC" w:rsidP="00B906FC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لديك مصابيح بدلالات مختلفة: </w:t>
      </w:r>
      <w:r>
        <w:rPr>
          <w:rFonts w:ascii="Amiri" w:hAnsi="Amiri" w:cs="Amiri"/>
          <w:sz w:val="28"/>
          <w:szCs w:val="28"/>
          <w:lang w:bidi="ar-DZ"/>
        </w:rPr>
        <w:t>L</w:t>
      </w:r>
      <w:r w:rsidRPr="00927974">
        <w:rPr>
          <w:rFonts w:ascii="Amiri" w:hAnsi="Amiri" w:cs="Amiri"/>
          <w:sz w:val="28"/>
          <w:szCs w:val="28"/>
          <w:vertAlign w:val="subscript"/>
          <w:lang w:bidi="ar-DZ"/>
        </w:rPr>
        <w:t>1</w:t>
      </w:r>
      <w:r>
        <w:rPr>
          <w:rFonts w:ascii="Amiri" w:hAnsi="Amiri" w:cs="Amiri"/>
          <w:sz w:val="28"/>
          <w:szCs w:val="28"/>
          <w:lang w:bidi="ar-DZ"/>
        </w:rPr>
        <w:t>(1.5 V) – L</w:t>
      </w:r>
      <w:r w:rsidRPr="00927974">
        <w:rPr>
          <w:rFonts w:ascii="Amiri" w:hAnsi="Amiri" w:cs="Amiri"/>
          <w:sz w:val="28"/>
          <w:szCs w:val="28"/>
          <w:vertAlign w:val="subscript"/>
          <w:lang w:bidi="ar-DZ"/>
        </w:rPr>
        <w:t>2</w:t>
      </w:r>
      <w:r>
        <w:rPr>
          <w:rFonts w:ascii="Amiri" w:hAnsi="Amiri" w:cs="Amiri"/>
          <w:sz w:val="28"/>
          <w:szCs w:val="28"/>
          <w:lang w:bidi="ar-DZ"/>
        </w:rPr>
        <w:t>(4.5 V) – L</w:t>
      </w:r>
      <w:r w:rsidRPr="00927974">
        <w:rPr>
          <w:rFonts w:ascii="Amiri" w:hAnsi="Amiri" w:cs="Amiri"/>
          <w:sz w:val="28"/>
          <w:szCs w:val="28"/>
          <w:vertAlign w:val="subscript"/>
          <w:lang w:bidi="ar-DZ"/>
        </w:rPr>
        <w:t>3</w:t>
      </w:r>
      <w:r>
        <w:rPr>
          <w:rFonts w:ascii="Amiri" w:hAnsi="Amiri" w:cs="Amiri"/>
          <w:sz w:val="28"/>
          <w:szCs w:val="28"/>
          <w:lang w:bidi="ar-DZ"/>
        </w:rPr>
        <w:t>(6 V) – L</w:t>
      </w:r>
      <w:r w:rsidRPr="00927974">
        <w:rPr>
          <w:rFonts w:ascii="Amiri" w:hAnsi="Amiri" w:cs="Amiri"/>
          <w:sz w:val="28"/>
          <w:szCs w:val="28"/>
          <w:vertAlign w:val="subscript"/>
          <w:lang w:bidi="ar-DZ"/>
        </w:rPr>
        <w:t>4</w:t>
      </w:r>
      <w:r>
        <w:rPr>
          <w:rFonts w:ascii="Amiri" w:hAnsi="Amiri" w:cs="Amiri"/>
          <w:sz w:val="28"/>
          <w:szCs w:val="28"/>
          <w:lang w:bidi="ar-DZ"/>
        </w:rPr>
        <w:t>(12 V)</w:t>
      </w:r>
    </w:p>
    <w:p w14:paraId="4EC11E7D" w14:textId="2AE24DAC" w:rsidR="009B187C" w:rsidRDefault="002417D1" w:rsidP="00927974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Sakkal Majalla" w:hAnsi="Sakkal Majalla" w:cs="Sakkal Majalla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9C40EAB" wp14:editId="3D0AFDA3">
                <wp:simplePos x="0" y="0"/>
                <wp:positionH relativeFrom="column">
                  <wp:posOffset>247650</wp:posOffset>
                </wp:positionH>
                <wp:positionV relativeFrom="paragraph">
                  <wp:posOffset>9525</wp:posOffset>
                </wp:positionV>
                <wp:extent cx="1285875" cy="762635"/>
                <wp:effectExtent l="19050" t="19050" r="28575" b="18415"/>
                <wp:wrapNone/>
                <wp:docPr id="7467954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762635"/>
                          <a:chOff x="1264" y="11924"/>
                          <a:chExt cx="2025" cy="1201"/>
                        </a:xfrm>
                      </wpg:grpSpPr>
                      <pic:pic xmlns:pic="http://schemas.openxmlformats.org/drawingml/2006/picture">
                        <pic:nvPicPr>
                          <pic:cNvPr id="40711903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" y="11924"/>
                            <a:ext cx="2025" cy="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458808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64" y="11924"/>
                            <a:ext cx="2025" cy="12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172E6" id="Group 5" o:spid="_x0000_s1026" style="position:absolute;left:0;text-align:left;margin-left:19.5pt;margin-top:.75pt;width:101.25pt;height:60.05pt;z-index:251757568" coordorigin="1264,11924" coordsize="2025,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1264;top:11924;width:2025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" stroked="t">
                  <v:imagedata r:id="rId11" o:title="" grayscale="t" bilevel="t"/>
                </v:shape>
                <v:rect id="Rectangle 9" o:spid="_x0000_s1028" style="position:absolute;left:1264;top:11924;width:2025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" filled="f" strokeweight="1pt"/>
              </v:group>
            </w:pict>
          </mc:Fallback>
        </mc:AlternateContent>
      </w:r>
      <w:r w:rsidR="00B906FC">
        <w:rPr>
          <w:rFonts w:ascii="Amiri" w:hAnsi="Amiri" w:cs="Amiri" w:hint="cs"/>
          <w:sz w:val="28"/>
          <w:szCs w:val="28"/>
          <w:rtl/>
          <w:lang w:bidi="ar-DZ"/>
        </w:rPr>
        <w:t>أي مصباح يكون الأنسب لتشغيله ب</w:t>
      </w:r>
      <w:r w:rsidR="00927974">
        <w:rPr>
          <w:rFonts w:ascii="Amiri" w:hAnsi="Amiri" w:cs="Amiri" w:hint="cs"/>
          <w:sz w:val="28"/>
          <w:szCs w:val="28"/>
          <w:rtl/>
          <w:lang w:bidi="ar-DZ"/>
        </w:rPr>
        <w:t>هذا المولد؟</w:t>
      </w:r>
      <w:r w:rsidR="003D7BE6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25C95">
        <w:rPr>
          <w:rFonts w:ascii="Amiri" w:hAnsi="Amiri" w:cs="Amiri" w:hint="cs"/>
          <w:sz w:val="28"/>
          <w:szCs w:val="28"/>
          <w:rtl/>
          <w:lang w:bidi="ar-DZ"/>
        </w:rPr>
        <w:t>بر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525C95">
        <w:rPr>
          <w:rFonts w:ascii="Amiri" w:hAnsi="Amiri" w:cs="Amiri" w:hint="cs"/>
          <w:sz w:val="28"/>
          <w:szCs w:val="28"/>
          <w:rtl/>
          <w:lang w:bidi="ar-DZ"/>
        </w:rPr>
        <w:t>ر</w:t>
      </w:r>
    </w:p>
    <w:p w14:paraId="38E5B73B" w14:textId="47ECEA41" w:rsidR="00927974" w:rsidRPr="00927974" w:rsidRDefault="00927974" w:rsidP="0092797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88A97A0" w14:textId="287BCD8D" w:rsidR="003D7BE6" w:rsidRPr="00BD6045" w:rsidRDefault="002417D1" w:rsidP="002417D1">
      <w:pPr>
        <w:bidi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BD6045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lastRenderedPageBreak/>
        <w:t>الجزء الثاني: (8 ن)</w:t>
      </w:r>
    </w:p>
    <w:p w14:paraId="21287EAA" w14:textId="751AFC2D" w:rsidR="002417D1" w:rsidRPr="00BD6045" w:rsidRDefault="002417D1" w:rsidP="002417D1">
      <w:pPr>
        <w:bidi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BD6045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الوضعية الادماجية:</w:t>
      </w:r>
    </w:p>
    <w:p w14:paraId="72DBF102" w14:textId="3D2D50DA" w:rsidR="00BD6045" w:rsidRDefault="00211E93" w:rsidP="00211E93">
      <w:p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  <w:r w:rsidRPr="00160A88">
        <w:rPr>
          <w:rFonts w:ascii="Sakkal Majalla" w:hAnsi="Sakkal Majalla" w:cs="Sakkal Majalla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61664" behindDoc="0" locked="0" layoutInCell="1" allowOverlap="1" wp14:anchorId="25A8690E" wp14:editId="69B13273">
            <wp:simplePos x="0" y="0"/>
            <wp:positionH relativeFrom="margin">
              <wp:align>right</wp:align>
            </wp:positionH>
            <wp:positionV relativeFrom="margin">
              <wp:posOffset>2495550</wp:posOffset>
            </wp:positionV>
            <wp:extent cx="3133725" cy="1924050"/>
            <wp:effectExtent l="0" t="0" r="9525" b="0"/>
            <wp:wrapSquare wrapText="bothSides"/>
            <wp:docPr id="62" name="Image 62" descr="C:\Users\zerrouk@z\Pictures\ؤؤ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rouk@z\Pictures\ؤؤي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ar-SA" w:eastAsia="fr-F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3F58B1D" wp14:editId="4DE9569E">
                <wp:simplePos x="0" y="0"/>
                <wp:positionH relativeFrom="column">
                  <wp:posOffset>409575</wp:posOffset>
                </wp:positionH>
                <wp:positionV relativeFrom="paragraph">
                  <wp:posOffset>1617980</wp:posOffset>
                </wp:positionV>
                <wp:extent cx="2724150" cy="1743075"/>
                <wp:effectExtent l="0" t="0" r="0" b="9525"/>
                <wp:wrapNone/>
                <wp:docPr id="2304069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743075"/>
                          <a:chOff x="0" y="0"/>
                          <a:chExt cx="2724150" cy="1743075"/>
                        </a:xfrm>
                      </wpg:grpSpPr>
                      <pic:pic xmlns:pic="http://schemas.openxmlformats.org/drawingml/2006/picture">
                        <pic:nvPicPr>
                          <pic:cNvPr id="100" name="Image 10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Zone de texte 102"/>
                        <wps:cNvSpPr txBox="1"/>
                        <wps:spPr>
                          <a:xfrm>
                            <a:off x="1609725" y="133350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A71295" w14:textId="77777777" w:rsidR="00211E93" w:rsidRDefault="00211E93" w:rsidP="00211E93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177808" name="Zone de texte 102"/>
                        <wps:cNvSpPr txBox="1"/>
                        <wps:spPr>
                          <a:xfrm>
                            <a:off x="95250" y="200025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F1C2DE8" w14:textId="4BA6CBD1" w:rsidR="00211E93" w:rsidRDefault="00211E93" w:rsidP="00211E93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58B1D" id="Group 6" o:spid="_x0000_s1029" style="position:absolute;left:0;text-align:left;margin-left:32.25pt;margin-top:127.4pt;width:214.5pt;height:137.25pt;z-index:251766784" coordsize="27241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0" o:spid="_x0000_s1030" type="#_x0000_t75" style="position:absolute;width:27241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">
                  <v:imagedata r:id="rId14" o:title=""/>
                </v:shape>
                <v:shape id="Zone de texte 102" o:spid="_x0000_s1031" type="#_x0000_t202" style="position:absolute;left:16097;top:1333;width:381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65A71295" w14:textId="77777777" w:rsidR="00211E93" w:rsidRDefault="00211E93" w:rsidP="00211E93">
                        <w:r>
                          <w:t>P2</w:t>
                        </w:r>
                      </w:p>
                    </w:txbxContent>
                  </v:textbox>
                </v:shape>
                <v:shape id="Zone de texte 102" o:spid="_x0000_s1032" type="#_x0000_t202" style="position:absolute;left:952;top:2000;width:381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" filled="f" stroked="f" strokeweight=".5pt">
                  <v:textbox>
                    <w:txbxContent>
                      <w:p w14:paraId="2F1C2DE8" w14:textId="4BA6CBD1" w:rsidR="00211E93" w:rsidRDefault="00211E93" w:rsidP="00211E93">
                        <w:r>
                          <w:t>P1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6045"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>بعد أدائه صلاة الفجر في المسجد</w:t>
      </w:r>
      <w:r w:rsidR="00525C95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 xml:space="preserve"> توج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>ه أبو مصطفى نحو المو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>زع الآلي للنقود ليسحب مبلغا من المال . لكن بمجر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>د لمسه لمفاتيح الأرقام فوجئ بصعقة كهربائية خفيفة  أفزعته ، فتسم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>ر في مكانه ينتظر من يساعده في سحب النقود أو سحب بطاقته المغناطيسية من الموز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 xml:space="preserve">ع الآلي .بعد مدة من الانتظار لمح ابن جاره </w:t>
      </w:r>
      <w:r w:rsidR="00A0294B">
        <w:rPr>
          <w:rFonts w:ascii="Amiri" w:hAnsi="Amiri" w:cs="Amiri" w:hint="cs"/>
          <w:sz w:val="28"/>
          <w:szCs w:val="28"/>
          <w:rtl/>
          <w:lang w:bidi="ar-DZ"/>
        </w:rPr>
        <w:t>ري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A0294B">
        <w:rPr>
          <w:rFonts w:ascii="Amiri" w:hAnsi="Amiri" w:cs="Amiri" w:hint="cs"/>
          <w:sz w:val="28"/>
          <w:szCs w:val="28"/>
          <w:rtl/>
          <w:lang w:bidi="ar-DZ"/>
        </w:rPr>
        <w:t>اض</w:t>
      </w:r>
      <w:r w:rsidR="00BD6045" w:rsidRPr="00BD6045">
        <w:rPr>
          <w:rFonts w:ascii="Amiri" w:hAnsi="Amiri" w:cs="Amiri"/>
          <w:sz w:val="28"/>
          <w:szCs w:val="28"/>
          <w:rtl/>
          <w:lang w:bidi="ar-DZ"/>
        </w:rPr>
        <w:t xml:space="preserve"> فاستنجد به ، نصحه وليد باستعمال منديل ورقي أو قماش جاف ويكمل عملية السحب .</w:t>
      </w:r>
      <w:r w:rsidR="00BD6045" w:rsidRPr="00BD6045">
        <w:rPr>
          <w:rFonts w:ascii="Amiri" w:hAnsi="Amiri" w:cs="Amiri" w:hint="cs"/>
          <w:sz w:val="28"/>
          <w:szCs w:val="28"/>
          <w:rtl/>
          <w:lang w:bidi="ar-DZ"/>
        </w:rPr>
        <w:t xml:space="preserve"> نفس الحادثة كانت تتكرر لزبائن المطعم المجاور لهم عند فتح ثلاجة المشروبات.</w:t>
      </w:r>
    </w:p>
    <w:p w14:paraId="13F1C439" w14:textId="77777777" w:rsidR="00211E93" w:rsidRDefault="00211E93" w:rsidP="00211E93">
      <w:p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</w:p>
    <w:p w14:paraId="705165A4" w14:textId="77777777" w:rsidR="00211E93" w:rsidRDefault="00211E93" w:rsidP="00211E93">
      <w:p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</w:p>
    <w:p w14:paraId="2A95E703" w14:textId="77777777" w:rsidR="00211E93" w:rsidRDefault="00211E93" w:rsidP="00211E93">
      <w:p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</w:p>
    <w:p w14:paraId="5BFABD99" w14:textId="6218FEAC" w:rsidR="00211E93" w:rsidRDefault="00446F28" w:rsidP="00211E93">
      <w:p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  <w:r w:rsidRPr="00446F28"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767808" behindDoc="0" locked="0" layoutInCell="1" allowOverlap="1" wp14:anchorId="0EE12D58" wp14:editId="29FC4C02">
            <wp:simplePos x="0" y="0"/>
            <wp:positionH relativeFrom="column">
              <wp:posOffset>848995</wp:posOffset>
            </wp:positionH>
            <wp:positionV relativeFrom="paragraph">
              <wp:posOffset>300990</wp:posOffset>
            </wp:positionV>
            <wp:extent cx="5339080" cy="2466340"/>
            <wp:effectExtent l="0" t="0" r="0" b="0"/>
            <wp:wrapThrough wrapText="bothSides">
              <wp:wrapPolygon edited="0">
                <wp:start x="1079" y="0"/>
                <wp:lineTo x="77" y="2503"/>
                <wp:lineTo x="0" y="3170"/>
                <wp:lineTo x="0" y="7508"/>
                <wp:lineTo x="6628" y="8008"/>
                <wp:lineTo x="6628" y="17351"/>
                <wp:lineTo x="7090" y="18686"/>
                <wp:lineTo x="7553" y="18686"/>
                <wp:lineTo x="7553" y="19353"/>
                <wp:lineTo x="14643" y="21355"/>
                <wp:lineTo x="16724" y="21355"/>
                <wp:lineTo x="19499" y="21355"/>
                <wp:lineTo x="19499" y="18686"/>
                <wp:lineTo x="21117" y="18019"/>
                <wp:lineTo x="21040" y="17018"/>
                <wp:lineTo x="18805" y="16016"/>
                <wp:lineTo x="19576" y="16016"/>
                <wp:lineTo x="19499" y="15015"/>
                <wp:lineTo x="18574" y="13347"/>
                <wp:lineTo x="18574" y="8008"/>
                <wp:lineTo x="21502" y="6507"/>
                <wp:lineTo x="21502" y="6006"/>
                <wp:lineTo x="18574" y="5339"/>
                <wp:lineTo x="21502" y="3670"/>
                <wp:lineTo x="21502" y="3003"/>
                <wp:lineTo x="5395" y="2669"/>
                <wp:lineTo x="5395" y="0"/>
                <wp:lineTo x="1079" y="0"/>
              </wp:wrapPolygon>
            </wp:wrapThrough>
            <wp:docPr id="191235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591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D984C" w14:textId="0F829815" w:rsidR="00446F28" w:rsidRDefault="00446F28" w:rsidP="00446F28">
      <w:pPr>
        <w:bidi/>
        <w:spacing w:before="240" w:after="200" w:line="240" w:lineRule="auto"/>
        <w:ind w:left="360" w:right="-57"/>
        <w:rPr>
          <w:rFonts w:ascii="Amiri" w:hAnsi="Amiri" w:cs="Amiri"/>
          <w:sz w:val="28"/>
          <w:szCs w:val="28"/>
          <w:rtl/>
          <w:lang w:bidi="ar-DZ"/>
        </w:rPr>
      </w:pPr>
    </w:p>
    <w:p w14:paraId="29DA4E40" w14:textId="46BA330E" w:rsidR="00446F28" w:rsidRDefault="00607B71" w:rsidP="00446F28">
      <w:pPr>
        <w:bidi/>
        <w:spacing w:before="240" w:after="200" w:line="240" w:lineRule="auto"/>
        <w:ind w:left="360" w:right="-57"/>
        <w:rPr>
          <w:rFonts w:ascii="Amiri" w:hAnsi="Amiri" w:cs="Amiri"/>
          <w:sz w:val="28"/>
          <w:szCs w:val="28"/>
          <w:rtl/>
          <w:lang w:bidi="ar-DZ"/>
        </w:rPr>
      </w:pPr>
      <w:r w:rsidRPr="00607B71">
        <w:rPr>
          <w:rFonts w:ascii="Amiri" w:hAnsi="Amiri" w:cs="Amiri"/>
          <w:noProof/>
          <w:sz w:val="28"/>
          <w:szCs w:val="28"/>
          <w:rtl/>
          <w:lang w:bidi="ar-DZ"/>
        </w:rPr>
        <w:drawing>
          <wp:anchor distT="0" distB="0" distL="114300" distR="114300" simplePos="0" relativeHeight="251768832" behindDoc="0" locked="0" layoutInCell="1" allowOverlap="1" wp14:anchorId="171A3E7E" wp14:editId="66397134">
            <wp:simplePos x="0" y="0"/>
            <wp:positionH relativeFrom="column">
              <wp:posOffset>4583430</wp:posOffset>
            </wp:positionH>
            <wp:positionV relativeFrom="paragraph">
              <wp:posOffset>385445</wp:posOffset>
            </wp:positionV>
            <wp:extent cx="490855" cy="1044575"/>
            <wp:effectExtent l="0" t="0" r="4445" b="3175"/>
            <wp:wrapThrough wrapText="bothSides">
              <wp:wrapPolygon edited="0">
                <wp:start x="0" y="0"/>
                <wp:lineTo x="0" y="21272"/>
                <wp:lineTo x="20957" y="21272"/>
                <wp:lineTo x="20957" y="0"/>
                <wp:lineTo x="0" y="0"/>
              </wp:wrapPolygon>
            </wp:wrapThrough>
            <wp:docPr id="123562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000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F4134" w14:textId="0E62F424" w:rsidR="00446F28" w:rsidRDefault="00F17D92" w:rsidP="00446F28">
      <w:pPr>
        <w:bidi/>
        <w:spacing w:before="240" w:after="200" w:line="240" w:lineRule="auto"/>
        <w:ind w:left="360" w:right="-57"/>
        <w:rPr>
          <w:rFonts w:ascii="Amiri" w:hAnsi="Amiri" w:cs="Amiri"/>
          <w:sz w:val="28"/>
          <w:szCs w:val="28"/>
          <w:rtl/>
          <w:lang w:bidi="ar-DZ"/>
        </w:rPr>
      </w:pPr>
      <w:r w:rsidRPr="00F17D92">
        <w:rPr>
          <w:rFonts w:ascii="Amiri" w:hAnsi="Amiri" w:cs="Amiri"/>
          <w:noProof/>
          <w:sz w:val="28"/>
          <w:szCs w:val="28"/>
          <w:lang w:bidi="ar-DZ"/>
        </w:rPr>
        <mc:AlternateContent>
          <mc:Choice Requires="wpg">
            <w:drawing>
              <wp:anchor distT="0" distB="0" distL="114300" distR="114300" simplePos="0" relativeHeight="251772928" behindDoc="0" locked="0" layoutInCell="0" allowOverlap="1" wp14:anchorId="1804AE0F" wp14:editId="2BA46350">
                <wp:simplePos x="0" y="0"/>
                <wp:positionH relativeFrom="character">
                  <wp:posOffset>-4011518</wp:posOffset>
                </wp:positionH>
                <wp:positionV relativeFrom="paragraph">
                  <wp:posOffset>96520</wp:posOffset>
                </wp:positionV>
                <wp:extent cx="283530" cy="444817"/>
                <wp:effectExtent l="0" t="4445" r="0" b="36195"/>
                <wp:wrapNone/>
                <wp:docPr id="102797155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83530" cy="444817"/>
                          <a:chOff x="8210" y="10474"/>
                          <a:chExt cx="849" cy="1132"/>
                        </a:xfrm>
                      </wpg:grpSpPr>
                      <wps:wsp>
                        <wps:cNvPr id="721368253" name="Rectangle 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069" y="10615"/>
                            <a:ext cx="113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78106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334" y="10745"/>
                            <a:ext cx="589" cy="5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17708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210" y="11040"/>
                            <a:ext cx="12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3083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925" y="11040"/>
                            <a:ext cx="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1153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422" y="10829"/>
                            <a:ext cx="413" cy="4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237299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429" y="10845"/>
                            <a:ext cx="413" cy="4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B6B7A" id="Group 18" o:spid="_x0000_s1026" style="position:absolute;margin-left:-315.85pt;margin-top:7.6pt;width:22.35pt;height:35pt;rotation:90;z-index:251772928;mso-position-horizontal-relative:char" coordorigin="8210,10474" coordsize="849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" o:allowincell="f">
                <v:rect id="Rectangle 41" o:spid="_x0000_s1027" style="position:absolute;left:8069;top:10615;width:1132;height:8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" stroked="f"/>
                <v:oval id="Oval 43" o:spid="_x0000_s1028" style="position:absolute;left:8334;top:10745;width:58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" strokeweight="1pt"/>
                <v:line id="Line 44" o:spid="_x0000_s1029" style="position:absolute;visibility:visible;mso-wrap-style:squar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" strokeweight="1pt">
                  <v:stroke startarrowwidth="wide" endarrowwidth="wide"/>
                </v:line>
                <v:line id="Line 45" o:spid="_x0000_s1030" style="position:absolute;visibility:visible;mso-wrap-style:squar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" strokeweight="1pt">
                  <v:stroke startarrowwidth="wide" endarrowwidth="wide"/>
                </v:line>
                <v:line id="Line 46" o:spid="_x0000_s1031" style="position:absolute;visibility:visible;mso-wrap-style:squar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" strokeweight="1pt">
                  <v:stroke startarrowwidth="narrow" startarrowlength="short" endarrowwidth="narrow" endarrowlength="short"/>
                </v:line>
                <v:line id="Line 47" o:spid="_x0000_s1032" style="position:absolute;flip:y;visibility:visible;mso-wrap-style:squar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rFonts w:ascii="Amiri" w:hAnsi="Amiri" w:cs="Amiri"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2C05B" wp14:editId="000E69EB">
                <wp:simplePos x="0" y="0"/>
                <wp:positionH relativeFrom="column">
                  <wp:posOffset>2553112</wp:posOffset>
                </wp:positionH>
                <wp:positionV relativeFrom="paragraph">
                  <wp:posOffset>357505</wp:posOffset>
                </wp:positionV>
                <wp:extent cx="735776" cy="237507"/>
                <wp:effectExtent l="0" t="0" r="7620" b="0"/>
                <wp:wrapNone/>
                <wp:docPr id="16505878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776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94B14" w14:textId="77777777" w:rsidR="00F17D92" w:rsidRDefault="00F17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C05B" id="Text Box 19" o:spid="_x0000_s1033" type="#_x0000_t202" style="position:absolute;left:0;text-align:left;margin-left:201.05pt;margin-top:28.15pt;width:57.95pt;height:18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" fillcolor="white [3201]" stroked="f" strokeweight=".5pt">
                <v:textbox>
                  <w:txbxContent>
                    <w:p w14:paraId="6F394B14" w14:textId="77777777" w:rsidR="00F17D92" w:rsidRDefault="00F17D92"/>
                  </w:txbxContent>
                </v:textbox>
              </v:shape>
            </w:pict>
          </mc:Fallback>
        </mc:AlternateContent>
      </w:r>
    </w:p>
    <w:p w14:paraId="70DE8873" w14:textId="6E73D6C6" w:rsidR="00446F28" w:rsidRDefault="00446F28" w:rsidP="00446F28">
      <w:pPr>
        <w:bidi/>
        <w:spacing w:before="240" w:after="200" w:line="240" w:lineRule="auto"/>
        <w:ind w:left="360" w:right="-57"/>
        <w:rPr>
          <w:rFonts w:ascii="Amiri" w:hAnsi="Amiri" w:cs="Amiri"/>
          <w:sz w:val="28"/>
          <w:szCs w:val="28"/>
          <w:rtl/>
          <w:lang w:bidi="ar-DZ"/>
        </w:rPr>
      </w:pPr>
    </w:p>
    <w:p w14:paraId="4BD2C69C" w14:textId="77777777" w:rsidR="00446F28" w:rsidRDefault="00446F28" w:rsidP="00446F28">
      <w:pPr>
        <w:bidi/>
        <w:spacing w:before="240" w:after="200" w:line="240" w:lineRule="auto"/>
        <w:ind w:left="360" w:right="-57"/>
        <w:rPr>
          <w:rFonts w:ascii="Amiri" w:hAnsi="Amiri" w:cs="Amiri"/>
          <w:sz w:val="28"/>
          <w:szCs w:val="28"/>
          <w:rtl/>
          <w:lang w:bidi="ar-DZ"/>
        </w:rPr>
      </w:pPr>
    </w:p>
    <w:p w14:paraId="361560D3" w14:textId="6AB11827" w:rsidR="00446F28" w:rsidRPr="00446F28" w:rsidRDefault="00446F28" w:rsidP="00446F28">
      <w:pPr>
        <w:bidi/>
        <w:spacing w:before="240" w:after="200" w:line="240" w:lineRule="auto"/>
        <w:ind w:left="360" w:right="-57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46F28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مم</w:t>
      </w:r>
      <w:r w:rsidR="00525C95">
        <w:rPr>
          <w:rFonts w:ascii="Amiri" w:hAnsi="Amiri" w:cs="Amiri"/>
          <w:b/>
          <w:bCs/>
          <w:sz w:val="28"/>
          <w:szCs w:val="28"/>
          <w:rtl/>
          <w:lang w:bidi="ar-DZ"/>
        </w:rPr>
        <w:t>ّ</w:t>
      </w:r>
      <w:r w:rsidRPr="00446F28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 درست وبالاعتماد على الس</w:t>
      </w:r>
      <w:r w:rsidR="00525C95">
        <w:rPr>
          <w:rFonts w:ascii="Amiri" w:hAnsi="Amiri" w:cs="Amiri"/>
          <w:b/>
          <w:bCs/>
          <w:sz w:val="28"/>
          <w:szCs w:val="28"/>
          <w:rtl/>
          <w:lang w:bidi="ar-DZ"/>
        </w:rPr>
        <w:t>ّ</w:t>
      </w:r>
      <w:r w:rsidRPr="00446F28">
        <w:rPr>
          <w:rFonts w:ascii="Amiri" w:hAnsi="Amiri" w:cs="Amiri" w:hint="cs"/>
          <w:b/>
          <w:bCs/>
          <w:sz w:val="28"/>
          <w:szCs w:val="28"/>
          <w:rtl/>
          <w:lang w:bidi="ar-DZ"/>
        </w:rPr>
        <w:t>ندات:</w:t>
      </w:r>
    </w:p>
    <w:p w14:paraId="4A7FFECD" w14:textId="26F87F37" w:rsidR="00211E93" w:rsidRPr="00525C95" w:rsidRDefault="00525C95" w:rsidP="00525C95">
      <w:pPr>
        <w:pStyle w:val="ListParagraph"/>
        <w:numPr>
          <w:ilvl w:val="0"/>
          <w:numId w:val="22"/>
        </w:num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</w:t>
      </w:r>
      <w:r w:rsidR="00211E93" w:rsidRPr="00446F28">
        <w:rPr>
          <w:rFonts w:ascii="Amiri" w:hAnsi="Amiri" w:cs="Amiri" w:hint="cs"/>
          <w:sz w:val="28"/>
          <w:szCs w:val="28"/>
          <w:rtl/>
          <w:lang w:bidi="ar-DZ"/>
        </w:rPr>
        <w:t xml:space="preserve"> الغاية من إضافة مربط ثالث في المأخذ </w:t>
      </w:r>
      <w:r w:rsidR="00211E93" w:rsidRPr="00446F28">
        <w:rPr>
          <w:rFonts w:ascii="Amiri" w:hAnsi="Amiri" w:cs="Amiri"/>
          <w:sz w:val="28"/>
          <w:szCs w:val="28"/>
          <w:lang w:bidi="ar-DZ"/>
        </w:rPr>
        <w:t>p2</w:t>
      </w:r>
      <w:r w:rsidR="00211E93" w:rsidRPr="00446F28">
        <w:rPr>
          <w:rFonts w:ascii="Amiri" w:hAnsi="Amiri" w:cs="Amiri" w:hint="cs"/>
          <w:sz w:val="28"/>
          <w:szCs w:val="28"/>
          <w:rtl/>
          <w:lang w:bidi="ar-DZ"/>
        </w:rPr>
        <w:t xml:space="preserve"> ؟</w:t>
      </w:r>
      <w:r w:rsidR="00A0294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E4DE5" w:rsidRPr="00525C95">
        <w:rPr>
          <w:rFonts w:ascii="Amiri" w:hAnsi="Amiri" w:cs="Amiri" w:hint="cs"/>
          <w:sz w:val="28"/>
          <w:szCs w:val="28"/>
          <w:rtl/>
          <w:lang w:bidi="ar-DZ"/>
        </w:rPr>
        <w:t>حد</w:t>
      </w:r>
      <w:r>
        <w:rPr>
          <w:rFonts w:ascii="Amiri" w:hAnsi="Amiri" w:cs="Amiri"/>
          <w:sz w:val="28"/>
          <w:szCs w:val="28"/>
          <w:rtl/>
          <w:lang w:bidi="ar-DZ"/>
        </w:rPr>
        <w:t>ّ</w:t>
      </w:r>
      <w:r w:rsidR="001E4DE5" w:rsidRPr="00525C95">
        <w:rPr>
          <w:rFonts w:ascii="Amiri" w:hAnsi="Amiri" w:cs="Amiri" w:hint="cs"/>
          <w:sz w:val="28"/>
          <w:szCs w:val="28"/>
          <w:rtl/>
          <w:lang w:bidi="ar-DZ"/>
        </w:rPr>
        <w:t>د</w:t>
      </w:r>
      <w:r w:rsidR="00211E93" w:rsidRPr="00525C95">
        <w:rPr>
          <w:rFonts w:ascii="Amiri" w:hAnsi="Amiri" w:cs="Amiri" w:hint="cs"/>
          <w:sz w:val="28"/>
          <w:szCs w:val="28"/>
          <w:rtl/>
          <w:lang w:bidi="ar-DZ"/>
        </w:rPr>
        <w:t xml:space="preserve"> الأسباب المحتملة ل</w:t>
      </w:r>
      <w:r>
        <w:rPr>
          <w:rFonts w:ascii="Amiri" w:hAnsi="Amiri" w:cs="Amiri" w:hint="cs"/>
          <w:sz w:val="28"/>
          <w:szCs w:val="28"/>
          <w:rtl/>
          <w:lang w:bidi="ar-DZ"/>
        </w:rPr>
        <w:t>لحادثتين</w:t>
      </w:r>
      <w:r w:rsidR="001E4DE5" w:rsidRPr="00525C95">
        <w:rPr>
          <w:rFonts w:ascii="Amiri" w:hAnsi="Amiri" w:cs="Amiri" w:hint="cs"/>
          <w:sz w:val="28"/>
          <w:szCs w:val="28"/>
          <w:rtl/>
          <w:lang w:bidi="ar-DZ"/>
        </w:rPr>
        <w:t>.</w:t>
      </w:r>
      <w:r w:rsidR="00A0294B" w:rsidRPr="00525C9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02DC468A" w14:textId="26351BCD" w:rsidR="00A0294B" w:rsidRPr="00A0294B" w:rsidRDefault="00A0294B" w:rsidP="00A0294B">
      <w:pPr>
        <w:pStyle w:val="ListParagraph"/>
        <w:numPr>
          <w:ilvl w:val="0"/>
          <w:numId w:val="22"/>
        </w:num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lang w:bidi="ar-DZ"/>
        </w:rPr>
      </w:pPr>
      <w:r w:rsidRPr="00A0294B">
        <w:rPr>
          <w:rFonts w:ascii="Amiri" w:hAnsi="Amiri" w:cs="Amiri"/>
          <w:sz w:val="28"/>
          <w:szCs w:val="28"/>
          <w:rtl/>
          <w:lang w:bidi="ar-DZ"/>
        </w:rPr>
        <w:t xml:space="preserve">في رأيك ،هل نصيحة </w:t>
      </w:r>
      <w:r>
        <w:rPr>
          <w:rFonts w:ascii="Amiri" w:hAnsi="Amiri" w:cs="Amiri" w:hint="cs"/>
          <w:sz w:val="28"/>
          <w:szCs w:val="28"/>
          <w:rtl/>
          <w:lang w:bidi="ar-DZ"/>
        </w:rPr>
        <w:t>ري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>اض</w:t>
      </w:r>
      <w:r w:rsidRPr="00A0294B">
        <w:rPr>
          <w:rFonts w:ascii="Amiri" w:hAnsi="Amiri" w:cs="Amiri"/>
          <w:sz w:val="28"/>
          <w:szCs w:val="28"/>
          <w:rtl/>
          <w:lang w:bidi="ar-DZ"/>
        </w:rPr>
        <w:t xml:space="preserve"> تجدي نفعا ؟ إشرح .</w:t>
      </w:r>
    </w:p>
    <w:p w14:paraId="69E12CAD" w14:textId="5E785180" w:rsidR="00446F28" w:rsidRDefault="00446F28" w:rsidP="00A0294B">
      <w:pPr>
        <w:pStyle w:val="ListParagraph"/>
        <w:numPr>
          <w:ilvl w:val="0"/>
          <w:numId w:val="22"/>
        </w:num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أذكر خطرين آخرين محتملين مع الت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>عليل.</w:t>
      </w:r>
    </w:p>
    <w:p w14:paraId="7E9A6EF0" w14:textId="025BA6D0" w:rsidR="002417D1" w:rsidRPr="00525C95" w:rsidRDefault="00446F28" w:rsidP="00525C95">
      <w:pPr>
        <w:pStyle w:val="ListParagraph"/>
        <w:numPr>
          <w:ilvl w:val="0"/>
          <w:numId w:val="22"/>
        </w:numPr>
        <w:bidi/>
        <w:spacing w:before="240" w:after="200" w:line="240" w:lineRule="auto"/>
        <w:ind w:right="-57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أعد رسم المخط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>ط مع الت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عديلات </w:t>
      </w:r>
      <w:r w:rsidR="007200A0">
        <w:rPr>
          <w:rFonts w:ascii="Amiri" w:hAnsi="Amiri" w:cs="Amiri" w:hint="cs"/>
          <w:sz w:val="28"/>
          <w:szCs w:val="28"/>
          <w:rtl/>
          <w:lang w:bidi="ar-DZ"/>
        </w:rPr>
        <w:t>والإضافات ليراعي شروط الأمان والس</w:t>
      </w:r>
      <w:r w:rsidR="00525C95">
        <w:rPr>
          <w:rFonts w:ascii="Amiri" w:hAnsi="Amiri" w:cs="Amiri"/>
          <w:sz w:val="28"/>
          <w:szCs w:val="28"/>
          <w:rtl/>
          <w:lang w:bidi="ar-DZ"/>
        </w:rPr>
        <w:t>ّ</w:t>
      </w:r>
      <w:r w:rsidR="007200A0">
        <w:rPr>
          <w:rFonts w:ascii="Amiri" w:hAnsi="Amiri" w:cs="Amiri" w:hint="cs"/>
          <w:sz w:val="28"/>
          <w:szCs w:val="28"/>
          <w:rtl/>
          <w:lang w:bidi="ar-DZ"/>
        </w:rPr>
        <w:t>لامة.</w:t>
      </w:r>
    </w:p>
    <w:p w14:paraId="627C0B4A" w14:textId="2A1B9941" w:rsidR="00743E06" w:rsidRPr="00743E06" w:rsidRDefault="00A0294B" w:rsidP="00743E06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2E7EAB" wp14:editId="26C4C800">
                <wp:simplePos x="0" y="0"/>
                <wp:positionH relativeFrom="column">
                  <wp:posOffset>-145222</wp:posOffset>
                </wp:positionH>
                <wp:positionV relativeFrom="paragraph">
                  <wp:posOffset>631742</wp:posOffset>
                </wp:positionV>
                <wp:extent cx="1192696" cy="628153"/>
                <wp:effectExtent l="0" t="0" r="0" b="635"/>
                <wp:wrapNone/>
                <wp:docPr id="20792910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D1E61" w14:textId="4AC17A30" w:rsidR="00A0294B" w:rsidRPr="00A0294B" w:rsidRDefault="00A0294B">
                            <w:pPr>
                              <w:rPr>
                                <w:rFonts w:cs="AFSANEH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0294B">
                              <w:rPr>
                                <w:rFonts w:cs="AFSANEH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7EAB" id="Text Box 20" o:spid="_x0000_s1034" type="#_x0000_t202" style="position:absolute;left:0;text-align:left;margin-left:-11.45pt;margin-top:49.75pt;width:93.9pt;height:49.4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biGgIAADMEAAAOAAAAZHJzL2Uyb0RvYy54bWysU01vGyEQvVfqf0Dc6/U6t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" filled="f" stroked="f" strokeweight=".5pt">
                <v:textbox>
                  <w:txbxContent>
                    <w:p w14:paraId="537D1E61" w14:textId="4AC17A30" w:rsidR="00A0294B" w:rsidRPr="00A0294B" w:rsidRDefault="00A0294B">
                      <w:pPr>
                        <w:rPr>
                          <w:rFonts w:cs="AFSANEH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0294B">
                        <w:rPr>
                          <w:rFonts w:cs="AFSANEH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3E06" w:rsidRPr="00743E06" w:rsidSect="00E262A0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6B7C" w14:textId="77777777" w:rsidR="0009189A" w:rsidRDefault="0009189A" w:rsidP="00A23497">
      <w:pPr>
        <w:spacing w:after="0" w:line="240" w:lineRule="auto"/>
      </w:pPr>
      <w:r>
        <w:separator/>
      </w:r>
    </w:p>
  </w:endnote>
  <w:endnote w:type="continuationSeparator" w:id="0">
    <w:p w14:paraId="535304FE" w14:textId="77777777" w:rsidR="0009189A" w:rsidRDefault="0009189A" w:rsidP="00A2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381211"/>
      <w:docPartObj>
        <w:docPartGallery w:val="Page Numbers (Bottom of Page)"/>
        <w:docPartUnique/>
      </w:docPartObj>
    </w:sdtPr>
    <w:sdtContent>
      <w:p w14:paraId="1BAAEB81" w14:textId="453E0ABC" w:rsidR="00A23497" w:rsidRDefault="00AC488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16F9DB6" wp14:editId="492918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01781360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12A99" w14:textId="77777777" w:rsidR="00AC488E" w:rsidRDefault="00AC488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6F9D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35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8712A99" w14:textId="77777777" w:rsidR="00AC488E" w:rsidRDefault="00AC488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022C7A" wp14:editId="320936C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51523214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2A6B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1521" w14:textId="77777777" w:rsidR="0009189A" w:rsidRDefault="0009189A" w:rsidP="00A23497">
      <w:pPr>
        <w:spacing w:after="0" w:line="240" w:lineRule="auto"/>
      </w:pPr>
      <w:r>
        <w:separator/>
      </w:r>
    </w:p>
  </w:footnote>
  <w:footnote w:type="continuationSeparator" w:id="0">
    <w:p w14:paraId="7EA85A55" w14:textId="77777777" w:rsidR="0009189A" w:rsidRDefault="0009189A" w:rsidP="00A23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1DE"/>
    <w:multiLevelType w:val="hybridMultilevel"/>
    <w:tmpl w:val="638EA162"/>
    <w:lvl w:ilvl="0" w:tplc="A5321BB0">
      <w:start w:val="1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3C5"/>
    <w:multiLevelType w:val="hybridMultilevel"/>
    <w:tmpl w:val="7494CC6C"/>
    <w:lvl w:ilvl="0" w:tplc="A0A2E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66BF"/>
    <w:multiLevelType w:val="hybridMultilevel"/>
    <w:tmpl w:val="4CB63EB4"/>
    <w:lvl w:ilvl="0" w:tplc="CA3E30BA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07A30"/>
    <w:multiLevelType w:val="hybridMultilevel"/>
    <w:tmpl w:val="14E88C00"/>
    <w:lvl w:ilvl="0" w:tplc="435E027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A486A"/>
    <w:multiLevelType w:val="hybridMultilevel"/>
    <w:tmpl w:val="6B18D1D8"/>
    <w:lvl w:ilvl="0" w:tplc="0F84AC4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990487"/>
    <w:multiLevelType w:val="hybridMultilevel"/>
    <w:tmpl w:val="4A9A536E"/>
    <w:lvl w:ilvl="0" w:tplc="1D9E78C4">
      <w:start w:val="1"/>
      <w:numFmt w:val="upperRoman"/>
      <w:lvlText w:val="%1."/>
      <w:lvlJc w:val="right"/>
      <w:pPr>
        <w:ind w:left="360" w:hanging="360"/>
      </w:pPr>
      <w:rPr>
        <w:rFonts w:ascii="Century" w:hAnsi="Century" w:cstheme="majorBidi" w:hint="default"/>
        <w:b/>
        <w:bCs/>
        <w:i w:val="0"/>
        <w:iCs w:val="0"/>
        <w:caps/>
        <w:sz w:val="28"/>
        <w:szCs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10" w:hanging="360"/>
      </w:pPr>
    </w:lvl>
    <w:lvl w:ilvl="2" w:tplc="040C001B" w:tentative="1">
      <w:start w:val="1"/>
      <w:numFmt w:val="lowerRoman"/>
      <w:lvlText w:val="%3."/>
      <w:lvlJc w:val="right"/>
      <w:pPr>
        <w:ind w:left="1630" w:hanging="180"/>
      </w:pPr>
    </w:lvl>
    <w:lvl w:ilvl="3" w:tplc="040C000F" w:tentative="1">
      <w:start w:val="1"/>
      <w:numFmt w:val="decimal"/>
      <w:lvlText w:val="%4."/>
      <w:lvlJc w:val="left"/>
      <w:pPr>
        <w:ind w:left="2350" w:hanging="360"/>
      </w:pPr>
    </w:lvl>
    <w:lvl w:ilvl="4" w:tplc="040C0019" w:tentative="1">
      <w:start w:val="1"/>
      <w:numFmt w:val="lowerLetter"/>
      <w:lvlText w:val="%5."/>
      <w:lvlJc w:val="left"/>
      <w:pPr>
        <w:ind w:left="3070" w:hanging="360"/>
      </w:pPr>
    </w:lvl>
    <w:lvl w:ilvl="5" w:tplc="040C001B" w:tentative="1">
      <w:start w:val="1"/>
      <w:numFmt w:val="lowerRoman"/>
      <w:lvlText w:val="%6."/>
      <w:lvlJc w:val="right"/>
      <w:pPr>
        <w:ind w:left="3790" w:hanging="180"/>
      </w:pPr>
    </w:lvl>
    <w:lvl w:ilvl="6" w:tplc="040C000F" w:tentative="1">
      <w:start w:val="1"/>
      <w:numFmt w:val="decimal"/>
      <w:lvlText w:val="%7."/>
      <w:lvlJc w:val="left"/>
      <w:pPr>
        <w:ind w:left="4510" w:hanging="360"/>
      </w:pPr>
    </w:lvl>
    <w:lvl w:ilvl="7" w:tplc="040C0019" w:tentative="1">
      <w:start w:val="1"/>
      <w:numFmt w:val="lowerLetter"/>
      <w:lvlText w:val="%8."/>
      <w:lvlJc w:val="left"/>
      <w:pPr>
        <w:ind w:left="5230" w:hanging="360"/>
      </w:pPr>
    </w:lvl>
    <w:lvl w:ilvl="8" w:tplc="040C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 w15:restartNumberingAfterBreak="0">
    <w:nsid w:val="140D78EF"/>
    <w:multiLevelType w:val="hybridMultilevel"/>
    <w:tmpl w:val="DEE0C6FC"/>
    <w:lvl w:ilvl="0" w:tplc="D484708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42EBF"/>
    <w:multiLevelType w:val="hybridMultilevel"/>
    <w:tmpl w:val="D68EC470"/>
    <w:lvl w:ilvl="0" w:tplc="1EC83BA6">
      <w:start w:val="5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648C9"/>
    <w:multiLevelType w:val="hybridMultilevel"/>
    <w:tmpl w:val="622A53C6"/>
    <w:lvl w:ilvl="0" w:tplc="2458C3C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E2BC1"/>
    <w:multiLevelType w:val="hybridMultilevel"/>
    <w:tmpl w:val="E09E97E0"/>
    <w:lvl w:ilvl="0" w:tplc="E52EDABC">
      <w:start w:val="1"/>
      <w:numFmt w:val="arabicAlpha"/>
      <w:lvlText w:val="%1-"/>
      <w:lvlJc w:val="left"/>
      <w:pPr>
        <w:ind w:left="720" w:hanging="360"/>
      </w:pPr>
      <w:rPr>
        <w:rFonts w:ascii="Amiri" w:eastAsia="Calibri" w:hAnsi="Amiri" w:cs="Amiri"/>
        <w:b/>
        <w:bCs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71282"/>
    <w:multiLevelType w:val="hybridMultilevel"/>
    <w:tmpl w:val="8E5ABAAC"/>
    <w:lvl w:ilvl="0" w:tplc="E65CF95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F501F"/>
    <w:multiLevelType w:val="hybridMultilevel"/>
    <w:tmpl w:val="F74A7786"/>
    <w:lvl w:ilvl="0" w:tplc="6A5A7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22EF7"/>
    <w:multiLevelType w:val="hybridMultilevel"/>
    <w:tmpl w:val="8066597C"/>
    <w:lvl w:ilvl="0" w:tplc="6804CA6E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3782C"/>
    <w:multiLevelType w:val="hybridMultilevel"/>
    <w:tmpl w:val="7D8AB30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9F2E55"/>
    <w:multiLevelType w:val="hybridMultilevel"/>
    <w:tmpl w:val="03180A1E"/>
    <w:lvl w:ilvl="0" w:tplc="5F080D2E">
      <w:start w:val="1"/>
      <w:numFmt w:val="bullet"/>
      <w:lvlText w:val="-"/>
      <w:lvlJc w:val="left"/>
      <w:pPr>
        <w:ind w:left="1080" w:hanging="360"/>
      </w:pPr>
      <w:rPr>
        <w:rFonts w:ascii="Amiri" w:eastAsiaTheme="minorHAnsi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D96715"/>
    <w:multiLevelType w:val="hybridMultilevel"/>
    <w:tmpl w:val="1172A6E2"/>
    <w:lvl w:ilvl="0" w:tplc="C052C354">
      <w:start w:val="1"/>
      <w:numFmt w:val="decimal"/>
      <w:lvlText w:val="%1-"/>
      <w:lvlJc w:val="left"/>
      <w:pPr>
        <w:ind w:left="720" w:hanging="360"/>
      </w:pPr>
      <w:rPr>
        <w:rFonts w:ascii="Amiri" w:eastAsiaTheme="minorHAnsi" w:hAnsi="Amiri" w:cs="Amir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A3C1F"/>
    <w:multiLevelType w:val="hybridMultilevel"/>
    <w:tmpl w:val="99C0C17E"/>
    <w:lvl w:ilvl="0" w:tplc="9B3A6728">
      <w:start w:val="1"/>
      <w:numFmt w:val="arabicAlpha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43540C"/>
    <w:multiLevelType w:val="hybridMultilevel"/>
    <w:tmpl w:val="B8D2CCC4"/>
    <w:lvl w:ilvl="0" w:tplc="F14A4F9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466A5E"/>
    <w:multiLevelType w:val="hybridMultilevel"/>
    <w:tmpl w:val="21B6AA84"/>
    <w:lvl w:ilvl="0" w:tplc="7C66D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D6F6B"/>
    <w:multiLevelType w:val="hybridMultilevel"/>
    <w:tmpl w:val="E1D40A1C"/>
    <w:lvl w:ilvl="0" w:tplc="D8D4D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26F3D"/>
    <w:multiLevelType w:val="hybridMultilevel"/>
    <w:tmpl w:val="CB6EBEF2"/>
    <w:lvl w:ilvl="0" w:tplc="49942BC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Ami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323E3C"/>
    <w:multiLevelType w:val="hybridMultilevel"/>
    <w:tmpl w:val="43F0DDF4"/>
    <w:lvl w:ilvl="0" w:tplc="7278CD12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8849A4"/>
    <w:multiLevelType w:val="hybridMultilevel"/>
    <w:tmpl w:val="EFD6A566"/>
    <w:lvl w:ilvl="0" w:tplc="ED78A24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70238">
    <w:abstractNumId w:val="10"/>
  </w:num>
  <w:num w:numId="2" w16cid:durableId="1130169847">
    <w:abstractNumId w:val="6"/>
  </w:num>
  <w:num w:numId="3" w16cid:durableId="1550454819">
    <w:abstractNumId w:val="3"/>
  </w:num>
  <w:num w:numId="4" w16cid:durableId="1065688747">
    <w:abstractNumId w:val="16"/>
  </w:num>
  <w:num w:numId="5" w16cid:durableId="58477477">
    <w:abstractNumId w:val="4"/>
  </w:num>
  <w:num w:numId="6" w16cid:durableId="68817346">
    <w:abstractNumId w:val="1"/>
  </w:num>
  <w:num w:numId="7" w16cid:durableId="1033073766">
    <w:abstractNumId w:val="2"/>
  </w:num>
  <w:num w:numId="8" w16cid:durableId="1540244239">
    <w:abstractNumId w:val="18"/>
  </w:num>
  <w:num w:numId="9" w16cid:durableId="1133405037">
    <w:abstractNumId w:val="11"/>
  </w:num>
  <w:num w:numId="10" w16cid:durableId="2048869070">
    <w:abstractNumId w:val="22"/>
  </w:num>
  <w:num w:numId="11" w16cid:durableId="1740054007">
    <w:abstractNumId w:val="12"/>
  </w:num>
  <w:num w:numId="12" w16cid:durableId="1904365517">
    <w:abstractNumId w:val="0"/>
  </w:num>
  <w:num w:numId="13" w16cid:durableId="378088742">
    <w:abstractNumId w:val="21"/>
  </w:num>
  <w:num w:numId="14" w16cid:durableId="154801674">
    <w:abstractNumId w:val="17"/>
  </w:num>
  <w:num w:numId="15" w16cid:durableId="220797786">
    <w:abstractNumId w:val="9"/>
  </w:num>
  <w:num w:numId="16" w16cid:durableId="1272123587">
    <w:abstractNumId w:val="7"/>
  </w:num>
  <w:num w:numId="17" w16cid:durableId="1021014089">
    <w:abstractNumId w:val="20"/>
  </w:num>
  <w:num w:numId="18" w16cid:durableId="2033989092">
    <w:abstractNumId w:val="8"/>
  </w:num>
  <w:num w:numId="19" w16cid:durableId="774863324">
    <w:abstractNumId w:val="14"/>
  </w:num>
  <w:num w:numId="20" w16cid:durableId="102893654">
    <w:abstractNumId w:val="5"/>
  </w:num>
  <w:num w:numId="21" w16cid:durableId="1628005281">
    <w:abstractNumId w:val="19"/>
  </w:num>
  <w:num w:numId="22" w16cid:durableId="446580365">
    <w:abstractNumId w:val="15"/>
  </w:num>
  <w:num w:numId="23" w16cid:durableId="444080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C9"/>
    <w:rsid w:val="00013836"/>
    <w:rsid w:val="0009189A"/>
    <w:rsid w:val="000F6320"/>
    <w:rsid w:val="00122861"/>
    <w:rsid w:val="001326F7"/>
    <w:rsid w:val="00144B5D"/>
    <w:rsid w:val="0017545E"/>
    <w:rsid w:val="001A1943"/>
    <w:rsid w:val="001C62FE"/>
    <w:rsid w:val="001D7BD9"/>
    <w:rsid w:val="001E4DE5"/>
    <w:rsid w:val="00205E35"/>
    <w:rsid w:val="00211E93"/>
    <w:rsid w:val="002417D1"/>
    <w:rsid w:val="00262700"/>
    <w:rsid w:val="00277CEF"/>
    <w:rsid w:val="002C2CA8"/>
    <w:rsid w:val="002C565A"/>
    <w:rsid w:val="002D3533"/>
    <w:rsid w:val="002E6445"/>
    <w:rsid w:val="002F321C"/>
    <w:rsid w:val="00321395"/>
    <w:rsid w:val="0032458B"/>
    <w:rsid w:val="00366C9F"/>
    <w:rsid w:val="00391C7D"/>
    <w:rsid w:val="003B2AA4"/>
    <w:rsid w:val="003D7BE6"/>
    <w:rsid w:val="003E0984"/>
    <w:rsid w:val="00404F06"/>
    <w:rsid w:val="0044623F"/>
    <w:rsid w:val="00446F28"/>
    <w:rsid w:val="004B2A9B"/>
    <w:rsid w:val="004D04CA"/>
    <w:rsid w:val="004D0570"/>
    <w:rsid w:val="004F76EA"/>
    <w:rsid w:val="005063C9"/>
    <w:rsid w:val="00525C95"/>
    <w:rsid w:val="005443DF"/>
    <w:rsid w:val="005A1F51"/>
    <w:rsid w:val="005C4C80"/>
    <w:rsid w:val="00607B71"/>
    <w:rsid w:val="00626EFC"/>
    <w:rsid w:val="0066711F"/>
    <w:rsid w:val="006A6B92"/>
    <w:rsid w:val="006C6B30"/>
    <w:rsid w:val="006D21B2"/>
    <w:rsid w:val="007200A0"/>
    <w:rsid w:val="00743E06"/>
    <w:rsid w:val="007461A8"/>
    <w:rsid w:val="00757B12"/>
    <w:rsid w:val="00760472"/>
    <w:rsid w:val="00783BC1"/>
    <w:rsid w:val="007C77C9"/>
    <w:rsid w:val="00843045"/>
    <w:rsid w:val="008E1564"/>
    <w:rsid w:val="008F075C"/>
    <w:rsid w:val="008F6359"/>
    <w:rsid w:val="00927974"/>
    <w:rsid w:val="00973257"/>
    <w:rsid w:val="00987E9B"/>
    <w:rsid w:val="009B187C"/>
    <w:rsid w:val="009C3F9F"/>
    <w:rsid w:val="009D5963"/>
    <w:rsid w:val="009E23DE"/>
    <w:rsid w:val="009E482E"/>
    <w:rsid w:val="00A0294B"/>
    <w:rsid w:val="00A23497"/>
    <w:rsid w:val="00A62A1D"/>
    <w:rsid w:val="00AC488E"/>
    <w:rsid w:val="00B31E9B"/>
    <w:rsid w:val="00B67FD5"/>
    <w:rsid w:val="00B80DAF"/>
    <w:rsid w:val="00B906FC"/>
    <w:rsid w:val="00B92B34"/>
    <w:rsid w:val="00B93BE4"/>
    <w:rsid w:val="00BA3A21"/>
    <w:rsid w:val="00BC5359"/>
    <w:rsid w:val="00BC7F3E"/>
    <w:rsid w:val="00BD6045"/>
    <w:rsid w:val="00C3593E"/>
    <w:rsid w:val="00CD5C9D"/>
    <w:rsid w:val="00CE5C7C"/>
    <w:rsid w:val="00D01852"/>
    <w:rsid w:val="00D15365"/>
    <w:rsid w:val="00D5226B"/>
    <w:rsid w:val="00DC73D3"/>
    <w:rsid w:val="00DE4971"/>
    <w:rsid w:val="00DF7D6E"/>
    <w:rsid w:val="00E21B89"/>
    <w:rsid w:val="00E262A0"/>
    <w:rsid w:val="00E92BAB"/>
    <w:rsid w:val="00E97071"/>
    <w:rsid w:val="00EB26B6"/>
    <w:rsid w:val="00F16463"/>
    <w:rsid w:val="00F17D92"/>
    <w:rsid w:val="00F33DD4"/>
    <w:rsid w:val="00F6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98ADEE"/>
  <w15:chartTrackingRefBased/>
  <w15:docId w15:val="{5B94960C-4822-4DC4-BECE-6CD7782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071"/>
    <w:pPr>
      <w:ind w:left="720"/>
      <w:contextualSpacing/>
    </w:pPr>
  </w:style>
  <w:style w:type="paragraph" w:customStyle="1" w:styleId="Gdmath">
    <w:name w:val="Gdmath"/>
    <w:basedOn w:val="Normal"/>
    <w:link w:val="GdmathChar"/>
    <w:rsid w:val="00F16463"/>
    <w:pPr>
      <w:framePr w:hSpace="180" w:wrap="around" w:hAnchor="margin" w:y="-255"/>
      <w:bidi/>
      <w:spacing w:after="0" w:line="240" w:lineRule="auto"/>
    </w:pPr>
    <w:rPr>
      <w:rFonts w:ascii="Times New Roman" w:hAnsi="Times New Roman" w:cs="Times New Roman"/>
      <w:bCs/>
      <w:color w:val="000000"/>
      <w:sz w:val="24"/>
      <w:szCs w:val="28"/>
    </w:rPr>
  </w:style>
  <w:style w:type="character" w:customStyle="1" w:styleId="GdmathChar">
    <w:name w:val="Gdmath Char"/>
    <w:basedOn w:val="DefaultParagraphFont"/>
    <w:link w:val="Gdmath"/>
    <w:rsid w:val="00F16463"/>
    <w:rPr>
      <w:rFonts w:ascii="Times New Roman" w:hAnsi="Times New Roman" w:cs="Times New Roman"/>
      <w:bCs/>
      <w:color w:val="00000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A23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97"/>
  </w:style>
  <w:style w:type="paragraph" w:styleId="Footer">
    <w:name w:val="footer"/>
    <w:basedOn w:val="Normal"/>
    <w:link w:val="FooterChar"/>
    <w:uiPriority w:val="99"/>
    <w:unhideWhenUsed/>
    <w:rsid w:val="00A23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cize%20salhi\AppData\Roaming\Microsoft\Templates\MS-14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DA887-5E6C-4FB3-8B1B-6FF9AB35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MS-14</Template>
  <TotalTime>637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SALHI moussa</dc:creator>
  <cp:keywords/>
  <dc:description/>
  <cp:lastModifiedBy>mucize salhi</cp:lastModifiedBy>
  <cp:revision>24</cp:revision>
  <cp:lastPrinted>2023-11-18T18:55:00Z</cp:lastPrinted>
  <dcterms:created xsi:type="dcterms:W3CDTF">2023-11-06T20:05:00Z</dcterms:created>
  <dcterms:modified xsi:type="dcterms:W3CDTF">2023-11-29T19:43:00Z</dcterms:modified>
</cp:coreProperties>
</file>