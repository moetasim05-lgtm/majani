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30" w:rsidRDefault="00D56630" w:rsidP="0051508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المؤسسة : زواغي ابراهيم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P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السنة الدراسية: 2023/ 2024</w:t>
      </w:r>
    </w:p>
    <w:p w:rsidR="00D56630" w:rsidRPr="00D56630" w:rsidRDefault="00D56630" w:rsidP="00D5663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97E77A" wp14:editId="54983685">
                <wp:simplePos x="0" y="0"/>
                <wp:positionH relativeFrom="column">
                  <wp:posOffset>1171575</wp:posOffset>
                </wp:positionH>
                <wp:positionV relativeFrom="paragraph">
                  <wp:posOffset>267970</wp:posOffset>
                </wp:positionV>
                <wp:extent cx="3448050" cy="514350"/>
                <wp:effectExtent l="76200" t="38100" r="95250" b="1143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92.25pt;margin-top:21.1pt;width:271.5pt;height:40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المستوى: الرابعة متوسط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P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المدة: 1ساعة و 30 د</w:t>
      </w:r>
    </w:p>
    <w:p w:rsidR="00D56630" w:rsidRPr="00D56630" w:rsidRDefault="00D56630" w:rsidP="00D5663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إختبار الثلاثي الأول في مادة العلوم الفيزيائة والتكنولوجية</w:t>
      </w:r>
    </w:p>
    <w:p w:rsidR="0028515B" w:rsidRPr="00D56630" w:rsidRDefault="0028515B" w:rsidP="00D5663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515084" w:rsidRPr="00D56630" w:rsidRDefault="00515084" w:rsidP="002230B3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2230B3" w:rsidRPr="00D5663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الأول</w:t>
      </w:r>
      <w:r w:rsidR="00D5663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 w:rsidR="002230B3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06</w:t>
      </w:r>
      <w:r w:rsid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</w:t>
      </w:r>
    </w:p>
    <w:p w:rsidR="00515084" w:rsidRPr="00D56630" w:rsidRDefault="00D56630" w:rsidP="00D56630">
      <w:pPr>
        <w:bidi/>
        <w:spacing w:line="360" w:lineRule="auto"/>
        <w:ind w:left="-613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Ⅰ</w:t>
      </w:r>
      <w:r w:rsidR="002230B3" w:rsidRPr="00D56630">
        <w:rPr>
          <w:rFonts w:asciiTheme="majorBidi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886F4" wp14:editId="7EDE3D91">
                <wp:simplePos x="0" y="0"/>
                <wp:positionH relativeFrom="column">
                  <wp:posOffset>-133350</wp:posOffset>
                </wp:positionH>
                <wp:positionV relativeFrom="paragraph">
                  <wp:posOffset>328295</wp:posOffset>
                </wp:positionV>
                <wp:extent cx="2028825" cy="104775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B3" w:rsidRDefault="00B565B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27FB1A" wp14:editId="74D8D1A9">
                                  <wp:extent cx="1628775" cy="1142215"/>
                                  <wp:effectExtent l="0" t="0" r="0" b="127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0453" cy="11433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10.5pt;margin-top:25.85pt;width:159.7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" fillcolor="white [3201]" strokeweight=".5pt">
                <v:textbox>
                  <w:txbxContent>
                    <w:p w:rsidR="002230B3" w:rsidRDefault="00B565B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27FB1A" wp14:editId="74D8D1A9">
                            <wp:extent cx="1628775" cy="1142215"/>
                            <wp:effectExtent l="0" t="0" r="0" b="127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0453" cy="11433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56630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15084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لامس القضيب المشحون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15084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(v)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15084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كرية معدنية متعادلة كهربائيا موضوعة فوق حامل عازل فأصبحت </w:t>
      </w:r>
      <w:r w:rsidR="002230B3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شحنتها</w:t>
      </w:r>
      <w:r w:rsidR="00515084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سالبة الشكل -1-</w:t>
      </w:r>
    </w:p>
    <w:p w:rsidR="00515084" w:rsidRPr="00D56630" w:rsidRDefault="00515084" w:rsidP="002230B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ما إسم هذه الظاهرة وما نوعها؟</w:t>
      </w:r>
    </w:p>
    <w:p w:rsidR="00515084" w:rsidRPr="00D56630" w:rsidRDefault="00515084" w:rsidP="002230B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ما نوع شحنة القضيب وما هي مادة صنعه؟</w:t>
      </w:r>
    </w:p>
    <w:p w:rsidR="002230B3" w:rsidRPr="00D56630" w:rsidRDefault="002230B3" w:rsidP="00D56630">
      <w:pPr>
        <w:pStyle w:val="ListParagraph"/>
        <w:bidi/>
        <w:spacing w:line="360" w:lineRule="auto"/>
        <w:ind w:left="-330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84969" wp14:editId="06B50961">
                <wp:simplePos x="0" y="0"/>
                <wp:positionH relativeFrom="column">
                  <wp:posOffset>533400</wp:posOffset>
                </wp:positionH>
                <wp:positionV relativeFrom="paragraph">
                  <wp:posOffset>98425</wp:posOffset>
                </wp:positionV>
                <wp:extent cx="638175" cy="23812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B3" w:rsidRPr="00D56630" w:rsidRDefault="002230B3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56630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الشكل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left:0;text-align:left;margin-left:42pt;margin-top:7.75pt;width:50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" fillcolor="white [3201]" strokeweight=".5pt">
                <v:textbox>
                  <w:txbxContent>
                    <w:p w:rsidR="002230B3" w:rsidRPr="00D56630" w:rsidRDefault="002230B3">
                      <w:pPr>
                        <w:rPr>
                          <w:b/>
                          <w:bCs/>
                          <w:lang w:bidi="ar-DZ"/>
                        </w:rPr>
                      </w:pPr>
                      <w:r w:rsidRPr="00D5663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الشكل 1</w:t>
                      </w:r>
                    </w:p>
                  </w:txbxContent>
                </v:textbox>
              </v:shape>
            </w:pict>
          </mc:Fallback>
        </mc:AlternateContent>
      </w:r>
    </w:p>
    <w:p w:rsidR="00515084" w:rsidRPr="00D56630" w:rsidRDefault="002230B3" w:rsidP="00D56630">
      <w:pPr>
        <w:bidi/>
        <w:spacing w:line="360" w:lineRule="auto"/>
        <w:ind w:left="-613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6630"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5859C" wp14:editId="2253946E">
                <wp:simplePos x="0" y="0"/>
                <wp:positionH relativeFrom="column">
                  <wp:posOffset>-28575</wp:posOffset>
                </wp:positionH>
                <wp:positionV relativeFrom="paragraph">
                  <wp:posOffset>655320</wp:posOffset>
                </wp:positionV>
                <wp:extent cx="1924050" cy="17621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B3" w:rsidRDefault="00B565B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9B85BA9" wp14:editId="50A125E8">
                                  <wp:extent cx="1819275" cy="1730360"/>
                                  <wp:effectExtent l="0" t="0" r="0" b="381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2873" cy="1733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-2.25pt;margin-top:51.6pt;width:151.5pt;height:13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" fillcolor="white [3201]" strokeweight=".5pt">
                <v:textbox>
                  <w:txbxContent>
                    <w:p w:rsidR="002230B3" w:rsidRDefault="00B565B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9B85BA9" wp14:editId="50A125E8">
                            <wp:extent cx="1819275" cy="1730360"/>
                            <wp:effectExtent l="0" t="0" r="0" b="381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2873" cy="1733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Ⅱ</w:t>
      </w:r>
      <w:r w:rsidR="00D56630" w:rsidRPr="00D56630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 w:rsid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15084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نقرب القضيب المشحون (</w:t>
      </w:r>
      <w:r w:rsidR="00515084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v</w:t>
      </w:r>
      <w:r w:rsidR="00515084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) من الجهة العلوية لجهاز معلق بحامل بلاستيكي الشكل-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2-(</w:t>
      </w:r>
      <w:r w:rsidR="00515084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الجهاز كرتان معدنيتان خفيفتان كل كرة ملتصقة بسلك معدني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خفيف والسلك ملتصق بخطاف معدني)</w:t>
      </w:r>
    </w:p>
    <w:p w:rsidR="002230B3" w:rsidRPr="00D56630" w:rsidRDefault="002230B3" w:rsidP="00D56630">
      <w:pPr>
        <w:pStyle w:val="ListParagraph"/>
        <w:numPr>
          <w:ilvl w:val="0"/>
          <w:numId w:val="10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ماذا يحدث للكريتين؟ وما هو نوع التكهرب؟</w:t>
      </w:r>
    </w:p>
    <w:p w:rsidR="002230B3" w:rsidRPr="00D56630" w:rsidRDefault="002230B3" w:rsidP="00D56630">
      <w:pPr>
        <w:pStyle w:val="ListParagraph"/>
        <w:numPr>
          <w:ilvl w:val="0"/>
          <w:numId w:val="10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بين جهة إنتقال الإلكترونات مع التبرير؟</w:t>
      </w:r>
    </w:p>
    <w:p w:rsidR="002230B3" w:rsidRPr="00D56630" w:rsidRDefault="002230B3" w:rsidP="00D56630">
      <w:pPr>
        <w:pStyle w:val="ListParagraph"/>
        <w:numPr>
          <w:ilvl w:val="0"/>
          <w:numId w:val="10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ماذا يحدث عند إبعاد القضيب </w:t>
      </w:r>
      <w:r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(v)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؟ مع التبرير؟</w:t>
      </w:r>
    </w:p>
    <w:p w:rsidR="002230B3" w:rsidRPr="00D56630" w:rsidRDefault="002230B3" w:rsidP="00D56630">
      <w:pPr>
        <w:pStyle w:val="ListParagraph"/>
        <w:numPr>
          <w:ilvl w:val="0"/>
          <w:numId w:val="10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فيما يمكن أن نستعمل هذا الجهاز؟</w:t>
      </w:r>
    </w:p>
    <w:p w:rsidR="00AA26FB" w:rsidRPr="00D56630" w:rsidRDefault="00AA26FB" w:rsidP="00AA26FB">
      <w:pPr>
        <w:pStyle w:val="ListParagraph"/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2230B3" w:rsidRPr="00D56630" w:rsidRDefault="00D56630" w:rsidP="002230B3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6630">
        <w:rPr>
          <w:rFonts w:asciiTheme="majorBidi" w:hAnsiTheme="majorBidi" w:cstheme="majorBidi"/>
          <w:b/>
          <w:bCs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ACC18" wp14:editId="3FF48E8F">
                <wp:simplePos x="0" y="0"/>
                <wp:positionH relativeFrom="column">
                  <wp:posOffset>635635</wp:posOffset>
                </wp:positionH>
                <wp:positionV relativeFrom="paragraph">
                  <wp:posOffset>93980</wp:posOffset>
                </wp:positionV>
                <wp:extent cx="638175" cy="2381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230B3" w:rsidRPr="00D56630" w:rsidRDefault="002230B3" w:rsidP="002230B3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56630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الشكل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left:0;text-align:left;margin-left:50.05pt;margin-top:7.4pt;width:50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" fillcolor="window" strokeweight=".5pt">
                <v:textbox>
                  <w:txbxContent>
                    <w:p w:rsidR="002230B3" w:rsidRPr="00D56630" w:rsidRDefault="002230B3" w:rsidP="002230B3">
                      <w:pPr>
                        <w:rPr>
                          <w:b/>
                          <w:bCs/>
                          <w:lang w:bidi="ar-DZ"/>
                        </w:rPr>
                      </w:pPr>
                      <w:r w:rsidRPr="00D5663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الشكل 2</w:t>
                      </w:r>
                    </w:p>
                  </w:txbxContent>
                </v:textbox>
              </v:shape>
            </w:pict>
          </mc:Fallback>
        </mc:AlternateContent>
      </w:r>
      <w:r w:rsidR="002230B3" w:rsidRPr="00D5663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الثاني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06 ن</w:t>
      </w:r>
    </w:p>
    <w:p w:rsidR="002230B3" w:rsidRPr="00D56630" w:rsidRDefault="00AA26FB" w:rsidP="00D56630">
      <w:pPr>
        <w:bidi/>
        <w:spacing w:line="360" w:lineRule="auto"/>
        <w:ind w:left="-472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6630"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F9549" wp14:editId="524F068F">
                <wp:simplePos x="0" y="0"/>
                <wp:positionH relativeFrom="column">
                  <wp:posOffset>-400050</wp:posOffset>
                </wp:positionH>
                <wp:positionV relativeFrom="paragraph">
                  <wp:posOffset>560705</wp:posOffset>
                </wp:positionV>
                <wp:extent cx="2085975" cy="163830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FB" w:rsidRDefault="00D56630">
                            <w:r w:rsidRPr="00D5663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819275" cy="1543050"/>
                                  <wp:effectExtent l="0" t="0" r="952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left:0;text-align:left;margin-left:-31.5pt;margin-top:44.15pt;width:164.25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" fillcolor="white [3201]" strokeweight=".5pt">
                <v:textbox>
                  <w:txbxContent>
                    <w:p w:rsidR="00AA26FB" w:rsidRDefault="00D56630">
                      <w:r w:rsidRPr="00D56630">
                        <w:drawing>
                          <wp:inline distT="0" distB="0" distL="0" distR="0">
                            <wp:extent cx="1819275" cy="1543050"/>
                            <wp:effectExtent l="0" t="0" r="952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Ⅰ</w:t>
      </w:r>
      <w:r w:rsidR="00D56630" w:rsidRPr="00D56630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 w:rsid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A13CFB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بعد أن أتم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أمين توصيل</w:t>
      </w:r>
      <w:r w:rsidR="00A13CFB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مأخذ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كهربائي لأحد</w:t>
      </w:r>
      <w:r w:rsidR="00A13CFB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غرف المنزل من علبة التف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رع وفق المخطط الكهربائي (الوثيقة1) قام</w:t>
      </w:r>
      <w:r w:rsidR="00A13CFB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بالتأكد من صحة التوصيل باستعمال جهاز متعدد القياسات حيث وجد أن:</w:t>
      </w:r>
    </w:p>
    <w:p w:rsidR="00A13CFB" w:rsidRPr="00D56630" w:rsidRDefault="00A13CFB" w:rsidP="00D269FA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بين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المربطين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 w:rsid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و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B</w:t>
      </w:r>
      <w:r w:rsid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الجهاز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أشار إلى </w:t>
      </w:r>
      <w:r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0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v</w:t>
      </w:r>
    </w:p>
    <w:p w:rsidR="00A13CFB" w:rsidRPr="00D56630" w:rsidRDefault="00A13CFB" w:rsidP="00D56630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بين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المربطين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r w:rsid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و</w:t>
      </w:r>
      <w:r w:rsid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الجهاز أشار إلى القيمة</w:t>
      </w:r>
      <w:r w:rsid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v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230.</w:t>
      </w:r>
    </w:p>
    <w:p w:rsidR="00A13CFB" w:rsidRPr="00D56630" w:rsidRDefault="00A13CFB" w:rsidP="00D269FA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أي مربط يمثل سلك الطور</w:t>
      </w:r>
      <w:r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Ph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؟</w:t>
      </w:r>
    </w:p>
    <w:p w:rsidR="00AA26FB" w:rsidRPr="00D56630" w:rsidRDefault="00A13CFB" w:rsidP="00D56630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أذكر طريقة أخرى للكشف عن سلك الطور</w:t>
      </w:r>
      <w:r w:rsidR="006262F8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؟</w:t>
      </w:r>
    </w:p>
    <w:p w:rsidR="00054E6B" w:rsidRDefault="00B565BC" w:rsidP="00D269FA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Theme="majorBidi" w:hAnsiTheme="majorBidi" w:cstheme="majorBidi" w:hint="cs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B6B4C" wp14:editId="7D102A28">
                <wp:simplePos x="0" y="0"/>
                <wp:positionH relativeFrom="column">
                  <wp:posOffset>266700</wp:posOffset>
                </wp:positionH>
                <wp:positionV relativeFrom="paragraph">
                  <wp:posOffset>373380</wp:posOffset>
                </wp:positionV>
                <wp:extent cx="609600" cy="3048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FB" w:rsidRPr="00D56630" w:rsidRDefault="00AA26FB">
                            <w:pP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D56630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الوثيقة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" o:spid="_x0000_s1031" type="#_x0000_t202" style="position:absolute;left:0;text-align:left;margin-left:21pt;margin-top:29.4pt;width:48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" fillcolor="white [3201]" strokeweight=".5pt">
                <v:textbox>
                  <w:txbxContent>
                    <w:p w:rsidR="00AA26FB" w:rsidRPr="00D56630" w:rsidRDefault="00AA26FB">
                      <w:pPr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D5663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الوثيقة 1</w:t>
                      </w:r>
                    </w:p>
                  </w:txbxContent>
                </v:textbox>
              </v:shape>
            </w:pict>
          </mc:Fallback>
        </mc:AlternateConten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نربط المأخذ</w:t>
      </w:r>
      <w:r w:rsidR="006262F8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الكهربائي السابق براسم الإهتزاز المهبطي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مضبوط</w:t>
      </w:r>
      <w:r w:rsidR="006262F8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على </w:t>
      </w:r>
    </w:p>
    <w:p w:rsidR="00A13CFB" w:rsidRPr="00D56630" w:rsidRDefault="006262F8" w:rsidP="00054E6B">
      <w:pPr>
        <w:pStyle w:val="ListParagraph"/>
        <w:bidi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الحساسيتين:</w:t>
      </w:r>
      <w:r w:rsidR="00A13CFB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Sh=5ms/div</w:t>
      </w:r>
      <w:r w:rsidR="00AA26FB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)</w:t>
      </w:r>
      <w:r w:rsidR="00AA26FB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،</w:t>
      </w:r>
      <w:r w:rsidR="00AA26FB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(</w:t>
      </w:r>
      <w:r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Sv=130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v</w:t>
      </w:r>
      <w:r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/div)</w:t>
      </w:r>
    </w:p>
    <w:p w:rsidR="006262F8" w:rsidRPr="00D56630" w:rsidRDefault="006262F8" w:rsidP="00D269FA">
      <w:pPr>
        <w:pStyle w:val="ListParagraph"/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بالإعتماد على المنحنى الظاهر على الجهاز الوثيقة -2-</w:t>
      </w:r>
    </w:p>
    <w:p w:rsidR="006262F8" w:rsidRPr="00D56630" w:rsidRDefault="00113A1F" w:rsidP="00D269FA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84096" wp14:editId="2BB28293">
                <wp:simplePos x="0" y="0"/>
                <wp:positionH relativeFrom="column">
                  <wp:posOffset>-209550</wp:posOffset>
                </wp:positionH>
                <wp:positionV relativeFrom="paragraph">
                  <wp:posOffset>229870</wp:posOffset>
                </wp:positionV>
                <wp:extent cx="2009775" cy="17145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FB" w:rsidRDefault="00113A1F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863FF26" wp14:editId="7F3FFB8A">
                                  <wp:extent cx="1834539" cy="16002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4463" cy="1608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2" type="#_x0000_t202" style="position:absolute;left:0;text-align:left;margin-left:-16.5pt;margin-top:18.1pt;width:158.25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" fillcolor="white [3201]" strokeweight=".5pt">
                <v:textbox>
                  <w:txbxContent>
                    <w:p w:rsidR="00AA26FB" w:rsidRDefault="00113A1F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863FF26" wp14:editId="7F3FFB8A">
                            <wp:extent cx="1834539" cy="16002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4463" cy="1608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262F8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ما نوع التوتر الكهربائي بين طرفي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المأخذ</w:t>
      </w:r>
      <w:r w:rsidR="006262F8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المستعمل؟</w:t>
      </w:r>
    </w:p>
    <w:p w:rsidR="006262F8" w:rsidRPr="00D56630" w:rsidRDefault="006262F8" w:rsidP="00D269FA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ما نوع التوتر بين طرفي </w:t>
      </w:r>
      <w:r w:rsidR="00D269FA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البطارية؟ قارن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بين التوترين في جدول </w:t>
      </w:r>
    </w:p>
    <w:p w:rsidR="00D56630" w:rsidRDefault="006262F8" w:rsidP="00D269FA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أحسب قيم المقادير الفيزيائية التالية: التوتر الأعظمي</w:t>
      </w:r>
      <w:r w:rsidR="00113A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D269FA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U</w:t>
      </w:r>
      <w:r w:rsidR="00D269FA" w:rsidRPr="00113A1F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DZ"/>
        </w:rPr>
        <w:t>max</w:t>
      </w:r>
      <w:proofErr w:type="spellEnd"/>
      <w:r w:rsidR="00113A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،</w:t>
      </w:r>
    </w:p>
    <w:p w:rsidR="006262F8" w:rsidRPr="00D56630" w:rsidRDefault="00D269FA" w:rsidP="00D56630">
      <w:pPr>
        <w:pStyle w:val="ListParagraph"/>
        <w:bidi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الدور</w:t>
      </w:r>
      <w:r w:rsidR="006262F8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T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، التواتر </w:t>
      </w:r>
      <w:r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f</w:t>
      </w:r>
    </w:p>
    <w:p w:rsidR="00E55954" w:rsidRDefault="00D269FA" w:rsidP="00113A1F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د-استنتج قيمة التوتر المنتج</w:t>
      </w:r>
      <w:proofErr w:type="spellStart"/>
      <w:r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U</w:t>
      </w:r>
      <w:r w:rsidRPr="00113A1F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DZ"/>
        </w:rPr>
        <w:t>eff</w:t>
      </w:r>
      <w:proofErr w:type="spellEnd"/>
      <w:r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113A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بطريقتين؟</w:t>
      </w:r>
    </w:p>
    <w:p w:rsidR="00113A1F" w:rsidRPr="00113A1F" w:rsidRDefault="00113A1F" w:rsidP="00113A1F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6630"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0F51B4" wp14:editId="04BE3AEA">
                <wp:simplePos x="0" y="0"/>
                <wp:positionH relativeFrom="column">
                  <wp:posOffset>495300</wp:posOffset>
                </wp:positionH>
                <wp:positionV relativeFrom="paragraph">
                  <wp:posOffset>208280</wp:posOffset>
                </wp:positionV>
                <wp:extent cx="609600" cy="304800"/>
                <wp:effectExtent l="0" t="0" r="19050" b="19050"/>
                <wp:wrapNone/>
                <wp:docPr id="21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13A1F" w:rsidRPr="00D56630" w:rsidRDefault="00113A1F" w:rsidP="00113A1F">
                            <w:pP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D56630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left:0;text-align:left;margin-left:39pt;margin-top:16.4pt;width:48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" fillcolor="window" strokeweight=".5pt">
                <v:textbox>
                  <w:txbxContent>
                    <w:p w:rsidR="00113A1F" w:rsidRPr="00D56630" w:rsidRDefault="00113A1F" w:rsidP="00113A1F">
                      <w:pPr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D5663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A26FB" w:rsidRPr="00D56630" w:rsidRDefault="00D56630" w:rsidP="00E55954">
      <w:pPr>
        <w:bidi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الوضعية الإدماجية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 w:rsidRP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08 ن</w:t>
      </w:r>
    </w:p>
    <w:p w:rsidR="00E55954" w:rsidRPr="00D56630" w:rsidRDefault="00113A1F" w:rsidP="00D56630">
      <w:pPr>
        <w:bidi/>
        <w:spacing w:line="360" w:lineRule="auto"/>
        <w:ind w:left="-613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Pr="00113A1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E50A5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انتقلت عائلة اسلام </w:t>
      </w:r>
      <w:r w:rsidR="00A663A5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إلى مسكنهم الجديد الذي رمم حديثا حيث اشتكت</w:t>
      </w:r>
      <w:r w:rsidR="00CC718C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أم</w:t>
      </w:r>
      <w:r w:rsidR="00A663A5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</w:t>
      </w:r>
      <w:r w:rsid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سلام من عدة مشاكل كهربائية حدثت</w:t>
      </w:r>
      <w:r w:rsidR="00D5663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A663A5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لأفراد عائلتها وهي:</w:t>
      </w:r>
    </w:p>
    <w:p w:rsidR="001E50A5" w:rsidRPr="00D56630" w:rsidRDefault="001E50A5" w:rsidP="00CC718C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تعرض </w:t>
      </w:r>
      <w:r w:rsidR="00CC718C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الأم ل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صدمة كهربائية عند لمس</w:t>
      </w:r>
      <w:r w:rsidR="00CC718C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ها</w:t>
      </w:r>
      <w:r w:rsidR="00113A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الهيكل المعدني للفرن</w:t>
      </w:r>
      <w:r w:rsidR="00113A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1E50A5" w:rsidRPr="00D56630" w:rsidRDefault="001E50A5" w:rsidP="00A663A5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عدم اشتغال مجفف الشعر عند ربطه بالمأخذ(1)</w:t>
      </w:r>
      <w:r w:rsidR="00A663A5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لكن عند ربطه بالمأخذ(2) يشتغل بصفة عادية علما أن مجفف الشعر يحمل الدلالة</w:t>
      </w:r>
      <w:r w:rsidR="00A663A5" w:rsidRPr="00D56630">
        <w:rPr>
          <w:rFonts w:asciiTheme="majorBidi" w:hAnsiTheme="majorBidi" w:cstheme="majorBidi"/>
          <w:b/>
          <w:bCs/>
          <w:sz w:val="28"/>
          <w:szCs w:val="28"/>
          <w:lang w:bidi="ar-DZ"/>
        </w:rPr>
        <w:t>(220v-2200w)</w:t>
      </w:r>
      <w:r w:rsidR="00113A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1E50A5" w:rsidRPr="00D56630" w:rsidRDefault="00A663A5" w:rsidP="00D56630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ج-</w:t>
      </w:r>
      <w:r w:rsidR="00113A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إصابة</w:t>
      </w:r>
      <w:r w:rsidR="001E50A5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الأب</w:t>
      </w:r>
      <w:r w:rsidR="001E50A5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بصدمة عند نزع المصباح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رغم أن القاطعة مفتوحة.</w:t>
      </w:r>
    </w:p>
    <w:p w:rsidR="001E50A5" w:rsidRPr="00D56630" w:rsidRDefault="001E50A5" w:rsidP="001E50A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حدد الأسباب المحتملة لهذه الحوادث ثم اقترح حلولا مناسبة من اجل تفاديها</w:t>
      </w:r>
      <w:r w:rsidR="00113A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1E50A5" w:rsidRPr="00D56630" w:rsidRDefault="001E50A5" w:rsidP="00A663A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أعد رسم مخطط التركيب الكهربائي وانجز عليه التعديلات والاضافات المناسبة لحماية الأجهزة </w:t>
      </w:r>
      <w:r w:rsidR="00A663A5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ومستعمليها من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A663A5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</w:t>
      </w:r>
      <w:r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خطار التيار الكهربائي.</w:t>
      </w:r>
    </w:p>
    <w:p w:rsidR="00AA26FB" w:rsidRPr="00D56630" w:rsidRDefault="00054E6B" w:rsidP="00A663A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1758950</wp:posOffset>
                </wp:positionV>
                <wp:extent cx="333375" cy="29527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E6B" w:rsidRPr="00054E6B" w:rsidRDefault="00054E6B" w:rsidP="00054E6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E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left:0;text-align:left;margin-left:259.5pt;margin-top:138.5pt;width:26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" filled="f" stroked="f" strokeweight="2pt">
                <v:textbox>
                  <w:txbxContent>
                    <w:p w:rsidR="00054E6B" w:rsidRPr="00054E6B" w:rsidRDefault="00054E6B" w:rsidP="00054E6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54E6B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1758315</wp:posOffset>
                </wp:positionV>
                <wp:extent cx="400050" cy="35242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E6B" w:rsidRPr="00054E6B" w:rsidRDefault="00054E6B" w:rsidP="00054E6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E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left:0;text-align:left;margin-left:202.5pt;margin-top:138.45pt;width:31.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" filled="f" stroked="f" strokeweight="2pt">
                <v:textbox>
                  <w:txbxContent>
                    <w:p w:rsidR="00054E6B" w:rsidRPr="00054E6B" w:rsidRDefault="00054E6B" w:rsidP="00054E6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54E6B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1008D" wp14:editId="51FF0E2B">
                <wp:simplePos x="0" y="0"/>
                <wp:positionH relativeFrom="column">
                  <wp:posOffset>3505200</wp:posOffset>
                </wp:positionH>
                <wp:positionV relativeFrom="paragraph">
                  <wp:posOffset>824865</wp:posOffset>
                </wp:positionV>
                <wp:extent cx="485775" cy="4667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E6B" w:rsidRPr="00054E6B" w:rsidRDefault="00054E6B" w:rsidP="00054E6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E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left:0;text-align:left;margin-left:276pt;margin-top:64.95pt;width:38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" filled="f" stroked="f" strokeweight="2pt">
                <v:textbox>
                  <w:txbxContent>
                    <w:p w:rsidR="00054E6B" w:rsidRPr="00054E6B" w:rsidRDefault="00054E6B" w:rsidP="00054E6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54E6B">
                        <w:rPr>
                          <w:b/>
                          <w:bCs/>
                          <w:sz w:val="24"/>
                          <w:szCs w:val="24"/>
                        </w:rPr>
                        <w:t>10A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8B821" wp14:editId="372CBDFA">
                <wp:simplePos x="0" y="0"/>
                <wp:positionH relativeFrom="column">
                  <wp:posOffset>2762250</wp:posOffset>
                </wp:positionH>
                <wp:positionV relativeFrom="paragraph">
                  <wp:posOffset>825500</wp:posOffset>
                </wp:positionV>
                <wp:extent cx="409575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E6B" w:rsidRPr="00054E6B" w:rsidRDefault="00054E6B" w:rsidP="00054E6B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054E6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5</w:t>
                            </w:r>
                            <w:r w:rsidRPr="00054E6B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left:0;text-align:left;margin-left:217.5pt;margin-top:65pt;width:32.2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" filled="f" stroked="f" strokeweight="2pt">
                <v:textbox>
                  <w:txbxContent>
                    <w:p w:rsidR="00054E6B" w:rsidRPr="00054E6B" w:rsidRDefault="00054E6B" w:rsidP="00054E6B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054E6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5</w:t>
                      </w:r>
                      <w:r w:rsidRPr="00054E6B"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B82CED" w:rsidRPr="00D56630"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10797" wp14:editId="377CD930">
                <wp:simplePos x="0" y="0"/>
                <wp:positionH relativeFrom="column">
                  <wp:posOffset>371475</wp:posOffset>
                </wp:positionH>
                <wp:positionV relativeFrom="paragraph">
                  <wp:posOffset>454025</wp:posOffset>
                </wp:positionV>
                <wp:extent cx="5334000" cy="27241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0A5" w:rsidRDefault="00113A1F" w:rsidP="00113A1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 w:rsidRPr="00113A1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89566FA" wp14:editId="469C6148">
                                  <wp:extent cx="4448175" cy="2524125"/>
                                  <wp:effectExtent l="0" t="0" r="952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9542" cy="252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34" type="#_x0000_t202" style="position:absolute;left:0;text-align:left;margin-left:29.25pt;margin-top:35.75pt;width:420pt;height:2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" fillcolor="white [3201]" strokeweight=".5pt">
                <v:textbox>
                  <w:txbxContent>
                    <w:p w:rsidR="001E50A5" w:rsidRDefault="00113A1F" w:rsidP="00113A1F">
                      <w:pPr>
                        <w:jc w:val="center"/>
                        <w:rPr>
                          <w:lang w:bidi="ar-DZ"/>
                        </w:rPr>
                      </w:pPr>
                      <w:r w:rsidRPr="00113A1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89566FA" wp14:editId="469C6148">
                            <wp:extent cx="4448175" cy="2524125"/>
                            <wp:effectExtent l="0" t="0" r="952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9542" cy="252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3A1F" w:rsidRPr="00D56630"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51EBD" wp14:editId="45E913FF">
                <wp:simplePos x="0" y="0"/>
                <wp:positionH relativeFrom="column">
                  <wp:posOffset>1428750</wp:posOffset>
                </wp:positionH>
                <wp:positionV relativeFrom="paragraph">
                  <wp:posOffset>3680460</wp:posOffset>
                </wp:positionV>
                <wp:extent cx="3200400" cy="400050"/>
                <wp:effectExtent l="0" t="0" r="19050" b="19050"/>
                <wp:wrapNone/>
                <wp:docPr id="9" name="Ruban vers le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0005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18C" w:rsidRPr="00CC718C" w:rsidRDefault="00CC718C" w:rsidP="00CC718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CC718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بالتوفيق </w:t>
                            </w:r>
                            <w:r w:rsidRPr="00CC718C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أساتذة</w:t>
                            </w:r>
                            <w:r w:rsidRPr="00CC718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المادة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 vers le bas 9" o:spid="_x0000_s1035" type="#_x0000_t53" style="position:absolute;left:0;text-align:left;margin-left:112.5pt;margin-top:289.8pt;width:252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" adj=",3600" fillcolor="white [3201]" strokecolor="black [3200]" strokeweight="2pt">
                <v:textbox>
                  <w:txbxContent>
                    <w:p w:rsidR="00CC718C" w:rsidRPr="00CC718C" w:rsidRDefault="00CC718C" w:rsidP="00CC718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r w:rsidRPr="00CC718C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  <w:t xml:space="preserve">بالتوفيق </w:t>
                      </w:r>
                      <w:r w:rsidRPr="00CC718C"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>أساتذة</w:t>
                      </w:r>
                      <w:r w:rsidRPr="00CC718C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  <w:t xml:space="preserve"> المادة</w:t>
                      </w:r>
                    </w:p>
                  </w:txbxContent>
                </v:textbox>
              </v:shape>
            </w:pict>
          </mc:Fallback>
        </mc:AlternateContent>
      </w:r>
      <w:r w:rsidR="00CC718C" w:rsidRPr="00D5663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أذ</w:t>
      </w:r>
      <w:r w:rsidR="00113A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كر بعض أخطار التيار الكهربائي</w:t>
      </w:r>
      <w:r w:rsidR="00113A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113A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 w:rsidR="00113A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113A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3</w:t>
      </w:r>
      <w:r w:rsidR="00113A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اخطار).</w:t>
      </w:r>
    </w:p>
    <w:sectPr w:rsidR="00AA26FB" w:rsidRPr="00D56630" w:rsidSect="00D56630">
      <w:pgSz w:w="11906" w:h="16838"/>
      <w:pgMar w:top="523" w:right="1440" w:bottom="1440" w:left="1440" w:header="28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A80" w:rsidRDefault="00833A80" w:rsidP="00B565BC">
      <w:pPr>
        <w:spacing w:after="0" w:line="240" w:lineRule="auto"/>
      </w:pPr>
      <w:r>
        <w:separator/>
      </w:r>
    </w:p>
  </w:endnote>
  <w:endnote w:type="continuationSeparator" w:id="0">
    <w:p w:rsidR="00833A80" w:rsidRDefault="00833A80" w:rsidP="00B5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A80" w:rsidRDefault="00833A80" w:rsidP="00B565BC">
      <w:pPr>
        <w:spacing w:after="0" w:line="240" w:lineRule="auto"/>
      </w:pPr>
      <w:r>
        <w:separator/>
      </w:r>
    </w:p>
  </w:footnote>
  <w:footnote w:type="continuationSeparator" w:id="0">
    <w:p w:rsidR="00833A80" w:rsidRDefault="00833A80" w:rsidP="00B5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E3"/>
    <w:multiLevelType w:val="hybridMultilevel"/>
    <w:tmpl w:val="3E0CA4A0"/>
    <w:lvl w:ilvl="0" w:tplc="11CC22FA">
      <w:start w:val="1"/>
      <w:numFmt w:val="decimal"/>
      <w:lvlText w:val="%1-"/>
      <w:lvlJc w:val="left"/>
      <w:pPr>
        <w:ind w:left="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CFC4189"/>
    <w:multiLevelType w:val="hybridMultilevel"/>
    <w:tmpl w:val="964079BE"/>
    <w:lvl w:ilvl="0" w:tplc="FEFED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1F31"/>
    <w:multiLevelType w:val="hybridMultilevel"/>
    <w:tmpl w:val="7D72F05E"/>
    <w:lvl w:ilvl="0" w:tplc="25688A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D08D8"/>
    <w:multiLevelType w:val="hybridMultilevel"/>
    <w:tmpl w:val="0C48AAA6"/>
    <w:lvl w:ilvl="0" w:tplc="882EB534">
      <w:start w:val="1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EB1AD7"/>
    <w:multiLevelType w:val="hybridMultilevel"/>
    <w:tmpl w:val="CA98CD46"/>
    <w:lvl w:ilvl="0" w:tplc="5756E1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562512"/>
    <w:multiLevelType w:val="hybridMultilevel"/>
    <w:tmpl w:val="689A427C"/>
    <w:lvl w:ilvl="0" w:tplc="DD86F6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7022A9"/>
    <w:multiLevelType w:val="hybridMultilevel"/>
    <w:tmpl w:val="E402C010"/>
    <w:lvl w:ilvl="0" w:tplc="E8E8A448">
      <w:start w:val="1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4B487B"/>
    <w:multiLevelType w:val="hybridMultilevel"/>
    <w:tmpl w:val="E018B5B8"/>
    <w:lvl w:ilvl="0" w:tplc="C1080526">
      <w:start w:val="5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6E704F"/>
    <w:multiLevelType w:val="hybridMultilevel"/>
    <w:tmpl w:val="AAE81130"/>
    <w:lvl w:ilvl="0" w:tplc="A75E6182">
      <w:start w:val="1"/>
      <w:numFmt w:val="decimal"/>
      <w:lvlText w:val="%1-"/>
      <w:lvlJc w:val="left"/>
      <w:pPr>
        <w:ind w:left="502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E457FFD"/>
    <w:multiLevelType w:val="hybridMultilevel"/>
    <w:tmpl w:val="E3105CFA"/>
    <w:lvl w:ilvl="0" w:tplc="AED46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084"/>
    <w:rsid w:val="00054E6B"/>
    <w:rsid w:val="00113A1F"/>
    <w:rsid w:val="001E50A5"/>
    <w:rsid w:val="00213ABF"/>
    <w:rsid w:val="002230B3"/>
    <w:rsid w:val="0028515B"/>
    <w:rsid w:val="00513E43"/>
    <w:rsid w:val="00515084"/>
    <w:rsid w:val="006262F8"/>
    <w:rsid w:val="00833A80"/>
    <w:rsid w:val="00A13CFB"/>
    <w:rsid w:val="00A663A5"/>
    <w:rsid w:val="00AA26FB"/>
    <w:rsid w:val="00B565BC"/>
    <w:rsid w:val="00B82CED"/>
    <w:rsid w:val="00CC718C"/>
    <w:rsid w:val="00D269FA"/>
    <w:rsid w:val="00D56630"/>
    <w:rsid w:val="00E5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BC"/>
  </w:style>
  <w:style w:type="paragraph" w:styleId="Footer">
    <w:name w:val="footer"/>
    <w:basedOn w:val="Normal"/>
    <w:link w:val="FooterChar"/>
    <w:uiPriority w:val="99"/>
    <w:unhideWhenUsed/>
    <w:rsid w:val="00B5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BC"/>
  </w:style>
  <w:style w:type="paragraph" w:styleId="Footer">
    <w:name w:val="footer"/>
    <w:basedOn w:val="Normal"/>
    <w:link w:val="FooterChar"/>
    <w:uiPriority w:val="99"/>
    <w:unhideWhenUsed/>
    <w:rsid w:val="00B5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159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BHSN</dc:creator>
  <cp:keywords/>
  <dc:description/>
  <cp:lastModifiedBy>KAWTER</cp:lastModifiedBy>
  <cp:revision>4</cp:revision>
  <dcterms:created xsi:type="dcterms:W3CDTF">2023-11-29T20:59:00Z</dcterms:created>
  <dcterms:modified xsi:type="dcterms:W3CDTF">2023-11-30T12:55:00Z</dcterms:modified>
</cp:coreProperties>
</file>