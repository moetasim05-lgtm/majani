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-100"/>
        <w:bidiVisual/>
        <w:tblW w:w="10933" w:type="dxa"/>
        <w:tblInd w:w="102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CellMar>
          <w:top w:w="57" w:type="dxa"/>
          <w:bottom w:w="57" w:type="dxa"/>
        </w:tblCellMar>
        <w:tblLook w:val="04A0"/>
      </w:tblPr>
      <w:tblGrid>
        <w:gridCol w:w="1635"/>
        <w:gridCol w:w="4336"/>
        <w:gridCol w:w="4962"/>
      </w:tblGrid>
      <w:tr w:rsidR="00DD7DC6" w:rsidRPr="00CD04C7" w:rsidTr="00230504">
        <w:trPr>
          <w:trHeight w:val="1189"/>
        </w:trPr>
        <w:tc>
          <w:tcPr>
            <w:tcW w:w="10933" w:type="dxa"/>
            <w:gridSpan w:val="3"/>
            <w:vAlign w:val="center"/>
          </w:tcPr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567"/>
              <w:gridCol w:w="3567"/>
              <w:gridCol w:w="3568"/>
            </w:tblGrid>
            <w:tr w:rsidR="00DB4558" w:rsidRPr="00CD04C7" w:rsidTr="00216F29">
              <w:tc>
                <w:tcPr>
                  <w:tcW w:w="3567" w:type="dxa"/>
                  <w:shd w:val="clear" w:color="auto" w:fill="EAF1DD" w:themeFill="accent3" w:themeFillTint="33"/>
                </w:tcPr>
                <w:p w:rsidR="00DB4558" w:rsidRPr="00CD04C7" w:rsidRDefault="00DB4558" w:rsidP="00A83D01">
                  <w:pPr>
                    <w:framePr w:hSpace="141" w:wrap="around" w:vAnchor="text" w:hAnchor="margin" w:y="-100"/>
                    <w:jc w:val="left"/>
                    <w:rPr>
                      <w:rFonts w:asciiTheme="majorBidi" w:hAnsiTheme="majorBidi" w:cstheme="majorBidi"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r w:rsidRPr="00CD04C7">
                    <w:rPr>
                      <w:rFonts w:asciiTheme="majorBidi" w:hAnsiTheme="majorBidi" w:cstheme="majorBidi" w:hint="cs"/>
                      <w:bCs/>
                      <w:color w:val="FF0000"/>
                      <w:sz w:val="24"/>
                      <w:szCs w:val="24"/>
                      <w:rtl/>
                    </w:rPr>
                    <w:t>الاستاذ</w:t>
                  </w:r>
                  <w:r w:rsidRPr="00CD04C7">
                    <w:rPr>
                      <w:rFonts w:asciiTheme="majorBidi" w:hAnsiTheme="majorBidi" w:cstheme="majorBidi"/>
                      <w:bCs/>
                      <w:color w:val="FF0000"/>
                      <w:sz w:val="24"/>
                      <w:szCs w:val="24"/>
                      <w:rtl/>
                    </w:rPr>
                    <w:t>:</w:t>
                  </w:r>
                  <w:r w:rsidRPr="00CD04C7">
                    <w:rPr>
                      <w:rFonts w:asciiTheme="majorBidi" w:hAnsiTheme="majorBidi" w:cstheme="majorBidi" w:hint="cs"/>
                      <w:bCs/>
                      <w:color w:val="FF0000"/>
                      <w:sz w:val="24"/>
                      <w:szCs w:val="24"/>
                      <w:rtl/>
                      <w:lang w:val="fr-FR" w:eastAsia="fr-FR"/>
                    </w:rPr>
                    <w:t xml:space="preserve">                                               </w:t>
                  </w:r>
                </w:p>
              </w:tc>
              <w:tc>
                <w:tcPr>
                  <w:tcW w:w="3567" w:type="dxa"/>
                  <w:shd w:val="clear" w:color="auto" w:fill="EAF1DD" w:themeFill="accent3" w:themeFillTint="33"/>
                </w:tcPr>
                <w:p w:rsidR="00DB4558" w:rsidRPr="00CD04C7" w:rsidRDefault="00DB4558" w:rsidP="00A83D01">
                  <w:pPr>
                    <w:framePr w:hSpace="141" w:wrap="around" w:vAnchor="text" w:hAnchor="margin" w:y="-100"/>
                    <w:jc w:val="left"/>
                    <w:rPr>
                      <w:sz w:val="24"/>
                      <w:szCs w:val="24"/>
                    </w:rPr>
                  </w:pPr>
                  <w:r w:rsidRPr="00CD04C7">
                    <w:rPr>
                      <w:rFonts w:asciiTheme="majorBidi" w:hAnsiTheme="majorBidi" w:cstheme="majorBidi"/>
                      <w:bCs/>
                      <w:color w:val="FF0000"/>
                      <w:sz w:val="24"/>
                      <w:szCs w:val="24"/>
                      <w:rtl/>
                      <w:lang w:val="fr-FR" w:eastAsia="fr-FR"/>
                    </w:rPr>
                    <w:t>الم</w:t>
                  </w:r>
                  <w:r w:rsidRPr="00CD04C7">
                    <w:rPr>
                      <w:rFonts w:asciiTheme="majorBidi" w:hAnsiTheme="majorBidi" w:cstheme="majorBidi" w:hint="cs"/>
                      <w:bCs/>
                      <w:color w:val="FF0000"/>
                      <w:sz w:val="24"/>
                      <w:szCs w:val="24"/>
                      <w:rtl/>
                      <w:lang w:val="fr-FR" w:eastAsia="fr-FR"/>
                    </w:rPr>
                    <w:t>ؤسسة</w:t>
                  </w:r>
                  <w:r w:rsidRPr="00CD04C7">
                    <w:rPr>
                      <w:rFonts w:asciiTheme="majorBidi" w:hAnsiTheme="majorBidi" w:cstheme="majorBidi"/>
                      <w:bCs/>
                      <w:color w:val="FF0000"/>
                      <w:sz w:val="24"/>
                      <w:szCs w:val="24"/>
                      <w:rtl/>
                      <w:lang w:val="fr-FR" w:eastAsia="fr-FR"/>
                    </w:rPr>
                    <w:t xml:space="preserve">:  </w:t>
                  </w:r>
                </w:p>
              </w:tc>
              <w:tc>
                <w:tcPr>
                  <w:tcW w:w="3568" w:type="dxa"/>
                  <w:shd w:val="clear" w:color="auto" w:fill="EAF1DD" w:themeFill="accent3" w:themeFillTint="33"/>
                </w:tcPr>
                <w:p w:rsidR="00DB4558" w:rsidRPr="00CD04C7" w:rsidRDefault="00DB4558" w:rsidP="00216F29">
                  <w:pPr>
                    <w:framePr w:hSpace="141" w:wrap="around" w:vAnchor="text" w:hAnchor="margin" w:y="-100"/>
                    <w:jc w:val="left"/>
                    <w:rPr>
                      <w:sz w:val="24"/>
                      <w:szCs w:val="24"/>
                    </w:rPr>
                  </w:pPr>
                  <w:r w:rsidRPr="00CD04C7">
                    <w:rPr>
                      <w:rFonts w:asciiTheme="majorBidi" w:hAnsiTheme="majorBidi" w:cstheme="majorBidi" w:hint="cs"/>
                      <w:bCs/>
                      <w:color w:val="FF0000"/>
                      <w:sz w:val="24"/>
                      <w:szCs w:val="24"/>
                      <w:rtl/>
                      <w:lang w:val="fr-FR" w:eastAsia="fr-FR"/>
                    </w:rPr>
                    <w:t>التاريخ</w:t>
                  </w:r>
                  <w:r w:rsidRPr="00CD04C7">
                    <w:rPr>
                      <w:rFonts w:asciiTheme="majorBidi" w:hAnsiTheme="majorBidi" w:cstheme="majorBidi"/>
                      <w:bCs/>
                      <w:color w:val="FF0000"/>
                      <w:sz w:val="24"/>
                      <w:szCs w:val="24"/>
                      <w:rtl/>
                      <w:lang w:val="fr-FR" w:eastAsia="fr-FR"/>
                    </w:rPr>
                    <w:t>:</w:t>
                  </w:r>
                </w:p>
              </w:tc>
            </w:tr>
            <w:tr w:rsidR="00DB4558" w:rsidRPr="00CD04C7" w:rsidTr="00216F29">
              <w:tc>
                <w:tcPr>
                  <w:tcW w:w="3567" w:type="dxa"/>
                  <w:shd w:val="clear" w:color="auto" w:fill="EAF1DD" w:themeFill="accent3" w:themeFillTint="33"/>
                </w:tcPr>
                <w:p w:rsidR="00DB4558" w:rsidRPr="00CD04C7" w:rsidRDefault="00DB4558" w:rsidP="00216F29">
                  <w:pPr>
                    <w:framePr w:hSpace="141" w:wrap="around" w:vAnchor="text" w:hAnchor="margin" w:y="-100"/>
                    <w:jc w:val="left"/>
                    <w:rPr>
                      <w:rFonts w:asciiTheme="majorBidi" w:hAnsiTheme="majorBidi" w:cstheme="majorBidi"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r w:rsidRPr="00CD04C7">
                    <w:rPr>
                      <w:rFonts w:asciiTheme="majorBidi" w:hAnsiTheme="majorBidi" w:cstheme="majorBidi" w:hint="cs"/>
                      <w:bCs/>
                      <w:color w:val="FF0000"/>
                      <w:sz w:val="24"/>
                      <w:szCs w:val="24"/>
                      <w:rtl/>
                    </w:rPr>
                    <w:t xml:space="preserve">الميدان : </w:t>
                  </w:r>
                  <w:r w:rsidRPr="00CD04C7">
                    <w:rPr>
                      <w:rFonts w:asciiTheme="majorBidi" w:hAnsiTheme="majorBidi" w:cstheme="majorBidi" w:hint="cs"/>
                      <w:bCs/>
                      <w:color w:val="00B050"/>
                      <w:sz w:val="24"/>
                      <w:szCs w:val="24"/>
                      <w:rtl/>
                    </w:rPr>
                    <w:t>انشطة عددية</w:t>
                  </w:r>
                  <w:r w:rsidRPr="00CD04C7">
                    <w:rPr>
                      <w:rFonts w:asciiTheme="majorBidi" w:hAnsiTheme="majorBidi" w:cstheme="majorBidi" w:hint="cs"/>
                      <w:bCs/>
                      <w:color w:val="FF0000"/>
                      <w:sz w:val="24"/>
                      <w:szCs w:val="24"/>
                      <w:rtl/>
                    </w:rPr>
                    <w:t xml:space="preserve">                                           </w:t>
                  </w:r>
                </w:p>
              </w:tc>
              <w:tc>
                <w:tcPr>
                  <w:tcW w:w="3567" w:type="dxa"/>
                  <w:shd w:val="clear" w:color="auto" w:fill="EAF1DD" w:themeFill="accent3" w:themeFillTint="33"/>
                </w:tcPr>
                <w:p w:rsidR="00DB4558" w:rsidRPr="00CD04C7" w:rsidRDefault="00DB4558" w:rsidP="00216F29">
                  <w:pPr>
                    <w:framePr w:hSpace="141" w:wrap="around" w:vAnchor="text" w:hAnchor="margin" w:y="-100"/>
                    <w:jc w:val="left"/>
                    <w:rPr>
                      <w:sz w:val="24"/>
                      <w:szCs w:val="24"/>
                    </w:rPr>
                  </w:pPr>
                  <w:r w:rsidRPr="00CD04C7">
                    <w:rPr>
                      <w:rFonts w:asciiTheme="majorBidi" w:hAnsiTheme="majorBidi" w:cstheme="majorBidi" w:hint="cs"/>
                      <w:bCs/>
                      <w:color w:val="FF0000"/>
                      <w:sz w:val="24"/>
                      <w:szCs w:val="24"/>
                      <w:rtl/>
                    </w:rPr>
                    <w:t>المستوى</w:t>
                  </w:r>
                  <w:r w:rsidRPr="00CD04C7">
                    <w:rPr>
                      <w:rFonts w:asciiTheme="majorBidi" w:hAnsiTheme="majorBidi" w:cstheme="majorBidi"/>
                      <w:bCs/>
                      <w:color w:val="FF0000"/>
                      <w:sz w:val="24"/>
                      <w:szCs w:val="24"/>
                      <w:rtl/>
                    </w:rPr>
                    <w:t xml:space="preserve">: </w:t>
                  </w:r>
                  <w:r w:rsidRPr="00CD04C7">
                    <w:rPr>
                      <w:rFonts w:asciiTheme="majorBidi" w:hAnsiTheme="majorBidi" w:cstheme="majorBidi" w:hint="cs"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الثالثة متوسط                        </w:t>
                  </w:r>
                </w:p>
              </w:tc>
              <w:tc>
                <w:tcPr>
                  <w:tcW w:w="3568" w:type="dxa"/>
                  <w:shd w:val="clear" w:color="auto" w:fill="EAF1DD" w:themeFill="accent3" w:themeFillTint="33"/>
                </w:tcPr>
                <w:p w:rsidR="00DB4558" w:rsidRPr="00CD04C7" w:rsidRDefault="00DB4558" w:rsidP="00216F29">
                  <w:pPr>
                    <w:framePr w:hSpace="141" w:wrap="around" w:vAnchor="text" w:hAnchor="margin" w:y="-100"/>
                    <w:jc w:val="left"/>
                    <w:rPr>
                      <w:sz w:val="24"/>
                      <w:szCs w:val="24"/>
                    </w:rPr>
                  </w:pPr>
                  <w:r w:rsidRPr="00CD04C7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المذكرة</w:t>
                  </w:r>
                  <w:r w:rsidRPr="00CD04C7">
                    <w:rPr>
                      <w:rFonts w:hint="cs"/>
                      <w:sz w:val="24"/>
                      <w:szCs w:val="24"/>
                      <w:rtl/>
                    </w:rPr>
                    <w:t xml:space="preserve"> :</w:t>
                  </w:r>
                </w:p>
              </w:tc>
            </w:tr>
          </w:tbl>
          <w:p w:rsidR="00DD7DC6" w:rsidRPr="00CD04C7" w:rsidRDefault="00DD7DC6" w:rsidP="00DD2E4E">
            <w:pPr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rtl/>
              </w:rPr>
            </w:pPr>
          </w:p>
        </w:tc>
      </w:tr>
      <w:tr w:rsidR="00DD7DC6" w:rsidTr="00230504">
        <w:trPr>
          <w:trHeight w:val="555"/>
        </w:trPr>
        <w:tc>
          <w:tcPr>
            <w:tcW w:w="10933" w:type="dxa"/>
            <w:gridSpan w:val="3"/>
            <w:vAlign w:val="center"/>
          </w:tcPr>
          <w:p w:rsidR="00DD7DC6" w:rsidRPr="00CD04C7" w:rsidRDefault="00DB4558" w:rsidP="00DB4558">
            <w:pPr>
              <w:spacing w:line="276" w:lineRule="auto"/>
              <w:ind w:right="-142"/>
              <w:jc w:val="both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rtl/>
              </w:rPr>
            </w:pPr>
            <w:r w:rsidRPr="00CD04C7">
              <w:rPr>
                <w:rFonts w:asciiTheme="majorBidi" w:hAnsiTheme="majorBidi" w:cstheme="majorBidi" w:hint="cs"/>
                <w:bCs/>
                <w:color w:val="00A84C"/>
                <w:sz w:val="24"/>
                <w:szCs w:val="24"/>
                <w:rtl/>
              </w:rPr>
              <w:t xml:space="preserve">  </w:t>
            </w:r>
            <w:r w:rsidR="008D7450" w:rsidRPr="00CD04C7">
              <w:rPr>
                <w:rFonts w:asciiTheme="majorBidi" w:hAnsiTheme="majorBidi" w:cstheme="majorBidi" w:hint="cs"/>
                <w:bCs/>
                <w:color w:val="00A84C"/>
                <w:sz w:val="24"/>
                <w:szCs w:val="24"/>
                <w:rtl/>
              </w:rPr>
              <w:t xml:space="preserve">                                         </w:t>
            </w:r>
            <w:r w:rsidR="00A03323" w:rsidRPr="00CD04C7">
              <w:rPr>
                <w:rFonts w:asciiTheme="majorBidi" w:hAnsiTheme="majorBidi" w:cstheme="majorBidi" w:hint="cs"/>
                <w:bCs/>
                <w:color w:val="00A84C"/>
                <w:sz w:val="24"/>
                <w:szCs w:val="24"/>
                <w:rtl/>
              </w:rPr>
              <w:t xml:space="preserve">  </w:t>
            </w:r>
            <w:r w:rsidR="00DD7DC6" w:rsidRPr="00CD04C7">
              <w:rPr>
                <w:rFonts w:asciiTheme="majorBidi" w:hAnsiTheme="majorBidi" w:cstheme="majorBidi"/>
                <w:bCs/>
                <w:color w:val="00A84C"/>
                <w:sz w:val="24"/>
                <w:szCs w:val="24"/>
                <w:rtl/>
              </w:rPr>
              <w:t>المقطع</w:t>
            </w:r>
            <w:r w:rsidR="00A03323" w:rsidRPr="00CD04C7">
              <w:rPr>
                <w:rFonts w:asciiTheme="majorBidi" w:hAnsiTheme="majorBidi" w:cstheme="majorBidi" w:hint="cs"/>
                <w:bCs/>
                <w:color w:val="00A84C"/>
                <w:sz w:val="24"/>
                <w:szCs w:val="24"/>
                <w:rtl/>
              </w:rPr>
              <w:t xml:space="preserve"> </w:t>
            </w:r>
            <w:r w:rsidR="00DD7DC6" w:rsidRPr="00CD04C7">
              <w:rPr>
                <w:rFonts w:asciiTheme="majorBidi" w:hAnsiTheme="majorBidi" w:cstheme="majorBidi" w:hint="cs"/>
                <w:bCs/>
                <w:color w:val="00A84C"/>
                <w:sz w:val="24"/>
                <w:szCs w:val="24"/>
                <w:rtl/>
              </w:rPr>
              <w:t xml:space="preserve">التعلمي </w:t>
            </w:r>
            <w:r w:rsidRPr="00CD04C7">
              <w:rPr>
                <w:rFonts w:asciiTheme="majorBidi" w:hAnsiTheme="majorBidi" w:cstheme="majorBidi" w:hint="cs"/>
                <w:bCs/>
                <w:color w:val="00A84C"/>
                <w:sz w:val="24"/>
                <w:szCs w:val="24"/>
                <w:rtl/>
                <w:lang w:val="fr-FR"/>
              </w:rPr>
              <w:t>:ا</w:t>
            </w:r>
            <w:r w:rsidRPr="00CD04C7">
              <w:rPr>
                <w:rFonts w:asciiTheme="majorBidi" w:hAnsiTheme="majorBidi" w:cstheme="majorBidi" w:hint="cs"/>
                <w:bCs/>
                <w:color w:val="FF0000"/>
                <w:sz w:val="24"/>
                <w:szCs w:val="24"/>
                <w:rtl/>
                <w:lang w:val="fr-FR"/>
              </w:rPr>
              <w:t>لقوى ذات أسس صحيحة نسبية</w:t>
            </w:r>
            <w:r w:rsidR="002C7A72" w:rsidRPr="00CD04C7">
              <w:rPr>
                <w:rFonts w:asciiTheme="majorBidi" w:hAnsiTheme="majorBidi" w:cstheme="majorBidi" w:hint="cs"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</w:tr>
      <w:tr w:rsidR="00DD7DC6" w:rsidRPr="00DB4558" w:rsidTr="00230504">
        <w:tc>
          <w:tcPr>
            <w:tcW w:w="10933" w:type="dxa"/>
            <w:gridSpan w:val="3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0678"/>
            </w:tblGrid>
            <w:tr w:rsidR="00DB4558" w:rsidRPr="00CD04C7" w:rsidTr="00216F29">
              <w:trPr>
                <w:trHeight w:val="333"/>
              </w:trPr>
              <w:tc>
                <w:tcPr>
                  <w:tcW w:w="10678" w:type="dxa"/>
                  <w:shd w:val="clear" w:color="auto" w:fill="DAEEF3" w:themeFill="accent5" w:themeFillTint="33"/>
                </w:tcPr>
                <w:p w:rsidR="00DB4558" w:rsidRPr="00CD04C7" w:rsidRDefault="00DB4558" w:rsidP="00DB4558">
                  <w:pPr>
                    <w:framePr w:hSpace="141" w:wrap="around" w:vAnchor="text" w:hAnchor="margin" w:y="-100"/>
                    <w:spacing w:line="276" w:lineRule="auto"/>
                    <w:ind w:left="87" w:right="-142"/>
                    <w:jc w:val="both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CD04C7">
                    <w:rPr>
                      <w:rFonts w:asciiTheme="majorBidi" w:hAnsiTheme="majorBidi" w:cstheme="majorBidi" w:hint="cs"/>
                      <w:bCs/>
                      <w:color w:val="0000FF"/>
                      <w:sz w:val="24"/>
                      <w:szCs w:val="24"/>
                      <w:rtl/>
                    </w:rPr>
                    <w:t>الموضوع</w:t>
                  </w:r>
                  <w:r w:rsidRPr="00216F29">
                    <w:rPr>
                      <w:rFonts w:asciiTheme="majorBidi" w:hAnsiTheme="majorBidi" w:cstheme="majorBidi" w:hint="cs"/>
                      <w:bCs/>
                      <w:color w:val="0000FF"/>
                      <w:sz w:val="24"/>
                      <w:szCs w:val="24"/>
                      <w:rtl/>
                    </w:rPr>
                    <w:t>:</w:t>
                  </w:r>
                  <w:bookmarkStart w:id="0" w:name="_GoBack"/>
                  <w:bookmarkEnd w:id="0"/>
                  <w:r w:rsidRPr="00216F29">
                    <w:rPr>
                      <w:rFonts w:asciiTheme="majorBidi" w:hAnsiTheme="majorBidi" w:cstheme="majorBidi" w:hint="cs"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الكتابة العلمية لعدد عشري</w:t>
                  </w:r>
                  <w:r w:rsidRPr="00CD04C7">
                    <w:rPr>
                      <w:rFonts w:asciiTheme="majorBidi" w:hAnsiTheme="majorBidi" w:cstheme="majorBidi" w:hint="cs"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       </w:t>
                  </w:r>
                  <w:r w:rsidR="008D7450" w:rsidRPr="00CD04C7">
                    <w:rPr>
                      <w:rFonts w:asciiTheme="majorBidi" w:hAnsiTheme="majorBidi" w:cstheme="majorBidi" w:hint="cs"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                                    </w:t>
                  </w:r>
                  <w:r w:rsidRPr="00CD04C7">
                    <w:rPr>
                      <w:rFonts w:asciiTheme="majorBidi" w:hAnsiTheme="majorBidi" w:cstheme="majorBidi" w:hint="cs"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</w:t>
                  </w:r>
                  <w:r w:rsidRPr="00CD04C7">
                    <w:rPr>
                      <w:rFonts w:asciiTheme="majorBidi" w:hAnsiTheme="majorBidi" w:cstheme="majorBidi" w:hint="cs"/>
                      <w:bCs/>
                      <w:color w:val="0000FF"/>
                      <w:sz w:val="24"/>
                      <w:szCs w:val="24"/>
                      <w:u w:val="single"/>
                      <w:rtl/>
                    </w:rPr>
                    <w:t xml:space="preserve"> الهدف التعلمي </w:t>
                  </w:r>
                  <w:r w:rsidRPr="00CD04C7">
                    <w:rPr>
                      <w:rFonts w:asciiTheme="majorBidi" w:hAnsiTheme="majorBidi" w:cstheme="majorBidi" w:hint="cs"/>
                      <w:bCs/>
                      <w:color w:val="0000FF"/>
                      <w:sz w:val="24"/>
                      <w:szCs w:val="24"/>
                      <w:rtl/>
                    </w:rPr>
                    <w:t>:</w:t>
                  </w:r>
                  <w:r w:rsidRPr="00CD04C7">
                    <w:rPr>
                      <w:rFonts w:asciiTheme="majorBidi" w:hAnsiTheme="majorBidi" w:cstheme="majorBidi" w:hint="cs"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</w:t>
                  </w:r>
                  <w:r w:rsidRPr="00CD04C7">
                    <w:rPr>
                      <w:rFonts w:asciiTheme="majorBidi" w:hAnsiTheme="majorBidi" w:cstheme="majorBidi" w:hint="cs"/>
                      <w:bCs/>
                      <w:color w:val="000000" w:themeColor="text1"/>
                      <w:sz w:val="24"/>
                      <w:szCs w:val="24"/>
                      <w:rtl/>
                      <w:lang w:val="fr-FR"/>
                    </w:rPr>
                    <w:t>اكتشاف الكتابة العلمية</w:t>
                  </w:r>
                </w:p>
              </w:tc>
            </w:tr>
          </w:tbl>
          <w:p w:rsidR="00DD7DC6" w:rsidRPr="00CD04C7" w:rsidRDefault="00DD7DC6" w:rsidP="00DB4558">
            <w:pPr>
              <w:spacing w:line="276" w:lineRule="auto"/>
              <w:ind w:right="-142"/>
              <w:jc w:val="both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DD7DC6" w:rsidTr="00230504">
        <w:tc>
          <w:tcPr>
            <w:tcW w:w="10933" w:type="dxa"/>
            <w:gridSpan w:val="3"/>
            <w:tcBorders>
              <w:left w:val="nil"/>
              <w:right w:val="nil"/>
            </w:tcBorders>
          </w:tcPr>
          <w:p w:rsidR="00DD7DC6" w:rsidRPr="00CD04C7" w:rsidRDefault="00DD7DC6" w:rsidP="00DD7DC6">
            <w:pPr>
              <w:spacing w:line="276" w:lineRule="auto"/>
              <w:ind w:right="-142"/>
              <w:rPr>
                <w:rFonts w:asciiTheme="majorBidi" w:hAnsiTheme="majorBidi" w:cstheme="majorBidi"/>
                <w:bCs/>
                <w:color w:val="0070C0"/>
                <w:sz w:val="24"/>
                <w:szCs w:val="24"/>
                <w:rtl/>
              </w:rPr>
            </w:pPr>
          </w:p>
        </w:tc>
      </w:tr>
      <w:tr w:rsidR="00BF012E" w:rsidTr="00230504">
        <w:tc>
          <w:tcPr>
            <w:tcW w:w="1635" w:type="dxa"/>
            <w:shd w:val="clear" w:color="auto" w:fill="FFFF9B"/>
            <w:vAlign w:val="center"/>
          </w:tcPr>
          <w:p w:rsidR="00BF012E" w:rsidRPr="00CD04C7" w:rsidRDefault="00BF012E" w:rsidP="00BF012E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CD04C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SA"/>
              </w:rPr>
              <w:t>المـراحــل</w:t>
            </w:r>
          </w:p>
        </w:tc>
        <w:tc>
          <w:tcPr>
            <w:tcW w:w="4336" w:type="dxa"/>
            <w:shd w:val="clear" w:color="auto" w:fill="FFFF9B"/>
            <w:vAlign w:val="center"/>
          </w:tcPr>
          <w:p w:rsidR="00BF012E" w:rsidRPr="00CD04C7" w:rsidRDefault="00A03323" w:rsidP="00123281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CD04C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SA"/>
              </w:rPr>
              <w:t>ما ينجزه الأستا</w:t>
            </w:r>
            <w:r w:rsidRPr="00CD04C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ذ</w:t>
            </w:r>
          </w:p>
        </w:tc>
        <w:tc>
          <w:tcPr>
            <w:tcW w:w="4962" w:type="dxa"/>
            <w:shd w:val="clear" w:color="auto" w:fill="FFFF9B"/>
            <w:vAlign w:val="center"/>
          </w:tcPr>
          <w:p w:rsidR="00BF012E" w:rsidRPr="00CD04C7" w:rsidRDefault="00A03323" w:rsidP="00A03323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CD04C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SA"/>
              </w:rPr>
              <w:t>ما</w:t>
            </w:r>
            <w:r w:rsidRPr="00CD04C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D04C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SA"/>
              </w:rPr>
              <w:t>ينجزه</w:t>
            </w:r>
            <w:r w:rsidRPr="00CD04C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التلميذ</w:t>
            </w:r>
          </w:p>
        </w:tc>
      </w:tr>
      <w:tr w:rsidR="0067318B" w:rsidRPr="003620FF" w:rsidTr="00230504">
        <w:tc>
          <w:tcPr>
            <w:tcW w:w="1635" w:type="dxa"/>
            <w:vAlign w:val="center"/>
          </w:tcPr>
          <w:p w:rsidR="0067318B" w:rsidRPr="00CD04C7" w:rsidRDefault="006A3884" w:rsidP="006A3884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CD04C7">
              <w:rPr>
                <w:rFonts w:asciiTheme="majorBidi" w:hAnsiTheme="majorBidi" w:cstheme="majorBidi" w:hint="cs"/>
                <w:b/>
                <w:bCs/>
                <w:noProof/>
                <w:color w:val="FF0000"/>
                <w:sz w:val="24"/>
                <w:szCs w:val="24"/>
                <w:lang w:val="fr-FR" w:eastAsia="fr-FR" w:bidi="ar-SA"/>
              </w:rPr>
              <w:drawing>
                <wp:inline distT="0" distB="0" distL="0" distR="0">
                  <wp:extent cx="274376" cy="166289"/>
                  <wp:effectExtent l="19050" t="0" r="0" b="0"/>
                  <wp:docPr id="5" name="صورة 5" descr="C:\Program Files (x86)\Microsoft Office\MEDIA\CAGCAT10\j0252349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rogram Files (x86)\Microsoft Office\MEDIA\CAGCAT10\j0252349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71" cy="166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04C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تهيئة </w:t>
            </w:r>
          </w:p>
        </w:tc>
        <w:tc>
          <w:tcPr>
            <w:tcW w:w="4336" w:type="dxa"/>
            <w:vAlign w:val="center"/>
          </w:tcPr>
          <w:p w:rsidR="008D7450" w:rsidRPr="00CD04C7" w:rsidRDefault="008D7450" w:rsidP="008D7450">
            <w:pPr>
              <w:pStyle w:val="Paragraphedeliste"/>
              <w:numPr>
                <w:ilvl w:val="0"/>
                <w:numId w:val="22"/>
              </w:numPr>
              <w:jc w:val="both"/>
            </w:pPr>
            <w:r w:rsidRPr="00CD04C7">
              <w:rPr>
                <w:rFonts w:hint="cs"/>
                <w:rtl/>
              </w:rPr>
              <w:t xml:space="preserve">اكتب الكتابة العشرية للأعداد التالية </w:t>
            </w:r>
          </w:p>
          <w:p w:rsidR="008D7450" w:rsidRPr="00CD04C7" w:rsidRDefault="008D7450" w:rsidP="008D7450">
            <w:pPr>
              <w:pStyle w:val="Paragraphedeliste"/>
              <w:bidi w:val="0"/>
              <w:jc w:val="both"/>
              <w:rPr>
                <w:vertAlign w:val="superscript"/>
                <w:lang w:val="fr-FR"/>
              </w:rPr>
            </w:pPr>
            <w:r w:rsidRPr="00CD04C7">
              <w:rPr>
                <w:lang w:val="fr-FR"/>
              </w:rPr>
              <w:t>10</w:t>
            </w:r>
            <w:r w:rsidRPr="00CD04C7">
              <w:rPr>
                <w:vertAlign w:val="superscript"/>
                <w:lang w:val="fr-FR"/>
              </w:rPr>
              <w:t xml:space="preserve">2       </w:t>
            </w:r>
            <w:r w:rsidRPr="00CD04C7">
              <w:rPr>
                <w:lang w:val="fr-FR"/>
              </w:rPr>
              <w:t>10</w:t>
            </w:r>
            <w:r w:rsidRPr="00CD04C7">
              <w:rPr>
                <w:vertAlign w:val="superscript"/>
                <w:lang w:val="fr-FR"/>
              </w:rPr>
              <w:t>-2</w:t>
            </w:r>
          </w:p>
          <w:p w:rsidR="00D116C3" w:rsidRPr="00CD04C7" w:rsidRDefault="000505C5" w:rsidP="00E214C3">
            <w:pPr>
              <w:jc w:val="both"/>
              <w:rPr>
                <w:sz w:val="24"/>
                <w:szCs w:val="24"/>
                <w:rtl/>
              </w:rPr>
            </w:pPr>
            <w:r w:rsidRPr="00CD04C7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962" w:type="dxa"/>
            <w:vAlign w:val="center"/>
          </w:tcPr>
          <w:p w:rsidR="008D7450" w:rsidRPr="00CD04C7" w:rsidRDefault="008D7450" w:rsidP="008D7450">
            <w:pPr>
              <w:spacing w:line="276" w:lineRule="auto"/>
              <w:ind w:right="-142"/>
              <w:jc w:val="left"/>
              <w:rPr>
                <w:rFonts w:asciiTheme="majorBidi" w:hAnsiTheme="majorBidi" w:cstheme="majorBidi"/>
                <w:b/>
                <w:color w:val="0070C0"/>
                <w:sz w:val="24"/>
                <w:szCs w:val="24"/>
                <w:rtl/>
                <w:lang w:val="fr-FR"/>
              </w:rPr>
            </w:pPr>
            <w:r w:rsidRPr="00CD04C7">
              <w:rPr>
                <w:rFonts w:asciiTheme="majorBidi" w:hAnsiTheme="majorBidi" w:cstheme="majorBidi" w:hint="cs"/>
                <w:b/>
                <w:color w:val="0070C0"/>
                <w:sz w:val="24"/>
                <w:szCs w:val="24"/>
                <w:rtl/>
              </w:rPr>
              <w:t xml:space="preserve">الكتابة العشرية </w:t>
            </w:r>
          </w:p>
          <w:p w:rsidR="008D7450" w:rsidRPr="00CD04C7" w:rsidRDefault="008D7450" w:rsidP="008D7450">
            <w:p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/>
                <w:sz w:val="24"/>
                <w:szCs w:val="24"/>
                <w:lang w:val="fr-FR"/>
              </w:rPr>
            </w:pPr>
            <w:r w:rsidRPr="00CD04C7">
              <w:rPr>
                <w:rFonts w:asciiTheme="majorBidi" w:hAnsiTheme="majorBidi" w:cstheme="majorBidi"/>
                <w:b/>
                <w:sz w:val="24"/>
                <w:szCs w:val="24"/>
                <w:lang w:val="fr-FR"/>
              </w:rPr>
              <w:t>10</w:t>
            </w:r>
            <w:r w:rsidRPr="00CD04C7">
              <w:rPr>
                <w:rFonts w:asciiTheme="majorBidi" w:hAnsiTheme="majorBidi" w:cstheme="majorBidi"/>
                <w:b/>
                <w:sz w:val="24"/>
                <w:szCs w:val="24"/>
                <w:vertAlign w:val="superscript"/>
                <w:lang w:val="fr-FR"/>
              </w:rPr>
              <w:t>2</w:t>
            </w:r>
            <w:r w:rsidRPr="00CD04C7">
              <w:rPr>
                <w:rFonts w:asciiTheme="majorBidi" w:hAnsiTheme="majorBidi" w:cstheme="majorBidi"/>
                <w:b/>
                <w:sz w:val="24"/>
                <w:szCs w:val="24"/>
                <w:lang w:val="fr-FR"/>
              </w:rPr>
              <w:t>= 100    10</w:t>
            </w:r>
            <w:r w:rsidRPr="00CD04C7">
              <w:rPr>
                <w:rFonts w:asciiTheme="majorBidi" w:hAnsiTheme="majorBidi" w:cstheme="majorBidi"/>
                <w:b/>
                <w:sz w:val="24"/>
                <w:szCs w:val="24"/>
                <w:vertAlign w:val="superscript"/>
                <w:lang w:val="fr-FR"/>
              </w:rPr>
              <w:t>-2</w:t>
            </w:r>
            <w:r w:rsidRPr="00CD04C7">
              <w:rPr>
                <w:rFonts w:asciiTheme="majorBidi" w:hAnsiTheme="majorBidi" w:cstheme="majorBidi"/>
                <w:b/>
                <w:sz w:val="24"/>
                <w:szCs w:val="24"/>
                <w:lang w:val="fr-FR"/>
              </w:rPr>
              <w:t>=0,01</w:t>
            </w:r>
          </w:p>
          <w:p w:rsidR="008D7450" w:rsidRPr="00CD04C7" w:rsidRDefault="008D7450" w:rsidP="008D7450">
            <w:p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/>
                <w:color w:val="0070C0"/>
                <w:sz w:val="24"/>
                <w:szCs w:val="24"/>
                <w:lang w:val="fr-FR"/>
              </w:rPr>
            </w:pPr>
          </w:p>
        </w:tc>
      </w:tr>
      <w:tr w:rsidR="00551105" w:rsidRPr="003620FF" w:rsidTr="00230504">
        <w:trPr>
          <w:trHeight w:val="7431"/>
        </w:trPr>
        <w:tc>
          <w:tcPr>
            <w:tcW w:w="1635" w:type="dxa"/>
            <w:vAlign w:val="center"/>
          </w:tcPr>
          <w:p w:rsidR="00551105" w:rsidRPr="00B9226B" w:rsidRDefault="00551105" w:rsidP="000A4BCA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551105" w:rsidRDefault="00551105" w:rsidP="003620FF">
            <w:pPr>
              <w:rPr>
                <w:rFonts w:ascii="Al-Jazeera-Arabic-Bold" w:hAnsi="Al-Jazeera-Arabic-Bold" w:cs="Al-Jazeera-Arabic-Bold"/>
                <w:color w:val="FF0000"/>
                <w:sz w:val="28"/>
                <w:szCs w:val="28"/>
                <w:rtl/>
              </w:rPr>
            </w:pPr>
          </w:p>
          <w:p w:rsidR="00DE3B34" w:rsidRDefault="00DE3B34" w:rsidP="003620FF">
            <w:pPr>
              <w:rPr>
                <w:rFonts w:ascii="Al-Jazeera-Arabic-Bold" w:hAnsi="Al-Jazeera-Arabic-Bold" w:cs="Al-Jazeera-Arabic-Bold"/>
                <w:color w:val="FF0000"/>
                <w:sz w:val="28"/>
                <w:szCs w:val="28"/>
                <w:rtl/>
              </w:rPr>
            </w:pPr>
          </w:p>
          <w:p w:rsidR="00DE3B34" w:rsidRDefault="00DE3B34" w:rsidP="003620FF">
            <w:pPr>
              <w:rPr>
                <w:rFonts w:ascii="Al-Jazeera-Arabic-Bold" w:hAnsi="Al-Jazeera-Arabic-Bold" w:cs="Al-Jazeera-Arabic-Bold"/>
                <w:color w:val="FF0000"/>
                <w:sz w:val="28"/>
                <w:szCs w:val="28"/>
                <w:rtl/>
              </w:rPr>
            </w:pPr>
          </w:p>
          <w:p w:rsidR="00DE3B34" w:rsidRDefault="00DE3B34" w:rsidP="003620FF">
            <w:pPr>
              <w:rPr>
                <w:rFonts w:ascii="Al-Jazeera-Arabic-Bold" w:hAnsi="Al-Jazeera-Arabic-Bold" w:cs="Al-Jazeera-Arabic-Bold"/>
                <w:color w:val="FF0000"/>
                <w:sz w:val="28"/>
                <w:szCs w:val="28"/>
                <w:rtl/>
              </w:rPr>
            </w:pPr>
          </w:p>
          <w:p w:rsidR="00DE3B34" w:rsidRDefault="00DE3B34" w:rsidP="003620FF">
            <w:pPr>
              <w:rPr>
                <w:rFonts w:ascii="Al-Jazeera-Arabic-Bold" w:hAnsi="Al-Jazeera-Arabic-Bold" w:cs="Al-Jazeera-Arabic-Bold"/>
                <w:color w:val="FF0000"/>
                <w:sz w:val="28"/>
                <w:szCs w:val="28"/>
                <w:rtl/>
              </w:rPr>
            </w:pPr>
          </w:p>
          <w:p w:rsidR="00DE3B34" w:rsidRDefault="00DE3B34" w:rsidP="003620FF">
            <w:pPr>
              <w:rPr>
                <w:rFonts w:ascii="Al-Jazeera-Arabic-Bold" w:hAnsi="Al-Jazeera-Arabic-Bold" w:cs="Al-Jazeera-Arabic-Bold"/>
                <w:color w:val="FF0000"/>
                <w:sz w:val="28"/>
                <w:szCs w:val="28"/>
                <w:rtl/>
              </w:rPr>
            </w:pPr>
          </w:p>
          <w:p w:rsidR="00DE3B34" w:rsidRDefault="00DE3B34" w:rsidP="003620FF">
            <w:pPr>
              <w:rPr>
                <w:rFonts w:ascii="Al-Jazeera-Arabic-Bold" w:hAnsi="Al-Jazeera-Arabic-Bold" w:cs="Al-Jazeera-Arabic-Bold"/>
                <w:color w:val="FF0000"/>
                <w:sz w:val="28"/>
                <w:szCs w:val="28"/>
                <w:rtl/>
              </w:rPr>
            </w:pPr>
          </w:p>
          <w:p w:rsidR="00DE3B34" w:rsidRDefault="00DE3B34" w:rsidP="003620FF">
            <w:pPr>
              <w:rPr>
                <w:rFonts w:ascii="Al-Jazeera-Arabic-Bold" w:hAnsi="Al-Jazeera-Arabic-Bold" w:cs="Al-Jazeera-Arabic-Bold"/>
                <w:color w:val="FF0000"/>
                <w:sz w:val="28"/>
                <w:szCs w:val="28"/>
                <w:rtl/>
              </w:rPr>
            </w:pPr>
          </w:p>
          <w:p w:rsidR="00DE3B34" w:rsidRDefault="00DE3B34" w:rsidP="003620FF">
            <w:pPr>
              <w:rPr>
                <w:rFonts w:ascii="Al-Jazeera-Arabic-Bold" w:hAnsi="Al-Jazeera-Arabic-Bold" w:cs="Al-Jazeera-Arabic-Bold"/>
                <w:color w:val="FF0000"/>
                <w:sz w:val="28"/>
                <w:szCs w:val="28"/>
                <w:rtl/>
              </w:rPr>
            </w:pPr>
          </w:p>
          <w:p w:rsidR="00DE3B34" w:rsidRPr="00B9226B" w:rsidRDefault="00DE3B34" w:rsidP="003620FF">
            <w:pPr>
              <w:rPr>
                <w:rFonts w:ascii="Al-Jazeera-Arabic-Bold" w:hAnsi="Al-Jazeera-Arabic-Bold" w:cs="Al-Jazeera-Arabic-Bold"/>
                <w:color w:val="FF0000"/>
                <w:sz w:val="28"/>
                <w:szCs w:val="28"/>
              </w:rPr>
            </w:pPr>
          </w:p>
          <w:p w:rsidR="00551105" w:rsidRDefault="006A3884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color w:val="FF0000"/>
                <w:sz w:val="28"/>
                <w:szCs w:val="28"/>
                <w:lang w:val="fr-FR" w:eastAsia="fr-FR" w:bidi="ar-SA"/>
              </w:rPr>
              <w:drawing>
                <wp:inline distT="0" distB="0" distL="0" distR="0">
                  <wp:extent cx="901065" cy="552450"/>
                  <wp:effectExtent l="19050" t="0" r="0" b="0"/>
                  <wp:docPr id="6" name="صورة 6" descr="C:\Program Files (x86)\Microsoft Office\MEDIA\CAGCAT10\j028575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Program Files (x86)\Microsoft Office\MEDIA\CAGCAT10\j028575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1105" w:rsidRPr="00B9226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SA"/>
              </w:rPr>
              <w:t>العــــرض</w:t>
            </w: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E214C3" w:rsidRPr="00B9226B" w:rsidRDefault="00E214C3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551105" w:rsidRPr="00B9226B" w:rsidRDefault="00551105" w:rsidP="00FC2B7A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4336" w:type="dxa"/>
            <w:vAlign w:val="center"/>
          </w:tcPr>
          <w:p w:rsidR="00551105" w:rsidRPr="003C3FFB" w:rsidRDefault="00E214C3" w:rsidP="00216F29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3C3FF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highlight w:val="yellow"/>
                <w:rtl/>
              </w:rPr>
              <w:t xml:space="preserve">حل الوضعية </w:t>
            </w:r>
            <w:r w:rsidR="008D7450" w:rsidRPr="003C3FF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highlight w:val="yellow"/>
                <w:rtl/>
              </w:rPr>
              <w:t>3ص40</w:t>
            </w:r>
          </w:p>
          <w:p w:rsidR="00551105" w:rsidRPr="00115557" w:rsidRDefault="00551105" w:rsidP="00216F29">
            <w:pPr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0"/>
                <w:szCs w:val="10"/>
                <w:rtl/>
              </w:rPr>
            </w:pPr>
          </w:p>
          <w:p w:rsidR="00551105" w:rsidRPr="00115557" w:rsidRDefault="00551105" w:rsidP="00216F2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:rsidR="00551105" w:rsidRPr="00036ECF" w:rsidRDefault="00551105" w:rsidP="00216F29">
            <w:pPr>
              <w:pStyle w:val="Paragraphedeliste"/>
              <w:ind w:left="360"/>
              <w:rPr>
                <w:rFonts w:asciiTheme="majorBidi" w:hAnsiTheme="majorBidi" w:cstheme="majorBidi"/>
                <w:b/>
                <w:bCs/>
                <w:color w:val="000000" w:themeColor="text1"/>
                <w:sz w:val="14"/>
                <w:szCs w:val="14"/>
              </w:rPr>
            </w:pPr>
          </w:p>
          <w:p w:rsidR="00551105" w:rsidRDefault="00551105" w:rsidP="00216F29">
            <w:pPr>
              <w:rPr>
                <w:b/>
                <w:bCs/>
                <w:color w:val="00A249"/>
                <w:sz w:val="26"/>
                <w:szCs w:val="26"/>
                <w:rtl/>
                <w:lang w:val="fr-FR"/>
              </w:rPr>
            </w:pPr>
          </w:p>
          <w:p w:rsidR="00282E46" w:rsidRDefault="00282E46" w:rsidP="00216F29">
            <w:pPr>
              <w:rPr>
                <w:b/>
                <w:bCs/>
                <w:color w:val="00A249"/>
                <w:sz w:val="26"/>
                <w:szCs w:val="26"/>
                <w:rtl/>
                <w:lang w:val="fr-FR"/>
              </w:rPr>
            </w:pPr>
          </w:p>
          <w:p w:rsidR="00282E46" w:rsidRDefault="00282E46" w:rsidP="00216F29">
            <w:pPr>
              <w:rPr>
                <w:b/>
                <w:bCs/>
                <w:color w:val="00A249"/>
                <w:sz w:val="26"/>
                <w:szCs w:val="26"/>
                <w:rtl/>
                <w:lang w:val="fr-FR"/>
              </w:rPr>
            </w:pPr>
          </w:p>
          <w:p w:rsidR="00282E46" w:rsidRDefault="00282E46" w:rsidP="00216F29">
            <w:pPr>
              <w:rPr>
                <w:b/>
                <w:bCs/>
                <w:color w:val="00A249"/>
                <w:sz w:val="26"/>
                <w:szCs w:val="26"/>
                <w:rtl/>
                <w:lang w:val="fr-FR"/>
              </w:rPr>
            </w:pPr>
          </w:p>
          <w:p w:rsidR="00282E46" w:rsidRDefault="00282E46" w:rsidP="00216F29">
            <w:pPr>
              <w:rPr>
                <w:b/>
                <w:bCs/>
                <w:color w:val="00A249"/>
                <w:sz w:val="26"/>
                <w:szCs w:val="26"/>
                <w:rtl/>
                <w:lang w:val="fr-FR"/>
              </w:rPr>
            </w:pPr>
          </w:p>
          <w:p w:rsidR="00282E46" w:rsidRDefault="00282E46" w:rsidP="00216F29">
            <w:pPr>
              <w:rPr>
                <w:b/>
                <w:bCs/>
                <w:color w:val="00A249"/>
                <w:sz w:val="26"/>
                <w:szCs w:val="26"/>
                <w:rtl/>
                <w:lang w:val="fr-FR"/>
              </w:rPr>
            </w:pPr>
          </w:p>
          <w:p w:rsidR="00282E46" w:rsidRDefault="00282E46" w:rsidP="00216F29">
            <w:pPr>
              <w:rPr>
                <w:b/>
                <w:bCs/>
                <w:color w:val="00A249"/>
                <w:sz w:val="26"/>
                <w:szCs w:val="26"/>
                <w:rtl/>
                <w:lang w:val="fr-FR"/>
              </w:rPr>
            </w:pPr>
          </w:p>
          <w:p w:rsidR="009E194F" w:rsidRPr="009E194F" w:rsidRDefault="009E194F" w:rsidP="00216F29">
            <w:pPr>
              <w:ind w:left="360"/>
              <w:rPr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997384" w:rsidRDefault="00997384" w:rsidP="00216F29">
            <w:pPr>
              <w:rPr>
                <w:b/>
                <w:bCs/>
                <w:color w:val="00A249"/>
                <w:sz w:val="26"/>
                <w:szCs w:val="26"/>
                <w:rtl/>
                <w:lang w:val="fr-FR"/>
              </w:rPr>
            </w:pPr>
          </w:p>
          <w:p w:rsidR="00997384" w:rsidRPr="00997384" w:rsidRDefault="00997384" w:rsidP="00216F29">
            <w:pPr>
              <w:rPr>
                <w:sz w:val="26"/>
                <w:szCs w:val="26"/>
                <w:rtl/>
                <w:lang w:val="fr-FR"/>
              </w:rPr>
            </w:pPr>
          </w:p>
          <w:p w:rsidR="00997384" w:rsidRPr="00997384" w:rsidRDefault="00997384" w:rsidP="00216F29">
            <w:pPr>
              <w:rPr>
                <w:sz w:val="26"/>
                <w:szCs w:val="26"/>
                <w:rtl/>
                <w:lang w:val="fr-FR"/>
              </w:rPr>
            </w:pPr>
          </w:p>
          <w:p w:rsidR="00997384" w:rsidRPr="0028461D" w:rsidRDefault="0028461D" w:rsidP="00216F29">
            <w:pPr>
              <w:rPr>
                <w:b/>
                <w:bCs/>
                <w:sz w:val="26"/>
                <w:szCs w:val="26"/>
                <w:rtl/>
                <w:lang w:val="fr-FR"/>
              </w:rPr>
            </w:pPr>
            <w:r w:rsidRPr="0028461D">
              <w:rPr>
                <w:rFonts w:hint="cs"/>
                <w:b/>
                <w:bCs/>
                <w:sz w:val="26"/>
                <w:szCs w:val="26"/>
                <w:highlight w:val="yellow"/>
                <w:rtl/>
                <w:lang w:val="fr-FR"/>
              </w:rPr>
              <w:t>الوضعية 5ص 41</w:t>
            </w:r>
          </w:p>
          <w:p w:rsidR="009E194F" w:rsidRPr="00997384" w:rsidRDefault="009E194F" w:rsidP="00997384">
            <w:pPr>
              <w:jc w:val="both"/>
              <w:rPr>
                <w:sz w:val="26"/>
                <w:szCs w:val="26"/>
                <w:rtl/>
                <w:lang w:val="fr-FR"/>
              </w:rPr>
            </w:pPr>
          </w:p>
        </w:tc>
        <w:tc>
          <w:tcPr>
            <w:tcW w:w="4962" w:type="dxa"/>
          </w:tcPr>
          <w:p w:rsidR="00551105" w:rsidRPr="00CD04C7" w:rsidRDefault="008D7450" w:rsidP="008D7450">
            <w:pPr>
              <w:pStyle w:val="Paragraphedeliste"/>
              <w:numPr>
                <w:ilvl w:val="0"/>
                <w:numId w:val="23"/>
              </w:numPr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bCs/>
                <w:color w:val="C00000"/>
                <w:sz w:val="20"/>
                <w:szCs w:val="20"/>
                <w:rtl/>
              </w:rPr>
              <w:t>اعطاء الكتابة العشرية:</w:t>
            </w:r>
            <w:r w:rsidR="009E194F" w:rsidRPr="008D7450">
              <w:rPr>
                <w:rFonts w:asciiTheme="majorBidi" w:hAnsiTheme="majorBidi" w:cstheme="majorBidi" w:hint="cs"/>
                <w:bCs/>
                <w:color w:val="C00000"/>
                <w:sz w:val="20"/>
                <w:szCs w:val="20"/>
                <w:rtl/>
              </w:rPr>
              <w:t xml:space="preserve"> </w:t>
            </w:r>
          </w:p>
          <w:p w:rsidR="008D7450" w:rsidRPr="00CD04C7" w:rsidRDefault="008D7450" w:rsidP="008D7450">
            <w:pPr>
              <w:pStyle w:val="Paragraphedeliste"/>
              <w:numPr>
                <w:ilvl w:val="0"/>
                <w:numId w:val="22"/>
              </w:num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</w:pP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  <w:t>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/>
              </w:rPr>
              <w:t>2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  <w:t>= 100</w:t>
            </w:r>
          </w:p>
          <w:p w:rsidR="008D7450" w:rsidRPr="00CD04C7" w:rsidRDefault="008D7450" w:rsidP="008D7450">
            <w:pPr>
              <w:pStyle w:val="Paragraphedeliste"/>
              <w:numPr>
                <w:ilvl w:val="0"/>
                <w:numId w:val="22"/>
              </w:num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</w:pP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  <w:t>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/>
              </w:rPr>
              <w:t>5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  <w:t>=100000</w:t>
            </w:r>
          </w:p>
          <w:p w:rsidR="008D7450" w:rsidRPr="00CD04C7" w:rsidRDefault="008D7450" w:rsidP="008D7450">
            <w:pPr>
              <w:pStyle w:val="Paragraphedeliste"/>
              <w:numPr>
                <w:ilvl w:val="0"/>
                <w:numId w:val="22"/>
              </w:num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</w:pP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  <w:t>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/>
              </w:rPr>
              <w:t>9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  <w:t>= 1000000000</w:t>
            </w:r>
          </w:p>
          <w:p w:rsidR="008D7450" w:rsidRDefault="008D7450" w:rsidP="00101E1B">
            <w:pPr>
              <w:pStyle w:val="Paragraphedeliste"/>
              <w:numPr>
                <w:ilvl w:val="0"/>
                <w:numId w:val="23"/>
              </w:numPr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color w:val="C00000"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 w:hint="cs"/>
                <w:bCs/>
                <w:color w:val="C00000"/>
                <w:sz w:val="20"/>
                <w:szCs w:val="20"/>
                <w:rtl/>
                <w:lang w:val="fr-FR" w:bidi="ar-DZ"/>
              </w:rPr>
              <w:t xml:space="preserve">انقل وأتمم </w:t>
            </w:r>
          </w:p>
          <w:p w:rsidR="008D7450" w:rsidRPr="00CD04C7" w:rsidRDefault="00101E1B" w:rsidP="00101E1B">
            <w:pPr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rtl/>
                <w:lang w:val="fr-FR"/>
              </w:rPr>
            </w:pPr>
            <w:r w:rsidRPr="00CD04C7"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val="fr-FR" w:bidi="ar-SA"/>
              </w:rPr>
              <w:t xml:space="preserve">         </w:t>
            </w:r>
            <w:r w:rsidR="008D7450" w:rsidRPr="00CD04C7"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val="fr-FR"/>
              </w:rPr>
              <w:t>الكتابة العشرية ل 10</w:t>
            </w:r>
            <w:r w:rsidR="008D7450" w:rsidRPr="00CD04C7">
              <w:rPr>
                <w:rFonts w:asciiTheme="majorBidi" w:hAnsiTheme="majorBidi" w:cstheme="majorBidi" w:hint="cs"/>
                <w:bCs/>
                <w:sz w:val="20"/>
                <w:szCs w:val="20"/>
                <w:vertAlign w:val="superscript"/>
                <w:rtl/>
                <w:lang w:val="fr-FR"/>
              </w:rPr>
              <w:t>12</w:t>
            </w:r>
            <w:r w:rsidR="008D7450" w:rsidRPr="00CD04C7"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val="fr-FR"/>
              </w:rPr>
              <w:t xml:space="preserve"> هي 1متبوعا ب 12صفرا </w:t>
            </w:r>
          </w:p>
          <w:p w:rsidR="00101E1B" w:rsidRPr="00CD04C7" w:rsidRDefault="00101E1B" w:rsidP="00101E1B">
            <w:pPr>
              <w:pStyle w:val="Paragraphedeliste"/>
              <w:numPr>
                <w:ilvl w:val="0"/>
                <w:numId w:val="23"/>
              </w:numPr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 w:hint="cs"/>
                <w:bCs/>
                <w:color w:val="C00000"/>
                <w:sz w:val="20"/>
                <w:szCs w:val="20"/>
                <w:rtl/>
                <w:lang w:val="fr-FR"/>
              </w:rPr>
              <w:t>الكتابة على شكل قوة العدد 10:</w:t>
            </w:r>
          </w:p>
          <w:p w:rsidR="00101E1B" w:rsidRPr="00CD04C7" w:rsidRDefault="00101E1B" w:rsidP="00101E1B">
            <w:pPr>
              <w:pStyle w:val="Paragraphedeliste"/>
              <w:numPr>
                <w:ilvl w:val="0"/>
                <w:numId w:val="22"/>
              </w:num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</w:pP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  <w:t>100= 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/>
              </w:rPr>
              <w:t>2</w:t>
            </w:r>
          </w:p>
          <w:p w:rsidR="00101E1B" w:rsidRPr="00CD04C7" w:rsidRDefault="00101E1B" w:rsidP="00101E1B">
            <w:pPr>
              <w:pStyle w:val="Paragraphedeliste"/>
              <w:numPr>
                <w:ilvl w:val="0"/>
                <w:numId w:val="22"/>
              </w:num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</w:pP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  <w:t>10000= 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/>
              </w:rPr>
              <w:t>4</w:t>
            </w:r>
          </w:p>
          <w:p w:rsidR="00101E1B" w:rsidRPr="00CD04C7" w:rsidRDefault="00101E1B" w:rsidP="00101E1B">
            <w:pPr>
              <w:pStyle w:val="Paragraphedeliste"/>
              <w:numPr>
                <w:ilvl w:val="0"/>
                <w:numId w:val="22"/>
              </w:num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</w:pP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  <w:t>100000=10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/>
              </w:rPr>
              <w:t>5</w:t>
            </w:r>
          </w:p>
          <w:p w:rsidR="00101E1B" w:rsidRPr="00CD04C7" w:rsidRDefault="00101E1B" w:rsidP="00101E1B">
            <w:pPr>
              <w:pStyle w:val="Paragraphedeliste"/>
              <w:numPr>
                <w:ilvl w:val="0"/>
                <w:numId w:val="22"/>
              </w:num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</w:pP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  <w:t>1000000=10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/>
              </w:rPr>
              <w:t>6</w:t>
            </w:r>
          </w:p>
          <w:p w:rsidR="00101E1B" w:rsidRPr="00CD04C7" w:rsidRDefault="00101E1B" w:rsidP="00101E1B">
            <w:pPr>
              <w:pStyle w:val="Paragraphedeliste"/>
              <w:numPr>
                <w:ilvl w:val="0"/>
                <w:numId w:val="22"/>
              </w:num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</w:pP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/>
              </w:rPr>
              <w:t>1000000000=10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/>
              </w:rPr>
              <w:t>9</w:t>
            </w:r>
          </w:p>
          <w:p w:rsidR="00101E1B" w:rsidRDefault="00101E1B" w:rsidP="00101E1B">
            <w:pPr>
              <w:pStyle w:val="Paragraphedeliste"/>
              <w:numPr>
                <w:ilvl w:val="0"/>
                <w:numId w:val="23"/>
              </w:numPr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color w:val="C00000"/>
                <w:sz w:val="20"/>
                <w:szCs w:val="20"/>
                <w:lang w:val="fr-FR" w:bidi="ar-DZ"/>
              </w:rPr>
            </w:pPr>
            <w:r>
              <w:rPr>
                <w:rFonts w:asciiTheme="majorBidi" w:hAnsiTheme="majorBidi" w:cstheme="majorBidi" w:hint="cs"/>
                <w:bCs/>
                <w:color w:val="C00000"/>
                <w:sz w:val="20"/>
                <w:szCs w:val="20"/>
                <w:rtl/>
                <w:lang w:val="fr-FR" w:bidi="ar-DZ"/>
              </w:rPr>
              <w:t xml:space="preserve">اعطاء الكتابة العشرية للا عداد التالية </w:t>
            </w:r>
          </w:p>
          <w:p w:rsidR="00101E1B" w:rsidRPr="00CD04C7" w:rsidRDefault="00101E1B" w:rsidP="00101E1B">
            <w:pPr>
              <w:pStyle w:val="Paragraphedeliste"/>
              <w:numPr>
                <w:ilvl w:val="0"/>
                <w:numId w:val="22"/>
              </w:num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lang w:val="fr-FR" w:bidi="ar-DZ"/>
              </w:rPr>
            </w:pP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 w:bidi="ar-DZ"/>
              </w:rPr>
              <w:t>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 w:bidi="ar-DZ"/>
              </w:rPr>
              <w:t>-2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 w:bidi="ar-DZ"/>
              </w:rPr>
              <w:t>= 0,01        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 w:bidi="ar-DZ"/>
              </w:rPr>
              <w:t>-3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 w:bidi="ar-DZ"/>
              </w:rPr>
              <w:t>=0,001    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 w:bidi="ar-DZ"/>
              </w:rPr>
              <w:t>-5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 w:bidi="ar-DZ"/>
              </w:rPr>
              <w:t>= 0,00001</w:t>
            </w:r>
          </w:p>
          <w:p w:rsidR="00101E1B" w:rsidRPr="00CD04C7" w:rsidRDefault="00101E1B" w:rsidP="00101E1B">
            <w:pPr>
              <w:pStyle w:val="Paragraphedeliste"/>
              <w:numPr>
                <w:ilvl w:val="0"/>
                <w:numId w:val="22"/>
              </w:numPr>
              <w:bidi w:val="0"/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lang w:val="fr-FR" w:bidi="ar-DZ"/>
              </w:rPr>
            </w:pP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 w:bidi="ar-DZ"/>
              </w:rPr>
              <w:t>10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lang w:val="fr-FR" w:bidi="ar-DZ"/>
              </w:rPr>
              <w:t>-9</w:t>
            </w:r>
            <w:r w:rsidRPr="00CD04C7">
              <w:rPr>
                <w:rFonts w:asciiTheme="majorBidi" w:hAnsiTheme="majorBidi" w:cstheme="majorBidi"/>
                <w:bCs/>
                <w:sz w:val="20"/>
                <w:szCs w:val="20"/>
                <w:lang w:val="fr-FR" w:bidi="ar-DZ"/>
              </w:rPr>
              <w:t>= 0,000000001</w:t>
            </w:r>
          </w:p>
          <w:p w:rsidR="00101E1B" w:rsidRPr="00101E1B" w:rsidRDefault="00101E1B" w:rsidP="00101E1B">
            <w:pPr>
              <w:pStyle w:val="Paragraphedeliste"/>
              <w:numPr>
                <w:ilvl w:val="0"/>
                <w:numId w:val="23"/>
              </w:numPr>
              <w:spacing w:line="276" w:lineRule="auto"/>
              <w:ind w:right="-142"/>
              <w:jc w:val="left"/>
              <w:rPr>
                <w:rFonts w:asciiTheme="majorBidi" w:hAnsiTheme="majorBidi" w:cstheme="majorBidi"/>
                <w:bCs/>
                <w:color w:val="C00000"/>
                <w:sz w:val="20"/>
                <w:szCs w:val="20"/>
                <w:rtl/>
                <w:lang w:val="fr-FR"/>
              </w:rPr>
            </w:pPr>
            <w:r w:rsidRPr="00101E1B">
              <w:rPr>
                <w:rFonts w:asciiTheme="majorBidi" w:hAnsiTheme="majorBidi" w:cstheme="majorBidi" w:hint="cs"/>
                <w:bCs/>
                <w:color w:val="C00000"/>
                <w:sz w:val="20"/>
                <w:szCs w:val="20"/>
                <w:rtl/>
                <w:lang w:val="fr-FR"/>
              </w:rPr>
              <w:t xml:space="preserve">انقل وأتمم </w:t>
            </w:r>
          </w:p>
          <w:p w:rsidR="00997384" w:rsidRPr="00CD04C7" w:rsidRDefault="00101E1B" w:rsidP="00101E1B">
            <w:pPr>
              <w:spacing w:line="276" w:lineRule="auto"/>
              <w:ind w:left="360" w:right="-142"/>
              <w:jc w:val="left"/>
              <w:rPr>
                <w:rFonts w:asciiTheme="majorBidi" w:hAnsiTheme="majorBidi" w:cstheme="majorBidi"/>
                <w:bCs/>
                <w:sz w:val="20"/>
                <w:szCs w:val="20"/>
                <w:vertAlign w:val="superscript"/>
                <w:rtl/>
                <w:lang w:val="fr-FR"/>
              </w:rPr>
            </w:pPr>
            <w:r w:rsidRPr="00CD04C7"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val="fr-FR"/>
              </w:rPr>
              <w:t xml:space="preserve">الكتابة العشرية للعدد </w:t>
            </w:r>
            <w:r w:rsidRPr="00CD04C7">
              <w:rPr>
                <w:rFonts w:asciiTheme="majorBidi" w:hAnsiTheme="majorBidi" w:cstheme="majorBidi" w:hint="cs"/>
                <w:bCs/>
                <w:sz w:val="20"/>
                <w:szCs w:val="20"/>
                <w:vertAlign w:val="superscript"/>
                <w:rtl/>
                <w:lang w:val="fr-FR"/>
              </w:rPr>
              <w:t>11</w:t>
            </w:r>
            <w:r w:rsidRPr="00CD04C7"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val="fr-FR"/>
              </w:rPr>
              <w:t xml:space="preserve"> </w:t>
            </w:r>
            <w:r w:rsidRPr="00CD04C7">
              <w:rPr>
                <w:rFonts w:asciiTheme="majorBidi" w:hAnsiTheme="majorBidi" w:cstheme="majorBidi" w:hint="cs"/>
                <w:bCs/>
                <w:sz w:val="20"/>
                <w:szCs w:val="20"/>
                <w:vertAlign w:val="superscript"/>
                <w:rtl/>
                <w:lang w:val="fr-FR"/>
              </w:rPr>
              <w:t>-</w:t>
            </w:r>
            <w:r w:rsidRPr="00CD04C7"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val="fr-FR"/>
              </w:rPr>
              <w:t xml:space="preserve">10  تحتوي على أحد عشر صفرا متبوعا ب 1   </w:t>
            </w:r>
            <w:r w:rsidRPr="00CD04C7">
              <w:rPr>
                <w:rFonts w:asciiTheme="majorBidi" w:hAnsiTheme="majorBidi" w:cstheme="majorBidi" w:hint="cs"/>
                <w:bCs/>
                <w:sz w:val="20"/>
                <w:szCs w:val="20"/>
                <w:vertAlign w:val="superscript"/>
                <w:rtl/>
                <w:lang w:val="fr-FR"/>
              </w:rPr>
              <w:t xml:space="preserve">    </w:t>
            </w:r>
          </w:p>
          <w:p w:rsidR="00997384" w:rsidRPr="00997384" w:rsidRDefault="00997384" w:rsidP="00997384">
            <w:pPr>
              <w:rPr>
                <w:rFonts w:asciiTheme="majorBidi" w:hAnsiTheme="majorBidi" w:cstheme="majorBidi"/>
                <w:sz w:val="20"/>
                <w:szCs w:val="20"/>
                <w:rtl/>
                <w:lang w:val="fr-FR"/>
              </w:rPr>
            </w:pPr>
          </w:p>
          <w:p w:rsidR="00101E1B" w:rsidRDefault="00997384" w:rsidP="0099738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val="fr-FR"/>
              </w:rPr>
            </w:pPr>
            <w:r w:rsidRPr="00997384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وتكون الفاصلة موضوعة بعد الصفر الأول </w:t>
            </w:r>
          </w:p>
          <w:p w:rsidR="00997384" w:rsidRDefault="00997384" w:rsidP="0099738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val="fr-FR"/>
              </w:rPr>
              <w:t xml:space="preserve">في الكتابة العشرية للعدد   </w:t>
            </w:r>
            <w:r>
              <w:rPr>
                <w:rFonts w:asciiTheme="majorBidi" w:hAnsiTheme="majorBidi" w:cstheme="majorBidi" w:hint="cs"/>
                <w:sz w:val="20"/>
                <w:szCs w:val="20"/>
                <w:vertAlign w:val="superscript"/>
                <w:rtl/>
                <w:lang w:val="fr-FR"/>
              </w:rPr>
              <w:t>13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 w:hint="cs"/>
                <w:sz w:val="20"/>
                <w:szCs w:val="20"/>
                <w:vertAlign w:val="superscript"/>
                <w:rtl/>
                <w:lang w:val="fr-FR"/>
              </w:rPr>
              <w:t>-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val="fr-FR"/>
              </w:rPr>
              <w:t xml:space="preserve"> 10</w:t>
            </w:r>
            <w:r>
              <w:rPr>
                <w:rFonts w:asciiTheme="majorBidi" w:hAnsiTheme="majorBidi" w:cstheme="majorBidi" w:hint="cs"/>
                <w:sz w:val="20"/>
                <w:szCs w:val="20"/>
                <w:vertAlign w:val="superscript"/>
                <w:rtl/>
                <w:lang w:val="fr-FR"/>
              </w:rPr>
              <w:t xml:space="preserve">  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val="fr-FR"/>
              </w:rPr>
              <w:t>رتبة العدد 1 بعد الفاصلة هي 13</w:t>
            </w:r>
          </w:p>
          <w:p w:rsidR="0028461D" w:rsidRDefault="0028461D" w:rsidP="0099738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val="fr-FR"/>
              </w:rPr>
            </w:pPr>
          </w:p>
          <w:p w:rsidR="0028461D" w:rsidRPr="00CD04C7" w:rsidRDefault="0028461D" w:rsidP="0028461D">
            <w:pPr>
              <w:pStyle w:val="Paragraphedeliste"/>
              <w:numPr>
                <w:ilvl w:val="0"/>
                <w:numId w:val="24"/>
              </w:numPr>
              <w:jc w:val="left"/>
              <w:rPr>
                <w:b/>
                <w:bCs/>
                <w:color w:val="FF0000"/>
                <w:sz w:val="26"/>
                <w:szCs w:val="26"/>
                <w:rtl/>
                <w:lang w:val="fr-FR"/>
              </w:rPr>
            </w:pPr>
            <w:r w:rsidRPr="00CD04C7"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val="fr-FR"/>
              </w:rPr>
              <w:t>استعمال</w:t>
            </w:r>
            <w:r w:rsidRPr="00CD04C7">
              <w:rPr>
                <w:rFonts w:hint="cs"/>
                <w:b/>
                <w:bCs/>
                <w:color w:val="FF0000"/>
                <w:sz w:val="26"/>
                <w:szCs w:val="26"/>
                <w:rtl/>
                <w:lang w:val="fr-FR"/>
              </w:rPr>
              <w:t xml:space="preserve"> </w:t>
            </w:r>
            <w:r w:rsidRPr="00CD04C7">
              <w:rPr>
                <w:rFonts w:hint="cs"/>
                <w:color w:val="FF0000"/>
                <w:rtl/>
                <w:lang w:val="fr-FR"/>
              </w:rPr>
              <w:t>الآلة الحاسبة لإجراء الجداء</w:t>
            </w:r>
            <w:r w:rsidRPr="00CD04C7">
              <w:rPr>
                <w:rFonts w:hint="cs"/>
                <w:b/>
                <w:bCs/>
                <w:color w:val="FF0000"/>
                <w:rtl/>
                <w:lang w:val="fr-FR"/>
              </w:rPr>
              <w:t xml:space="preserve"> </w:t>
            </w:r>
          </w:p>
          <w:p w:rsidR="0028461D" w:rsidRDefault="0028461D" w:rsidP="0028461D">
            <w:pPr>
              <w:pStyle w:val="Paragraphedeliste"/>
              <w:bidi w:val="0"/>
              <w:jc w:val="both"/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16384x 31250= 512000000</w:t>
            </w:r>
          </w:p>
          <w:p w:rsidR="0028461D" w:rsidRPr="00CD04C7" w:rsidRDefault="0028461D" w:rsidP="0028461D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ajorBidi" w:hAnsiTheme="majorBidi" w:cstheme="majorBidi"/>
                <w:color w:val="FF0000"/>
                <w:sz w:val="20"/>
                <w:szCs w:val="20"/>
                <w:lang w:val="fr-FR"/>
              </w:rPr>
            </w:pPr>
            <w:r w:rsidRPr="00CD04C7"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val="fr-FR"/>
              </w:rPr>
              <w:t xml:space="preserve">حساب الجداء </w:t>
            </w:r>
          </w:p>
          <w:p w:rsidR="0028461D" w:rsidRDefault="0028461D" w:rsidP="0028461D">
            <w:pPr>
              <w:pStyle w:val="Paragraphedeliste"/>
              <w:bidi w:val="0"/>
              <w:jc w:val="both"/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163840x 312500= 51200000000</w:t>
            </w:r>
          </w:p>
          <w:p w:rsidR="0028461D" w:rsidRDefault="0028461D" w:rsidP="0028461D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نعم وجدت نفس النتيجة </w:t>
            </w:r>
          </w:p>
          <w:p w:rsidR="0028461D" w:rsidRDefault="0028461D" w:rsidP="0028461D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كل من أمين وإيمان ونسرين على صواب </w:t>
            </w:r>
          </w:p>
          <w:p w:rsidR="0028461D" w:rsidRDefault="0028461D" w:rsidP="0028461D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كتابة كلا من المسافات المذكورة على الشكل </w:t>
            </w:r>
            <w:r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 xml:space="preserve"> a x 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 w:bidi="ar-DZ"/>
              </w:rPr>
              <w:t>n</w:t>
            </w:r>
          </w:p>
          <w:p w:rsidR="00DE3B34" w:rsidRPr="00DE3B34" w:rsidRDefault="00DE3B34" w:rsidP="00DE3B34">
            <w:pPr>
              <w:pStyle w:val="Paragraphedeliste"/>
              <w:numPr>
                <w:ilvl w:val="0"/>
                <w:numId w:val="26"/>
              </w:numPr>
              <w:bidi w:val="0"/>
              <w:jc w:val="both"/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227,9x10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6</w:t>
            </w: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= 2,279x10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8</w:t>
            </w:r>
          </w:p>
          <w:p w:rsidR="00DE3B34" w:rsidRPr="00DE3B34" w:rsidRDefault="00DE3B34" w:rsidP="00DE3B34">
            <w:pPr>
              <w:pStyle w:val="Paragraphedeliste"/>
              <w:numPr>
                <w:ilvl w:val="0"/>
                <w:numId w:val="26"/>
              </w:numPr>
              <w:bidi w:val="0"/>
              <w:jc w:val="both"/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  <w:r w:rsidRPr="00DE3B34">
              <w:rPr>
                <w:rFonts w:asciiTheme="majorBidi" w:hAnsiTheme="majorBidi" w:cstheme="majorBidi"/>
                <w:sz w:val="20"/>
                <w:szCs w:val="20"/>
                <w:lang w:val="fr-FR"/>
              </w:rPr>
              <w:t>579</w:t>
            </w: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10000= 5,791x10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7</w:t>
            </w:r>
          </w:p>
          <w:p w:rsidR="00DE3B34" w:rsidRPr="00DE3B34" w:rsidRDefault="00DE3B34" w:rsidP="00DE3B34">
            <w:pPr>
              <w:pStyle w:val="Paragraphedeliste"/>
              <w:numPr>
                <w:ilvl w:val="0"/>
                <w:numId w:val="26"/>
              </w:numPr>
              <w:bidi w:val="0"/>
              <w:jc w:val="both"/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14,29x 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8</w:t>
            </w: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= 1,429x10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9</w:t>
            </w:r>
          </w:p>
          <w:p w:rsidR="00DE3B34" w:rsidRPr="00DE3B34" w:rsidRDefault="00DE3B34" w:rsidP="00DE3B34">
            <w:pPr>
              <w:pStyle w:val="Paragraphedeliste"/>
              <w:numPr>
                <w:ilvl w:val="0"/>
                <w:numId w:val="26"/>
              </w:numPr>
              <w:bidi w:val="0"/>
              <w:jc w:val="both"/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150000000=1,5x10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8</w:t>
            </w:r>
          </w:p>
          <w:p w:rsidR="00DE3B34" w:rsidRPr="00CD04C7" w:rsidRDefault="00DE3B34" w:rsidP="00DE3B34">
            <w:pPr>
              <w:pStyle w:val="Paragraphedeliste"/>
              <w:numPr>
                <w:ilvl w:val="0"/>
                <w:numId w:val="26"/>
              </w:numPr>
              <w:bidi w:val="0"/>
              <w:jc w:val="both"/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108,2x10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5</w:t>
            </w: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= 1,082x10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7</w:t>
            </w:r>
          </w:p>
          <w:p w:rsidR="00CD04C7" w:rsidRPr="00CD04C7" w:rsidRDefault="00CD04C7" w:rsidP="00CD04C7">
            <w:pPr>
              <w:pStyle w:val="Paragraphedeliste"/>
              <w:numPr>
                <w:ilvl w:val="0"/>
                <w:numId w:val="27"/>
              </w:numPr>
              <w:jc w:val="both"/>
              <w:rPr>
                <w:rFonts w:asciiTheme="majorBidi" w:hAnsiTheme="majorBidi" w:cstheme="majorBidi"/>
                <w:color w:val="FF0000"/>
                <w:sz w:val="20"/>
                <w:szCs w:val="20"/>
                <w:lang w:val="fr-FR" w:bidi="ar-DZ"/>
              </w:rPr>
            </w:pPr>
            <w:r w:rsidRPr="00CD04C7"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val="fr-FR" w:bidi="ar-DZ"/>
              </w:rPr>
              <w:t xml:space="preserve">ترتيب المسافات ترتيبا تصاعديا </w:t>
            </w:r>
          </w:p>
          <w:p w:rsidR="00CD04C7" w:rsidRPr="00CD04C7" w:rsidRDefault="00CD04C7" w:rsidP="00CD04C7">
            <w:pPr>
              <w:bidi w:val="0"/>
              <w:jc w:val="both"/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1,082x10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7</w:t>
            </w: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&lt;5,791x10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7</w:t>
            </w: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&lt;1,5x10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8</w:t>
            </w: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&lt;2,279x10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8</w:t>
            </w:r>
            <w:r>
              <w:rPr>
                <w:rFonts w:asciiTheme="majorBidi" w:hAnsiTheme="majorBidi" w:cstheme="majorBidi"/>
                <w:sz w:val="20"/>
                <w:szCs w:val="20"/>
                <w:lang w:val="fr-FR"/>
              </w:rPr>
              <w:t>&lt;1,429x10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  <w:lang w:val="fr-FR"/>
              </w:rPr>
              <w:t>9</w:t>
            </w:r>
          </w:p>
        </w:tc>
      </w:tr>
      <w:tr w:rsidR="00DD2E4E" w:rsidRPr="003620FF" w:rsidTr="00230504">
        <w:tc>
          <w:tcPr>
            <w:tcW w:w="1635" w:type="dxa"/>
            <w:vAlign w:val="center"/>
          </w:tcPr>
          <w:p w:rsidR="00DD2E4E" w:rsidRPr="00B9226B" w:rsidRDefault="008471BD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8471BD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lang w:bidi="ar-SA"/>
              </w:rPr>
              <w:pict>
                <v:group id="_x0000_s1034" style="position:absolute;left:0;text-align:left;margin-left:496.85pt;margin-top:12.55pt;width:42.65pt;height:56.8pt;z-index:251658240;mso-position-horizontal-relative:text;mso-position-vertical-relative:text" coordorigin="1824,633" coordsize="2834,2849">
                  <v:shape id="Puzzle3" o:spid="_x0000_s1035" style="position:absolute;left:3204;top:633;width:1114;height:1514" coordsize="21600,21600" o:spt="100" adj="-11796480,,5400" path="m6625,20892r480,131l7513,21088r409,27l8242,21115r302,-53l8810,20997r213,-105l9148,20761r142,-145l9361,20459r35,-170l9396,20092r-71,-183l9219,19738r-125,-183l8917,19384r-267,-222l8437,18900r-160,-276l8135,18349r-107,-301l7993,17746r,-275l8028,17169r107,-249l8277,16671r89,-131l8473,16409r142,-92l8739,16213r142,-79l9059,16055r195,-65l9432,15911r231,-26l9876,15833r266,-27l10391,15806r337,l10995,15806r284,27l11546,15885r230,52l12025,15990r196,65l12434,16134r177,79l12771,16317r142,92l13038,16514r213,223l13428,16986r89,262l13588,17523r,276l13517,18074r-89,249l13286,18572r-177,236l12878,19031r-444,380l12132,19738r-107,118l11919,20014r-36,118l11883,20263r,131l11954,20485r107,105l12185,20695r142,92l12540,20892r231,105l13073,21088r355,105l13873,21298r444,92l14778,21468r516,79l15809,21600r550,52l16875,21678r532,l17958,21678r515,-26l18953,21573r444,-78l19841,21390r373,-118l20551,21088r-71,-301l20409,20485r-53,-327l20356,19804r-35,-721l20356,18349r53,-708l20480,17012r71,-524l20551,16055r,-144l20445,15754r-89,-144l20178,15452r-177,-118l19770,15230r-249,-105l19290,15059r-266,-52l18740,14954r-231,l18225,14954r-231,53l17763,15085r-213,92l17372,15308r-196,118l16928,15557r-267,79l16359,15688r-337,27l15667,15688r-373,-26l14956,15583r-337,-104l14281,15334r-320,-157l13695,14981r-107,-131l13482,14732r-89,-132l13322,14456r-71,-157l13215,14155r-35,-184l13180,13801r,-210l13215,13395r36,-197l13322,13015r71,-145l13482,12713r106,-144l13730,12438r267,-223l14334,12005r356,-144l15063,11756r373,-78l15809,11638r373,l16555,11678r355,52l17248,11835r266,131l17763,12110r124,105l18065,12307r195,105l18438,12464r231,79l18882,12569r231,26l19361,12608r231,l19841,12595r231,-52l20321,12490r230,-52l20800,12333r196,-92l21244,12110r54,-78l21404,11966r71,-105l21511,11730r106,-249l21653,11180r,-354l21653,10472r-71,-380l21511,9725r-213,-813l21067,8191r-267,-655l20551,7025r-550,78l19432,7156r-586,52l18225,7208r-569,l17070,7182r-586,-26l15986,7103r-994,-104l14210,6907r-515,-79l13517,6802r-444,-157l12700,6474r-337,-170l12132,6094r-213,-223l11776,5649r-88,-236l11617,5190r,-249l11652,4718r71,-236l11812,4285r107,-196l12096,3905r196,-170l12505,3604r195,-144l12878,3250r160,-223l13180,2752r106,-275l13322,2175r35,-301l13286,1572r-106,-301l13038,983r-89,-118l12807,733,12665,616,12505,511,12327,406r-195,-92l11883,235r-231,-52l11368,104,11101,78,10800,52r-356,l10142,52,9840,78r-266,26l9325,157r-231,52l8846,262r-196,78l8437,432r-160,79l8100,616r-143,91l7833,838r-213,223l7442,1336r-89,263l7318,1900r,275l7353,2450r89,276l7620,2975r213,223l8064,3433r231,197l8508,3853r178,236l8775,4312r71,249l8846,4810r-36,249l8721,5295r-142,249l8366,5766r-231,210l7833,6199r-355,170l7069,6527r-479,144l6092,6802r-408,l5133,6802r-586,l3872,6802r-728,l2362,6802r-817,l692,6802,586,7234,461,7837,355,8493,248,9187,142,9869r-36,629l106,10983r,328l213,11481r106,170l497,11783r195,131l941,12032r266,78l1509,12189r285,52l2131,12267r302,14l2735,12267r320,-26l3357,12189r266,-105l3872,11979r231,-118l4316,11704r266,-92l4849,11533r320,-26l5506,11481r302,26l6146,11560r355,91l6803,11783r302,157l7353,12110r231,223l7798,12595r124,275l8028,13198r36,328l8028,13775r-106,223l7798,14220r-214,184l7353,14574r-248,158l6803,14850r-302,104l6146,15033r-338,52l5506,15085r-337,-26l4849,15007r-267,-105l4316,14784r-213,-184l3907,14430r-248,-131l3428,14194r-249,-65l2913,14102r-267,l2362,14129r-266,39l1811,14273r-266,105l1314,14496r-249,157l870,14797r-213,184l497,15177r-107,236l284,15636r-36,275l284,16239r35,327l497,17340r195,812l799,18559r106,419l959,19384r35,407l994,20132r-35,353l941,20669r-71,144l799,20970r-107,118l1474,20997r817,-131l3108,20787r799,-66l4653,20695r711,l5701,20721r356,40l6323,20813r302,79xe" fillcolor="#ffbe7d" strokeweight="2.25pt">
                    <v:stroke joinstyle="miter"/>
                    <v:formulas/>
                    <v:path o:connecttype="custom" o:connectlocs="10391,15806;20551,21088;13180,13801;20551,7025;10500,52;692,6802;8064,13526;692,21088" textboxrect="2273,7719,19149,20237"/>
                    <o:lock v:ext="edit" verticies="t"/>
                  </v:shape>
                  <v:shape id="Puzzle2" o:spid="_x0000_s1036" style="position:absolute;left:2880;top:1736;width:1778;height:1379" coordsize="21600,21600" o:spt="100" adj="-11796480,,5400" path="m4247,12354r-113,114l4010,12581r-113,56l3773,12694r-136,l3524,12694r-124,-29l3287,12609r-260,-113l2790,12340r-260,-198l2293,11987r-260,-170l1773,11676r-135,-14l1513,11634r-135,l1253,11634r-135,28l971,11732r-136,85l711,11959r-158,127l429,12284r-158,240l146,12793r-67,169l33,13146r-22,240l11,13641r22,240l101,14150r91,254l293,14645r158,212l621,15054r113,71l835,15210r113,57l1084,15323r124,28l1355,15380r158,l1683,15380r181,-29l2033,15323r192,-85l2428,15153r317,-127l3005,14913r259,-85l3513,14800r102,28l3728,14857r79,56l3920,14998r90,99l4089,15238r90,170l4247,15620r79,240l4394,16129r45,311l4507,16737r45,353l4575,17443r11,382l4586,18193r,381l4586,18984r-34,382l4507,19748r-45,381l4371,20483r-79,353l4202,21161r542,l5264,21161r520,l6235,21161r441,l7060,21161r350,l7670,21161r350,-141l8303,20893r260,-198l8800,20511r169,-226l9150,20045r102,-241l9342,19550r68,-269l9433,19013r,-269l9387,18504r-67,-283l9207,17981r-102,-241l8924,17514r-147,-240l8642,17034r-79,-269l8472,16468r-22,-311l8450,15860r22,-297l8540,15267r102,-269l8777,14729r91,-113l8969,14475r91,-99l9184,14291r113,-85l9433,14121r146,-70l9726,13994r158,-56l10054,13909r203,-28l10449,13881r215,l10856,13909r181,57l11206,14023r147,70l11511,14178r124,85l11748,14376r113,99l11941,14616r90,142l12099,14885r101,325l12268,15507r23,325l12291,16157r-45,325l12178,16807r-79,283l12008,17330r-124,212l11748,17712r-135,127l11489,18037r-91,184l11319,18447r-68,212l11206,18900r-22,254l11184,19423r45,240l11297,19903r79,255l11511,20398r170,212l11884,20808r237,184l12404,21161r124,29l12856,21274r474,99l13963,21486r350,57l14652,21571r373,29l15409,21600r373,l16177,21571r339,-85l16889,21402r-68,-212l16776,20935r-34,-268l16719,20370r-22,-651l16697,19013r22,-707l16753,17599r68,-650l16889,16383r45,-254l17002,15945r79,-155l17194,15648r124,-85l17453,15507r147,-57l17758,15450r147,29l18064,15535r169,85l18380,15733r181,99l18707,15973r159,156l18990,16327r135,155l19295,16624r169,113l19668,16807r192,29l20052,16864r214,-28l20470,16793r192,-85l20854,16567r181,-155l21182,16214r158,-212l21441,15733r91,-297l21600,15083r,-198l21600,14729r,-198l21577,14376r-45,-170l21487,14051r-68,-142l21351,13768r-147,-268l21035,13287r-226,-197l20594,12962r-237,-141l20120,12764r-238,-56l19645,12736r-215,57l19227,12906r-79,56l19058,13047r-68,99l18911,13259r-136,212l18628,13641r-158,99l18301,13825r-158,28l17973,13881r-169,-28l17646,13796r-147,-70l17341,13641r-125,-113l17103,13386r-79,-127l16934,13118r-45,-127l16889,12849r,-466l16889,11662r,-961l16889,9640r,-1074l16889,7478r,-976l16889,5739r-215,155l16414,6036r-260,141l15849,6248r-305,56l15217,6332r-351,29l14550,6361r-350,-29l13850,6276r-328,-57l13206,6149r-305,-85l12618,5951r-260,-113l12121,5739r-180,-113l11794,5513r-136,-99l11556,5301r-90,-114l11398,5089r-22,-142l11353,4834r,-127l11376,4565r67,-155l11511,4240r192,-353l11986,3505r158,-240l12246,3025r90,-269l12404,2445r34,-269l12438,1880r-34,-297l12336,1314r-90,-268l12099,791r-91,-99l11918,579,11816,466r-113,-85l11579,310r-136,-84l11297,169r-159,-56l10969,56,10800,28r-181,l10404,28r-147,l10076,56,9952,84r-158,57l9692,226r-135,56l9455,381r-90,85l9274,579r-90,113l9128,791r-68,141l8969,1201r-56,297l8890,1795r,325l8913,2445r56,311l9060,3081r113,297l9297,3647r169,240l9579,4085r91,184l9726,4467r45,183l9771,4834r-22,198l9715,5216r-90,169l9534,5513r-124,113l9229,5710r-169,57l8845,5767r-260,-28l8325,5654,8020,5513r-180,-71l7648,5385r-215,-56l7241,5301r-486,l6281,5329r-497,56l5264,5498r-520,99l4247,5739r-45,155l4202,6191r,354l4225,6954r90,976l4394,9018r45,552l4462,10107r22,523l4507,11082r-23,438l4439,11874r-45,155l4349,12171r-34,113l4247,12354xe" fillcolor="#ffc" strokeweight="2.25pt">
                    <v:stroke joinstyle="miter"/>
                    <v:formulas/>
                    <v:path o:connecttype="custom" o:connectlocs="11,13386;4202,21161;10400,13909;16821,21190;21600,15083;16889,5739;10800,28;4202,5894" textboxrect="5388,6742,16177,20441"/>
                    <o:lock v:ext="edit" verticies="t"/>
                  </v:shape>
                  <v:shape id="Puzzle4" o:spid="_x0000_s1037" style="position:absolute;left:2192;top:1719;width:1072;height:1763" coordsize="21600,21600" o:spt="100" adj="-11796480,,5400" path="m3813,10590r114,-77l4078,10425r132,-66l4361,10315r321,-78l5041,10193r415,-22l5853,10193r396,67l6646,10337r358,132l7363,10612r302,176l7911,10998r113,99l8137,11207r57,133l8269,11461r38,132l8307,11714r,154l8307,12012r-113,253l8062,12519r-189,187l7627,12904r-264,144l7080,13180r-321,77l6419,13345r-321,44l5739,13389r-321,l5079,13345r-321,-44l4474,13213r-302,-99l3965,12982r-227,-144l3493,12706r-265,-99l2945,12519r-245,-88l2397,12375r-245,-44l1888,12309r-246,l1397,12331r-227,66l962,12453r-188,110l623,12684r-95,154l453,13026r-114,451l226,13984r-75,551l113,15075r,551l151,16133r37,243l264,16585r75,188l453,16938r642,-55l1963,16795r982,-44l3965,16706r1057,-22l5947,16684r812,22l7363,16751r585,88l8458,16916r435,110l9289,17158r283,122l9799,17412r170,143l10120,17687r38,144l10195,17974r-37,154l10082,18271r-113,155l9837,18569r-189,132l9440,18822r-227,177l9044,19186r-151,209l8817,19627r-38,231l8779,20112r76,242l8968,20586r170,231l9365,21026r245,166l9950,21368r170,77l10346,21511r170,44l10743,21600r245,44l11215,21666r283,l11762,21666r491,-22l12763,21577r434,-110l13556,21346r340,-154l14179,21026r265,-187l14576,20641r151,-210l14765,20200r37,-209l14727,19759r-114,-209l14444,19307r-227,-209l13934,18911r-265,-166l13462,18547r-151,-210l13197,18150r-75,-209l13122,17720r,-187l13197,17346r76,-188l13386,16982r151,-143l13707,16706r189,-99l14104,16519r226,-66l14538,16431r359,22l15406,16497r699,44l16898,16607r906,44l18786,16684r1058,44l20920,16751r189,-254l21241,16222r151,-276l21467,15648r76,-297l21618,15042r,-297l21618,14447r,-297l21581,13852r-76,-275l21430,13301r-76,-253l21241,12816r-95,-209l21033,12431r-113,-166l20769,12144r-132,-110l20486,11946r-189,-55l20165,11846r-189,-22l19806,11802r-416,22l18956,11891r-453,77l17993,12078r-340,66l17332,12199r-283,22l16747,12243r-283,l16218,12243r-226,-22l15746,12199r-226,-44l15350,12122r-189,-66l14972,11990r-283,-144l14444,11670r-189,-187l14104,11295r-76,-209l13972,10888r,-188l14009,10513r57,-154l14179,10215r227,-209l14651,9830r227,-144l15123,9554r227,-77l15558,9411r245,-66l16030,9323r226,-22l16464,9323r226,22l16898,9367r434,110l17767,9598r396,133l18597,9874r397,132l19428,10083r189,44l19844,10149r169,l20240,10127r170,-22l20637,10061r207,-77l21033,9896r113,-66l21203,9753r76,-111l21354,9521r76,-275l21430,8904r,-364l21392,8144r-38,-430l21279,7295r-133,-849l20995,5686r-37,-320l20958,5091r,-231l21033,4716r-396,144l20127,4992r-510,77l19032,5157r-567,44l17842,5245r-623,22l16615,5267r-623,-22l15369,5201r-529,-44l14293,5091r-510,-77l13386,4926r-359,-111l12725,4716r-245,-110l12291,4496r-94,-99l12083,4286r-37,-99l12008,4077r38,-110l12121,3868r76,-133l12291,3614r151,-132l12631,3361r434,-276l13537,2766r246,-188l13934,2380r94,-209l14104,1961r,-231l14066,1498r-94,-231l13820,1057,13594,837,13386,628,13103,462,12763,308,12404,187,12008,77,11574,33,11102,11r-435,l10233,77,9837,187r-397,99l9062,462,8741,628,8458,815r-226,220l8062,1245r-151,231l7835,1708r-38,253l7835,2193r113,209l8062,2534r113,110l8269,2744r151,88l8704,3019r264,187l9138,3405r189,165l9440,3735r76,155l9534,4033r,132l9516,4286r-76,111l9327,4496r-151,66l9006,4628r-227,66l8534,4716r-302,l7118,4738r-1171,33l4795,4815r-1114,45l2662,4882r-907,l1359,4860,981,4837,698,4771,453,4716r,606l453,6083r,826l453,7780r,826l453,9345r,573l453,10282r37,99l547,10491r113,99l811,10700r170,111l1208,10888r245,66l1718,11020r245,44l2265,11086r283,-22l2794,11042r302,-66l3341,10888r265,-122l3813,10590xe" fillcolor="#d8ebb3" strokeweight="2.25pt">
                    <v:stroke joinstyle="miter"/>
                    <v:formulas/>
                    <v:path o:connecttype="custom" o:connectlocs="8307,11593;453,16938;11500,21600;20920,16751;13972,10888;21033,4716;11102,11;453,4716" textboxrect="2076,5664,20203,15980"/>
                    <o:lock v:ext="edit" verticies="t"/>
                  </v:shape>
                  <v:shape id="Puzzle1" o:spid="_x0000_s1038" style="position:absolute;left:1824;top:1091;width:1800;height:1051" coordsize="21600,21600" o:spt="100" adj="-11796480,,5400" path="m9360,20836r168,l9686,20762r124,-75l9922,20575r90,-149l10068,20296r45,-186l10136,19905r,-223l10113,19440r-45,-298l10012,18900r-112,-280l9787,18285r-146,-317l9472,17652r-90,-186l9315,17298r-57,-186l9191,16926r-68,-391l9101,16144r,-391l9168,15362r68,-391l9360,14580r135,-336l9663,13891r192,-280l10068,13351r225,-205l10552,12997r259,-112l11069,12866r282,19l11610,12997r236,186l12060,13388r191,260l12419,13928r136,316l12690,14617r78,391l12836,15399r22,354l12858,16144r-45,391l12746,16888r-79,336l12510,17503r-282,540l11970,18546r-102,205l11778,18974r-67,205l11666,19365r-34,205l11632,19756r,186l11643,20110r68,186l11801,20464r90,186l12037,20836r169,168l12419,21190r248,130l12960,21432r326,112l13612,21655r371,38l14343,21730r372,l15075,21730r371,-75l15794,21581r338,-149l16458,21302r282,-224l16976,20836r67,-186l17088,20426r45,-204l17156,19980r11,-503l17167,18974r-11,-577l17111,17820r-45,-559l16998,16646r-146,-1135l16740,14393r-23,-465l16695,13462r22,-391l16785,12755r67,-336l16953,12140r135,-242l17212,11675r158,-205l17516,11284r180,-149l17865,11042r168,-112l18213,10893r169,l18551,10967r157,75l18855,11172r157,186l19136,11600r135,261l19440,12028r168,149l19822,12289r203,l20238,12289r214,-74l20643,12103r203,-130l21037,11786r169,-223l21363,11321r102,-242l21577,10744r45,-317l21645,10111r-23,-503l21577,9142r-112,-391l21363,8397r-157,-335l21037,7820r-191,-223l20643,7429r-191,-112l20238,7206r-213,-38l19822,7206r-214,37l19440,7355r-169,149l19136,7708r-124,187l18832,8025r-169,149l18472,8248r-202,38l18078,8323r-191,l17696,8248r-203,-74l17302,8062r-169,-93l16976,7783r-124,-186l16740,7429r-68,-261l16638,6926r-22,-428l16616,5772r34,-857l16695,3928r67,-968l16830,1992r78,-819l16976,521r-23,l16931,521r-664,-37l15637,428r-574,-75l14523,279,14040,167,13635,93,13331,18r-214,l12982,18r-124,112l12723,279r-101,167l12510,670r-91,242l12363,1210r-45,316l12273,1843r-22,372l12273,2532r45,354l12386,3240r78,316l12577,3891r169,280l12926,4487r124,373l13162,5251r56,353l13263,5995r-22,391l13218,6740r-79,354l13050,7429r-147,317l12723,8025r-191,261l12318,8491r-258,186l11756,8788r-304,38l11283,8826r-157,l11002,8788r-157,-74l10721,8640r-113,-75l10485,8453r-113,-130l10181,8062r-146,-316l9900,7392,9787,7001r-56,-391l9686,6219r-23,-447l9686,5381r67,-391l9832,4636r113,-316l10068,4022r135,-205l10316,3593r79,-242l10462,3109r45,-261l10530,2606r-23,-260l10462,2141r-67,-261l10293,1638r-135,-223l9967,1210,9753,986,9495,819,9191,670,8842,521,8471,446,7998,428r-585,l6817,446r-630,75l5602,633,5107,744,4725,856r123,708l5028,2495r147,1061l5298,4673r45,540l5388,5753r23,522l5411,6740r-45,428l5321,7541r-34,167l5242,7857r-45,112l5130,8062r-124,186l4848,8397r-123,131l4567,8640r-146,74l4263,8751r-168,37l3948,8788r-157,-37l3667,8714r-157,-37l3386,8602,3251,8491,3127,8360,3015,8248r-90,-186l2778,7857,2610,7671,2407,7541r-236,-75l1957,7429r-259,l1462,7466r-236,93l989,7708,776,7932,551,8211,382,8528r-67,186l236,8919r-45,223l123,9347,78,9608,56,9887r-23,298l33,10464r,242l56,10967r22,205l123,11395r45,205l236,11786r56,187l382,12140r158,279l731,12680r213,186l1158,12997r237,111l1608,13183r248,l2070,13146r191,-75l2430,12960r157,-168l2688,12606r113,-187l2925,12289r157,-112l3228,12103r180,l3577,12103r146,74l3903,12252r169,112l4230,12494r123,149l4488,12829r79,205l4657,13257r45,205l4725,13686r-23,596l4657,15045r-45,931l4590,16926r-23,1042l4567,19011r23,503l4612,19980r45,446l4725,20836r123,93l5040,21004r225,74l5478,21115r563,l6637,21078r675,-74l7998,20929r698,-74l9360,20836xe" fillcolor="#ccf" strokeweight="2.25pt">
                    <v:stroke joinstyle="miter"/>
                    <v:formulas/>
                    <v:path o:connecttype="custom" o:connectlocs="16740,21078;16976,521;4725,856;5040,21004;10811,12885;10845,8714;21600,10000;56,10000" textboxrect="6086,2569,16132,19552"/>
                    <o:lock v:ext="edit" verticies="t"/>
                  </v:shape>
                  <w10:wrap anchorx="page"/>
                </v:group>
              </w:pict>
            </w:r>
            <w:r w:rsidR="00DD2E4E" w:rsidRPr="00B9226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SA"/>
              </w:rPr>
              <w:t>الحوصلة</w:t>
            </w:r>
          </w:p>
          <w:p w:rsidR="00DD2E4E" w:rsidRPr="00B9226B" w:rsidRDefault="008471BD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8471BD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lang w:bidi="ar-SA"/>
              </w:rPr>
              <w:pict>
                <v:group id="_x0000_s1039" style="position:absolute;left:0;text-align:left;margin-left:18.25pt;margin-top:-17pt;width:27.45pt;height:71.45pt;rotation:90;z-index:251659264" coordorigin="1824,633" coordsize="2834,2849">
                  <v:shape id="Puzzle3" o:spid="_x0000_s1040" style="position:absolute;left:3204;top:633;width:1114;height:1514" coordsize="21600,21600" o:spt="100" adj="-11796480,,5400" path="m6625,20892r480,131l7513,21088r409,27l8242,21115r302,-53l8810,20997r213,-105l9148,20761r142,-145l9361,20459r35,-170l9396,20092r-71,-183l9219,19738r-125,-183l8917,19384r-267,-222l8437,18900r-160,-276l8135,18349r-107,-301l7993,17746r,-275l8028,17169r107,-249l8277,16671r89,-131l8473,16409r142,-92l8739,16213r142,-79l9059,16055r195,-65l9432,15911r231,-26l9876,15833r266,-27l10391,15806r337,l10995,15806r284,27l11546,15885r230,52l12025,15990r196,65l12434,16134r177,79l12771,16317r142,92l13038,16514r213,223l13428,16986r89,262l13588,17523r,276l13517,18074r-89,249l13286,18572r-177,236l12878,19031r-444,380l12132,19738r-107,118l11919,20014r-36,118l11883,20263r,131l11954,20485r107,105l12185,20695r142,92l12540,20892r231,105l13073,21088r355,105l13873,21298r444,92l14778,21468r516,79l15809,21600r550,52l16875,21678r532,l17958,21678r515,-26l18953,21573r444,-78l19841,21390r373,-118l20551,21088r-71,-301l20409,20485r-53,-327l20356,19804r-35,-721l20356,18349r53,-708l20480,17012r71,-524l20551,16055r,-144l20445,15754r-89,-144l20178,15452r-177,-118l19770,15230r-249,-105l19290,15059r-266,-52l18740,14954r-231,l18225,14954r-231,53l17763,15085r-213,92l17372,15308r-196,118l16928,15557r-267,79l16359,15688r-337,27l15667,15688r-373,-26l14956,15583r-337,-104l14281,15334r-320,-157l13695,14981r-107,-131l13482,14732r-89,-132l13322,14456r-71,-157l13215,14155r-35,-184l13180,13801r,-210l13215,13395r36,-197l13322,13015r71,-145l13482,12713r106,-144l13730,12438r267,-223l14334,12005r356,-144l15063,11756r373,-78l15809,11638r373,l16555,11678r355,52l17248,11835r266,131l17763,12110r124,105l18065,12307r195,105l18438,12464r231,79l18882,12569r231,26l19361,12608r231,l19841,12595r231,-52l20321,12490r230,-52l20800,12333r196,-92l21244,12110r54,-78l21404,11966r71,-105l21511,11730r106,-249l21653,11180r,-354l21653,10472r-71,-380l21511,9725r-213,-813l21067,8191r-267,-655l20551,7025r-550,78l19432,7156r-586,52l18225,7208r-569,l17070,7182r-586,-26l15986,7103r-994,-104l14210,6907r-515,-79l13517,6802r-444,-157l12700,6474r-337,-170l12132,6094r-213,-223l11776,5649r-88,-236l11617,5190r,-249l11652,4718r71,-236l11812,4285r107,-196l12096,3905r196,-170l12505,3604r195,-144l12878,3250r160,-223l13180,2752r106,-275l13322,2175r35,-301l13286,1572r-106,-301l13038,983r-89,-118l12807,733,12665,616,12505,511,12327,406r-195,-92l11883,235r-231,-52l11368,104,11101,78,10800,52r-356,l10142,52,9840,78r-266,26l9325,157r-231,52l8846,262r-196,78l8437,432r-160,79l8100,616r-143,91l7833,838r-213,223l7442,1336r-89,263l7318,1900r,275l7353,2450r89,276l7620,2975r213,223l8064,3433r231,197l8508,3853r178,236l8775,4312r71,249l8846,4810r-36,249l8721,5295r-142,249l8366,5766r-231,210l7833,6199r-355,170l7069,6527r-479,144l6092,6802r-408,l5133,6802r-586,l3872,6802r-728,l2362,6802r-817,l692,6802,586,7234,461,7837,355,8493,248,9187,142,9869r-36,629l106,10983r,328l213,11481r106,170l497,11783r195,131l941,12032r266,78l1509,12189r285,52l2131,12267r302,14l2735,12267r320,-26l3357,12189r266,-105l3872,11979r231,-118l4316,11704r266,-92l4849,11533r320,-26l5506,11481r302,26l6146,11560r355,91l6803,11783r302,157l7353,12110r231,223l7798,12595r124,275l8028,13198r36,328l8028,13775r-106,223l7798,14220r-214,184l7353,14574r-248,158l6803,14850r-302,104l6146,15033r-338,52l5506,15085r-337,-26l4849,15007r-267,-105l4316,14784r-213,-184l3907,14430r-248,-131l3428,14194r-249,-65l2913,14102r-267,l2362,14129r-266,39l1811,14273r-266,105l1314,14496r-249,157l870,14797r-213,184l497,15177r-107,236l284,15636r-36,275l284,16239r35,327l497,17340r195,812l799,18559r106,419l959,19384r35,407l994,20132r-35,353l941,20669r-71,144l799,20970r-107,118l1474,20997r817,-131l3108,20787r799,-66l4653,20695r711,l5701,20721r356,40l6323,20813r302,79xe" fillcolor="#ffbe7d" strokeweight="2.25pt">
                    <v:stroke joinstyle="miter"/>
                    <v:formulas/>
                    <v:path o:connecttype="custom" o:connectlocs="10391,15806;20551,21088;13180,13801;20551,7025;10500,52;692,6802;8064,13526;692,21088" textboxrect="2273,7719,19149,20237"/>
                    <o:lock v:ext="edit" verticies="t"/>
                  </v:shape>
                  <v:shape id="Puzzle2" o:spid="_x0000_s1041" style="position:absolute;left:2880;top:1736;width:1778;height:1379" coordsize="21600,21600" o:spt="100" adj="-11796480,,5400" path="m4247,12354r-113,114l4010,12581r-113,56l3773,12694r-136,l3524,12694r-124,-29l3287,12609r-260,-113l2790,12340r-260,-198l2293,11987r-260,-170l1773,11676r-135,-14l1513,11634r-135,l1253,11634r-135,28l971,11732r-136,85l711,11959r-158,127l429,12284r-158,240l146,12793r-67,169l33,13146r-22,240l11,13641r22,240l101,14150r91,254l293,14645r158,212l621,15054r113,71l835,15210r113,57l1084,15323r124,28l1355,15380r158,l1683,15380r181,-29l2033,15323r192,-85l2428,15153r317,-127l3005,14913r259,-85l3513,14800r102,28l3728,14857r79,56l3920,14998r90,99l4089,15238r90,170l4247,15620r79,240l4394,16129r45,311l4507,16737r45,353l4575,17443r11,382l4586,18193r,381l4586,18984r-34,382l4507,19748r-45,381l4371,20483r-79,353l4202,21161r542,l5264,21161r520,l6235,21161r441,l7060,21161r350,l7670,21161r350,-141l8303,20893r260,-198l8800,20511r169,-226l9150,20045r102,-241l9342,19550r68,-269l9433,19013r,-269l9387,18504r-67,-283l9207,17981r-102,-241l8924,17514r-147,-240l8642,17034r-79,-269l8472,16468r-22,-311l8450,15860r22,-297l8540,15267r102,-269l8777,14729r91,-113l8969,14475r91,-99l9184,14291r113,-85l9433,14121r146,-70l9726,13994r158,-56l10054,13909r203,-28l10449,13881r215,l10856,13909r181,57l11206,14023r147,70l11511,14178r124,85l11748,14376r113,99l11941,14616r90,142l12099,14885r101,325l12268,15507r23,325l12291,16157r-45,325l12178,16807r-79,283l12008,17330r-124,212l11748,17712r-135,127l11489,18037r-91,184l11319,18447r-68,212l11206,18900r-22,254l11184,19423r45,240l11297,19903r79,255l11511,20398r170,212l11884,20808r237,184l12404,21161r124,29l12856,21274r474,99l13963,21486r350,57l14652,21571r373,29l15409,21600r373,l16177,21571r339,-85l16889,21402r-68,-212l16776,20935r-34,-268l16719,20370r-22,-651l16697,19013r22,-707l16753,17599r68,-650l16889,16383r45,-254l17002,15945r79,-155l17194,15648r124,-85l17453,15507r147,-57l17758,15450r147,29l18064,15535r169,85l18380,15733r181,99l18707,15973r159,156l18990,16327r135,155l19295,16624r169,113l19668,16807r192,29l20052,16864r214,-28l20470,16793r192,-85l20854,16567r181,-155l21182,16214r158,-212l21441,15733r91,-297l21600,15083r,-198l21600,14729r,-198l21577,14376r-45,-170l21487,14051r-68,-142l21351,13768r-147,-268l21035,13287r-226,-197l20594,12962r-237,-141l20120,12764r-238,-56l19645,12736r-215,57l19227,12906r-79,56l19058,13047r-68,99l18911,13259r-136,212l18628,13641r-158,99l18301,13825r-158,28l17973,13881r-169,-28l17646,13796r-147,-70l17341,13641r-125,-113l17103,13386r-79,-127l16934,13118r-45,-127l16889,12849r,-466l16889,11662r,-961l16889,9640r,-1074l16889,7478r,-976l16889,5739r-215,155l16414,6036r-260,141l15849,6248r-305,56l15217,6332r-351,29l14550,6361r-350,-29l13850,6276r-328,-57l13206,6149r-305,-85l12618,5951r-260,-113l12121,5739r-180,-113l11794,5513r-136,-99l11556,5301r-90,-114l11398,5089r-22,-142l11353,4834r,-127l11376,4565r67,-155l11511,4240r192,-353l11986,3505r158,-240l12246,3025r90,-269l12404,2445r34,-269l12438,1880r-34,-297l12336,1314r-90,-268l12099,791r-91,-99l11918,579,11816,466r-113,-85l11579,310r-136,-84l11297,169r-159,-56l10969,56,10800,28r-181,l10404,28r-147,l10076,56,9952,84r-158,57l9692,226r-135,56l9455,381r-90,85l9274,579r-90,113l9128,791r-68,141l8969,1201r-56,297l8890,1795r,325l8913,2445r56,311l9060,3081r113,297l9297,3647r169,240l9579,4085r91,184l9726,4467r45,183l9771,4834r-22,198l9715,5216r-90,169l9534,5513r-124,113l9229,5710r-169,57l8845,5767r-260,-28l8325,5654,8020,5513r-180,-71l7648,5385r-215,-56l7241,5301r-486,l6281,5329r-497,56l5264,5498r-520,99l4247,5739r-45,155l4202,6191r,354l4225,6954r90,976l4394,9018r45,552l4462,10107r22,523l4507,11082r-23,438l4439,11874r-45,155l4349,12171r-34,113l4247,12354xe" fillcolor="#ffc" strokeweight="2.25pt">
                    <v:stroke joinstyle="miter"/>
                    <v:formulas/>
                    <v:path o:connecttype="custom" o:connectlocs="11,13386;4202,21161;10400,13909;16821,21190;21600,15083;16889,5739;10800,28;4202,5894" textboxrect="5388,6742,16177,20441"/>
                    <o:lock v:ext="edit" verticies="t"/>
                  </v:shape>
                  <v:shape id="Puzzle4" o:spid="_x0000_s1042" style="position:absolute;left:2192;top:1719;width:1072;height:1763" coordsize="21600,21600" o:spt="100" adj="-11796480,,5400" path="m3813,10590r114,-77l4078,10425r132,-66l4361,10315r321,-78l5041,10193r415,-22l5853,10193r396,67l6646,10337r358,132l7363,10612r302,176l7911,10998r113,99l8137,11207r57,133l8269,11461r38,132l8307,11714r,154l8307,12012r-113,253l8062,12519r-189,187l7627,12904r-264,144l7080,13180r-321,77l6419,13345r-321,44l5739,13389r-321,l5079,13345r-321,-44l4474,13213r-302,-99l3965,12982r-227,-144l3493,12706r-265,-99l2945,12519r-245,-88l2397,12375r-245,-44l1888,12309r-246,l1397,12331r-227,66l962,12453r-188,110l623,12684r-95,154l453,13026r-114,451l226,13984r-75,551l113,15075r,551l151,16133r37,243l264,16585r75,188l453,16938r642,-55l1963,16795r982,-44l3965,16706r1057,-22l5947,16684r812,22l7363,16751r585,88l8458,16916r435,110l9289,17158r283,122l9799,17412r170,143l10120,17687r38,144l10195,17974r-37,154l10082,18271r-113,155l9837,18569r-189,132l9440,18822r-227,177l9044,19186r-151,209l8817,19627r-38,231l8779,20112r76,242l8968,20586r170,231l9365,21026r245,166l9950,21368r170,77l10346,21511r170,44l10743,21600r245,44l11215,21666r283,l11762,21666r491,-22l12763,21577r434,-110l13556,21346r340,-154l14179,21026r265,-187l14576,20641r151,-210l14765,20200r37,-209l14727,19759r-114,-209l14444,19307r-227,-209l13934,18911r-265,-166l13462,18547r-151,-210l13197,18150r-75,-209l13122,17720r,-187l13197,17346r76,-188l13386,16982r151,-143l13707,16706r189,-99l14104,16519r226,-66l14538,16431r359,22l15406,16497r699,44l16898,16607r906,44l18786,16684r1058,44l20920,16751r189,-254l21241,16222r151,-276l21467,15648r76,-297l21618,15042r,-297l21618,14447r,-297l21581,13852r-76,-275l21430,13301r-76,-253l21241,12816r-95,-209l21033,12431r-113,-166l20769,12144r-132,-110l20486,11946r-189,-55l20165,11846r-189,-22l19806,11802r-416,22l18956,11891r-453,77l17993,12078r-340,66l17332,12199r-283,22l16747,12243r-283,l16218,12243r-226,-22l15746,12199r-226,-44l15350,12122r-189,-66l14972,11990r-283,-144l14444,11670r-189,-187l14104,11295r-76,-209l13972,10888r,-188l14009,10513r57,-154l14179,10215r227,-209l14651,9830r227,-144l15123,9554r227,-77l15558,9411r245,-66l16030,9323r226,-22l16464,9323r226,22l16898,9367r434,110l17767,9598r396,133l18597,9874r397,132l19428,10083r189,44l19844,10149r169,l20240,10127r170,-22l20637,10061r207,-77l21033,9896r113,-66l21203,9753r76,-111l21354,9521r76,-275l21430,8904r,-364l21392,8144r-38,-430l21279,7295r-133,-849l20995,5686r-37,-320l20958,5091r,-231l21033,4716r-396,144l20127,4992r-510,77l19032,5157r-567,44l17842,5245r-623,22l16615,5267r-623,-22l15369,5201r-529,-44l14293,5091r-510,-77l13386,4926r-359,-111l12725,4716r-245,-110l12291,4496r-94,-99l12083,4286r-37,-99l12008,4077r38,-110l12121,3868r76,-133l12291,3614r151,-132l12631,3361r434,-276l13537,2766r246,-188l13934,2380r94,-209l14104,1961r,-231l14066,1498r-94,-231l13820,1057,13594,837,13386,628,13103,462,12763,308,12404,187,12008,77,11574,33,11102,11r-435,l10233,77,9837,187r-397,99l9062,462,8741,628,8458,815r-226,220l8062,1245r-151,231l7835,1708r-38,253l7835,2193r113,209l8062,2534r113,110l8269,2744r151,88l8704,3019r264,187l9138,3405r189,165l9440,3735r76,155l9534,4033r,132l9516,4286r-76,111l9327,4496r-151,66l9006,4628r-227,66l8534,4716r-302,l7118,4738r-1171,33l4795,4815r-1114,45l2662,4882r-907,l1359,4860,981,4837,698,4771,453,4716r,606l453,6083r,826l453,7780r,826l453,9345r,573l453,10282r37,99l547,10491r113,99l811,10700r170,111l1208,10888r245,66l1718,11020r245,44l2265,11086r283,-22l2794,11042r302,-66l3341,10888r265,-122l3813,10590xe" fillcolor="#d8ebb3" strokeweight="2.25pt">
                    <v:stroke joinstyle="miter"/>
                    <v:formulas/>
                    <v:path o:connecttype="custom" o:connectlocs="8307,11593;453,16938;11500,21600;20920,16751;13972,10888;21033,4716;11102,11;453,4716" textboxrect="2076,5664,20203,15980"/>
                    <o:lock v:ext="edit" verticies="t"/>
                  </v:shape>
                  <v:shape id="Puzzle1" o:spid="_x0000_s1043" style="position:absolute;left:1824;top:1091;width:1800;height:1051" coordsize="21600,21600" o:spt="100" adj="-11796480,,5400" path="m9360,20836r168,l9686,20762r124,-75l9922,20575r90,-149l10068,20296r45,-186l10136,19905r,-223l10113,19440r-45,-298l10012,18900r-112,-280l9787,18285r-146,-317l9472,17652r-90,-186l9315,17298r-57,-186l9191,16926r-68,-391l9101,16144r,-391l9168,15362r68,-391l9360,14580r135,-336l9663,13891r192,-280l10068,13351r225,-205l10552,12997r259,-112l11069,12866r282,19l11610,12997r236,186l12060,13388r191,260l12419,13928r136,316l12690,14617r78,391l12836,15399r22,354l12858,16144r-45,391l12746,16888r-79,336l12510,17503r-282,540l11970,18546r-102,205l11778,18974r-67,205l11666,19365r-34,205l11632,19756r,186l11643,20110r68,186l11801,20464r90,186l12037,20836r169,168l12419,21190r248,130l12960,21432r326,112l13612,21655r371,38l14343,21730r372,l15075,21730r371,-75l15794,21581r338,-149l16458,21302r282,-224l16976,20836r67,-186l17088,20426r45,-204l17156,19980r11,-503l17167,18974r-11,-577l17111,17820r-45,-559l16998,16646r-146,-1135l16740,14393r-23,-465l16695,13462r22,-391l16785,12755r67,-336l16953,12140r135,-242l17212,11675r158,-205l17516,11284r180,-149l17865,11042r168,-112l18213,10893r169,l18551,10967r157,75l18855,11172r157,186l19136,11600r135,261l19440,12028r168,149l19822,12289r203,l20238,12289r214,-74l20643,12103r203,-130l21037,11786r169,-223l21363,11321r102,-242l21577,10744r45,-317l21645,10111r-23,-503l21577,9142r-112,-391l21363,8397r-157,-335l21037,7820r-191,-223l20643,7429r-191,-112l20238,7206r-213,-38l19822,7206r-214,37l19440,7355r-169,149l19136,7708r-124,187l18832,8025r-169,149l18472,8248r-202,38l18078,8323r-191,l17696,8248r-203,-74l17302,8062r-169,-93l16976,7783r-124,-186l16740,7429r-68,-261l16638,6926r-22,-428l16616,5772r34,-857l16695,3928r67,-968l16830,1992r78,-819l16976,521r-23,l16931,521r-664,-37l15637,428r-574,-75l14523,279,14040,167,13635,93,13331,18r-214,l12982,18r-124,112l12723,279r-101,167l12510,670r-91,242l12363,1210r-45,316l12273,1843r-22,372l12273,2532r45,354l12386,3240r78,316l12577,3891r169,280l12926,4487r124,373l13162,5251r56,353l13263,5995r-22,391l13218,6740r-79,354l13050,7429r-147,317l12723,8025r-191,261l12318,8491r-258,186l11756,8788r-304,38l11283,8826r-157,l11002,8788r-157,-74l10721,8640r-113,-75l10485,8453r-113,-130l10181,8062r-146,-316l9900,7392,9787,7001r-56,-391l9686,6219r-23,-447l9686,5381r67,-391l9832,4636r113,-316l10068,4022r135,-205l10316,3593r79,-242l10462,3109r45,-261l10530,2606r-23,-260l10462,2141r-67,-261l10293,1638r-135,-223l9967,1210,9753,986,9495,819,9191,670,8842,521,8471,446,7998,428r-585,l6817,446r-630,75l5602,633,5107,744,4725,856r123,708l5028,2495r147,1061l5298,4673r45,540l5388,5753r23,522l5411,6740r-45,428l5321,7541r-34,167l5242,7857r-45,112l5130,8062r-124,186l4848,8397r-123,131l4567,8640r-146,74l4263,8751r-168,37l3948,8788r-157,-37l3667,8714r-157,-37l3386,8602,3251,8491,3127,8360,3015,8248r-90,-186l2778,7857,2610,7671,2407,7541r-236,-75l1957,7429r-259,l1462,7466r-236,93l989,7708,776,7932,551,8211,382,8528r-67,186l236,8919r-45,223l123,9347,78,9608,56,9887r-23,298l33,10464r,242l56,10967r22,205l123,11395r45,205l236,11786r56,187l382,12140r158,279l731,12680r213,186l1158,12997r237,111l1608,13183r248,l2070,13146r191,-75l2430,12960r157,-168l2688,12606r113,-187l2925,12289r157,-112l3228,12103r180,l3577,12103r146,74l3903,12252r169,112l4230,12494r123,149l4488,12829r79,205l4657,13257r45,205l4725,13686r-23,596l4657,15045r-45,931l4590,16926r-23,1042l4567,19011r23,503l4612,19980r45,446l4725,20836r123,93l5040,21004r225,74l5478,21115r563,l6637,21078r675,-74l7998,20929r698,-74l9360,20836xe" fillcolor="#ccf" strokeweight="2.25pt">
                    <v:stroke joinstyle="miter"/>
                    <v:formulas/>
                    <v:path o:connecttype="custom" o:connectlocs="16740,21078;16976,521;4725,856;5040,21004;10811,12885;10845,8714;21600,10000;56,10000" textboxrect="6086,2569,16132,19552"/>
                    <o:lock v:ext="edit" verticies="t"/>
                  </v:shape>
                  <w10:wrap anchorx="page"/>
                </v:group>
              </w:pict>
            </w:r>
          </w:p>
        </w:tc>
        <w:tc>
          <w:tcPr>
            <w:tcW w:w="9298" w:type="dxa"/>
            <w:gridSpan w:val="2"/>
          </w:tcPr>
          <w:p w:rsidR="00EB02DC" w:rsidRPr="00CD04C7" w:rsidRDefault="002C7A72" w:rsidP="00216F29">
            <w:pPr>
              <w:shd w:val="clear" w:color="auto" w:fill="DBE5F1" w:themeFill="accent1" w:themeFillTint="33"/>
              <w:jc w:val="left"/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r w:rsidR="00CD04C7" w:rsidRPr="00CD04C7">
              <w:rPr>
                <w:rFonts w:asciiTheme="majorBidi" w:hAnsiTheme="majorBidi" w:cstheme="majorBidi" w:hint="cs"/>
                <w:i/>
                <w:iCs/>
                <w:color w:val="FF0000"/>
                <w:sz w:val="28"/>
                <w:szCs w:val="28"/>
                <w:rtl/>
                <w:lang w:val="fr-FR"/>
              </w:rPr>
              <w:t>الكتابة العلمية لعدد عشري</w:t>
            </w:r>
            <w:r w:rsidR="00CD04C7">
              <w:rPr>
                <w:rFonts w:asciiTheme="majorBidi" w:hAnsiTheme="majorBidi" w:cstheme="majorBidi" w:hint="cs"/>
                <w:i/>
                <w:iCs/>
                <w:color w:val="FF0000"/>
                <w:sz w:val="24"/>
                <w:szCs w:val="24"/>
                <w:rtl/>
                <w:lang w:val="fr-FR"/>
              </w:rPr>
              <w:t>:</w:t>
            </w:r>
            <w:r w:rsidR="00CD04C7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تعني الكتابة العلمية لعدد عشري كتابته على الشكل </w:t>
            </w:r>
            <w:r w:rsidR="00CD04C7">
              <w:rPr>
                <w:rFonts w:asciiTheme="majorBidi" w:hAnsiTheme="majorBidi" w:cstheme="majorBidi"/>
                <w:i/>
                <w:iCs/>
                <w:sz w:val="24"/>
                <w:szCs w:val="24"/>
                <w:lang w:val="fr-FR"/>
              </w:rPr>
              <w:t xml:space="preserve">a </w:t>
            </w:r>
            <w:r w:rsidR="00230504">
              <w:rPr>
                <w:rFonts w:asciiTheme="majorBidi" w:hAnsiTheme="majorBidi" w:cstheme="majorBidi"/>
                <w:i/>
                <w:iCs/>
                <w:sz w:val="24"/>
                <w:szCs w:val="24"/>
                <w:lang w:val="fr-FR"/>
              </w:rPr>
              <w:t>*</w:t>
            </w:r>
            <w:r w:rsidR="00CD04C7">
              <w:rPr>
                <w:rFonts w:asciiTheme="majorBidi" w:hAnsiTheme="majorBidi" w:cstheme="majorBidi"/>
                <w:i/>
                <w:iCs/>
                <w:sz w:val="24"/>
                <w:szCs w:val="24"/>
                <w:lang w:val="fr-FR"/>
              </w:rPr>
              <w:t>10</w:t>
            </w:r>
            <w:r w:rsidR="00CD04C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  <w:lang w:val="fr-FR"/>
              </w:rPr>
              <w:t>n</w:t>
            </w:r>
            <w:r w:rsidR="00CD04C7"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 xml:space="preserve">  </w:t>
            </w:r>
            <w:r w:rsidR="0023050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حيث </w:t>
            </w:r>
            <w:r w:rsidR="00230504">
              <w:rPr>
                <w:rFonts w:asciiTheme="majorBidi" w:hAnsiTheme="majorBidi" w:cstheme="majorBidi"/>
                <w:i/>
                <w:iCs/>
                <w:sz w:val="24"/>
                <w:szCs w:val="24"/>
                <w:lang w:val="fr-FR"/>
              </w:rPr>
              <w:t>a</w:t>
            </w:r>
            <w:r w:rsidR="0023050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عدد عشري مكتوب برقم واحد غير معدوم قبل الفاصلة و </w:t>
            </w:r>
            <w:r w:rsidR="00230504">
              <w:rPr>
                <w:rFonts w:asciiTheme="majorBidi" w:hAnsiTheme="majorBidi" w:cstheme="majorBidi"/>
                <w:i/>
                <w:iCs/>
                <w:sz w:val="24"/>
                <w:szCs w:val="24"/>
                <w:lang w:val="fr-FR"/>
              </w:rPr>
              <w:t xml:space="preserve"> n </w:t>
            </w:r>
            <w:r w:rsidR="0023050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عدد صحيح نسبي </w:t>
            </w:r>
          </w:p>
          <w:p w:rsidR="003310A6" w:rsidRDefault="00230504" w:rsidP="00216F29">
            <w:pPr>
              <w:shd w:val="clear" w:color="auto" w:fill="DBE5F1" w:themeFill="accent1" w:themeFillTint="33"/>
              <w:jc w:val="left"/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  <w:lang w:val="fr-FR"/>
              </w:rPr>
            </w:pPr>
            <w:r w:rsidRPr="00230504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 xml:space="preserve">أمثلة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: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>الكتابة العلمية للعدد 370 هي 3.7×10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>2</w:t>
            </w:r>
          </w:p>
          <w:p w:rsidR="00230504" w:rsidRDefault="00230504" w:rsidP="00216F29">
            <w:pPr>
              <w:shd w:val="clear" w:color="auto" w:fill="DBE5F1" w:themeFill="accent1" w:themeFillTint="33"/>
              <w:jc w:val="left"/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       الكتابة العلمية للعدد 1355.9هي 1.3559×10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>3</w:t>
            </w:r>
            <w:r w:rsidR="00D709E8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        الكتابة العلمية للعدد 0,00123هي 1,23 ×  </w:t>
            </w:r>
            <w:r w:rsidR="00D709E8"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>3</w:t>
            </w:r>
            <w:r w:rsidR="00D709E8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</w:t>
            </w:r>
            <w:r w:rsidR="00D709E8"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 xml:space="preserve"> </w:t>
            </w:r>
            <w:r w:rsidR="00D709E8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</w:t>
            </w:r>
            <w:r w:rsidR="00D709E8"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 xml:space="preserve">-  </w:t>
            </w:r>
            <w:r w:rsidR="00D709E8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>10</w:t>
            </w:r>
            <w:r w:rsidR="00D709E8"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 xml:space="preserve">  </w:t>
            </w:r>
          </w:p>
          <w:p w:rsidR="00DD2E4E" w:rsidRDefault="00D709E8" w:rsidP="00216F29">
            <w:pPr>
              <w:shd w:val="clear" w:color="auto" w:fill="DBE5F1" w:themeFill="accent1" w:themeFillTint="33"/>
              <w:jc w:val="left"/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  <w:lang w:val="fr-FR"/>
              </w:rPr>
            </w:pPr>
            <w:r w:rsidRPr="00216F29">
              <w:rPr>
                <w:rFonts w:asciiTheme="majorBidi" w:hAnsiTheme="majorBidi" w:cstheme="majorBidi" w:hint="cs"/>
                <w:i/>
                <w:iCs/>
                <w:color w:val="FF0000"/>
                <w:sz w:val="24"/>
                <w:szCs w:val="24"/>
                <w:rtl/>
                <w:lang w:val="fr-FR"/>
              </w:rPr>
              <w:lastRenderedPageBreak/>
              <w:t>ملاحظ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ة:العدد 0,0425 يمكن كتابته على الشكل 0,425  ×   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>1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>-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10 ويمكن كتابته على الشكل 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>42,5 ×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>3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 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>-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10 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ويمكن كتابته على الشكل 425×  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>4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>-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10 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ولكن الكتابة العلمية هي 4,25 × 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>2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vertAlign w:val="superscript"/>
                <w:rtl/>
                <w:lang w:val="fr-FR"/>
              </w:rPr>
              <w:t>-</w:t>
            </w:r>
            <w:r w:rsidR="003C3FFB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10 </w:t>
            </w:r>
          </w:p>
          <w:p w:rsidR="003C3FFB" w:rsidRPr="003C3FFB" w:rsidRDefault="003C3FFB" w:rsidP="00216F29">
            <w:pPr>
              <w:shd w:val="clear" w:color="auto" w:fill="DBE5F1" w:themeFill="accent1" w:themeFillTint="33"/>
              <w:jc w:val="left"/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  <w:lang w:val="fr-FR"/>
              </w:rPr>
            </w:pPr>
            <w:r w:rsidRPr="00216F29">
              <w:rPr>
                <w:rFonts w:asciiTheme="majorBidi" w:hAnsiTheme="majorBidi" w:cstheme="majorBidi" w:hint="cs"/>
                <w:i/>
                <w:iCs/>
                <w:color w:val="FF0000"/>
                <w:sz w:val="24"/>
                <w:szCs w:val="24"/>
                <w:rtl/>
                <w:lang w:val="fr-FR"/>
              </w:rPr>
              <w:t>ملاحظ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ة :تسمح الكتابة العلمية بقراءة وفهم الاعداد الكبيرة جدا والصغيرة جدا بسهولة </w:t>
            </w:r>
          </w:p>
        </w:tc>
      </w:tr>
      <w:tr w:rsidR="003620FF" w:rsidRPr="003620FF" w:rsidTr="00230504">
        <w:trPr>
          <w:trHeight w:val="19"/>
        </w:trPr>
        <w:tc>
          <w:tcPr>
            <w:tcW w:w="1635" w:type="dxa"/>
            <w:vAlign w:val="center"/>
          </w:tcPr>
          <w:p w:rsidR="003620FF" w:rsidRDefault="008471BD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SA"/>
              </w:rPr>
            </w:pPr>
            <w:r w:rsidRPr="008471BD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rtl/>
                <w:lang w:bidi="ar-SA"/>
              </w:rPr>
              <w:lastRenderedPageBreak/>
              <w:pict>
                <v:group id="_x0000_s1044" style="position:absolute;left:0;text-align:left;margin-left:5.2pt;margin-top:31.2pt;width:42.15pt;height:65.15pt;z-index:251660288;mso-position-horizontal-relative:text;mso-position-vertical-relative:text" coordorigin="1632,1248" coordsize="2682,2286">
                  <v:shape id="Gear" o:spid="_x0000_s1045" style="position:absolute;left:3119;top:1248;width:1195;height:1048" coordsize="21600,21600" o:spt="100" adj="-11796480,,5400" path="m9689,1725l10304,85r1333,l12303,1777r769,154l14303,598r1230,512l15584,2905r821,615l17891,2751r1026,923l18199,5314r564,769l20403,6032r462,1179l19737,8185r359,1538l21634,10287r-52,1333l20147,12184r-205,974l21070,14234r-462,1128l19019,15465r-615,974l19122,17925r-1026,872l16763,18284r-1332,718l15277,20848r-1128,307l13021,19925r-769,256l11739,21668r-1538,l9740,20130,8253,19771,7125,21001,5895,20489r51,-1897l5177,18131r-1794,717l2614,17874r769,-1692l2922,15465r-2000,51l512,14234,1948,12901r-52,-717l,11415,51,10031,1948,9313r153,-718l615,7160,1127,5878r2051,103l3588,5417,2819,3520r923,-923l5536,3417r513,-359l6100,1264,7228,700,8510,2033,9689,1725xm10817,14422r358,-34l11534,14354r359,-86l12218,14166r290,-171l12816,13807r290,-205l13329,13380r239,-274l13790,12850r171,-290l14115,12269r102,-342l14320,11568r68,-358l14388,10851r,-359l14320,10133r-103,-325l14115,9467r-154,-325l13790,8851r-222,-256l13329,8322r-223,-222l12816,7894r-308,-153l12218,7570r-325,-137l11534,7382r-359,-69l10817,7313r-376,l10082,7382r-325,51l9432,7570r-290,171l8834,7894r-290,206l8287,8322r-239,273l7860,8851r-171,291l7536,9467r-137,341l7331,10133r-69,359l7262,10851r,359l7331,11568r68,359l7536,12269r153,291l7860,12850r188,256l8287,13380r257,222l8834,13807r308,188l9432,14166r325,102l10082,14354r359,34l10817,14422xe" fillcolor="silver">
                    <v:stroke joinstyle="miter"/>
                    <o:extrusion v:ext="view" on="t" rotationangle="25,25" viewpoint="0,0" viewpointorigin="0,0" skewangle="0" skewamt="0" lightposition=",-50000" type="perspective"/>
                    <v:formulas/>
                    <v:path o:connecttype="custom" o:connectlocs="10800,0;21600,10800;10800,21600;0,10800" textboxrect="4374,3964,17841,17635"/>
                    <o:lock v:ext="edit" verticies="t"/>
                  </v:shape>
                  <v:shape id="_x0000_s1046" style="position:absolute;left:1632;top:1680;width:1429;height:1253" coordsize="21600,21600" o:spt="100" adj="-11796480,,5400" path="m9689,1725l10304,85r1333,l12303,1777r769,154l14303,598r1230,512l15584,2905r821,615l17891,2751r1026,923l18199,5314r564,769l20403,6032r462,1179l19737,8185r359,1538l21634,10287r-52,1333l20147,12184r-205,974l21070,14234r-462,1128l19019,15465r-615,974l19122,17925r-1026,872l16763,18284r-1332,718l15277,20848r-1128,307l13021,19925r-769,256l11739,21668r-1538,l9740,20130,8253,19771,7125,21001,5895,20489r51,-1897l5177,18131r-1794,717l2614,17874r769,-1692l2922,15465r-2000,51l512,14234,1948,12901r-52,-717l,11415,51,10031,1948,9313r153,-718l615,7160,1127,5878r2051,103l3588,5417,2819,3520r923,-923l5536,3417r513,-359l6100,1264,7228,700,8510,2033,9689,1725xm10817,14422r358,-34l11534,14354r359,-86l12218,14166r290,-171l12816,13807r290,-205l13329,13380r239,-274l13790,12850r171,-290l14115,12269r102,-342l14320,11568r68,-358l14388,10851r,-359l14320,10133r-103,-325l14115,9467r-154,-325l13790,8851r-222,-256l13329,8322r-223,-222l12816,7894r-308,-153l12218,7570r-325,-137l11534,7382r-359,-69l10817,7313r-376,l10082,7382r-325,51l9432,7570r-290,171l8834,7894r-290,206l8287,8322r-239,273l7860,8851r-171,291l7536,9467r-137,341l7331,10133r-69,359l7262,10851r,359l7331,11568r68,359l7536,12269r153,291l7860,12850r188,256l8287,13380r257,222l8834,13807r308,188l9432,14166r325,102l10082,14354r359,34l10817,14422xe" fillcolor="silver">
                    <v:stroke joinstyle="miter"/>
                    <o:extrusion v:ext="view" on="t" rotationangle="25,25" viewpoint="0,0" viewpointorigin="0,0" skewangle="0" skewamt="0" lightposition=",-50000" type="perspective"/>
                    <v:formulas/>
                    <v:path o:connecttype="custom" o:connectlocs="10800,0;21600,10800;10800,21600;0,10800" textboxrect="4374,3964,17841,17635"/>
                    <o:lock v:ext="edit" verticies="t"/>
                  </v:shape>
                  <v:shape id="_x0000_s1047" style="position:absolute;left:2559;top:2142;width:1588;height:1392" coordsize="21600,21600" o:spt="100" adj="-11796480,,5400" path="m9689,1725l10304,85r1333,l12303,1777r769,154l14303,598r1230,512l15584,2905r821,615l17891,2751r1026,923l18199,5314r564,769l20403,6032r462,1179l19737,8185r359,1538l21634,10287r-52,1333l20147,12184r-205,974l21070,14234r-462,1128l19019,15465r-615,974l19122,17925r-1026,872l16763,18284r-1332,718l15277,20848r-1128,307l13021,19925r-769,256l11739,21668r-1538,l9740,20130,8253,19771,7125,21001,5895,20489r51,-1897l5177,18131r-1794,717l2614,17874r769,-1692l2922,15465r-2000,51l512,14234,1948,12901r-52,-717l,11415,51,10031,1948,9313r153,-718l615,7160,1127,5878r2051,103l3588,5417,2819,3520r923,-923l5536,3417r513,-359l6100,1264,7228,700,8510,2033,9689,1725xm10817,14422r358,-34l11534,14354r359,-86l12218,14166r290,-171l12816,13807r290,-205l13329,13380r239,-274l13790,12850r171,-290l14115,12269r102,-342l14320,11568r68,-358l14388,10851r,-359l14320,10133r-103,-325l14115,9467r-154,-325l13790,8851r-222,-256l13329,8322r-223,-222l12816,7894r-308,-153l12218,7570r-325,-137l11534,7382r-359,-69l10817,7313r-376,l10082,7382r-325,51l9432,7570r-290,171l8834,7894r-290,206l8287,8322r-239,273l7860,8851r-171,291l7536,9467r-137,341l7331,10133r-69,359l7262,10851r,359l7331,11568r68,359l7536,12269r153,291l7860,12850r188,256l8287,13380r257,222l8834,13807r308,188l9432,14166r325,102l10082,14354r359,34l10817,14422xe" fillcolor="silver">
                    <v:stroke joinstyle="miter"/>
                    <o:extrusion v:ext="view" on="t" rotationangle="25,25" viewpoint="0,0" viewpointorigin="0,0" skewangle="0" skewamt="0" lightposition=",-50000" type="perspective"/>
                    <v:formulas/>
                    <v:path o:connecttype="custom" o:connectlocs="10800,0;21600,10800;10800,21600;0,10800" textboxrect="4374,3964,17841,17635"/>
                    <o:lock v:ext="edit" verticies="t"/>
                  </v:shape>
                  <w10:wrap anchorx="page"/>
                </v:group>
              </w:pict>
            </w:r>
            <w:r w:rsidR="003620FF" w:rsidRPr="00B9226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SA"/>
              </w:rPr>
              <w:t>إع</w:t>
            </w:r>
            <w:r w:rsidR="003620FF" w:rsidRPr="00B9226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ــــ</w:t>
            </w:r>
            <w:r w:rsidR="003620FF" w:rsidRPr="00B9226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SA"/>
              </w:rPr>
              <w:t>ادة الاستثمار</w:t>
            </w:r>
          </w:p>
          <w:p w:rsidR="00AD79FB" w:rsidRPr="00B9226B" w:rsidRDefault="00AD79FB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SA"/>
              </w:rPr>
            </w:pPr>
          </w:p>
          <w:p w:rsidR="003620FF" w:rsidRPr="00B9226B" w:rsidRDefault="003620FF" w:rsidP="003620FF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SA"/>
              </w:rPr>
            </w:pPr>
          </w:p>
        </w:tc>
        <w:tc>
          <w:tcPr>
            <w:tcW w:w="4336" w:type="dxa"/>
          </w:tcPr>
          <w:p w:rsidR="005B23E7" w:rsidRPr="003620FF" w:rsidRDefault="00717C75" w:rsidP="00216F29">
            <w:pPr>
              <w:rPr>
                <w:b/>
                <w:bCs/>
                <w:color w:val="FF0000"/>
                <w:sz w:val="26"/>
                <w:szCs w:val="26"/>
                <w:rtl/>
              </w:rPr>
            </w:pPr>
            <w:r w:rsidRPr="00216F29">
              <w:rPr>
                <w:rFonts w:hint="cs"/>
                <w:b/>
                <w:bCs/>
                <w:color w:val="FF0000"/>
                <w:sz w:val="26"/>
                <w:szCs w:val="26"/>
                <w:highlight w:val="yellow"/>
                <w:rtl/>
              </w:rPr>
              <w:t xml:space="preserve">الوضعية </w:t>
            </w:r>
            <w:r w:rsidR="003C3FFB" w:rsidRPr="00216F29">
              <w:rPr>
                <w:rFonts w:hint="cs"/>
                <w:b/>
                <w:bCs/>
                <w:color w:val="FF0000"/>
                <w:sz w:val="26"/>
                <w:szCs w:val="26"/>
                <w:highlight w:val="yellow"/>
                <w:rtl/>
              </w:rPr>
              <w:t>21</w:t>
            </w:r>
            <w:r w:rsidRPr="00216F29">
              <w:rPr>
                <w:rFonts w:hint="cs"/>
                <w:b/>
                <w:bCs/>
                <w:color w:val="FF0000"/>
                <w:sz w:val="26"/>
                <w:szCs w:val="26"/>
                <w:highlight w:val="yellow"/>
                <w:rtl/>
              </w:rPr>
              <w:t xml:space="preserve">ص </w:t>
            </w:r>
            <w:r w:rsidR="003C3FFB" w:rsidRPr="00216F29">
              <w:rPr>
                <w:rFonts w:hint="cs"/>
                <w:b/>
                <w:bCs/>
                <w:color w:val="FF0000"/>
                <w:sz w:val="26"/>
                <w:szCs w:val="26"/>
                <w:highlight w:val="yellow"/>
                <w:rtl/>
              </w:rPr>
              <w:t>47</w:t>
            </w:r>
          </w:p>
        </w:tc>
        <w:tc>
          <w:tcPr>
            <w:tcW w:w="4962" w:type="dxa"/>
          </w:tcPr>
          <w:p w:rsidR="006A75D5" w:rsidRPr="003C3FFB" w:rsidRDefault="003C3FFB" w:rsidP="003C3FFB">
            <w:pPr>
              <w:pStyle w:val="Paragraphedeliste"/>
              <w:numPr>
                <w:ilvl w:val="0"/>
                <w:numId w:val="22"/>
              </w:numPr>
              <w:bidi w:val="0"/>
              <w:jc w:val="left"/>
              <w:rPr>
                <w:rFonts w:asciiTheme="majorBidi" w:hAnsiTheme="majorBidi" w:cstheme="majorBidi"/>
                <w:sz w:val="26"/>
                <w:szCs w:val="26"/>
                <w:lang w:val="fr-FR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FR"/>
              </w:rPr>
              <w:t>0.1375=13.75x 10</w:t>
            </w:r>
            <w:r>
              <w:rPr>
                <w:rFonts w:asciiTheme="majorBidi" w:hAnsiTheme="majorBidi" w:cstheme="majorBidi"/>
                <w:sz w:val="26"/>
                <w:szCs w:val="26"/>
                <w:vertAlign w:val="superscript"/>
                <w:lang w:val="fr-FR"/>
              </w:rPr>
              <w:t>-2</w:t>
            </w:r>
          </w:p>
          <w:p w:rsidR="003C3FFB" w:rsidRPr="00216F29" w:rsidRDefault="00216F29" w:rsidP="003C3FFB">
            <w:pPr>
              <w:pStyle w:val="Paragraphedeliste"/>
              <w:numPr>
                <w:ilvl w:val="0"/>
                <w:numId w:val="22"/>
              </w:numPr>
              <w:bidi w:val="0"/>
              <w:jc w:val="left"/>
              <w:rPr>
                <w:rFonts w:asciiTheme="majorBidi" w:hAnsiTheme="majorBidi" w:cstheme="majorBidi"/>
                <w:sz w:val="26"/>
                <w:szCs w:val="26"/>
                <w:lang w:val="fr-FR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FR"/>
              </w:rPr>
              <w:t>9372=9,372x10</w:t>
            </w:r>
            <w:r>
              <w:rPr>
                <w:rFonts w:asciiTheme="majorBidi" w:hAnsiTheme="majorBidi" w:cstheme="majorBidi"/>
                <w:sz w:val="26"/>
                <w:szCs w:val="26"/>
                <w:vertAlign w:val="superscript"/>
                <w:lang w:val="fr-FR"/>
              </w:rPr>
              <w:t>3</w:t>
            </w:r>
          </w:p>
          <w:p w:rsidR="00216F29" w:rsidRPr="00216F29" w:rsidRDefault="00216F29" w:rsidP="00216F29">
            <w:pPr>
              <w:pStyle w:val="Paragraphedeliste"/>
              <w:numPr>
                <w:ilvl w:val="0"/>
                <w:numId w:val="22"/>
              </w:numPr>
              <w:bidi w:val="0"/>
              <w:jc w:val="left"/>
              <w:rPr>
                <w:rFonts w:asciiTheme="majorBidi" w:hAnsiTheme="majorBidi" w:cstheme="majorBidi"/>
                <w:sz w:val="26"/>
                <w:szCs w:val="26"/>
                <w:lang w:val="fr-FR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FR"/>
              </w:rPr>
              <w:t>2376,7=23,767x10</w:t>
            </w:r>
            <w:r>
              <w:rPr>
                <w:rFonts w:asciiTheme="majorBidi" w:hAnsiTheme="majorBidi" w:cstheme="majorBidi"/>
                <w:sz w:val="26"/>
                <w:szCs w:val="26"/>
                <w:vertAlign w:val="superscript"/>
                <w:lang w:val="fr-FR"/>
              </w:rPr>
              <w:t>2</w:t>
            </w:r>
          </w:p>
          <w:p w:rsidR="00216F29" w:rsidRPr="003C3FFB" w:rsidRDefault="00216F29" w:rsidP="00216F29">
            <w:pPr>
              <w:pStyle w:val="Paragraphedeliste"/>
              <w:numPr>
                <w:ilvl w:val="0"/>
                <w:numId w:val="22"/>
              </w:numPr>
              <w:bidi w:val="0"/>
              <w:jc w:val="left"/>
              <w:rPr>
                <w:rFonts w:asciiTheme="majorBidi" w:hAnsiTheme="majorBidi" w:cstheme="majorBidi"/>
                <w:sz w:val="26"/>
                <w:szCs w:val="26"/>
                <w:lang w:val="fr-FR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FR"/>
              </w:rPr>
              <w:t>0,865= 0.000865x10</w:t>
            </w:r>
            <w:r>
              <w:rPr>
                <w:rFonts w:asciiTheme="majorBidi" w:hAnsiTheme="majorBidi" w:cstheme="majorBidi"/>
                <w:sz w:val="26"/>
                <w:szCs w:val="26"/>
                <w:vertAlign w:val="superscript"/>
                <w:lang w:val="fr-FR"/>
              </w:rPr>
              <w:t>3</w:t>
            </w:r>
          </w:p>
          <w:p w:rsidR="006A75D5" w:rsidRPr="006A75D5" w:rsidRDefault="006A75D5" w:rsidP="006A75D5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6A75D5" w:rsidRPr="006A75D5" w:rsidRDefault="006A75D5" w:rsidP="006A75D5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6A75D5" w:rsidRPr="006A75D5" w:rsidRDefault="006A75D5" w:rsidP="006A75D5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6A75D5" w:rsidRPr="006A75D5" w:rsidRDefault="006A75D5" w:rsidP="006A75D5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6A75D5" w:rsidRPr="006A75D5" w:rsidRDefault="006A75D5" w:rsidP="006A75D5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6A75D5" w:rsidRDefault="006A75D5" w:rsidP="006A75D5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7C28FE" w:rsidRPr="006A75D5" w:rsidRDefault="007C28FE" w:rsidP="006A75D5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rtl/>
                <w:lang w:val="fr-FR"/>
              </w:rPr>
            </w:pPr>
          </w:p>
        </w:tc>
      </w:tr>
    </w:tbl>
    <w:p w:rsidR="00ED4CAF" w:rsidRDefault="00ED4CAF" w:rsidP="00B73A14">
      <w:pPr>
        <w:rPr>
          <w:color w:val="808080" w:themeColor="background1" w:themeShade="80"/>
          <w:sz w:val="16"/>
          <w:szCs w:val="16"/>
          <w:rtl/>
        </w:rPr>
      </w:pPr>
    </w:p>
    <w:p w:rsidR="00ED4CAF" w:rsidRDefault="00ED4CAF" w:rsidP="00B73A14">
      <w:pPr>
        <w:rPr>
          <w:color w:val="808080" w:themeColor="background1" w:themeShade="80"/>
          <w:sz w:val="16"/>
          <w:szCs w:val="16"/>
          <w:rtl/>
        </w:rPr>
      </w:pPr>
    </w:p>
    <w:p w:rsidR="00ED4CAF" w:rsidRDefault="00ED4CAF" w:rsidP="00B73A14">
      <w:pPr>
        <w:rPr>
          <w:color w:val="808080" w:themeColor="background1" w:themeShade="80"/>
          <w:sz w:val="16"/>
          <w:szCs w:val="16"/>
          <w:rtl/>
        </w:rPr>
      </w:pPr>
    </w:p>
    <w:p w:rsidR="00DD2E4E" w:rsidRDefault="00DD2E4E" w:rsidP="00ED4CAF">
      <w:pPr>
        <w:tabs>
          <w:tab w:val="left" w:pos="2290"/>
        </w:tabs>
        <w:rPr>
          <w:sz w:val="16"/>
          <w:szCs w:val="16"/>
          <w:lang w:val="fr-FR"/>
        </w:rPr>
      </w:pPr>
    </w:p>
    <w:p w:rsidR="00DD2E4E" w:rsidRPr="00DD2E4E" w:rsidRDefault="00DD2E4E" w:rsidP="00DD2E4E">
      <w:pPr>
        <w:rPr>
          <w:sz w:val="16"/>
          <w:szCs w:val="16"/>
          <w:lang w:val="fr-FR"/>
        </w:rPr>
      </w:pPr>
    </w:p>
    <w:p w:rsidR="00DD2E4E" w:rsidRPr="00DD2E4E" w:rsidRDefault="00DD2E4E" w:rsidP="00DD2E4E">
      <w:pPr>
        <w:rPr>
          <w:sz w:val="16"/>
          <w:szCs w:val="16"/>
          <w:lang w:val="fr-FR"/>
        </w:rPr>
      </w:pPr>
    </w:p>
    <w:p w:rsidR="00DD2E4E" w:rsidRPr="00DD2E4E" w:rsidRDefault="00DD2E4E" w:rsidP="00DD2E4E">
      <w:pPr>
        <w:rPr>
          <w:sz w:val="16"/>
          <w:szCs w:val="16"/>
          <w:lang w:val="fr-FR"/>
        </w:rPr>
      </w:pPr>
    </w:p>
    <w:p w:rsidR="00DD2E4E" w:rsidRPr="00DD2E4E" w:rsidRDefault="00DD2E4E" w:rsidP="00DD2E4E">
      <w:pPr>
        <w:rPr>
          <w:sz w:val="16"/>
          <w:szCs w:val="16"/>
          <w:lang w:val="fr-FR"/>
        </w:rPr>
      </w:pPr>
    </w:p>
    <w:p w:rsidR="00DD2E4E" w:rsidRPr="00DD2E4E" w:rsidRDefault="00DD2E4E" w:rsidP="00DD2E4E">
      <w:pPr>
        <w:rPr>
          <w:sz w:val="16"/>
          <w:szCs w:val="16"/>
          <w:lang w:val="fr-FR"/>
        </w:rPr>
      </w:pPr>
    </w:p>
    <w:p w:rsidR="00DD2E4E" w:rsidRPr="00DD2E4E" w:rsidRDefault="00DD2E4E" w:rsidP="00DD2E4E">
      <w:pPr>
        <w:rPr>
          <w:sz w:val="16"/>
          <w:szCs w:val="16"/>
          <w:lang w:val="fr-FR"/>
        </w:rPr>
      </w:pPr>
    </w:p>
    <w:p w:rsidR="00DD2E4E" w:rsidRPr="00DD2E4E" w:rsidRDefault="00DD2E4E" w:rsidP="00DD2E4E">
      <w:pPr>
        <w:rPr>
          <w:sz w:val="16"/>
          <w:szCs w:val="16"/>
          <w:lang w:val="fr-FR"/>
        </w:rPr>
      </w:pPr>
    </w:p>
    <w:p w:rsidR="00DD2E4E" w:rsidRPr="00DD2E4E" w:rsidRDefault="00DD2E4E" w:rsidP="00DD2E4E">
      <w:pPr>
        <w:rPr>
          <w:sz w:val="16"/>
          <w:szCs w:val="16"/>
          <w:lang w:val="fr-FR"/>
        </w:rPr>
      </w:pPr>
    </w:p>
    <w:p w:rsidR="00DD2E4E" w:rsidRPr="00DD2E4E" w:rsidRDefault="00DD2E4E" w:rsidP="00DD2E4E">
      <w:pPr>
        <w:rPr>
          <w:sz w:val="16"/>
          <w:szCs w:val="16"/>
          <w:lang w:val="fr-FR"/>
        </w:rPr>
      </w:pPr>
    </w:p>
    <w:p w:rsidR="00DD2E4E" w:rsidRPr="00DD2E4E" w:rsidRDefault="00DD2E4E" w:rsidP="00DD2E4E">
      <w:pPr>
        <w:rPr>
          <w:sz w:val="16"/>
          <w:szCs w:val="16"/>
          <w:lang w:val="fr-FR"/>
        </w:rPr>
      </w:pPr>
    </w:p>
    <w:p w:rsidR="00DD2E4E" w:rsidRDefault="00DD2E4E" w:rsidP="00DD2E4E">
      <w:pPr>
        <w:rPr>
          <w:sz w:val="16"/>
          <w:szCs w:val="16"/>
          <w:lang w:val="fr-FR"/>
        </w:rPr>
      </w:pPr>
    </w:p>
    <w:p w:rsidR="00DD2E4E" w:rsidRDefault="00DD2E4E" w:rsidP="00DD2E4E">
      <w:pPr>
        <w:rPr>
          <w:sz w:val="16"/>
          <w:szCs w:val="16"/>
          <w:lang w:val="fr-FR"/>
        </w:rPr>
      </w:pPr>
    </w:p>
    <w:p w:rsidR="00755FD9" w:rsidRPr="00DD2E4E" w:rsidRDefault="00755FD9" w:rsidP="00DD2E4E">
      <w:pPr>
        <w:ind w:firstLine="708"/>
        <w:rPr>
          <w:sz w:val="16"/>
          <w:szCs w:val="16"/>
          <w:lang w:val="fr-FR"/>
        </w:rPr>
      </w:pPr>
    </w:p>
    <w:sectPr w:rsidR="00755FD9" w:rsidRPr="00DD2E4E" w:rsidSect="00BF012E">
      <w:pgSz w:w="11906" w:h="16838"/>
      <w:pgMar w:top="567" w:right="424" w:bottom="720" w:left="567" w:header="708" w:footer="136" w:gutter="0"/>
      <w:cols w:space="708"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D63" w:rsidRDefault="00181D63" w:rsidP="00D41B13">
      <w:r>
        <w:separator/>
      </w:r>
    </w:p>
  </w:endnote>
  <w:endnote w:type="continuationSeparator" w:id="1">
    <w:p w:rsidR="00181D63" w:rsidRDefault="00181D63" w:rsidP="00D41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-Jazeera-Arabic-Bold">
    <w:altName w:val="Courier New"/>
    <w:charset w:val="00"/>
    <w:family w:val="auto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D63" w:rsidRDefault="00181D63" w:rsidP="00D41B13">
      <w:r>
        <w:separator/>
      </w:r>
    </w:p>
  </w:footnote>
  <w:footnote w:type="continuationSeparator" w:id="1">
    <w:p w:rsidR="00181D63" w:rsidRDefault="00181D63" w:rsidP="00D41B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34A"/>
    <w:multiLevelType w:val="hybridMultilevel"/>
    <w:tmpl w:val="2A021D2C"/>
    <w:lvl w:ilvl="0" w:tplc="7D72DF4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9C629E0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878A9"/>
    <w:multiLevelType w:val="hybridMultilevel"/>
    <w:tmpl w:val="203C2096"/>
    <w:lvl w:ilvl="0" w:tplc="A394F13E">
      <w:start w:val="1"/>
      <w:numFmt w:val="arabicAlpha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E92974"/>
    <w:multiLevelType w:val="hybridMultilevel"/>
    <w:tmpl w:val="7DD26414"/>
    <w:lvl w:ilvl="0" w:tplc="C128A6FE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Marlett" w:hAnsi="Marlett" w:hint="default"/>
      </w:rPr>
    </w:lvl>
  </w:abstractNum>
  <w:abstractNum w:abstractNumId="4">
    <w:nsid w:val="10DC07F0"/>
    <w:multiLevelType w:val="hybridMultilevel"/>
    <w:tmpl w:val="3EC6B024"/>
    <w:lvl w:ilvl="0" w:tplc="FA866D0C">
      <w:start w:val="1"/>
      <w:numFmt w:val="bullet"/>
      <w:lvlText w:val="-"/>
      <w:lvlJc w:val="left"/>
      <w:pPr>
        <w:ind w:left="644" w:hanging="360"/>
      </w:pPr>
      <w:rPr>
        <w:rFonts w:ascii="Stencil Std" w:hAnsi="Stencil Std" w:hint="default"/>
        <w:b/>
        <w:bCs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10EC53C5"/>
    <w:multiLevelType w:val="hybridMultilevel"/>
    <w:tmpl w:val="D73C9B2C"/>
    <w:lvl w:ilvl="0" w:tplc="D31EAF50">
      <w:start w:val="1"/>
      <w:numFmt w:val="decimal"/>
      <w:lvlText w:val="%1)"/>
      <w:lvlJc w:val="left"/>
      <w:pPr>
        <w:ind w:left="360" w:hanging="360"/>
      </w:pPr>
      <w:rPr>
        <w:rFonts w:ascii="Book Antiqua" w:hAnsi="Book Antiqua" w:cstheme="majorBidi" w:hint="default"/>
        <w:b/>
        <w:bCs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36C15"/>
    <w:multiLevelType w:val="hybridMultilevel"/>
    <w:tmpl w:val="77C0A6EE"/>
    <w:lvl w:ilvl="0" w:tplc="9616325C">
      <w:start w:val="1"/>
      <w:numFmt w:val="decimal"/>
      <w:lvlText w:val="%1)"/>
      <w:lvlJc w:val="left"/>
      <w:pPr>
        <w:ind w:left="36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A21BB7"/>
    <w:multiLevelType w:val="hybridMultilevel"/>
    <w:tmpl w:val="AA3C5BB6"/>
    <w:lvl w:ilvl="0" w:tplc="004CB37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282C58D9"/>
    <w:multiLevelType w:val="hybridMultilevel"/>
    <w:tmpl w:val="FDF682E8"/>
    <w:lvl w:ilvl="0" w:tplc="90DE1B48">
      <w:start w:val="1"/>
      <w:numFmt w:val="decimal"/>
      <w:lvlText w:val="%1)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9">
    <w:nsid w:val="3072310C"/>
    <w:multiLevelType w:val="hybridMultilevel"/>
    <w:tmpl w:val="F2EAA916"/>
    <w:lvl w:ilvl="0" w:tplc="58A890B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0A5265"/>
    <w:multiLevelType w:val="hybridMultilevel"/>
    <w:tmpl w:val="3A6CBBB0"/>
    <w:lvl w:ilvl="0" w:tplc="C0FE815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B4A96"/>
    <w:multiLevelType w:val="hybridMultilevel"/>
    <w:tmpl w:val="07D6EF60"/>
    <w:lvl w:ilvl="0" w:tplc="C2245F2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2">
    <w:nsid w:val="3B7236A3"/>
    <w:multiLevelType w:val="hybridMultilevel"/>
    <w:tmpl w:val="80500E86"/>
    <w:lvl w:ilvl="0" w:tplc="CB04E21C">
      <w:start w:val="1"/>
      <w:numFmt w:val="bullet"/>
      <w:lvlText w:val="-"/>
      <w:lvlJc w:val="left"/>
      <w:pPr>
        <w:ind w:left="1191" w:hanging="360"/>
      </w:pPr>
      <w:rPr>
        <w:rFonts w:ascii="Stencil Std" w:hAnsi="Stencil Std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1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1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1" w:hanging="360"/>
      </w:pPr>
      <w:rPr>
        <w:rFonts w:ascii="Marlett" w:hAnsi="Marlett" w:hint="default"/>
      </w:rPr>
    </w:lvl>
  </w:abstractNum>
  <w:abstractNum w:abstractNumId="13">
    <w:nsid w:val="3C1127C7"/>
    <w:multiLevelType w:val="hybridMultilevel"/>
    <w:tmpl w:val="EDB4C202"/>
    <w:lvl w:ilvl="0" w:tplc="CB04E21C">
      <w:start w:val="1"/>
      <w:numFmt w:val="bullet"/>
      <w:lvlText w:val="-"/>
      <w:lvlJc w:val="left"/>
      <w:pPr>
        <w:ind w:left="720" w:hanging="360"/>
      </w:pPr>
      <w:rPr>
        <w:rFonts w:ascii="Stencil Std" w:hAnsi="Stencil Std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4">
    <w:nsid w:val="3FB54392"/>
    <w:multiLevelType w:val="hybridMultilevel"/>
    <w:tmpl w:val="E95AAF8A"/>
    <w:lvl w:ilvl="0" w:tplc="8712354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F35280"/>
    <w:multiLevelType w:val="hybridMultilevel"/>
    <w:tmpl w:val="8A5EBD56"/>
    <w:lvl w:ilvl="0" w:tplc="3B2216FE">
      <w:numFmt w:val="bullet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6">
    <w:nsid w:val="4CB57E31"/>
    <w:multiLevelType w:val="hybridMultilevel"/>
    <w:tmpl w:val="CB4489B0"/>
    <w:lvl w:ilvl="0" w:tplc="A9CA52E0">
      <w:start w:val="1"/>
      <w:numFmt w:val="bullet"/>
      <w:lvlText w:val="-"/>
      <w:lvlJc w:val="left"/>
      <w:pPr>
        <w:ind w:left="720" w:hanging="360"/>
      </w:pPr>
      <w:rPr>
        <w:rFonts w:ascii="Stencil Std" w:hAnsi="Stencil Std" w:hint="default"/>
        <w:b/>
        <w:bCs/>
        <w:color w:val="000000" w:themeColor="text1"/>
        <w:sz w:val="22"/>
        <w:szCs w:val="2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1631A"/>
    <w:multiLevelType w:val="hybridMultilevel"/>
    <w:tmpl w:val="2F6471D2"/>
    <w:lvl w:ilvl="0" w:tplc="965A9B48">
      <w:start w:val="1"/>
      <w:numFmt w:val="decimal"/>
      <w:lvlText w:val="%1)"/>
      <w:lvlJc w:val="left"/>
      <w:pPr>
        <w:ind w:left="360" w:hanging="360"/>
      </w:pPr>
      <w:rPr>
        <w:rFonts w:ascii="Book Antiqua" w:hAnsi="Book Antiqua" w:cstheme="majorBidi" w:hint="default"/>
        <w:b/>
        <w:bCs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A4A6F"/>
    <w:multiLevelType w:val="hybridMultilevel"/>
    <w:tmpl w:val="915617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60130B1C"/>
    <w:multiLevelType w:val="hybridMultilevel"/>
    <w:tmpl w:val="F23EC294"/>
    <w:lvl w:ilvl="0" w:tplc="CB04E21C">
      <w:start w:val="1"/>
      <w:numFmt w:val="bullet"/>
      <w:lvlText w:val="-"/>
      <w:lvlJc w:val="left"/>
      <w:pPr>
        <w:ind w:left="720" w:hanging="360"/>
      </w:pPr>
      <w:rPr>
        <w:rFonts w:ascii="Stencil Std" w:hAnsi="Stencil Std" w:hint="default"/>
        <w:color w:val="000000" w:themeColor="text1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0">
    <w:nsid w:val="6A9A5637"/>
    <w:multiLevelType w:val="hybridMultilevel"/>
    <w:tmpl w:val="2A10F82C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5A2606"/>
    <w:multiLevelType w:val="hybridMultilevel"/>
    <w:tmpl w:val="3746D072"/>
    <w:lvl w:ilvl="0" w:tplc="284669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503C0"/>
    <w:multiLevelType w:val="hybridMultilevel"/>
    <w:tmpl w:val="BF48E62E"/>
    <w:lvl w:ilvl="0" w:tplc="CB04E21C">
      <w:start w:val="1"/>
      <w:numFmt w:val="bullet"/>
      <w:lvlText w:val="-"/>
      <w:lvlJc w:val="left"/>
      <w:pPr>
        <w:ind w:left="502" w:hanging="360"/>
      </w:pPr>
      <w:rPr>
        <w:rFonts w:ascii="Stencil Std" w:hAnsi="Stencil Std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Marlett" w:hAnsi="Marlett" w:hint="default"/>
      </w:rPr>
    </w:lvl>
  </w:abstractNum>
  <w:abstractNum w:abstractNumId="23">
    <w:nsid w:val="6DFE6AC8"/>
    <w:multiLevelType w:val="hybridMultilevel"/>
    <w:tmpl w:val="AC5CCB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5A2196"/>
    <w:multiLevelType w:val="hybridMultilevel"/>
    <w:tmpl w:val="71E4A3DE"/>
    <w:lvl w:ilvl="0" w:tplc="AF9A28E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BA119F1"/>
    <w:multiLevelType w:val="hybridMultilevel"/>
    <w:tmpl w:val="C68C8B60"/>
    <w:lvl w:ilvl="0" w:tplc="51A21E08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/>
        <w:bCs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E1D68D3"/>
    <w:multiLevelType w:val="hybridMultilevel"/>
    <w:tmpl w:val="F53242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22"/>
  </w:num>
  <w:num w:numId="4">
    <w:abstractNumId w:val="16"/>
  </w:num>
  <w:num w:numId="5">
    <w:abstractNumId w:val="11"/>
  </w:num>
  <w:num w:numId="6">
    <w:abstractNumId w:val="19"/>
  </w:num>
  <w:num w:numId="7">
    <w:abstractNumId w:val="13"/>
  </w:num>
  <w:num w:numId="8">
    <w:abstractNumId w:val="4"/>
  </w:num>
  <w:num w:numId="9">
    <w:abstractNumId w:val="17"/>
  </w:num>
  <w:num w:numId="10">
    <w:abstractNumId w:val="5"/>
  </w:num>
  <w:num w:numId="11">
    <w:abstractNumId w:val="12"/>
  </w:num>
  <w:num w:numId="12">
    <w:abstractNumId w:val="10"/>
  </w:num>
  <w:num w:numId="13">
    <w:abstractNumId w:val="9"/>
  </w:num>
  <w:num w:numId="14">
    <w:abstractNumId w:val="1"/>
  </w:num>
  <w:num w:numId="15">
    <w:abstractNumId w:val="24"/>
  </w:num>
  <w:num w:numId="16">
    <w:abstractNumId w:val="23"/>
  </w:num>
  <w:num w:numId="17">
    <w:abstractNumId w:val="2"/>
  </w:num>
  <w:num w:numId="18">
    <w:abstractNumId w:val="6"/>
  </w:num>
  <w:num w:numId="19">
    <w:abstractNumId w:val="15"/>
  </w:num>
  <w:num w:numId="20">
    <w:abstractNumId w:val="0"/>
  </w:num>
  <w:num w:numId="21">
    <w:abstractNumId w:val="14"/>
  </w:num>
  <w:num w:numId="22">
    <w:abstractNumId w:val="21"/>
  </w:num>
  <w:num w:numId="23">
    <w:abstractNumId w:val="20"/>
  </w:num>
  <w:num w:numId="24">
    <w:abstractNumId w:val="26"/>
  </w:num>
  <w:num w:numId="25">
    <w:abstractNumId w:val="8"/>
  </w:num>
  <w:num w:numId="26">
    <w:abstractNumId w:val="7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hyphenationZone w:val="42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1B33"/>
    <w:rsid w:val="00007FAE"/>
    <w:rsid w:val="00013CA2"/>
    <w:rsid w:val="0001503E"/>
    <w:rsid w:val="000258F8"/>
    <w:rsid w:val="00030AB4"/>
    <w:rsid w:val="000351E7"/>
    <w:rsid w:val="00036ECF"/>
    <w:rsid w:val="000378EF"/>
    <w:rsid w:val="00045565"/>
    <w:rsid w:val="000505C5"/>
    <w:rsid w:val="000571B1"/>
    <w:rsid w:val="00057D90"/>
    <w:rsid w:val="00060863"/>
    <w:rsid w:val="000832B1"/>
    <w:rsid w:val="000858B2"/>
    <w:rsid w:val="00097AE0"/>
    <w:rsid w:val="000A135D"/>
    <w:rsid w:val="000A18C3"/>
    <w:rsid w:val="000A4BCA"/>
    <w:rsid w:val="000A6EB4"/>
    <w:rsid w:val="000C55D0"/>
    <w:rsid w:val="000C6CDD"/>
    <w:rsid w:val="000C7935"/>
    <w:rsid w:val="000D1B33"/>
    <w:rsid w:val="000D3188"/>
    <w:rsid w:val="000F47CF"/>
    <w:rsid w:val="00101E1B"/>
    <w:rsid w:val="001053BF"/>
    <w:rsid w:val="001072A9"/>
    <w:rsid w:val="00115557"/>
    <w:rsid w:val="00123281"/>
    <w:rsid w:val="0012354E"/>
    <w:rsid w:val="00127166"/>
    <w:rsid w:val="0013645D"/>
    <w:rsid w:val="001418E5"/>
    <w:rsid w:val="00145F2B"/>
    <w:rsid w:val="00147A88"/>
    <w:rsid w:val="00156308"/>
    <w:rsid w:val="001646A3"/>
    <w:rsid w:val="00170FF6"/>
    <w:rsid w:val="00175236"/>
    <w:rsid w:val="00181D63"/>
    <w:rsid w:val="001876AD"/>
    <w:rsid w:val="001C5EDB"/>
    <w:rsid w:val="001C7FFE"/>
    <w:rsid w:val="001E061E"/>
    <w:rsid w:val="001E2582"/>
    <w:rsid w:val="001F4E05"/>
    <w:rsid w:val="001F5B90"/>
    <w:rsid w:val="00203B24"/>
    <w:rsid w:val="002043C4"/>
    <w:rsid w:val="00210D25"/>
    <w:rsid w:val="00215017"/>
    <w:rsid w:val="00216F29"/>
    <w:rsid w:val="00230504"/>
    <w:rsid w:val="00242786"/>
    <w:rsid w:val="002478CF"/>
    <w:rsid w:val="00260956"/>
    <w:rsid w:val="0026160C"/>
    <w:rsid w:val="00267E42"/>
    <w:rsid w:val="00277ED6"/>
    <w:rsid w:val="002816D4"/>
    <w:rsid w:val="00282E46"/>
    <w:rsid w:val="0028461D"/>
    <w:rsid w:val="0028568C"/>
    <w:rsid w:val="00292583"/>
    <w:rsid w:val="0029610C"/>
    <w:rsid w:val="00296E8E"/>
    <w:rsid w:val="002B3927"/>
    <w:rsid w:val="002B7F80"/>
    <w:rsid w:val="002C26F2"/>
    <w:rsid w:val="002C3691"/>
    <w:rsid w:val="002C7A72"/>
    <w:rsid w:val="002D777A"/>
    <w:rsid w:val="002E2D48"/>
    <w:rsid w:val="002F1BD9"/>
    <w:rsid w:val="002F28F9"/>
    <w:rsid w:val="002F645B"/>
    <w:rsid w:val="003001CA"/>
    <w:rsid w:val="00305284"/>
    <w:rsid w:val="00306E7F"/>
    <w:rsid w:val="00313A94"/>
    <w:rsid w:val="00315CDD"/>
    <w:rsid w:val="00321B27"/>
    <w:rsid w:val="00325AC7"/>
    <w:rsid w:val="00330665"/>
    <w:rsid w:val="003310A6"/>
    <w:rsid w:val="00332CFF"/>
    <w:rsid w:val="00335DDE"/>
    <w:rsid w:val="003541EA"/>
    <w:rsid w:val="003620FF"/>
    <w:rsid w:val="00366448"/>
    <w:rsid w:val="00367D0C"/>
    <w:rsid w:val="003765BC"/>
    <w:rsid w:val="0037742E"/>
    <w:rsid w:val="00387F4B"/>
    <w:rsid w:val="003A1F39"/>
    <w:rsid w:val="003A2320"/>
    <w:rsid w:val="003A26FD"/>
    <w:rsid w:val="003A5889"/>
    <w:rsid w:val="003A6D25"/>
    <w:rsid w:val="003B0200"/>
    <w:rsid w:val="003B35FA"/>
    <w:rsid w:val="003B4841"/>
    <w:rsid w:val="003C3FB4"/>
    <w:rsid w:val="003C3FFB"/>
    <w:rsid w:val="003C72C3"/>
    <w:rsid w:val="003C769A"/>
    <w:rsid w:val="003D1724"/>
    <w:rsid w:val="003D453E"/>
    <w:rsid w:val="003E4FBE"/>
    <w:rsid w:val="003E7258"/>
    <w:rsid w:val="003F0C42"/>
    <w:rsid w:val="004033A1"/>
    <w:rsid w:val="00407526"/>
    <w:rsid w:val="004138AF"/>
    <w:rsid w:val="0041798E"/>
    <w:rsid w:val="00430CC6"/>
    <w:rsid w:val="0043299C"/>
    <w:rsid w:val="00432A87"/>
    <w:rsid w:val="0043423E"/>
    <w:rsid w:val="00443C3B"/>
    <w:rsid w:val="00472429"/>
    <w:rsid w:val="00475A94"/>
    <w:rsid w:val="00485479"/>
    <w:rsid w:val="0049054F"/>
    <w:rsid w:val="00492B70"/>
    <w:rsid w:val="00493B29"/>
    <w:rsid w:val="004A58F6"/>
    <w:rsid w:val="004B0EEF"/>
    <w:rsid w:val="004B17F7"/>
    <w:rsid w:val="004B23DA"/>
    <w:rsid w:val="004B78A6"/>
    <w:rsid w:val="004D0AFB"/>
    <w:rsid w:val="004E6C94"/>
    <w:rsid w:val="004F5B88"/>
    <w:rsid w:val="00503A59"/>
    <w:rsid w:val="00506928"/>
    <w:rsid w:val="00511D7C"/>
    <w:rsid w:val="0052139C"/>
    <w:rsid w:val="00522A86"/>
    <w:rsid w:val="00524164"/>
    <w:rsid w:val="0053218D"/>
    <w:rsid w:val="00533C46"/>
    <w:rsid w:val="005362E2"/>
    <w:rsid w:val="00540861"/>
    <w:rsid w:val="005421F7"/>
    <w:rsid w:val="00542585"/>
    <w:rsid w:val="00546937"/>
    <w:rsid w:val="00551105"/>
    <w:rsid w:val="00554DF2"/>
    <w:rsid w:val="00563AB5"/>
    <w:rsid w:val="00564F3A"/>
    <w:rsid w:val="00572678"/>
    <w:rsid w:val="0059309F"/>
    <w:rsid w:val="00596F6A"/>
    <w:rsid w:val="005A5AE3"/>
    <w:rsid w:val="005B23E7"/>
    <w:rsid w:val="005B2985"/>
    <w:rsid w:val="005C5698"/>
    <w:rsid w:val="005C6F6F"/>
    <w:rsid w:val="005E1AF3"/>
    <w:rsid w:val="005E406C"/>
    <w:rsid w:val="00602BFB"/>
    <w:rsid w:val="00607D49"/>
    <w:rsid w:val="00610FD6"/>
    <w:rsid w:val="006144F2"/>
    <w:rsid w:val="00627646"/>
    <w:rsid w:val="00632153"/>
    <w:rsid w:val="0063395D"/>
    <w:rsid w:val="0063531F"/>
    <w:rsid w:val="00641E10"/>
    <w:rsid w:val="0064716B"/>
    <w:rsid w:val="0065076A"/>
    <w:rsid w:val="00650A6D"/>
    <w:rsid w:val="00656FAC"/>
    <w:rsid w:val="00667CB0"/>
    <w:rsid w:val="006703C9"/>
    <w:rsid w:val="0067318B"/>
    <w:rsid w:val="00676A1B"/>
    <w:rsid w:val="00681DFC"/>
    <w:rsid w:val="006827AE"/>
    <w:rsid w:val="00685FF3"/>
    <w:rsid w:val="006A3884"/>
    <w:rsid w:val="006A4A2D"/>
    <w:rsid w:val="006A75D5"/>
    <w:rsid w:val="006B3957"/>
    <w:rsid w:val="006E2AF0"/>
    <w:rsid w:val="006E4FC2"/>
    <w:rsid w:val="006E57A5"/>
    <w:rsid w:val="006E61B6"/>
    <w:rsid w:val="00704AE4"/>
    <w:rsid w:val="00704CA5"/>
    <w:rsid w:val="00704F8C"/>
    <w:rsid w:val="0070711B"/>
    <w:rsid w:val="00717C75"/>
    <w:rsid w:val="007317F8"/>
    <w:rsid w:val="0074045F"/>
    <w:rsid w:val="007433D6"/>
    <w:rsid w:val="00750D28"/>
    <w:rsid w:val="00751672"/>
    <w:rsid w:val="00752CF6"/>
    <w:rsid w:val="007532B6"/>
    <w:rsid w:val="007549C5"/>
    <w:rsid w:val="00755FD9"/>
    <w:rsid w:val="00764C60"/>
    <w:rsid w:val="007676FE"/>
    <w:rsid w:val="007753F9"/>
    <w:rsid w:val="00775644"/>
    <w:rsid w:val="00781256"/>
    <w:rsid w:val="00783364"/>
    <w:rsid w:val="0078472C"/>
    <w:rsid w:val="00790D6D"/>
    <w:rsid w:val="007C28FE"/>
    <w:rsid w:val="007C5718"/>
    <w:rsid w:val="007C7B50"/>
    <w:rsid w:val="007D3AA4"/>
    <w:rsid w:val="007D6F38"/>
    <w:rsid w:val="007E0AC9"/>
    <w:rsid w:val="007F0A31"/>
    <w:rsid w:val="00800983"/>
    <w:rsid w:val="00803CE4"/>
    <w:rsid w:val="008161BF"/>
    <w:rsid w:val="00823D12"/>
    <w:rsid w:val="00826762"/>
    <w:rsid w:val="00831059"/>
    <w:rsid w:val="00843DBC"/>
    <w:rsid w:val="008471BD"/>
    <w:rsid w:val="00857553"/>
    <w:rsid w:val="00861ED0"/>
    <w:rsid w:val="00861EF1"/>
    <w:rsid w:val="00863B72"/>
    <w:rsid w:val="00864975"/>
    <w:rsid w:val="008711E2"/>
    <w:rsid w:val="00882C70"/>
    <w:rsid w:val="008900B8"/>
    <w:rsid w:val="008A7C92"/>
    <w:rsid w:val="008B1E9A"/>
    <w:rsid w:val="008C3E1B"/>
    <w:rsid w:val="008D1BC5"/>
    <w:rsid w:val="008D29B1"/>
    <w:rsid w:val="008D30D8"/>
    <w:rsid w:val="008D3CE7"/>
    <w:rsid w:val="008D7450"/>
    <w:rsid w:val="008D7A61"/>
    <w:rsid w:val="008E2B37"/>
    <w:rsid w:val="008E2E12"/>
    <w:rsid w:val="008E3399"/>
    <w:rsid w:val="008E39D4"/>
    <w:rsid w:val="008F24D4"/>
    <w:rsid w:val="008F31C5"/>
    <w:rsid w:val="00924BCB"/>
    <w:rsid w:val="0092654E"/>
    <w:rsid w:val="00943C59"/>
    <w:rsid w:val="009472DF"/>
    <w:rsid w:val="009528B2"/>
    <w:rsid w:val="009611E0"/>
    <w:rsid w:val="00971C21"/>
    <w:rsid w:val="0098170F"/>
    <w:rsid w:val="009820F8"/>
    <w:rsid w:val="00992D1B"/>
    <w:rsid w:val="00997384"/>
    <w:rsid w:val="00997A35"/>
    <w:rsid w:val="009A516F"/>
    <w:rsid w:val="009A7BC7"/>
    <w:rsid w:val="009B23D2"/>
    <w:rsid w:val="009D0654"/>
    <w:rsid w:val="009E194F"/>
    <w:rsid w:val="009E34A4"/>
    <w:rsid w:val="009E5262"/>
    <w:rsid w:val="009E62FB"/>
    <w:rsid w:val="00A00386"/>
    <w:rsid w:val="00A00D31"/>
    <w:rsid w:val="00A03323"/>
    <w:rsid w:val="00A04F53"/>
    <w:rsid w:val="00A1026B"/>
    <w:rsid w:val="00A10DB1"/>
    <w:rsid w:val="00A1659C"/>
    <w:rsid w:val="00A16D5A"/>
    <w:rsid w:val="00A20A22"/>
    <w:rsid w:val="00A320E2"/>
    <w:rsid w:val="00A34525"/>
    <w:rsid w:val="00A422DB"/>
    <w:rsid w:val="00A46078"/>
    <w:rsid w:val="00A5209C"/>
    <w:rsid w:val="00A534BC"/>
    <w:rsid w:val="00A665D6"/>
    <w:rsid w:val="00A66BF9"/>
    <w:rsid w:val="00A8074F"/>
    <w:rsid w:val="00A83D01"/>
    <w:rsid w:val="00A862D8"/>
    <w:rsid w:val="00AA5341"/>
    <w:rsid w:val="00AB2DC9"/>
    <w:rsid w:val="00AB2F88"/>
    <w:rsid w:val="00AD52D1"/>
    <w:rsid w:val="00AD5896"/>
    <w:rsid w:val="00AD79FB"/>
    <w:rsid w:val="00AE65FC"/>
    <w:rsid w:val="00AF35F2"/>
    <w:rsid w:val="00AF3AE8"/>
    <w:rsid w:val="00AF6A3C"/>
    <w:rsid w:val="00B160D5"/>
    <w:rsid w:val="00B162A3"/>
    <w:rsid w:val="00B1701A"/>
    <w:rsid w:val="00B34307"/>
    <w:rsid w:val="00B42B5D"/>
    <w:rsid w:val="00B44F6A"/>
    <w:rsid w:val="00B503B2"/>
    <w:rsid w:val="00B5152E"/>
    <w:rsid w:val="00B6353B"/>
    <w:rsid w:val="00B66DCD"/>
    <w:rsid w:val="00B71738"/>
    <w:rsid w:val="00B73A14"/>
    <w:rsid w:val="00B90DA2"/>
    <w:rsid w:val="00B916CB"/>
    <w:rsid w:val="00B9226B"/>
    <w:rsid w:val="00BA06A5"/>
    <w:rsid w:val="00BA5C6D"/>
    <w:rsid w:val="00BB175E"/>
    <w:rsid w:val="00BB61C6"/>
    <w:rsid w:val="00BB6280"/>
    <w:rsid w:val="00BB75F8"/>
    <w:rsid w:val="00BC1FBA"/>
    <w:rsid w:val="00BC55C9"/>
    <w:rsid w:val="00BD21A8"/>
    <w:rsid w:val="00BD22C7"/>
    <w:rsid w:val="00BD43F1"/>
    <w:rsid w:val="00BD5013"/>
    <w:rsid w:val="00BE3D29"/>
    <w:rsid w:val="00BF012E"/>
    <w:rsid w:val="00BF3C35"/>
    <w:rsid w:val="00C01AA2"/>
    <w:rsid w:val="00C1232E"/>
    <w:rsid w:val="00C14FBF"/>
    <w:rsid w:val="00C158B0"/>
    <w:rsid w:val="00C31D5A"/>
    <w:rsid w:val="00C34407"/>
    <w:rsid w:val="00C40441"/>
    <w:rsid w:val="00C41B4B"/>
    <w:rsid w:val="00C41E95"/>
    <w:rsid w:val="00C44467"/>
    <w:rsid w:val="00C50713"/>
    <w:rsid w:val="00C51556"/>
    <w:rsid w:val="00C51FB8"/>
    <w:rsid w:val="00C524F9"/>
    <w:rsid w:val="00C64B9F"/>
    <w:rsid w:val="00C6708D"/>
    <w:rsid w:val="00C72129"/>
    <w:rsid w:val="00C7513E"/>
    <w:rsid w:val="00C8109F"/>
    <w:rsid w:val="00C83AB6"/>
    <w:rsid w:val="00C83F56"/>
    <w:rsid w:val="00C84351"/>
    <w:rsid w:val="00C86A9B"/>
    <w:rsid w:val="00CA3010"/>
    <w:rsid w:val="00CA3148"/>
    <w:rsid w:val="00CA3713"/>
    <w:rsid w:val="00CA4338"/>
    <w:rsid w:val="00CA6240"/>
    <w:rsid w:val="00CB1507"/>
    <w:rsid w:val="00CB16FF"/>
    <w:rsid w:val="00CB2869"/>
    <w:rsid w:val="00CC2F7A"/>
    <w:rsid w:val="00CD04C7"/>
    <w:rsid w:val="00CF1617"/>
    <w:rsid w:val="00CF275F"/>
    <w:rsid w:val="00CF31A0"/>
    <w:rsid w:val="00D01C2F"/>
    <w:rsid w:val="00D102C9"/>
    <w:rsid w:val="00D116C3"/>
    <w:rsid w:val="00D14C15"/>
    <w:rsid w:val="00D2168B"/>
    <w:rsid w:val="00D24B6D"/>
    <w:rsid w:val="00D3051C"/>
    <w:rsid w:val="00D35543"/>
    <w:rsid w:val="00D41B13"/>
    <w:rsid w:val="00D52C1C"/>
    <w:rsid w:val="00D621D2"/>
    <w:rsid w:val="00D634FF"/>
    <w:rsid w:val="00D709E8"/>
    <w:rsid w:val="00D81AA7"/>
    <w:rsid w:val="00D8309A"/>
    <w:rsid w:val="00D847DA"/>
    <w:rsid w:val="00D84848"/>
    <w:rsid w:val="00D90CC6"/>
    <w:rsid w:val="00D94AFA"/>
    <w:rsid w:val="00D9719D"/>
    <w:rsid w:val="00DA4C3E"/>
    <w:rsid w:val="00DA7A81"/>
    <w:rsid w:val="00DB374E"/>
    <w:rsid w:val="00DB4558"/>
    <w:rsid w:val="00DB6B23"/>
    <w:rsid w:val="00DC60B7"/>
    <w:rsid w:val="00DD2E4E"/>
    <w:rsid w:val="00DD7DC6"/>
    <w:rsid w:val="00DE339A"/>
    <w:rsid w:val="00DE3A52"/>
    <w:rsid w:val="00DE3B34"/>
    <w:rsid w:val="00DF3F64"/>
    <w:rsid w:val="00E01B1B"/>
    <w:rsid w:val="00E03135"/>
    <w:rsid w:val="00E04B7C"/>
    <w:rsid w:val="00E13000"/>
    <w:rsid w:val="00E1584E"/>
    <w:rsid w:val="00E214C3"/>
    <w:rsid w:val="00E37240"/>
    <w:rsid w:val="00E440E8"/>
    <w:rsid w:val="00E45723"/>
    <w:rsid w:val="00E533A6"/>
    <w:rsid w:val="00E54A61"/>
    <w:rsid w:val="00E61D78"/>
    <w:rsid w:val="00E61E68"/>
    <w:rsid w:val="00E64A99"/>
    <w:rsid w:val="00E662D0"/>
    <w:rsid w:val="00E9245C"/>
    <w:rsid w:val="00EA06A4"/>
    <w:rsid w:val="00EB02DC"/>
    <w:rsid w:val="00EB3C64"/>
    <w:rsid w:val="00EB74B7"/>
    <w:rsid w:val="00EC1C02"/>
    <w:rsid w:val="00ED0C11"/>
    <w:rsid w:val="00ED2336"/>
    <w:rsid w:val="00ED4CAF"/>
    <w:rsid w:val="00EE1339"/>
    <w:rsid w:val="00EE6999"/>
    <w:rsid w:val="00EF1CD6"/>
    <w:rsid w:val="00EF4D0F"/>
    <w:rsid w:val="00F02AC0"/>
    <w:rsid w:val="00F1082C"/>
    <w:rsid w:val="00F1308F"/>
    <w:rsid w:val="00F21EAB"/>
    <w:rsid w:val="00F32EDD"/>
    <w:rsid w:val="00F4082B"/>
    <w:rsid w:val="00F42603"/>
    <w:rsid w:val="00F469D1"/>
    <w:rsid w:val="00F46BE8"/>
    <w:rsid w:val="00F53BF0"/>
    <w:rsid w:val="00F6113E"/>
    <w:rsid w:val="00F74645"/>
    <w:rsid w:val="00F748C7"/>
    <w:rsid w:val="00F8135A"/>
    <w:rsid w:val="00F91D27"/>
    <w:rsid w:val="00F923E3"/>
    <w:rsid w:val="00F96BEE"/>
    <w:rsid w:val="00F9769C"/>
    <w:rsid w:val="00FA78D1"/>
    <w:rsid w:val="00FB1C70"/>
    <w:rsid w:val="00FB31F3"/>
    <w:rsid w:val="00FB3BE3"/>
    <w:rsid w:val="00FC0796"/>
    <w:rsid w:val="00FC251C"/>
    <w:rsid w:val="00FD36AE"/>
    <w:rsid w:val="00FE7A70"/>
    <w:rsid w:val="00FF29FC"/>
    <w:rsid w:val="00FF3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18"/>
    <w:pPr>
      <w:bidi/>
    </w:pPr>
    <w:rPr>
      <w:rFonts w:ascii="Times New Roman" w:eastAsia="Times New Roman" w:hAnsi="Times New Roman" w:cs="Times New Roman"/>
      <w:sz w:val="36"/>
      <w:szCs w:val="36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22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41B13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41B13"/>
    <w:rPr>
      <w:rFonts w:ascii="Times New Roman" w:eastAsia="Times New Roman" w:hAnsi="Times New Roman" w:cs="Times New Roman"/>
      <w:sz w:val="36"/>
      <w:szCs w:val="36"/>
      <w:lang w:val="en-US" w:bidi="ar-DZ"/>
    </w:rPr>
  </w:style>
  <w:style w:type="paragraph" w:styleId="Pieddepage">
    <w:name w:val="footer"/>
    <w:basedOn w:val="Normal"/>
    <w:link w:val="PieddepageCar"/>
    <w:uiPriority w:val="99"/>
    <w:unhideWhenUsed/>
    <w:rsid w:val="00D41B13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1B13"/>
    <w:rPr>
      <w:rFonts w:ascii="Times New Roman" w:eastAsia="Times New Roman" w:hAnsi="Times New Roman" w:cs="Times New Roman"/>
      <w:sz w:val="36"/>
      <w:szCs w:val="36"/>
      <w:lang w:val="en-US" w:bidi="ar-DZ"/>
    </w:rPr>
  </w:style>
  <w:style w:type="paragraph" w:styleId="Paragraphedeliste">
    <w:name w:val="List Paragraph"/>
    <w:basedOn w:val="Normal"/>
    <w:uiPriority w:val="34"/>
    <w:qFormat/>
    <w:rsid w:val="00503A59"/>
    <w:pPr>
      <w:ind w:left="720"/>
      <w:contextualSpacing/>
    </w:pPr>
    <w:rPr>
      <w:sz w:val="24"/>
      <w:szCs w:val="24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1A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1AF3"/>
    <w:rPr>
      <w:rFonts w:ascii="Tahoma" w:eastAsia="Times New Roman" w:hAnsi="Tahoma" w:cs="Tahoma"/>
      <w:sz w:val="16"/>
      <w:szCs w:val="16"/>
      <w:lang w:val="en-US" w:bidi="ar-DZ"/>
    </w:rPr>
  </w:style>
  <w:style w:type="character" w:styleId="Lienhypertexte">
    <w:name w:val="Hyperlink"/>
    <w:basedOn w:val="Policepardfaut"/>
    <w:uiPriority w:val="99"/>
    <w:unhideWhenUsed/>
    <w:rsid w:val="00B9226B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1053B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K%20CEM\&#1575;&#1604;&#1605;&#1584;&#1603;&#1585;&#1575;&#1578;\&#1575;&#1604;&#1575;&#1608;&#1604;&#1609;%20&#1580;&#1610;&#1604;%202\&#1593;&#1576;&#1583;%20&#1575;&#1604;&#1608;&#1607;&#1575;&#1576;%20&#1576;&#1608;&#1602;&#1606;&#1583;&#1608;&#1585;&#1577;\&#1575;&#1604;&#1605;&#1602;&#1591;&#1593;%2001%20&#1575;&#1604;&#1571;&#1593;&#1583;&#1575;&#1583;%20&#1575;&#1604;&#1591;&#1576;&#1610;&#1593;&#1610;&#1577;%20&#1608;%20&#1575;&#1604;&#1571;&#1593;&#1583;&#1575;&#1583;%20&#1604;&#1593;&#1588;&#1585;&#1610;&#1577;\&#1575;&#1604;&#1608;&#1590;&#1593;&#1610;&#1577;%20&#1575;&#1604;&#1573;&#1606;&#1591;&#1604;&#1575;&#1602;&#1610;&#1577;%20&#1604;&#1604;&#1605;&#1602;&#1591;&#1593;%2001%20-%20&#1593;&#1583;&#1583;&#1610;%20-%20Copi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84CB6-0E09-4A8B-A2ED-A91E6DB3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الوضعية الإنطلاقية للمقطع 01 - عددي - Copie</Template>
  <TotalTime>13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Grizli777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Waheb</dc:creator>
  <cp:lastModifiedBy>Moh_Soft</cp:lastModifiedBy>
  <cp:revision>3</cp:revision>
  <cp:lastPrinted>2017-10-13T16:34:00Z</cp:lastPrinted>
  <dcterms:created xsi:type="dcterms:W3CDTF">2017-11-07T20:49:00Z</dcterms:created>
  <dcterms:modified xsi:type="dcterms:W3CDTF">2017-11-07T22:26:00Z</dcterms:modified>
</cp:coreProperties>
</file>