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0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76"/>
        <w:gridCol w:w="3297"/>
        <w:gridCol w:w="2747"/>
      </w:tblGrid>
      <w:tr w:rsidR="007C2ABA" w:rsidRPr="00E905C9" w:rsidTr="00E07CAE">
        <w:trPr>
          <w:trHeight w:val="376"/>
        </w:trPr>
        <w:tc>
          <w:tcPr>
            <w:tcW w:w="11020" w:type="dxa"/>
            <w:gridSpan w:val="3"/>
            <w:shd w:val="clear" w:color="auto" w:fill="auto"/>
          </w:tcPr>
          <w:p w:rsidR="007C2ABA" w:rsidRPr="00E905C9" w:rsidRDefault="00FB6F88" w:rsidP="00D936E7">
            <w:pPr>
              <w:bidi/>
              <w:spacing w:after="0" w:line="240" w:lineRule="auto"/>
              <w:rPr>
                <w:sz w:val="28"/>
                <w:szCs w:val="28"/>
                <w:lang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>متوسطة</w:t>
            </w:r>
            <w:r w:rsidR="00EF325A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الشهيد بشير عبادي </w:t>
            </w:r>
            <w:r w:rsidR="002C0F7A">
              <w:rPr>
                <w:rFonts w:cs="Traditional Arabic"/>
                <w:b/>
                <w:bCs/>
                <w:sz w:val="28"/>
                <w:szCs w:val="28"/>
                <w:rtl/>
              </w:rPr>
              <w:t>–</w:t>
            </w:r>
            <w:r w:rsidR="00D936E7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EF325A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البياضة </w:t>
            </w:r>
            <w:r w:rsidR="002C0F7A">
              <w:rPr>
                <w:rFonts w:cs="Traditional Arabic" w:hint="cs"/>
                <w:b/>
                <w:bCs/>
                <w:sz w:val="28"/>
                <w:szCs w:val="28"/>
                <w:rtl/>
              </w:rPr>
              <w:t>.</w:t>
            </w:r>
            <w:proofErr w:type="gramEnd"/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 w:rsidR="00CF74DC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المدة: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ساعة واحدة</w:t>
            </w:r>
            <w:r w:rsidR="00F522F6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</w:t>
            </w:r>
            <w:r w:rsidR="00EF325A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522F6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</w:t>
            </w:r>
            <w:proofErr w:type="gramStart"/>
            <w:r w:rsidR="00D936E7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الاحد </w:t>
            </w:r>
            <w:r w:rsidR="00A9196E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F32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26</w:t>
            </w:r>
            <w:proofErr w:type="gramEnd"/>
            <w:r w:rsidR="00D8402C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/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1</w:t>
            </w:r>
            <w:r w:rsidR="00EF32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1</w:t>
            </w:r>
            <w:r w:rsidR="00D8402C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/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20</w:t>
            </w:r>
            <w:r w:rsidR="00EF32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23</w:t>
            </w:r>
          </w:p>
        </w:tc>
      </w:tr>
      <w:tr w:rsidR="007C2ABA" w:rsidRPr="00E905C9" w:rsidTr="00E07CAE">
        <w:trPr>
          <w:trHeight w:val="408"/>
        </w:trPr>
        <w:tc>
          <w:tcPr>
            <w:tcW w:w="11020" w:type="dxa"/>
            <w:gridSpan w:val="3"/>
            <w:shd w:val="clear" w:color="auto" w:fill="auto"/>
          </w:tcPr>
          <w:p w:rsidR="00B34B64" w:rsidRPr="00E905C9" w:rsidRDefault="00E65737" w:rsidP="00082D84">
            <w:pPr>
              <w:pStyle w:val="Paragraphedeliste"/>
              <w:tabs>
                <w:tab w:val="left" w:pos="8127"/>
              </w:tabs>
              <w:bidi/>
              <w:spacing w:after="0" w:line="240" w:lineRule="auto"/>
              <w:ind w:left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proofErr w:type="gramStart"/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الرابعة </w:t>
            </w:r>
            <w:r w:rsidR="00BA0752">
              <w:rPr>
                <w:rFonts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متوسط</w:t>
            </w:r>
            <w:proofErr w:type="gramEnd"/>
            <w:r w:rsidR="003C55F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BA0752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</w:t>
            </w:r>
            <w:r w:rsidR="003C55F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السنة الدراسية: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20</w:t>
            </w:r>
            <w:r w:rsidR="00EF32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082D84">
              <w:rPr>
                <w:rFonts w:cs="Traditional Arabic" w:hint="cs"/>
                <w:b/>
                <w:bCs/>
                <w:sz w:val="28"/>
                <w:szCs w:val="28"/>
                <w:rtl/>
              </w:rPr>
              <w:t>3</w:t>
            </w:r>
            <w:r w:rsidR="003C55F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20</w:t>
            </w:r>
            <w:r w:rsidR="00EF32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082D84">
              <w:rPr>
                <w:rFonts w:cs="Traditional Arabic"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3C55F5" w:rsidRPr="00E905C9" w:rsidTr="00E07CAE">
        <w:trPr>
          <w:trHeight w:val="446"/>
        </w:trPr>
        <w:tc>
          <w:tcPr>
            <w:tcW w:w="11020" w:type="dxa"/>
            <w:gridSpan w:val="3"/>
            <w:shd w:val="clear" w:color="auto" w:fill="auto"/>
          </w:tcPr>
          <w:p w:rsidR="003C55F5" w:rsidRPr="00E905C9" w:rsidRDefault="003C55F5" w:rsidP="00EF325A">
            <w:pPr>
              <w:pStyle w:val="Paragraphedeliste"/>
              <w:tabs>
                <w:tab w:val="left" w:pos="8127"/>
              </w:tabs>
              <w:bidi/>
              <w:spacing w:after="0" w:line="240" w:lineRule="auto"/>
              <w:ind w:left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proofErr w:type="gramStart"/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﴿   </w:t>
            </w:r>
            <w:proofErr w:type="gramEnd"/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>فرض ال</w:t>
            </w:r>
            <w:r w:rsidR="00EF325A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>فصل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الأول </w:t>
            </w:r>
            <w:r w:rsidR="00766EE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B3488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في مادة الرياضيات </w:t>
            </w: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﴾</w:t>
            </w:r>
          </w:p>
        </w:tc>
      </w:tr>
      <w:tr w:rsidR="00E40CB2" w:rsidRPr="00E905C9" w:rsidTr="00E07CAE">
        <w:trPr>
          <w:trHeight w:val="11617"/>
        </w:trPr>
        <w:tc>
          <w:tcPr>
            <w:tcW w:w="1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F7A" w:rsidRPr="00EF325A" w:rsidRDefault="002C0F7A" w:rsidP="00727DD5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30"/>
                <w:szCs w:val="30"/>
                <w:u w:val="single"/>
                <w:rtl/>
                <w:lang w:bidi="ar-DZ"/>
              </w:rPr>
            </w:pPr>
          </w:p>
          <w:p w:rsidR="00BD7007" w:rsidRPr="00082D84" w:rsidRDefault="006A4ABE" w:rsidP="00BD7007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الأول</w:t>
            </w:r>
            <w:r w:rsidRPr="00082D84">
              <w:rPr>
                <w:rFonts w:ascii="Traditional Arabic" w:hAnsi="Traditional Arabic" w:cs="Traditional Arabic"/>
                <w:b/>
                <w:bCs/>
                <w:color w:val="000000"/>
                <w:sz w:val="36"/>
                <w:szCs w:val="36"/>
                <w:u w:val="single"/>
                <w:lang w:bidi="ar-DZ"/>
              </w:rPr>
              <w:t xml:space="preserve">) </w:t>
            </w:r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 0</w:t>
            </w:r>
            <w:r w:rsidR="008A081B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7</w:t>
            </w:r>
            <w:proofErr w:type="gramEnd"/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نقاط </w:t>
            </w:r>
            <w:r w:rsidRPr="00082D84">
              <w:rPr>
                <w:rFonts w:ascii="Traditional Arabic" w:hAnsi="Traditional Arabic" w:cs="Traditional Arabic"/>
                <w:b/>
                <w:bCs/>
                <w:color w:val="000000"/>
                <w:sz w:val="36"/>
                <w:szCs w:val="36"/>
                <w:u w:val="single"/>
                <w:lang w:bidi="ar-DZ"/>
              </w:rPr>
              <w:t>(</w:t>
            </w:r>
            <w:r w:rsidR="00A9196E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BD7007" w:rsidRPr="00BD7007" w:rsidRDefault="00BD7007" w:rsidP="007150E4">
            <w:pPr>
              <w:pStyle w:val="Paragraphedeliste"/>
              <w:numPr>
                <w:ilvl w:val="0"/>
                <w:numId w:val="2"/>
              </w:numPr>
              <w:tabs>
                <w:tab w:val="left" w:pos="3552"/>
              </w:tabs>
              <w:bidi/>
              <w:spacing w:after="0"/>
              <w:ind w:left="421"/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اكتب العدد</w:t>
            </w:r>
            <w:r w:rsidRPr="00BD7007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BD7007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  <w:t>A</w:t>
            </w:r>
            <w:r w:rsidRPr="00BD7007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على الشكل</w:t>
            </w:r>
            <w:r w:rsidRPr="00BD7007">
              <w:rPr>
                <w:position w:val="-8"/>
                <w:lang w:bidi="ar-DZ"/>
              </w:rPr>
              <w:object w:dxaOrig="49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9.25pt;height:24pt" o:ole="">
                  <v:imagedata r:id="rId5" o:title=""/>
                </v:shape>
                <o:OLEObject Type="Embed" ProgID="Equation.3" ShapeID="_x0000_i1027" DrawAspect="Content" ObjectID="_1762492337" r:id="rId6"/>
              </w:object>
            </w:r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حيث</w:t>
            </w:r>
            <w:r w:rsidRPr="00BD7007">
              <w:rPr>
                <w:position w:val="-6"/>
                <w:lang w:bidi="ar-DZ"/>
              </w:rPr>
              <w:object w:dxaOrig="200" w:dyaOrig="220">
                <v:shape id="_x0000_i1025" type="#_x0000_t75" style="width:12pt;height:15pt" o:ole="">
                  <v:imagedata r:id="rId7" o:title=""/>
                </v:shape>
                <o:OLEObject Type="Embed" ProgID="Equation.3" ShapeID="_x0000_i1025" DrawAspect="Content" ObjectID="_1762492338" r:id="rId8"/>
              </w:object>
            </w:r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BD7007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عدد</w:t>
            </w:r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نسبي:</w:t>
            </w:r>
            <w:r w:rsidRPr="00BD7007">
              <w:rPr>
                <w:rFonts w:ascii="Tahoma" w:eastAsia="Times New Roman" w:hAnsi="Tahoma" w:cs="Tahoma"/>
                <w:sz w:val="30"/>
                <w:szCs w:val="30"/>
                <w:lang w:val="en-US" w:bidi="ar-DZ"/>
              </w:rPr>
              <w:t xml:space="preserve"> </w:t>
            </w:r>
            <w:r w:rsidRPr="00BD7007">
              <w:rPr>
                <w:rFonts w:ascii="Tahoma" w:eastAsia="Times New Roman" w:hAnsi="Tahoma" w:cs="Tahoma" w:hint="cs"/>
                <w:sz w:val="30"/>
                <w:szCs w:val="30"/>
                <w:rtl/>
                <w:lang w:val="en-US" w:bidi="ar-DZ"/>
              </w:rPr>
              <w:t xml:space="preserve"> </w:t>
            </w:r>
            <w:proofErr w:type="gramEnd"/>
            <w:r w:rsidRPr="00BD7007">
              <w:rPr>
                <w:rFonts w:ascii="Tahoma" w:eastAsia="Times New Roman" w:hAnsi="Tahoma" w:cs="Tahoma"/>
                <w:position w:val="-8"/>
                <w:sz w:val="30"/>
                <w:szCs w:val="30"/>
                <w:lang w:val="en-US" w:bidi="ar-DZ"/>
              </w:rPr>
              <w:object w:dxaOrig="2460" w:dyaOrig="360">
                <v:shape id="_x0000_i1028" type="#_x0000_t75" style="width:144.75pt;height:24pt" o:ole="">
                  <v:imagedata r:id="rId9" o:title=""/>
                </v:shape>
                <o:OLEObject Type="Embed" ProgID="Equation.3" ShapeID="_x0000_i1028" DrawAspect="Content" ObjectID="_1762492339" r:id="rId10"/>
              </w:object>
            </w:r>
          </w:p>
          <w:p w:rsidR="00BD7007" w:rsidRDefault="00BD7007" w:rsidP="007150E4">
            <w:pPr>
              <w:pStyle w:val="Paragraphedeliste"/>
              <w:numPr>
                <w:ilvl w:val="0"/>
                <w:numId w:val="2"/>
              </w:numPr>
              <w:tabs>
                <w:tab w:val="left" w:pos="3552"/>
              </w:tabs>
              <w:bidi/>
              <w:spacing w:after="0"/>
              <w:ind w:left="421"/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BD7007">
              <w:rPr>
                <w:rFonts w:ascii="Tahoma" w:eastAsia="Times New Roman" w:hAnsi="Tahoma" w:cs="Tahoma" w:hint="cs"/>
                <w:sz w:val="30"/>
                <w:szCs w:val="30"/>
                <w:rtl/>
                <w:lang w:val="en-US" w:bidi="ar-DZ"/>
              </w:rPr>
              <w:t xml:space="preserve"> </w:t>
            </w:r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أكتب </w:t>
            </w:r>
            <w:proofErr w:type="gramStart"/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العدد  </w:t>
            </w:r>
            <w:r w:rsidRPr="00BD7007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  <w:t>B</w:t>
            </w:r>
            <w:proofErr w:type="gramEnd"/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على  شكل </w:t>
            </w:r>
            <w:r w:rsidRPr="00BD7007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نسبة</w:t>
            </w:r>
            <w:r w:rsidRPr="00BD7007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مقامها عدد</w:t>
            </w:r>
            <w:r w:rsidRPr="00BD7007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ناطق حيث : </w:t>
            </w:r>
            <w:r w:rsidRPr="00BD7007">
              <w:rPr>
                <w:rFonts w:eastAsiaTheme="minorEastAsia"/>
                <w:position w:val="-28"/>
                <w:sz w:val="32"/>
                <w:szCs w:val="32"/>
                <w:lang w:bidi="ar-DZ"/>
              </w:rPr>
              <w:object w:dxaOrig="1140" w:dyaOrig="720">
                <v:shape id="_x0000_i1026" type="#_x0000_t75" style="width:75pt;height:46.5pt" o:ole="">
                  <v:imagedata r:id="rId11" o:title=""/>
                </v:shape>
                <o:OLEObject Type="Embed" ProgID="Equation.3" ShapeID="_x0000_i1026" DrawAspect="Content" ObjectID="_1762492340" r:id="rId12"/>
              </w:object>
            </w:r>
          </w:p>
          <w:p w:rsidR="00EF325A" w:rsidRPr="00EF325A" w:rsidRDefault="00BD7007" w:rsidP="007150E4">
            <w:pPr>
              <w:pStyle w:val="Paragraphedeliste"/>
              <w:numPr>
                <w:ilvl w:val="0"/>
                <w:numId w:val="2"/>
              </w:numPr>
              <w:tabs>
                <w:tab w:val="left" w:pos="3552"/>
              </w:tabs>
              <w:bidi/>
              <w:spacing w:after="0"/>
              <w:ind w:left="421"/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ahoma" w:eastAsia="Times New Roman" w:hAnsi="Tahoma" w:cs="Tahoma" w:hint="cs"/>
                <w:sz w:val="30"/>
                <w:szCs w:val="30"/>
                <w:rtl/>
                <w:lang w:val="en-US" w:bidi="ar-DZ"/>
              </w:rPr>
              <w:t xml:space="preserve"> حل المعادلة ذات </w:t>
            </w:r>
            <w:proofErr w:type="gramStart"/>
            <w:r>
              <w:rPr>
                <w:rFonts w:ascii="Tahoma" w:eastAsia="Times New Roman" w:hAnsi="Tahoma" w:cs="Tahoma" w:hint="cs"/>
                <w:sz w:val="30"/>
                <w:szCs w:val="30"/>
                <w:rtl/>
                <w:lang w:val="en-US" w:bidi="ar-DZ"/>
              </w:rPr>
              <w:t xml:space="preserve">المجهول </w:t>
            </w:r>
            <w:r w:rsidR="00EF325A" w:rsidRPr="00BD7007">
              <w:rPr>
                <w:rFonts w:ascii="Tahoma" w:eastAsia="Times New Roman" w:hAnsi="Tahoma" w:cs="Tahoma"/>
                <w:position w:val="-6"/>
                <w:sz w:val="30"/>
                <w:szCs w:val="30"/>
                <w:lang w:val="en-US" w:bidi="ar-DZ"/>
              </w:rPr>
              <w:object w:dxaOrig="200" w:dyaOrig="220">
                <v:shape id="_x0000_i1030" type="#_x0000_t75" style="width:12.75pt;height:14.25pt" o:ole="">
                  <v:imagedata r:id="rId13" o:title=""/>
                </v:shape>
                <o:OLEObject Type="Embed" ProgID="Equation.3" ShapeID="_x0000_i1030" DrawAspect="Content" ObjectID="_1762492341" r:id="rId14"/>
              </w:object>
            </w:r>
            <w:r w:rsidR="00EF325A">
              <w:rPr>
                <w:rFonts w:ascii="Tahoma" w:eastAsia="Times New Roman" w:hAnsi="Tahoma" w:cs="Tahoma"/>
                <w:sz w:val="30"/>
                <w:szCs w:val="30"/>
                <w:lang w:val="en-US" w:bidi="ar-DZ"/>
              </w:rPr>
              <w:t> </w:t>
            </w:r>
            <w:r w:rsidR="00EF325A">
              <w:rPr>
                <w:rFonts w:ascii="Tahoma" w:eastAsia="Times New Roman" w:hAnsi="Tahoma" w:cs="Tahoma"/>
                <w:sz w:val="30"/>
                <w:szCs w:val="30"/>
                <w:lang w:bidi="ar-DZ"/>
              </w:rPr>
              <w:t>:</w:t>
            </w:r>
            <w:proofErr w:type="gramEnd"/>
          </w:p>
          <w:p w:rsidR="008A081B" w:rsidRPr="00082D84" w:rsidRDefault="00BD7007" w:rsidP="00082D84">
            <w:pPr>
              <w:tabs>
                <w:tab w:val="left" w:pos="3552"/>
              </w:tabs>
              <w:bidi/>
              <w:spacing w:after="0"/>
              <w:jc w:val="center"/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BD7007">
              <w:rPr>
                <w:position w:val="-6"/>
                <w:lang w:val="en-US" w:bidi="ar-DZ"/>
              </w:rPr>
              <w:object w:dxaOrig="1100" w:dyaOrig="320">
                <v:shape id="_x0000_i1029" type="#_x0000_t75" style="width:69pt;height:21pt" o:ole="">
                  <v:imagedata r:id="rId15" o:title=""/>
                </v:shape>
                <o:OLEObject Type="Embed" ProgID="Equation.3" ShapeID="_x0000_i1029" DrawAspect="Content" ObjectID="_1762492342" r:id="rId16"/>
              </w:object>
            </w:r>
            <w:r w:rsidRPr="00EF325A">
              <w:rPr>
                <w:rFonts w:ascii="Tahoma" w:eastAsia="Times New Roman" w:hAnsi="Tahoma" w:cs="Tahoma" w:hint="cs"/>
                <w:sz w:val="30"/>
                <w:szCs w:val="30"/>
                <w:rtl/>
                <w:lang w:val="en-US" w:bidi="ar-DZ"/>
              </w:rPr>
              <w:t xml:space="preserve">    ،   </w:t>
            </w:r>
            <w:r w:rsidR="00EF325A" w:rsidRPr="00BD7007">
              <w:rPr>
                <w:position w:val="-28"/>
                <w:lang w:val="en-US" w:bidi="ar-DZ"/>
              </w:rPr>
              <w:object w:dxaOrig="1120" w:dyaOrig="720">
                <v:shape id="_x0000_i1031" type="#_x0000_t75" style="width:67.5pt;height:43.5pt" o:ole="">
                  <v:imagedata r:id="rId17" o:title=""/>
                </v:shape>
                <o:OLEObject Type="Embed" ProgID="Equation.3" ShapeID="_x0000_i1031" DrawAspect="Content" ObjectID="_1762492343" r:id="rId18"/>
              </w:object>
            </w:r>
          </w:p>
          <w:p w:rsidR="00082D84" w:rsidRPr="00082D84" w:rsidRDefault="00482E61" w:rsidP="00082D84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</w:pPr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التمرين الثاني </w:t>
            </w:r>
            <w:proofErr w:type="gramStart"/>
            <w:r w:rsidR="002C0F7A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( 0</w:t>
            </w:r>
            <w:r w:rsidR="00F359DC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6</w:t>
            </w:r>
            <w:proofErr w:type="gramEnd"/>
            <w:r w:rsidR="002C0F7A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 </w:t>
            </w:r>
            <w:r w:rsidR="006A4ABE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نقاط </w:t>
            </w:r>
            <w:r w:rsidR="006A4ABE" w:rsidRPr="00082D84">
              <w:rPr>
                <w:rFonts w:ascii="Traditional Arabic" w:hAnsi="Traditional Arabic" w:cs="Traditional Arabic"/>
                <w:b/>
                <w:bCs/>
                <w:color w:val="000000"/>
                <w:sz w:val="40"/>
                <w:szCs w:val="40"/>
                <w:u w:val="single"/>
                <w:lang w:bidi="ar-DZ"/>
              </w:rPr>
              <w:t>(</w:t>
            </w:r>
            <w:r w:rsidR="0035005A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:</w:t>
            </w:r>
          </w:p>
          <w:p w:rsidR="00F359DC" w:rsidRPr="00082D84" w:rsidRDefault="00082D84" w:rsidP="00082D84">
            <w:pPr>
              <w:tabs>
                <w:tab w:val="left" w:pos="3552"/>
              </w:tabs>
              <w:bidi/>
              <w:spacing w:after="0"/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F359DC"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يراد ت</w:t>
            </w:r>
            <w:r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وزيع 3090 كراس و 1854 كتاب على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</w:t>
            </w:r>
            <w:r w:rsidR="00F359DC"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كبر عدد ممكن من التلاميذ المحتاجين</w:t>
            </w:r>
            <w:r w:rsidR="00F359DC" w:rsidRPr="00082D84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F359DC" w:rsidRPr="00082D84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بالتساوي </w:t>
            </w:r>
            <w:r w:rsidR="00F359DC"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،</w:t>
            </w:r>
            <w:proofErr w:type="gramEnd"/>
            <w:r w:rsidR="00F359DC"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كل تلميذ يحصل على كراريس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و كتب في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آ</w:t>
            </w:r>
            <w:r w:rsidR="00F359DC"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ن واحد</w:t>
            </w:r>
            <w:r w:rsidR="00F359DC" w:rsidRPr="00082D84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على</w:t>
            </w:r>
            <w:r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</w:t>
            </w:r>
            <w:r w:rsidR="00F359DC"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ن تكون القسمة عادلة</w:t>
            </w:r>
            <w:r w:rsidR="00F359DC" w:rsidRPr="00082D84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  <w:p w:rsidR="00F359DC" w:rsidRPr="00082D84" w:rsidRDefault="00F359DC" w:rsidP="007150E4">
            <w:pPr>
              <w:pStyle w:val="Paragraphedeliste"/>
              <w:numPr>
                <w:ilvl w:val="0"/>
                <w:numId w:val="3"/>
              </w:numPr>
              <w:tabs>
                <w:tab w:val="left" w:pos="3552"/>
              </w:tabs>
              <w:bidi/>
              <w:spacing w:after="0"/>
              <w:ind w:left="421"/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على كم تلميذ يمكن توزيع كل الكراريس </w:t>
            </w:r>
            <w:proofErr w:type="gramStart"/>
            <w:r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و كل</w:t>
            </w:r>
            <w:proofErr w:type="gramEnd"/>
            <w:r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الكتب؟</w:t>
            </w:r>
          </w:p>
          <w:p w:rsidR="0035005A" w:rsidRPr="00F359DC" w:rsidRDefault="00F359DC" w:rsidP="007150E4">
            <w:pPr>
              <w:pStyle w:val="Paragraphedeliste"/>
              <w:numPr>
                <w:ilvl w:val="0"/>
                <w:numId w:val="3"/>
              </w:numPr>
              <w:tabs>
                <w:tab w:val="left" w:pos="3552"/>
              </w:tabs>
              <w:bidi/>
              <w:spacing w:after="0"/>
              <w:ind w:left="421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كم كراس</w:t>
            </w:r>
            <w:r w:rsidRPr="00082D84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و كتاب</w:t>
            </w:r>
            <w:r w:rsidRPr="00082D84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082D84"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يأخذ</w:t>
            </w:r>
            <w:r w:rsidRPr="00082D84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كل تلميذ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 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؟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                         </w:t>
            </w:r>
          </w:p>
          <w:p w:rsidR="0035005A" w:rsidRDefault="0035005A" w:rsidP="0035005A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30"/>
                <w:szCs w:val="30"/>
                <w:u w:val="single"/>
                <w:rtl/>
                <w:lang w:bidi="ar-DZ"/>
              </w:rPr>
            </w:pPr>
          </w:p>
          <w:p w:rsidR="00FB6F88" w:rsidRPr="00082D84" w:rsidRDefault="00FB6F88" w:rsidP="008A081B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التمرين الثالث </w:t>
            </w:r>
            <w:proofErr w:type="gramStart"/>
            <w:r w:rsidR="002C0F7A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( 0</w:t>
            </w:r>
            <w:r w:rsidR="008A081B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7</w:t>
            </w:r>
            <w:proofErr w:type="gramEnd"/>
            <w:r w:rsidR="002C0F7A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 نقاط </w:t>
            </w:r>
            <w:r w:rsidR="002C0F7A" w:rsidRPr="00082D84">
              <w:rPr>
                <w:rFonts w:ascii="Traditional Arabic" w:hAnsi="Traditional Arabic" w:cs="Traditional Arabic"/>
                <w:b/>
                <w:bCs/>
                <w:color w:val="000000"/>
                <w:sz w:val="36"/>
                <w:szCs w:val="36"/>
                <w:u w:val="single"/>
                <w:lang w:bidi="ar-DZ"/>
              </w:rPr>
              <w:t>(</w:t>
            </w:r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3E43FD" w:rsidRPr="008A081B" w:rsidRDefault="00A70CA3" w:rsidP="00F359DC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إليك الشكل المقابل مرسوم بأطوال غير حقيقية </w:t>
            </w:r>
            <w:proofErr w:type="gramStart"/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>حيث :</w:t>
            </w:r>
            <w:proofErr w:type="gramEnd"/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</w:p>
          <w:p w:rsidR="00A70CA3" w:rsidRPr="008A081B" w:rsidRDefault="007150E4" w:rsidP="00A70CA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</w:rPr>
              <w:object w:dxaOrig="1440" w:dyaOrig="1440">
                <v:shape id="_x0000_s1027" type="#_x0000_t75" style="position:absolute;left:0;text-align:left;margin-left:12.55pt;margin-top:10.55pt;width:258pt;height:156.75pt;z-index:251659264;mso-position-horizontal-relative:text;mso-position-vertical-relative:text;mso-width-relative:page;mso-height-relative:page">
                  <v:imagedata r:id="rId19" o:title=""/>
                  <w10:wrap type="square"/>
                </v:shape>
                <o:OLEObject Type="Embed" ProgID="PBrush" ShapeID="_x0000_s1027" DrawAspect="Content" ObjectID="_1762492344" r:id="rId20"/>
              </w:object>
            </w:r>
            <w:r w:rsidR="00A70CA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>AF =</w:t>
            </w:r>
            <w:proofErr w:type="gramStart"/>
            <w:r w:rsidR="00A70CA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2.6cm </w:t>
            </w:r>
            <w:r w:rsidR="00A70CA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 w:rsidR="00A70CA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 </w:t>
            </w:r>
            <w:r w:rsidR="00A70CA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EF = 1cm </w:t>
            </w:r>
            <w:r w:rsidR="00A70CA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، </w:t>
            </w:r>
            <w:r w:rsidR="00A70CA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BC = 5 cm </w:t>
            </w:r>
            <w:r w:rsid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</w:p>
          <w:p w:rsidR="00A70CA3" w:rsidRPr="008A081B" w:rsidRDefault="00A70CA3" w:rsidP="007150E4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421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>بي</w:t>
            </w:r>
            <w:r w:rsidR="002D2922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ن أن المثلث </w:t>
            </w:r>
            <w:proofErr w:type="gramStart"/>
            <w:r w:rsidR="002D2922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ABC </w:t>
            </w:r>
            <w:r w:rsidR="002D2922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قائم</w:t>
            </w:r>
            <w:proofErr w:type="gramEnd"/>
            <w:r w:rsidR="002D2922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في </w:t>
            </w:r>
            <w:r w:rsidR="002D2922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B </w:t>
            </w:r>
            <w:r w:rsidR="002D2922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  <w:p w:rsidR="002D2922" w:rsidRPr="008A081B" w:rsidRDefault="002D2922" w:rsidP="007150E4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421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استنتج </w:t>
            </w:r>
            <w:proofErr w:type="gramStart"/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أن </w:t>
            </w:r>
            <w:r w:rsidR="00261B2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>:</w:t>
            </w:r>
            <w:proofErr w:type="gramEnd"/>
            <w:r w:rsidR="00261B2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261B2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(EF) // (BC)  </w:t>
            </w:r>
            <w:r w:rsidR="00261B2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  <w:p w:rsidR="00261B23" w:rsidRPr="008A081B" w:rsidRDefault="00261B23" w:rsidP="007150E4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421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proofErr w:type="gramStart"/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أحسب </w:t>
            </w:r>
            <w:r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 AC</w:t>
            </w:r>
            <w:proofErr w:type="gramEnd"/>
            <w:r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 </w:t>
            </w: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، </w:t>
            </w:r>
            <w:r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AE </w:t>
            </w: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. </w:t>
            </w:r>
          </w:p>
          <w:p w:rsidR="00A70CA3" w:rsidRDefault="00A70CA3" w:rsidP="00A70CA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A70CA3" w:rsidRDefault="00A70CA3" w:rsidP="00A70CA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A70CA3" w:rsidRDefault="00A70CA3" w:rsidP="00A70CA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7B5835" w:rsidRDefault="007B5835" w:rsidP="007B5835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7B5835" w:rsidRDefault="007B5835" w:rsidP="007B5835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8A081B" w:rsidRDefault="008A081B" w:rsidP="008A081B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8A081B" w:rsidRPr="007B5835" w:rsidRDefault="007B5835" w:rsidP="007B583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 w:rsidRPr="007B5835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يقول الحسن البصري رحمه </w:t>
            </w:r>
            <w:proofErr w:type="gramStart"/>
            <w:r w:rsidRPr="007B5835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  <w:lang w:bidi="ar-DZ"/>
              </w:rPr>
              <w:t>الله :</w:t>
            </w:r>
            <w:proofErr w:type="gramEnd"/>
            <w:r w:rsidRPr="007B5835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( استكثروا من الأصدقاء المؤمنين فإن لهم شفاعة يوم القيامة )</w:t>
            </w:r>
            <w:r w:rsidRPr="007B5835">
              <w:rPr>
                <w:rFonts w:asciiTheme="majorBidi" w:hAnsiTheme="majorBidi" w:cstheme="majorBidi"/>
                <w:color w:val="050505"/>
                <w:sz w:val="32"/>
                <w:szCs w:val="32"/>
                <w:shd w:val="clear" w:color="auto" w:fill="FFFFFF"/>
              </w:rPr>
              <w:t xml:space="preserve"> .</w:t>
            </w:r>
          </w:p>
          <w:p w:rsidR="008A081B" w:rsidRPr="000C443C" w:rsidRDefault="008A081B" w:rsidP="008A081B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lang w:bidi="ar-DZ"/>
              </w:rPr>
            </w:pPr>
            <w:bookmarkStart w:id="0" w:name="_GoBack"/>
            <w:bookmarkEnd w:id="0"/>
          </w:p>
        </w:tc>
      </w:tr>
      <w:tr w:rsidR="00D8402C" w:rsidRPr="00E905C9" w:rsidTr="00E07CAE">
        <w:trPr>
          <w:trHeight w:val="467"/>
        </w:trPr>
        <w:tc>
          <w:tcPr>
            <w:tcW w:w="4976" w:type="dxa"/>
            <w:shd w:val="clear" w:color="auto" w:fill="auto"/>
          </w:tcPr>
          <w:p w:rsidR="007C2ABA" w:rsidRPr="00082D84" w:rsidRDefault="008A081B" w:rsidP="00EF325A">
            <w:pPr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 xml:space="preserve">بالتوفيق عن أستاذ </w:t>
            </w:r>
            <w:proofErr w:type="gramStart"/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المادة :</w:t>
            </w:r>
            <w:proofErr w:type="gramEnd"/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 xml:space="preserve"> ب</w:t>
            </w:r>
            <w:r w:rsidR="00EF325A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 xml:space="preserve">وراس يعقوب </w:t>
            </w:r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297" w:type="dxa"/>
            <w:shd w:val="clear" w:color="auto" w:fill="auto"/>
          </w:tcPr>
          <w:p w:rsidR="007C2ABA" w:rsidRPr="00082D84" w:rsidRDefault="007C2ABA" w:rsidP="008A081B">
            <w:pPr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 xml:space="preserve">الصفحة </w:t>
            </w:r>
            <w:r w:rsidR="00FB6F88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1</w:t>
            </w:r>
            <w:r w:rsidR="00A21676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/</w:t>
            </w:r>
            <w:r w:rsidR="008A081B"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1</w:t>
            </w:r>
          </w:p>
        </w:tc>
        <w:tc>
          <w:tcPr>
            <w:tcW w:w="2747" w:type="dxa"/>
            <w:shd w:val="clear" w:color="auto" w:fill="auto"/>
          </w:tcPr>
          <w:p w:rsidR="007C2ABA" w:rsidRPr="00082D84" w:rsidRDefault="008A081B" w:rsidP="00727DD5">
            <w:pPr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 w:rsidRPr="00082D84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 xml:space="preserve">انتهى </w:t>
            </w:r>
          </w:p>
        </w:tc>
      </w:tr>
    </w:tbl>
    <w:p w:rsidR="00AB3517" w:rsidRPr="00E905C9" w:rsidRDefault="00AB3517" w:rsidP="00727DD5">
      <w:pPr>
        <w:spacing w:line="240" w:lineRule="auto"/>
        <w:rPr>
          <w:sz w:val="28"/>
          <w:szCs w:val="28"/>
        </w:rPr>
      </w:pPr>
    </w:p>
    <w:sectPr w:rsidR="00AB3517" w:rsidRPr="00E905C9" w:rsidSect="00727DD5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6A1C"/>
    <w:multiLevelType w:val="hybridMultilevel"/>
    <w:tmpl w:val="D75449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43543"/>
    <w:multiLevelType w:val="hybridMultilevel"/>
    <w:tmpl w:val="1A745DC0"/>
    <w:lvl w:ilvl="0" w:tplc="040C0011">
      <w:start w:val="1"/>
      <w:numFmt w:val="decimal"/>
      <w:lvlText w:val="%1)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5F853A9E"/>
    <w:multiLevelType w:val="hybridMultilevel"/>
    <w:tmpl w:val="1A745DC0"/>
    <w:lvl w:ilvl="0" w:tplc="040C0011">
      <w:start w:val="1"/>
      <w:numFmt w:val="decimal"/>
      <w:lvlText w:val="%1)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E5"/>
    <w:rsid w:val="00082D84"/>
    <w:rsid w:val="000C443C"/>
    <w:rsid w:val="000D7286"/>
    <w:rsid w:val="001A7F5E"/>
    <w:rsid w:val="001B78BE"/>
    <w:rsid w:val="001D46AF"/>
    <w:rsid w:val="001F5EA0"/>
    <w:rsid w:val="001F7FD6"/>
    <w:rsid w:val="00224C85"/>
    <w:rsid w:val="00236304"/>
    <w:rsid w:val="00261B23"/>
    <w:rsid w:val="00272BC5"/>
    <w:rsid w:val="002A54D3"/>
    <w:rsid w:val="002A7FB5"/>
    <w:rsid w:val="002B329D"/>
    <w:rsid w:val="002C0F7A"/>
    <w:rsid w:val="002D2922"/>
    <w:rsid w:val="002D48E9"/>
    <w:rsid w:val="002D4F15"/>
    <w:rsid w:val="00307611"/>
    <w:rsid w:val="0035005A"/>
    <w:rsid w:val="003B3117"/>
    <w:rsid w:val="003C55F5"/>
    <w:rsid w:val="003C755C"/>
    <w:rsid w:val="003E43FD"/>
    <w:rsid w:val="00482E61"/>
    <w:rsid w:val="004948EE"/>
    <w:rsid w:val="004A0EFE"/>
    <w:rsid w:val="004B3488"/>
    <w:rsid w:val="0055501F"/>
    <w:rsid w:val="00562EC9"/>
    <w:rsid w:val="005C3611"/>
    <w:rsid w:val="005F4817"/>
    <w:rsid w:val="006356FC"/>
    <w:rsid w:val="0068415D"/>
    <w:rsid w:val="00684A92"/>
    <w:rsid w:val="006A1C95"/>
    <w:rsid w:val="006A4ABE"/>
    <w:rsid w:val="006B679F"/>
    <w:rsid w:val="006C4420"/>
    <w:rsid w:val="006E2ED0"/>
    <w:rsid w:val="00706544"/>
    <w:rsid w:val="007075CF"/>
    <w:rsid w:val="007150E4"/>
    <w:rsid w:val="00727DD5"/>
    <w:rsid w:val="00736800"/>
    <w:rsid w:val="0074386D"/>
    <w:rsid w:val="00752CE4"/>
    <w:rsid w:val="00766EE5"/>
    <w:rsid w:val="00790AFC"/>
    <w:rsid w:val="007918D3"/>
    <w:rsid w:val="007B5835"/>
    <w:rsid w:val="007C2ABA"/>
    <w:rsid w:val="007D29D1"/>
    <w:rsid w:val="007F2382"/>
    <w:rsid w:val="00877B01"/>
    <w:rsid w:val="008971B2"/>
    <w:rsid w:val="008A081B"/>
    <w:rsid w:val="008D2148"/>
    <w:rsid w:val="00920205"/>
    <w:rsid w:val="00943CC0"/>
    <w:rsid w:val="009A6BDC"/>
    <w:rsid w:val="009B3523"/>
    <w:rsid w:val="009F5A82"/>
    <w:rsid w:val="009F7F59"/>
    <w:rsid w:val="00A13B17"/>
    <w:rsid w:val="00A21676"/>
    <w:rsid w:val="00A70CA3"/>
    <w:rsid w:val="00A8157A"/>
    <w:rsid w:val="00A9196E"/>
    <w:rsid w:val="00A97692"/>
    <w:rsid w:val="00AB3517"/>
    <w:rsid w:val="00AB72B1"/>
    <w:rsid w:val="00AE2618"/>
    <w:rsid w:val="00B34B64"/>
    <w:rsid w:val="00B42EFC"/>
    <w:rsid w:val="00B7244F"/>
    <w:rsid w:val="00B80A7C"/>
    <w:rsid w:val="00B878C5"/>
    <w:rsid w:val="00BA0752"/>
    <w:rsid w:val="00BD53B3"/>
    <w:rsid w:val="00BD7007"/>
    <w:rsid w:val="00BD74D3"/>
    <w:rsid w:val="00BF464F"/>
    <w:rsid w:val="00C33444"/>
    <w:rsid w:val="00C34D21"/>
    <w:rsid w:val="00C63DC6"/>
    <w:rsid w:val="00CA3EA6"/>
    <w:rsid w:val="00CB5B6D"/>
    <w:rsid w:val="00CC6090"/>
    <w:rsid w:val="00CF74DC"/>
    <w:rsid w:val="00D05121"/>
    <w:rsid w:val="00D3594C"/>
    <w:rsid w:val="00D3703F"/>
    <w:rsid w:val="00D5783D"/>
    <w:rsid w:val="00D8402C"/>
    <w:rsid w:val="00D900BD"/>
    <w:rsid w:val="00D936E7"/>
    <w:rsid w:val="00D95CC5"/>
    <w:rsid w:val="00DA0203"/>
    <w:rsid w:val="00DB7842"/>
    <w:rsid w:val="00DC1C00"/>
    <w:rsid w:val="00E07CAE"/>
    <w:rsid w:val="00E141B2"/>
    <w:rsid w:val="00E3724E"/>
    <w:rsid w:val="00E40CB2"/>
    <w:rsid w:val="00E65737"/>
    <w:rsid w:val="00E905C9"/>
    <w:rsid w:val="00EB26DF"/>
    <w:rsid w:val="00ED3939"/>
    <w:rsid w:val="00EE7670"/>
    <w:rsid w:val="00EF325A"/>
    <w:rsid w:val="00F1085B"/>
    <w:rsid w:val="00F359DC"/>
    <w:rsid w:val="00F401CD"/>
    <w:rsid w:val="00F522F6"/>
    <w:rsid w:val="00F54077"/>
    <w:rsid w:val="00F94F85"/>
    <w:rsid w:val="00FB6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91CFF64-DC4B-4FF8-A5F2-BA08D8D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11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2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878C5"/>
    <w:pPr>
      <w:ind w:left="720"/>
      <w:contextualSpacing/>
    </w:pPr>
  </w:style>
  <w:style w:type="character" w:styleId="Textedelespacerserv">
    <w:name w:val="Placeholder Text"/>
    <w:uiPriority w:val="99"/>
    <w:semiHidden/>
    <w:rsid w:val="00B87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878C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D4F15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D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nes\Desktop\&#1575;&#1604;&#1579;&#1575;&#1604;&#1579;&#1577;%20&#1605;&#1578;&#1608;&#1587;&#1591;\333333333333333333333333333333333333333333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33333333333333333333333333333333333333333333</Template>
  <TotalTime>682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BELHADJ</dc:creator>
  <cp:lastModifiedBy>Utilisateur Windows</cp:lastModifiedBy>
  <cp:revision>20</cp:revision>
  <cp:lastPrinted>2023-11-26T07:16:00Z</cp:lastPrinted>
  <dcterms:created xsi:type="dcterms:W3CDTF">2018-10-13T08:00:00Z</dcterms:created>
  <dcterms:modified xsi:type="dcterms:W3CDTF">2023-11-26T07:16:00Z</dcterms:modified>
</cp:coreProperties>
</file>