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72" w:rsidRDefault="00FE5D3B">
      <w:pPr>
        <w:bidi/>
        <w:spacing w:after="0"/>
        <w:jc w:val="center"/>
      </w:pPr>
      <w:bookmarkStart w:id="0" w:name="_Hlk98789079"/>
      <w:bookmarkStart w:id="1" w:name="_GoBack"/>
      <w:bookmarkEnd w:id="1"/>
      <w:r>
        <w:rPr>
          <w:rStyle w:val="Policepardfaut"/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EB0A72" w:rsidRDefault="00FE5D3B">
      <w:pPr>
        <w:bidi/>
        <w:spacing w:after="0"/>
        <w:jc w:val="center"/>
      </w:pPr>
      <w:r>
        <w:rPr>
          <w:rStyle w:val="Policepardfaut"/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EB0A72" w:rsidRDefault="00FE5D3B">
      <w:pPr>
        <w:bidi/>
        <w:spacing w:after="0"/>
      </w:pPr>
      <w:r>
        <w:rPr>
          <w:rStyle w:val="Policepardfaut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83182</wp:posOffset>
                </wp:positionV>
                <wp:extent cx="2618741" cy="438153"/>
                <wp:effectExtent l="0" t="0" r="0" b="0"/>
                <wp:wrapNone/>
                <wp:docPr id="1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1" cy="438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0A72" w:rsidRDefault="00FE5D3B">
                            <w:pPr>
                              <w:bidi/>
                              <w:spacing w:after="0"/>
                              <w:jc w:val="center"/>
                            </w:pPr>
                            <w:r>
                              <w:rPr>
                                <w:rStyle w:val="Policepardfaut"/>
                                <w:rFonts w:ascii="Sakkal Majalla" w:hAnsi="Sakkal Majalla" w:cs="Sakkal Majalla"/>
                                <w:bCs/>
                                <w:color w:val="000000"/>
                                <w:sz w:val="40"/>
                                <w:szCs w:val="40"/>
                                <w:rtl/>
                                <w:lang w:bidi="ar-DZ"/>
                                <w14:shadow w14:blurRad="0" w14:dist="14960" w14:dir="2700000" w14:sx="100000" w14:sy="100000" w14:kx="0" w14:ky="0" w14:algn="b">
                                  <w14:srgbClr w14:val="C0C0C0"/>
                                </w14:shadow>
                              </w:rPr>
                              <w:t>امتحان تجريبي للفصل الثالث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left:0;text-align:left;margin-left:150.75pt;margin-top:6.55pt;width:206.2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" filled="f" stroked="f">
                <v:textbox>
                  <w:txbxContent>
                    <w:p w:rsidR="00EB0A72" w:rsidRDefault="00FE5D3B">
                      <w:pPr>
                        <w:bidi/>
                        <w:spacing w:after="0"/>
                        <w:jc w:val="center"/>
                      </w:pPr>
                      <w:r>
                        <w:rPr>
                          <w:rStyle w:val="Policepardfaut"/>
                          <w:rFonts w:ascii="Sakkal Majalla" w:hAnsi="Sakkal Majalla" w:cs="Sakkal Majalla"/>
                          <w:bCs/>
                          <w:color w:val="000000"/>
                          <w:sz w:val="40"/>
                          <w:szCs w:val="40"/>
                          <w:rtl/>
                          <w:lang w:bidi="ar-DZ"/>
                          <w14:shadow w14:blurRad="0" w14:dist="14960" w14:dir="2700000" w14:sx="100000" w14:sy="100000" w14:kx="0" w14:ky="0" w14:algn="b">
                            <w14:srgbClr w14:val="C0C0C0"/>
                          </w14:shadow>
                        </w:rPr>
                        <w:t>امتحان تجريبي للفصل الثالث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مديرية التربية لولاية الجزائر وسط   </w:t>
      </w:r>
    </w:p>
    <w:p w:rsidR="00EB0A72" w:rsidRDefault="00FE5D3B">
      <w:pPr>
        <w:bidi/>
        <w:spacing w:after="0"/>
        <w:jc w:val="center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متوسطة : لوكال عبد القادر 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السنة الدراسية</w:t>
      </w: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:2021/2022</w:t>
      </w:r>
      <w:r>
        <w:rPr>
          <w:rStyle w:val="Policepardfaut"/>
          <w:rFonts w:ascii="Sakkal Majalla" w:hAnsi="Sakkal Majalla" w:cs="Sakkal Majalla"/>
          <w:b/>
          <w:bCs/>
          <w:rtl/>
          <w:lang w:bidi="ar-DZ"/>
        </w:rPr>
        <w:t xml:space="preserve">                                                            </w:t>
      </w:r>
      <w:r>
        <w:rPr>
          <w:rStyle w:val="Policepardfaut"/>
          <w:rFonts w:ascii="Sakkal Majalla" w:hAnsi="Sakkal Majalla" w:cs="Sakkal Majalla"/>
          <w:b/>
          <w:bCs/>
          <w:sz w:val="16"/>
          <w:szCs w:val="16"/>
          <w:rtl/>
          <w:lang w:bidi="ar-DZ"/>
        </w:rPr>
        <w:t xml:space="preserve"> </w:t>
      </w: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      </w:t>
      </w: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</w:t>
      </w:r>
    </w:p>
    <w:p w:rsidR="00EB0A72" w:rsidRDefault="00FE5D3B">
      <w:pPr>
        <w:bidi/>
        <w:spacing w:after="0"/>
      </w:pPr>
      <w:r>
        <w:rPr>
          <w:rStyle w:val="Policepardfaut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-121916</wp:posOffset>
                </wp:positionH>
                <wp:positionV relativeFrom="paragraph">
                  <wp:posOffset>154305</wp:posOffset>
                </wp:positionV>
                <wp:extent cx="6837671" cy="18416"/>
                <wp:effectExtent l="0" t="38100" r="20329" b="19684"/>
                <wp:wrapNone/>
                <wp:docPr id="2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7671" cy="1841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19997" dir="5400000" algn="tl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4B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20" o:spid="_x0000_s1026" type="#_x0000_t32" style="position:absolute;margin-left:-9.6pt;margin-top:12.15pt;width:538.4pt;height:1.4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" strokeweight=".70561mm">
                <v:stroke joinstyle="miter"/>
                <v:shadow on="t" color="black" opacity="24903f" origin="-.5,-.5" offset="0,.55547mm"/>
              </v:shape>
            </w:pict>
          </mc:Fallback>
        </mc:AlternateContent>
      </w:r>
    </w:p>
    <w:p w:rsidR="00EB0A72" w:rsidRDefault="00FE5D3B">
      <w:pPr>
        <w:shd w:val="clear" w:color="auto" w:fill="D9E2F3"/>
        <w:bidi/>
        <w:spacing w:after="0"/>
      </w:pPr>
      <w:r>
        <w:rPr>
          <w:rStyle w:val="Policepardfaut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-121916</wp:posOffset>
                </wp:positionH>
                <wp:positionV relativeFrom="paragraph">
                  <wp:posOffset>262890</wp:posOffset>
                </wp:positionV>
                <wp:extent cx="6837671" cy="9528"/>
                <wp:effectExtent l="0" t="38100" r="20329" b="28572"/>
                <wp:wrapNone/>
                <wp:docPr id="3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7671" cy="95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19997" dir="5400000" algn="tl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B0029" id="Connecteur droit 19" o:spid="_x0000_s1026" type="#_x0000_t32" style="position:absolute;margin-left:-9.6pt;margin-top:20.7pt;width:538.4pt;height:.75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" strokeweight=".70561mm">
                <v:stroke joinstyle="miter"/>
                <v:shadow on="t" color="black" opacity="24903f" origin="-.5,-.5" offset="0,.55547mm"/>
              </v:shape>
            </w:pict>
          </mc:Fallback>
        </mc:AlternateConten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>المادة : رياضيات                                     المستوى : 4 متوسط                                تاريخ الإجراء: 16 ماي 2022                            المدة :ساعتان</w:t>
      </w:r>
    </w:p>
    <w:p w:rsidR="00EB0A72" w:rsidRDefault="00EB0A72">
      <w:pPr>
        <w:bidi/>
        <w:spacing w:after="0"/>
      </w:pPr>
    </w:p>
    <w:p w:rsidR="00EB0A72" w:rsidRDefault="00FE5D3B">
      <w:pPr>
        <w:bidi/>
        <w:spacing w:after="0"/>
        <w:jc w:val="center"/>
      </w:pPr>
      <w:r>
        <w:rPr>
          <w:rStyle w:val="Policepardfaut"/>
          <w:rFonts w:ascii="Sakkal Majalla" w:hAnsi="Sakkal Majalla" w:cs="Sakkal Majalla"/>
          <w:b/>
          <w:bCs/>
          <w:color w:val="000000"/>
          <w:sz w:val="28"/>
          <w:szCs w:val="28"/>
          <w:u w:val="double"/>
          <w:shd w:val="clear" w:color="auto" w:fill="FFFF00"/>
          <w:rtl/>
          <w:lang w:bidi="ar-DZ"/>
        </w:rPr>
        <w:t>الجزء الأول :(12 نقطة)</w:t>
      </w:r>
    </w:p>
    <w:p w:rsidR="00EB0A72" w:rsidRDefault="00FE5D3B">
      <w:pPr>
        <w:tabs>
          <w:tab w:val="left" w:pos="426"/>
        </w:tabs>
        <w:bidi/>
        <w:spacing w:before="240"/>
        <w:jc w:val="both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u w:val="single"/>
          <w:shd w:val="clear" w:color="auto" w:fill="00FF00"/>
          <w:rtl/>
          <w:lang w:bidi="ar-DZ"/>
        </w:rPr>
        <w:t>التمرين الأول:( 3 نقاط)</w:t>
      </w:r>
    </w:p>
    <w:p w:rsidR="00EB0A72" w:rsidRDefault="00FE5D3B">
      <w:pPr>
        <w:bidi/>
        <w:spacing w:after="0"/>
      </w:pP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val="en-US"/>
        </w:rPr>
        <w:t xml:space="preserve">       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>ليكن العددين الحقي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قين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و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حيث:</w:t>
      </w:r>
    </w:p>
    <w:p w:rsidR="00EB0A72" w:rsidRDefault="00FE5D3B">
      <w:pPr>
        <w:bidi/>
        <w:spacing w:after="0"/>
        <w:ind w:left="1210"/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75</m:t>
            </m:r>
          </m:e>
        </m:ra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،    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rtl/>
                  </w:rPr>
                </m:ctrlPr>
              </m:e>
            </m:rad>
            <m:ctrlPr>
              <w:rPr>
                <w:rFonts w:ascii="Cambria Math" w:hAnsi="Cambria Math"/>
                <w:rtl/>
              </w:rPr>
            </m:ctrlPr>
          </m:den>
        </m:f>
      </m:oMath>
    </w:p>
    <w:p w:rsidR="00EB0A72" w:rsidRDefault="00FE5D3B">
      <w:pPr>
        <w:pStyle w:val="Paragraphedeliste"/>
        <w:numPr>
          <w:ilvl w:val="0"/>
          <w:numId w:val="1"/>
        </w:numPr>
        <w:bidi/>
        <w:spacing w:after="0"/>
        <w:textAlignment w:val="auto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اكتب العدد 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lang w:bidi="ar-DZ"/>
        </w:rPr>
        <w:t>A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على شكل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rtl/>
                <w:lang w:bidi="ar-DZ"/>
              </w:rPr>
            </m:ctrlPr>
          </m:e>
        </m:rad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حيث </w:t>
      </w:r>
      <m:oMath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عدد طبيعي.</w:t>
      </w:r>
    </w:p>
    <w:p w:rsidR="00EB0A72" w:rsidRDefault="00FE5D3B">
      <w:pPr>
        <w:pStyle w:val="Paragraphedeliste"/>
        <w:numPr>
          <w:ilvl w:val="0"/>
          <w:numId w:val="1"/>
        </w:numPr>
        <w:bidi/>
        <w:spacing w:after="0"/>
        <w:textAlignment w:val="auto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اجعل العدد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على شكل نسبة مقامها عدد ناطق.</w:t>
      </w:r>
    </w:p>
    <w:p w:rsidR="00EB0A72" w:rsidRDefault="00FE5D3B">
      <w:pPr>
        <w:pStyle w:val="Paragraphedeliste"/>
        <w:numPr>
          <w:ilvl w:val="0"/>
          <w:numId w:val="1"/>
        </w:numPr>
        <w:bidi/>
        <w:spacing w:after="0"/>
        <w:textAlignment w:val="auto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بين أن :       </w:t>
      </w:r>
      <m:oMath>
        <m:f>
          <m:fPr>
            <m:ctrlPr>
              <w:rPr>
                <w:rFonts w:ascii="Cambria Math" w:hAnsi="Cambria Math"/>
                <w:rtl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+3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=3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  <w:lang w:bidi="ar-DZ"/>
        </w:rPr>
        <w:t>&amp;</w:t>
      </w:r>
    </w:p>
    <w:p w:rsidR="00EB0A72" w:rsidRDefault="00FE5D3B">
      <w:pPr>
        <w:tabs>
          <w:tab w:val="left" w:pos="426"/>
        </w:tabs>
        <w:bidi/>
        <w:spacing w:before="240"/>
        <w:jc w:val="both"/>
      </w:pPr>
      <w:r>
        <w:rPr>
          <w:rStyle w:val="Policepardfaut"/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u w:val="single"/>
          <w:shd w:val="clear" w:color="auto" w:fill="00FF00"/>
          <w:rtl/>
          <w:lang w:bidi="ar-DZ"/>
        </w:rPr>
        <w:t>التمرين الثاني:( 3 نقاط)</w:t>
      </w:r>
    </w:p>
    <w:p w:rsidR="00EB0A72" w:rsidRDefault="00FE5D3B">
      <w:pPr>
        <w:bidi/>
        <w:spacing w:after="0"/>
      </w:pPr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         لتكن العبارة الجبرية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 حيث:     </w:t>
      </w:r>
      <m:oMath>
        <m:r>
          <m:rPr>
            <m:sty m:val="bi"/>
          </m:rPr>
          <w:rPr>
            <w:rFonts w:ascii="Cambria Math" w:hAnsi="Cambria Math"/>
            <w:rtl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+4</m:t>
            </m:r>
            <m:ctrlPr>
              <w:rPr>
                <w:rFonts w:ascii="Cambria Math" w:hAnsi="Cambria Math"/>
                <w:rtl/>
              </w:rPr>
            </m:ctrlPr>
          </m:e>
        </m:d>
      </m:oMath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>.</w:t>
      </w:r>
    </w:p>
    <w:p w:rsidR="00EB0A72" w:rsidRDefault="00FE5D3B">
      <w:pPr>
        <w:pStyle w:val="Paragraphedeliste"/>
        <w:numPr>
          <w:ilvl w:val="0"/>
          <w:numId w:val="2"/>
        </w:numPr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أنشر ثم بسط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>.</w:t>
      </w:r>
    </w:p>
    <w:p w:rsidR="00EB0A72" w:rsidRDefault="00FE5D3B">
      <w:pPr>
        <w:pStyle w:val="Paragraphedeliste"/>
        <w:numPr>
          <w:ilvl w:val="0"/>
          <w:numId w:val="2"/>
        </w:numPr>
        <w:bidi/>
        <w:spacing w:after="0"/>
      </w:pPr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حلل العبارة  </w:t>
      </w:r>
      <m:oMath>
        <m:sSup>
          <m:sSupPr>
            <m:ctrlPr>
              <w:rPr>
                <w:rFonts w:ascii="Cambria Math" w:hAnsi="Cambria Math"/>
                <w:rtl/>
              </w:rPr>
            </m:ctrlPr>
          </m:sSupPr>
          <m:e>
            <m:r>
              <w:rPr>
                <w:rFonts w:ascii="Cambria Math" w:hAnsi="Cambria Math"/>
                <w:rtl/>
              </w:rPr>
              <m:t>7</m:t>
            </m:r>
          </m:e>
          <m:sup>
            <m:r>
              <w:rPr>
                <w:rFonts w:ascii="Cambria Math" w:hAnsi="Cambria Math"/>
                <w:rtl/>
              </w:rPr>
              <m:t>2</m:t>
            </m:r>
          </m:sup>
        </m:sSup>
        <m:r>
          <w:rPr>
            <w:rFonts w:ascii="Cambria Math" w:hAnsi="Cambria Math"/>
            <w:rtl/>
          </w:rPr>
          <m:t>-</m:t>
        </m:r>
        <m:sSup>
          <m:sSupPr>
            <m:ctrlPr>
              <w:rPr>
                <w:rFonts w:ascii="Cambria Math" w:hAnsi="Cambria Math"/>
                <w:rtl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rtl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  ثم استنتج تحليلا للعبارة الجبرية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>.</w:t>
      </w:r>
    </w:p>
    <w:p w:rsidR="00EB0A72" w:rsidRDefault="00FE5D3B">
      <w:pPr>
        <w:pStyle w:val="Paragraphedeliste"/>
        <w:numPr>
          <w:ilvl w:val="0"/>
          <w:numId w:val="2"/>
        </w:numPr>
        <w:bidi/>
        <w:spacing w:after="0"/>
      </w:pPr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>حل</w:t>
      </w:r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 المعادلة:    </w:t>
      </w:r>
      <m:oMath>
        <m:d>
          <m:dPr>
            <m:ctrlPr>
              <w:rPr>
                <w:rFonts w:ascii="Cambria Math" w:hAnsi="Cambria Math"/>
                <w:rtl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+4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9-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 .</w:t>
      </w:r>
    </w:p>
    <w:p w:rsidR="00EB0A72" w:rsidRDefault="00FE5D3B">
      <w:pPr>
        <w:tabs>
          <w:tab w:val="left" w:pos="426"/>
        </w:tabs>
        <w:bidi/>
        <w:spacing w:before="240"/>
        <w:jc w:val="both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u w:val="single"/>
          <w:shd w:val="clear" w:color="auto" w:fill="00FF00"/>
          <w:rtl/>
          <w:lang w:bidi="ar-DZ"/>
        </w:rPr>
        <w:t>التمرين الثالث:( 3 نقاط)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EB0A72" w:rsidRDefault="00FE5D3B">
      <w:pPr>
        <w:pStyle w:val="Paragraphedeliste"/>
        <w:numPr>
          <w:ilvl w:val="0"/>
          <w:numId w:val="3"/>
        </w:numPr>
        <w:tabs>
          <w:tab w:val="left" w:pos="2377"/>
        </w:tabs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أرسم </w:t>
      </w:r>
      <m:oMath>
        <m:r>
          <m:rPr>
            <m:sty m:val="bi"/>
          </m:rPr>
          <w:rPr>
            <w:rFonts w:ascii="Cambria Math" w:hAnsi="Cambria Math"/>
          </w:rPr>
          <m:t>BEM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مثلث قائم في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حيث </w:t>
      </w:r>
      <m:oMath>
        <m:r>
          <m:rPr>
            <m:sty m:val="bi"/>
          </m:rPr>
          <w:rPr>
            <w:rFonts w:ascii="Cambria Math" w:hAnsi="Cambria Math"/>
          </w:rPr>
          <m:t>BE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4,5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و </w:t>
      </w:r>
      <m:oMath>
        <m:acc>
          <m:accPr>
            <m:ctrlPr>
              <w:rPr>
                <w:rFonts w:ascii="Cambria Math" w:hAnsi="Cambria Math"/>
                <w:rtl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BEM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53</m:t>
            </m:r>
            <m:ctrlPr>
              <w:rPr>
                <w:rFonts w:ascii="Cambria Math" w:hAnsi="Cambria Math"/>
                <w:rtl/>
              </w:rPr>
            </m:ctrlPr>
          </m:e>
          <m:sup>
            <m:r>
              <w:rPr>
                <w:rFonts w:ascii="Cambria Math" w:hAnsi="Cambria Math"/>
                <w:rtl/>
              </w:rPr>
              <m:t>°</m:t>
            </m:r>
            <m:ctrlPr>
              <w:rPr>
                <w:rFonts w:ascii="Cambria Math" w:hAnsi="Cambria Math"/>
                <w:rtl/>
              </w:rPr>
            </m:ctrlPr>
          </m:sup>
        </m:sSup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  (وحدة الطول هي السنتيمتر)</w:t>
      </w:r>
    </w:p>
    <w:p w:rsidR="00EB0A72" w:rsidRDefault="00FE5D3B">
      <w:pPr>
        <w:pStyle w:val="Paragraphedeliste"/>
        <w:numPr>
          <w:ilvl w:val="0"/>
          <w:numId w:val="3"/>
        </w:numPr>
        <w:tabs>
          <w:tab w:val="left" w:pos="2377"/>
        </w:tabs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احسب الطول </w:t>
      </w:r>
      <m:oMath>
        <m:r>
          <m:rPr>
            <m:sty m:val="bi"/>
          </m:rPr>
          <w:rPr>
            <w:rFonts w:ascii="Cambria Math" w:hAnsi="Cambria Math"/>
          </w:rPr>
          <m:t>BM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بالتدوير إلى الوحدة.</w:t>
      </w:r>
    </w:p>
    <w:p w:rsidR="00EB0A72" w:rsidRDefault="00FE5D3B">
      <w:pPr>
        <w:pStyle w:val="Paragraphedeliste"/>
        <w:numPr>
          <w:ilvl w:val="0"/>
          <w:numId w:val="3"/>
        </w:numPr>
        <w:tabs>
          <w:tab w:val="left" w:pos="2377"/>
        </w:tabs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لتكن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من القطعة </w:t>
      </w:r>
      <m:oMath>
        <m:d>
          <m:dPr>
            <m:begChr m:val="["/>
            <m:endChr m:val="]"/>
            <m:ctrlPr>
              <w:rPr>
                <w:rFonts w:ascii="Cambria Math" w:hAnsi="Cambria Math"/>
                <w:rtl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BE</m:t>
            </m:r>
          </m:e>
        </m:d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حيث </w:t>
      </w:r>
      <m:oMath>
        <m:r>
          <m:rPr>
            <m:sty m:val="bi"/>
          </m:rPr>
          <w:rPr>
            <w:rFonts w:ascii="Cambria Math" w:hAnsi="Cambria Math"/>
          </w:rPr>
          <m:t>BN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1,5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و 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 نقطة من القطعة </w:t>
      </w:r>
      <m:oMath>
        <m:d>
          <m:dPr>
            <m:begChr m:val="["/>
            <m:endChr m:val="]"/>
            <m:ctrlPr>
              <w:rPr>
                <w:rFonts w:ascii="Cambria Math" w:hAnsi="Cambria Math"/>
                <w:rtl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BM</m:t>
            </m:r>
          </m:e>
        </m:d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حيث </w:t>
      </w:r>
      <m:oMath>
        <m:r>
          <m:rPr>
            <m:sty m:val="bi"/>
          </m:rPr>
          <w:rPr>
            <w:rFonts w:ascii="Cambria Math" w:hAnsi="Cambria Math"/>
          </w:rPr>
          <m:t>DM</m:t>
        </m:r>
        <m:r>
          <w:rPr>
            <w:rFonts w:ascii="Cambria Math" w:hAnsi="Cambria Math"/>
          </w:rPr>
          <m:t>=4</m:t>
        </m:r>
      </m:oMath>
    </w:p>
    <w:p w:rsidR="00EB0A72" w:rsidRDefault="00FE5D3B">
      <w:pPr>
        <w:pStyle w:val="Paragraphedeliste"/>
        <w:numPr>
          <w:ilvl w:val="0"/>
          <w:numId w:val="4"/>
        </w:numPr>
        <w:tabs>
          <w:tab w:val="left" w:pos="1982"/>
        </w:tabs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عين على الشكل النقطتين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و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.</w:t>
      </w:r>
    </w:p>
    <w:p w:rsidR="00EB0A72" w:rsidRDefault="00FE5D3B">
      <w:pPr>
        <w:pStyle w:val="Paragraphedeliste"/>
        <w:numPr>
          <w:ilvl w:val="0"/>
          <w:numId w:val="3"/>
        </w:numPr>
        <w:tabs>
          <w:tab w:val="left" w:pos="2377"/>
        </w:tabs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بين أن المستقيمين </w:t>
      </w:r>
      <m:oMath>
        <m:d>
          <m:dPr>
            <m:ctrlPr>
              <w:rPr>
                <w:rFonts w:ascii="Cambria Math" w:hAnsi="Cambria Math"/>
                <w:rtl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DN</m:t>
            </m:r>
          </m:e>
        </m:d>
        <m:r>
          <m:rPr>
            <m:sty m:val="bi"/>
          </m:rPr>
          <w:rPr>
            <w:rFonts w:ascii="Cambria Math" w:hAnsi="Cambria Math"/>
            <w:rtl/>
          </w:rPr>
          <m:t xml:space="preserve"> و</m:t>
        </m:r>
        <m:d>
          <m:dPr>
            <m:ctrlPr>
              <w:rPr>
                <w:rFonts w:ascii="Cambria Math" w:hAnsi="Cambria Math"/>
                <w:rtl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EM</m:t>
            </m:r>
          </m:e>
        </m:d>
      </m:oMath>
      <w:r>
        <w:rPr>
          <w:rStyle w:val="Policepardfaut"/>
          <w:rFonts w:ascii="Sakkal Majalla" w:hAnsi="Sakkal Majalla" w:cs="Sakkal Majalla"/>
          <w:b/>
          <w:bCs/>
          <w:sz w:val="28"/>
          <w:szCs w:val="28"/>
          <w:rtl/>
        </w:rPr>
        <w:t xml:space="preserve"> متوازيان.</w:t>
      </w:r>
    </w:p>
    <w:p w:rsidR="00EB0A72" w:rsidRDefault="00FE5D3B">
      <w:pPr>
        <w:tabs>
          <w:tab w:val="left" w:pos="426"/>
        </w:tabs>
        <w:bidi/>
        <w:spacing w:before="240"/>
        <w:jc w:val="both"/>
      </w:pPr>
      <w:r>
        <w:rPr>
          <w:rStyle w:val="Policepardfaut"/>
          <w:rFonts w:ascii="Sakkal Majalla" w:hAnsi="Sakkal Majalla" w:cs="Sakkal Majalla"/>
          <w:b/>
          <w:bCs/>
          <w:sz w:val="28"/>
          <w:szCs w:val="28"/>
          <w:u w:val="single"/>
          <w:shd w:val="clear" w:color="auto" w:fill="00FF00"/>
          <w:rtl/>
          <w:lang w:bidi="ar-DZ"/>
        </w:rPr>
        <w:t>التمرين الرابع:( 3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u w:val="single"/>
          <w:shd w:val="clear" w:color="auto" w:fill="00FF00"/>
          <w:rtl/>
          <w:lang w:bidi="ar-DZ"/>
        </w:rPr>
        <w:t xml:space="preserve"> نقاط)</w:t>
      </w:r>
      <w:r>
        <w:rPr>
          <w:rStyle w:val="Policepardfaut"/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EB0A72" w:rsidRDefault="00FE5D3B">
      <w:pPr>
        <w:bidi/>
        <w:spacing w:after="0"/>
      </w:pP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المستوي المنسوب لمعلم متعامد ومتجانس   </w:t>
      </w:r>
      <m:oMath>
        <m:d>
          <m:dPr>
            <m:ctrlPr>
              <w:rPr>
                <w:rFonts w:ascii="Cambria Math" w:hAnsi="Cambria Math"/>
                <w:rtl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r>
              <m:rPr>
                <m:sty m:val="bi"/>
              </m:rPr>
              <w:rPr>
                <w:rFonts w:ascii="Cambria Math" w:hAnsi="Cambria Math"/>
                <w:rtl/>
                <w:lang w:bidi="ar-DZ"/>
              </w:rPr>
              <m:t xml:space="preserve">،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rtl/>
                <w:lang w:bidi="ar-DZ"/>
              </w:rPr>
              <m:t xml:space="preserve">،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oj</m:t>
                </m:r>
                <m:ctrlPr>
                  <w:rPr>
                    <w:rFonts w:ascii="Cambria Math" w:hAnsi="Cambria Math"/>
                    <w:rtl/>
                    <w:lang w:bidi="ar-DZ"/>
                  </w:rPr>
                </m:ctrlPr>
              </m:e>
            </m:acc>
          </m:e>
        </m:d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  حيث </w:t>
      </w:r>
      <m:oMath>
        <m:r>
          <m:rPr>
            <m:sty m:val="bi"/>
          </m:rPr>
          <w:rPr>
            <w:rFonts w:ascii="Cambria Math" w:hAnsi="Cambria Math"/>
          </w:rPr>
          <m:t>oi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oj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   (وحدة الطول هي السنتيمتر)</w:t>
      </w:r>
    </w:p>
    <w:p w:rsidR="00EB0A72" w:rsidRDefault="00FE5D3B">
      <w:pPr>
        <w:pStyle w:val="Paragraphedeliste"/>
        <w:numPr>
          <w:ilvl w:val="0"/>
          <w:numId w:val="5"/>
        </w:numPr>
        <w:suppressAutoHyphens w:val="0"/>
        <w:bidi/>
        <w:spacing w:after="0"/>
        <w:textAlignment w:val="auto"/>
      </w:pP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 xml:space="preserve">علم النقط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3,7</m:t>
        </m:r>
        <m:r>
          <w:rPr>
            <w:rFonts w:ascii="Cambria Math" w:hAnsi="Cambria Math"/>
          </w:rPr>
          <m:t>)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lang w:eastAsia="fr-FR"/>
        </w:rPr>
        <w:t xml:space="preserve"> </w:t>
      </w: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 xml:space="preserve">،  </w:t>
      </w:r>
      <m:oMath>
        <m:r>
          <m:rPr>
            <m:sty m:val="bi"/>
          </m:rPr>
          <w:rPr>
            <w:rFonts w:ascii="Cambria Math" w:hAnsi="Cambria Math"/>
            <w:rtl/>
          </w:rPr>
          <m:t xml:space="preserve"> ،  </m:t>
        </m:r>
        <m:r>
          <m:rPr>
            <m:sty m:val="bi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3,-3</m:t>
            </m:r>
          </m:e>
        </m:d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lang w:eastAsia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(-1,-1)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>.</w:t>
      </w:r>
    </w:p>
    <w:p w:rsidR="00EB0A72" w:rsidRDefault="00FE5D3B">
      <w:pPr>
        <w:pStyle w:val="Paragraphedeliste"/>
        <w:numPr>
          <w:ilvl w:val="0"/>
          <w:numId w:val="5"/>
        </w:numPr>
        <w:suppressAutoHyphens w:val="0"/>
        <w:bidi/>
        <w:spacing w:after="0"/>
        <w:textAlignment w:val="auto"/>
      </w:pP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احسب الطول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 ثم بين أن المثلث </w:t>
      </w:r>
      <m:oMath>
        <m:r>
          <m:rPr>
            <m:sty m:val="bi"/>
          </m:rPr>
          <w:rPr>
            <w:rFonts w:ascii="Cambria Math" w:hAnsi="Cambria Math"/>
          </w:rPr>
          <m:t>ABC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 قائم علما أن </w:t>
      </w:r>
      <m:oMath>
        <m:r>
          <m:rPr>
            <m:sty m:val="bi"/>
          </m:rPr>
          <w:rPr>
            <w:rFonts w:ascii="Cambria Math" w:hAnsi="Cambria Math"/>
          </w:rPr>
          <m:t>AC</m:t>
        </m:r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rtl/>
                <w:lang w:bidi="ar-DZ"/>
              </w:rPr>
            </m:ctrlPr>
          </m:e>
        </m:rad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 و </w:t>
      </w:r>
      <m:oMath>
        <m:r>
          <m:rPr>
            <m:sty m:val="bi"/>
          </m:rPr>
          <w:rPr>
            <w:rFonts w:ascii="Cambria Math" w:hAnsi="Cambria Math"/>
          </w:rPr>
          <m:t>BC</m:t>
        </m:r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rtl/>
                <w:lang w:bidi="ar-DZ"/>
              </w:rPr>
            </m:ctrlPr>
          </m:e>
        </m:rad>
      </m:oMath>
      <w:r>
        <w:rPr>
          <w:rStyle w:val="Policepardfaut"/>
          <w:rFonts w:ascii="Sakkal Majalla" w:eastAsia="Times New Roman" w:hAnsi="Sakkal Majalla" w:cs="Sakkal Majalla"/>
          <w:sz w:val="28"/>
          <w:szCs w:val="28"/>
          <w:rtl/>
          <w:lang w:bidi="ar-DZ"/>
        </w:rPr>
        <w:t>.</w:t>
      </w:r>
    </w:p>
    <w:p w:rsidR="00EB0A72" w:rsidRDefault="00FE5D3B">
      <w:pPr>
        <w:pStyle w:val="Paragraphedeliste"/>
        <w:numPr>
          <w:ilvl w:val="0"/>
          <w:numId w:val="5"/>
        </w:numPr>
        <w:suppressAutoHyphens w:val="0"/>
        <w:bidi/>
        <w:spacing w:after="0"/>
        <w:textAlignment w:val="auto"/>
      </w:pP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النقطة 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 xml:space="preserve"> مركز الدائرة المحيطة بالمثلث </w:t>
      </w:r>
      <m:oMath>
        <m:r>
          <m:rPr>
            <m:sty m:val="bi"/>
          </m:rPr>
          <w:rPr>
            <w:rFonts w:ascii="Cambria Math" w:hAnsi="Cambria Math"/>
          </w:rPr>
          <m:t>ABC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 w:bidi="ar-DZ"/>
        </w:rPr>
        <w:t>.</w:t>
      </w:r>
    </w:p>
    <w:p w:rsidR="00EB0A72" w:rsidRDefault="00FE5D3B">
      <w:pPr>
        <w:pStyle w:val="Paragraphedeliste"/>
        <w:numPr>
          <w:ilvl w:val="0"/>
          <w:numId w:val="6"/>
        </w:numPr>
        <w:suppressAutoHyphens w:val="0"/>
        <w:bidi/>
        <w:spacing w:after="0"/>
        <w:textAlignment w:val="auto"/>
      </w:pP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 xml:space="preserve">احسب إحداثيتي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>.</w:t>
      </w:r>
    </w:p>
    <w:p w:rsidR="00EB0A72" w:rsidRDefault="00FE5D3B">
      <w:pPr>
        <w:pStyle w:val="Paragraphedeliste"/>
        <w:numPr>
          <w:ilvl w:val="0"/>
          <w:numId w:val="6"/>
        </w:numPr>
        <w:suppressAutoHyphens w:val="0"/>
        <w:bidi/>
        <w:spacing w:after="0"/>
        <w:textAlignment w:val="auto"/>
      </w:pPr>
      <w:r>
        <w:rPr>
          <w:rStyle w:val="Policepardfaut"/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 xml:space="preserve">احسب طول نصف قطر هذه الدائرة.      </w:t>
      </w:r>
    </w:p>
    <w:p w:rsidR="00EB0A72" w:rsidRDefault="00FE5D3B">
      <w:pPr>
        <w:pStyle w:val="Paragraphedeliste"/>
        <w:tabs>
          <w:tab w:val="left" w:pos="438"/>
        </w:tabs>
        <w:bidi/>
        <w:spacing w:after="0"/>
        <w:jc w:val="center"/>
      </w:pPr>
      <w:r>
        <w:rPr>
          <w:rStyle w:val="Policepardfaut"/>
          <w:rFonts w:ascii="Sakkal Majalla" w:hAnsi="Sakkal Majalla" w:cs="Sakkal Majalla"/>
          <w:b/>
          <w:bCs/>
          <w:color w:val="000000"/>
          <w:sz w:val="28"/>
          <w:szCs w:val="28"/>
          <w:rtl/>
          <w:lang w:bidi="ar-DZ"/>
        </w:rPr>
        <w:t xml:space="preserve">                                                                                       </w:t>
      </w:r>
    </w:p>
    <w:p w:rsidR="00EB0A72" w:rsidRDefault="00EB0A72">
      <w:pPr>
        <w:tabs>
          <w:tab w:val="left" w:pos="438"/>
        </w:tabs>
        <w:bidi/>
        <w:spacing w:after="0"/>
        <w:rPr>
          <w:lang w:bidi="ar-DZ"/>
        </w:rPr>
      </w:pPr>
    </w:p>
    <w:p w:rsidR="00EB0A72" w:rsidRDefault="00FE5D3B">
      <w:pPr>
        <w:bidi/>
      </w:pPr>
      <w:r>
        <w:rPr>
          <w:rStyle w:val="Policepardfaut"/>
          <w:rFonts w:ascii="Sakkal Majalla" w:hAnsi="Sakkal Majalla" w:cs="Sakkal Majalla"/>
          <w:b/>
          <w:bCs/>
          <w:color w:val="000000"/>
          <w:sz w:val="28"/>
          <w:szCs w:val="28"/>
          <w:rtl/>
          <w:lang w:bidi="ar-DZ"/>
        </w:rPr>
        <w:t xml:space="preserve">    الصفحة 1 من 2                                                                                                                                                      </w:t>
      </w:r>
      <w:r>
        <w:rPr>
          <w:rStyle w:val="Policepardfaut"/>
          <w:rFonts w:ascii="Sakkal Majalla" w:hAnsi="Sakkal Majalla" w:cs="Sakkal Majalla"/>
          <w:b/>
          <w:bCs/>
          <w:color w:val="000000"/>
          <w:sz w:val="28"/>
          <w:szCs w:val="28"/>
          <w:rtl/>
          <w:lang w:bidi="ar-DZ"/>
        </w:rPr>
        <w:t xml:space="preserve">   </w:t>
      </w:r>
      <w:r>
        <w:rPr>
          <w:rStyle w:val="Policepardfaut"/>
          <w:color w:val="000000"/>
          <w:sz w:val="36"/>
          <w:szCs w:val="36"/>
          <w:rtl/>
          <w:lang w:bidi="ar-DZ"/>
          <w14:shadow w14:blurRad="0" w14:dist="13474" w14:dir="2700000" w14:sx="100000" w14:sy="100000" w14:kx="0" w14:ky="0" w14:algn="b">
            <w14:srgbClr w14:val="C0C0C0"/>
          </w14:shadow>
        </w:rPr>
        <w:t>اقلب الورقة</w:t>
      </w: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</w:pPr>
    </w:p>
    <w:p w:rsidR="00EB0A72" w:rsidRDefault="00EB0A72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32"/>
          <w:szCs w:val="32"/>
          <w:u w:val="single"/>
          <w:shd w:val="clear" w:color="auto" w:fill="00FF00"/>
        </w:rPr>
      </w:pPr>
    </w:p>
    <w:p w:rsidR="00EB0A72" w:rsidRDefault="00EB0A72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32"/>
          <w:szCs w:val="32"/>
          <w:u w:val="single"/>
          <w:shd w:val="clear" w:color="auto" w:fill="00FF00"/>
        </w:rPr>
      </w:pPr>
    </w:p>
    <w:p w:rsidR="00EB0A72" w:rsidRDefault="00FE5D3B">
      <w:pPr>
        <w:pStyle w:val="Paragraphedeliste"/>
        <w:bidi/>
        <w:spacing w:after="0"/>
        <w:ind w:left="0"/>
        <w:jc w:val="center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u w:val="double"/>
          <w:shd w:val="clear" w:color="auto" w:fill="FFFF00"/>
          <w:rtl/>
        </w:rPr>
        <w:t>الجزء الثاني: ( 8 نقاط)</w:t>
      </w:r>
    </w:p>
    <w:p w:rsidR="00EB0A72" w:rsidRDefault="00FE5D3B">
      <w:pPr>
        <w:pStyle w:val="Paragraphedeliste"/>
        <w:bidi/>
        <w:spacing w:after="0"/>
        <w:ind w:left="0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u w:val="single"/>
          <w:shd w:val="clear" w:color="auto" w:fill="00FF00"/>
          <w:rtl/>
        </w:rPr>
        <w:t>الوضعية الادماجية</w:t>
      </w:r>
      <w:r>
        <w:rPr>
          <w:rStyle w:val="Policepardfaut"/>
          <w:rFonts w:ascii="Sakkal Majalla" w:hAnsi="Sakkal Majalla" w:cs="Sakkal Majalla"/>
          <w:b/>
          <w:bCs/>
          <w:sz w:val="32"/>
          <w:szCs w:val="32"/>
          <w:u w:val="single"/>
          <w:shd w:val="clear" w:color="auto" w:fill="00FF00"/>
          <w:rtl/>
          <w:lang w:val="en-US"/>
        </w:rPr>
        <w:t>:</w:t>
      </w:r>
    </w:p>
    <w:p w:rsidR="00EB0A72" w:rsidRDefault="00EB0A72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12"/>
          <w:szCs w:val="12"/>
          <w:u w:val="single"/>
          <w:lang w:val="en-US" w:bidi="ar-DZ"/>
        </w:rPr>
      </w:pPr>
    </w:p>
    <w:p w:rsidR="00EB0A72" w:rsidRDefault="00FE5D3B">
      <w:pPr>
        <w:tabs>
          <w:tab w:val="left" w:pos="3552"/>
        </w:tabs>
        <w:bidi/>
        <w:spacing w:after="0"/>
        <w:ind w:left="708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اشترى حرفي في الرخام صفيحة رخامية مستطيلة الشكل محيطها </w:t>
      </w:r>
      <m:oMath>
        <m:r>
          <m:rPr>
            <m:sty m:val="p"/>
          </m:rPr>
          <w:rPr>
            <w:rFonts w:ascii="Cambria Math" w:hAnsi="Cambria Math"/>
            <w:rtl/>
            <w:lang w:bidi="ar-DZ"/>
          </w:rPr>
          <m:t>13,2</m:t>
        </m:r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ومجموع </w:t>
      </w:r>
    </w:p>
    <w:p w:rsidR="00EB0A72" w:rsidRDefault="00FE5D3B">
      <w:pPr>
        <w:tabs>
          <w:tab w:val="left" w:pos="3552"/>
        </w:tabs>
        <w:bidi/>
        <w:spacing w:after="0"/>
        <w:ind w:left="708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ضعف طولها و3 أمثال عرضها يساوي </w:t>
      </w:r>
      <m:oMath>
        <m:r>
          <m:rPr>
            <m:sty m:val="p"/>
          </m:rPr>
          <w:rPr>
            <w:rFonts w:ascii="Cambria Math" w:hAnsi="Cambria Math"/>
            <w:rtl/>
            <w:lang w:bidi="ar-DZ"/>
          </w:rPr>
          <m:t>15,6</m:t>
        </m:r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</w:p>
    <w:p w:rsidR="00EB0A72" w:rsidRDefault="00FE5D3B">
      <w:pPr>
        <w:tabs>
          <w:tab w:val="left" w:pos="3552"/>
        </w:tabs>
        <w:bidi/>
        <w:spacing w:after="0"/>
        <w:ind w:left="708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قام هذا الحرفي بتقطيع الصفيحة الرخامية حيث تكون كل القطع مربعة الشكل ومتساوية </w:t>
      </w:r>
    </w:p>
    <w:p w:rsidR="00EB0A72" w:rsidRDefault="00FE5D3B">
      <w:pPr>
        <w:tabs>
          <w:tab w:val="left" w:pos="3552"/>
        </w:tabs>
        <w:bidi/>
        <w:spacing w:after="0"/>
        <w:ind w:left="708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وأكبر ما يمكن </w:t>
      </w: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>مساحة بدون تضيع الرخام.</w:t>
      </w:r>
    </w:p>
    <w:p w:rsidR="00EB0A72" w:rsidRDefault="00FE5D3B">
      <w:pPr>
        <w:tabs>
          <w:tab w:val="left" w:pos="3552"/>
        </w:tabs>
        <w:bidi/>
        <w:spacing w:after="0"/>
        <w:ind w:left="708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>يريد الحرفي بيع جميع القطع المتحصل عليها، علما أن:</w:t>
      </w:r>
    </w:p>
    <w:p w:rsidR="00EB0A72" w:rsidRDefault="00FE5D3B">
      <w:pPr>
        <w:pStyle w:val="Paragraphedeliste"/>
        <w:numPr>
          <w:ilvl w:val="0"/>
          <w:numId w:val="7"/>
        </w:numPr>
        <w:tabs>
          <w:tab w:val="left" w:pos="2856"/>
        </w:tabs>
        <w:bidi/>
        <w:spacing w:after="0"/>
        <w:ind w:left="1776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سعر شراء الصفيحة الرخامية هو  </w:t>
      </w:r>
      <m:oMath>
        <m:r>
          <w:rPr>
            <w:rFonts w:ascii="Cambria Math" w:hAnsi="Cambria Math"/>
            <w:rtl/>
            <w:lang w:bidi="ar-DZ"/>
          </w:rPr>
          <m:t>46000</m:t>
        </m:r>
        <m:r>
          <m:rPr>
            <m:sty m:val="bi"/>
          </m:rPr>
          <w:rPr>
            <w:rFonts w:ascii="Cambria Math" w:hAnsi="Cambria Math"/>
          </w:rPr>
          <m:t>DA</m:t>
        </m:r>
        <m:r>
          <m:rPr>
            <m:sty m:val="bi"/>
          </m:rPr>
          <w:rPr>
            <w:rFonts w:ascii="Cambria Math" w:hAnsi="Cambria Math"/>
            <w:rtl/>
            <w:lang w:bidi="ar-DZ"/>
          </w:rPr>
          <m:t xml:space="preserve"> </m:t>
        </m:r>
      </m:oMath>
    </w:p>
    <w:p w:rsidR="00EB0A72" w:rsidRDefault="00FE5D3B">
      <w:pPr>
        <w:pStyle w:val="Paragraphedeliste"/>
        <w:numPr>
          <w:ilvl w:val="0"/>
          <w:numId w:val="7"/>
        </w:numPr>
        <w:tabs>
          <w:tab w:val="left" w:pos="2856"/>
        </w:tabs>
        <w:bidi/>
        <w:spacing w:after="0" w:line="276" w:lineRule="auto"/>
        <w:ind w:left="1776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الحصول على فائدة لا تقل عن  </w:t>
      </w:r>
      <m:oMath>
        <m:r>
          <w:rPr>
            <w:rFonts w:ascii="Cambria Math" w:hAnsi="Cambria Math"/>
            <w:rtl/>
            <w:lang w:bidi="ar-DZ"/>
          </w:rPr>
          <m:t>10000</m:t>
        </m:r>
        <m:r>
          <m:rPr>
            <m:sty m:val="bi"/>
          </m:rPr>
          <w:rPr>
            <w:rFonts w:ascii="Cambria Math" w:hAnsi="Cambria Math"/>
          </w:rPr>
          <m:t>DA</m:t>
        </m:r>
      </m:oMath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</w:p>
    <w:p w:rsidR="00EB0A72" w:rsidRDefault="00FE5D3B">
      <w:pPr>
        <w:pStyle w:val="Paragraphedeliste"/>
        <w:numPr>
          <w:ilvl w:val="0"/>
          <w:numId w:val="8"/>
        </w:numPr>
        <w:tabs>
          <w:tab w:val="left" w:pos="1416"/>
        </w:tabs>
        <w:bidi/>
        <w:spacing w:after="0" w:line="276" w:lineRule="auto"/>
        <w:ind w:left="2496"/>
      </w:pPr>
      <w:r>
        <w:rPr>
          <w:rStyle w:val="Policepardfaut"/>
          <w:rFonts w:ascii="Sakkal Majalla" w:hAnsi="Sakkal Majalla" w:cs="Sakkal Majalla"/>
          <w:b/>
          <w:bCs/>
          <w:sz w:val="32"/>
          <w:szCs w:val="32"/>
          <w:rtl/>
          <w:lang w:bidi="ar-DZ"/>
        </w:rPr>
        <w:t>أوجد أدنى سعر لبيع القطعة الواحدة.</w:t>
      </w:r>
    </w:p>
    <w:p w:rsidR="00EB0A72" w:rsidRDefault="00FE5D3B">
      <w:pPr>
        <w:pStyle w:val="Paragraphedeliste"/>
        <w:tabs>
          <w:tab w:val="left" w:pos="1416"/>
        </w:tabs>
        <w:bidi/>
        <w:spacing w:after="0"/>
        <w:ind w:left="2496"/>
      </w:pPr>
      <w:r>
        <w:rPr>
          <w:rStyle w:val="Policepardfaut"/>
          <w:rFonts w:ascii="Sakkal Majalla" w:hAnsi="Sakkal Majalla" w:cs="Sakkal Majalla"/>
          <w:b/>
          <w:bCs/>
          <w:noProof/>
          <w:sz w:val="36"/>
          <w:szCs w:val="36"/>
          <w:rtl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657234</wp:posOffset>
            </wp:positionH>
            <wp:positionV relativeFrom="paragraph">
              <wp:posOffset>83447</wp:posOffset>
            </wp:positionV>
            <wp:extent cx="1220934" cy="2141424"/>
            <wp:effectExtent l="16005" t="3045" r="14271" b="14271"/>
            <wp:wrapNone/>
            <wp:docPr id="4" name="Image 7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4">
                      <a:off x="0" y="0"/>
                      <a:ext cx="1220934" cy="21414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B0A72" w:rsidRDefault="00FE5D3B">
      <w:pPr>
        <w:tabs>
          <w:tab w:val="left" w:pos="3552"/>
        </w:tabs>
        <w:bidi/>
        <w:spacing w:after="0"/>
      </w:pPr>
      <w:r>
        <w:rPr>
          <w:rStyle w:val="Policepardfaut"/>
          <w:rFonts w:ascii="Andalus" w:hAnsi="Andalus" w:cs="Andalus"/>
          <w:b/>
          <w:bCs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5095878</wp:posOffset>
            </wp:positionH>
            <wp:positionV relativeFrom="paragraph">
              <wp:posOffset>187323</wp:posOffset>
            </wp:positionV>
            <wp:extent cx="1381320" cy="1057421"/>
            <wp:effectExtent l="0" t="0" r="9330" b="9379"/>
            <wp:wrapNone/>
            <wp:docPr id="5" name="Image 20" descr="Une image contenant mur, intérieur, blanc, différent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20" cy="10574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Policepardfaut"/>
          <w:rFonts w:ascii="Sakkal Majalla" w:hAnsi="Sakkal Majalla" w:cs="Sakkal Majalla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2577464</wp:posOffset>
            </wp:positionH>
            <wp:positionV relativeFrom="paragraph">
              <wp:posOffset>187323</wp:posOffset>
            </wp:positionV>
            <wp:extent cx="2248216" cy="1267001"/>
            <wp:effectExtent l="0" t="0" r="0" b="9349"/>
            <wp:wrapNone/>
            <wp:docPr id="6" name="Image 10" descr="Une image contenant texte, appareil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6" cy="1267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B0A72" w:rsidRDefault="00EB0A72">
      <w:pPr>
        <w:tabs>
          <w:tab w:val="left" w:pos="3552"/>
        </w:tabs>
        <w:bidi/>
        <w:spacing w:after="0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EB0A72" w:rsidRDefault="00EB0A72">
      <w:pPr>
        <w:tabs>
          <w:tab w:val="left" w:pos="3552"/>
        </w:tabs>
        <w:bidi/>
        <w:spacing w:after="0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EB0A72" w:rsidRDefault="00FE5D3B">
      <w:pPr>
        <w:tabs>
          <w:tab w:val="left" w:pos="3552"/>
        </w:tabs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noProof/>
          <w:color w:val="00000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5095878</wp:posOffset>
                </wp:positionH>
                <wp:positionV relativeFrom="paragraph">
                  <wp:posOffset>275591</wp:posOffset>
                </wp:positionV>
                <wp:extent cx="1781178" cy="388620"/>
                <wp:effectExtent l="0" t="0" r="0" b="0"/>
                <wp:wrapSquare wrapText="bothSides"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8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0A72" w:rsidRDefault="00FE5D3B">
                            <w:r>
                              <w:rPr>
                                <w:rStyle w:val="Policepardfaut"/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بعض القطع المربعة الشكل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left:0;text-align:left;margin-left:401.25pt;margin-top:21.7pt;width:140.25pt;height:3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" filled="f" stroked="f">
                <v:textbox>
                  <w:txbxContent>
                    <w:p w:rsidR="00EB0A72" w:rsidRDefault="00FE5D3B">
                      <w:r>
                        <w:rPr>
                          <w:rStyle w:val="Policepardfaut"/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بعض القطع المربعة الشكل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A72" w:rsidRDefault="00EB0A72">
      <w:pPr>
        <w:pStyle w:val="Paragraphedeliste"/>
        <w:bidi/>
        <w:spacing w:after="0"/>
        <w:ind w:left="0"/>
      </w:pPr>
    </w:p>
    <w:p w:rsidR="00EB0A72" w:rsidRDefault="00FE5D3B">
      <w:pPr>
        <w:pStyle w:val="Paragraphedeliste"/>
        <w:tabs>
          <w:tab w:val="left" w:pos="438"/>
        </w:tabs>
        <w:bidi/>
        <w:spacing w:after="0"/>
        <w:jc w:val="center"/>
      </w:pPr>
      <w:r>
        <w:rPr>
          <w:rStyle w:val="Policepardfaut"/>
          <w:rFonts w:ascii="Sakkal Majalla" w:hAnsi="Sakkal Majalla" w:cs="Sakkal Majalla"/>
          <w:b/>
          <w:bCs/>
          <w:noProof/>
          <w:color w:val="00000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3267078</wp:posOffset>
                </wp:positionH>
                <wp:positionV relativeFrom="paragraph">
                  <wp:posOffset>38733</wp:posOffset>
                </wp:positionV>
                <wp:extent cx="932816" cy="400050"/>
                <wp:effectExtent l="0" t="0" r="0" b="0"/>
                <wp:wrapSquare wrapText="bothSides"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0A72" w:rsidRDefault="00FE5D3B">
                            <w:r>
                              <w:rPr>
                                <w:rStyle w:val="Policepardfaut"/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ألـة التقطيع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57.25pt;margin-top:3.05pt;width:73.4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" filled="f" stroked="f">
                <v:textbox>
                  <w:txbxContent>
                    <w:p w:rsidR="00EB0A72" w:rsidRDefault="00FE5D3B">
                      <w:r>
                        <w:rPr>
                          <w:rStyle w:val="Policepardfaut"/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ألـة التقطيع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A72" w:rsidRDefault="00FE5D3B">
      <w:pPr>
        <w:pStyle w:val="Paragraphedeliste"/>
        <w:tabs>
          <w:tab w:val="left" w:pos="438"/>
        </w:tabs>
        <w:bidi/>
        <w:spacing w:after="0"/>
        <w:jc w:val="center"/>
      </w:pPr>
      <w:r>
        <w:rPr>
          <w:rStyle w:val="Policepardfaut"/>
          <w:rFonts w:ascii="Sakkal Majalla" w:hAnsi="Sakkal Majalla" w:cs="Sakkal Majalla"/>
          <w:b/>
          <w:bCs/>
          <w:noProof/>
          <w:color w:val="00000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572771</wp:posOffset>
                </wp:positionH>
                <wp:positionV relativeFrom="paragraph">
                  <wp:posOffset>192408</wp:posOffset>
                </wp:positionV>
                <wp:extent cx="1438278" cy="388620"/>
                <wp:effectExtent l="0" t="0" r="0" b="0"/>
                <wp:wrapSquare wrapText="bothSides"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8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B0A72" w:rsidRDefault="00FE5D3B">
                            <w:r>
                              <w:rPr>
                                <w:rStyle w:val="Policepardfaut"/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الصفيحة الرخامية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45.1pt;margin-top:15.15pt;width:113.25pt;height:3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" filled="f" stroked="f">
                <v:textbox>
                  <w:txbxContent>
                    <w:p w:rsidR="00EB0A72" w:rsidRDefault="00FE5D3B">
                      <w:r>
                        <w:rPr>
                          <w:rStyle w:val="Policepardfaut"/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الصفيحة الرخامية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EB0A72">
      <w:pPr>
        <w:pStyle w:val="Paragraphedeliste"/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/>
          <w:sz w:val="28"/>
          <w:szCs w:val="28"/>
          <w:lang w:bidi="ar-DZ"/>
        </w:rPr>
      </w:pPr>
    </w:p>
    <w:p w:rsidR="00EB0A72" w:rsidRDefault="00FE5D3B">
      <w:pPr>
        <w:pStyle w:val="Paragraphedeliste"/>
        <w:tabs>
          <w:tab w:val="left" w:pos="438"/>
        </w:tabs>
        <w:bidi/>
        <w:spacing w:after="0"/>
      </w:pPr>
      <w:r>
        <w:rPr>
          <w:rStyle w:val="Policepardfaut"/>
          <w:rFonts w:ascii="Sakkal Majalla" w:hAnsi="Sakkal Majalla" w:cs="Sakkal Majalla"/>
          <w:b/>
          <w:bCs/>
          <w:noProof/>
          <w:color w:val="000000"/>
          <w:sz w:val="28"/>
          <w:szCs w:val="28"/>
          <w:rtl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-38103</wp:posOffset>
            </wp:positionH>
            <wp:positionV relativeFrom="paragraph">
              <wp:posOffset>189225</wp:posOffset>
            </wp:positionV>
            <wp:extent cx="2179957" cy="875666"/>
            <wp:effectExtent l="0" t="0" r="0" b="634"/>
            <wp:wrapNone/>
            <wp:docPr id="10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957" cy="875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Policepardfaut"/>
          <w:rFonts w:ascii="Sakkal Majalla" w:hAnsi="Sakkal Majalla" w:cs="Sakkal Majalla"/>
          <w:b/>
          <w:bCs/>
          <w:color w:val="000000"/>
          <w:sz w:val="28"/>
          <w:szCs w:val="28"/>
          <w:rtl/>
        </w:rPr>
        <w:t xml:space="preserve">الصفحة 2 </w:t>
      </w:r>
      <w:r>
        <w:rPr>
          <w:rStyle w:val="Policepardfaut"/>
          <w:rFonts w:ascii="Sakkal Majalla" w:hAnsi="Sakkal Majalla" w:cs="Sakkal Majalla"/>
          <w:b/>
          <w:bCs/>
          <w:color w:val="000000"/>
          <w:sz w:val="32"/>
          <w:szCs w:val="32"/>
          <w:rtl/>
        </w:rPr>
        <w:t>من 2</w:t>
      </w:r>
    </w:p>
    <w:bookmarkEnd w:id="0"/>
    <w:p w:rsidR="00EB0A72" w:rsidRDefault="00EB0A72">
      <w:pPr>
        <w:bidi/>
      </w:pPr>
    </w:p>
    <w:p w:rsidR="00EB0A72" w:rsidRDefault="00EB0A72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:rsidR="00EB0A72" w:rsidRDefault="00EB0A72">
      <w:pPr>
        <w:bidi/>
      </w:pPr>
    </w:p>
    <w:p w:rsidR="00EB0A72" w:rsidRDefault="00EB0A72">
      <w:pPr>
        <w:bidi/>
        <w:jc w:val="center"/>
        <w:rPr>
          <w:rFonts w:ascii="Sakkal Majalla" w:hAnsi="Sakkal Majalla" w:cs="Sakkal Majalla"/>
          <w:b/>
          <w:bCs/>
          <w:color w:val="FF0000"/>
          <w:sz w:val="40"/>
          <w:szCs w:val="40"/>
          <w:lang w:bidi="ar-DZ"/>
        </w:rPr>
      </w:pPr>
    </w:p>
    <w:p w:rsidR="00EB0A72" w:rsidRDefault="00FE5D3B">
      <w:pPr>
        <w:bidi/>
        <w:jc w:val="center"/>
      </w:pPr>
      <w:r>
        <w:rPr>
          <w:rStyle w:val="Policepardfaut"/>
          <w:rFonts w:ascii="Sakkal Majalla" w:hAnsi="Sakkal Majalla" w:cs="Sakkal Majalla"/>
          <w:b/>
          <w:bCs/>
          <w:noProof/>
          <w:color w:val="FF0000"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2082802</wp:posOffset>
                </wp:positionH>
                <wp:positionV relativeFrom="paragraph">
                  <wp:posOffset>-19687</wp:posOffset>
                </wp:positionV>
                <wp:extent cx="2360295" cy="448942"/>
                <wp:effectExtent l="0" t="0" r="20955" b="27308"/>
                <wp:wrapNone/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448942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B0A72" w:rsidRDefault="00FE5D3B">
                            <w:pPr>
                              <w:jc w:val="center"/>
                            </w:pPr>
                            <w:r>
                              <w:rPr>
                                <w:rStyle w:val="Policepardfaut"/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التصحيح النموذجي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64pt;margin-top:-1.55pt;width:185.85pt;height:3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" fillcolor="#fff2cc" strokeweight=".26467mm">
                <v:textbox>
                  <w:txbxContent>
                    <w:p w:rsidR="00EB0A72" w:rsidRDefault="00FE5D3B">
                      <w:pPr>
                        <w:jc w:val="center"/>
                      </w:pPr>
                      <w:r>
                        <w:rPr>
                          <w:rStyle w:val="Policepardfaut"/>
                          <w:rFonts w:ascii="Sakkal Majalla" w:hAnsi="Sakkal Majalla" w:cs="Sakkal Majalla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>التصحيح النموذجي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bidiVisual/>
        <w:tblW w:w="109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90"/>
        <w:gridCol w:w="773"/>
        <w:gridCol w:w="941"/>
      </w:tblGrid>
      <w:tr w:rsidR="00EB0A72">
        <w:tblPrEx>
          <w:tblCellMar>
            <w:top w:w="0" w:type="dxa"/>
            <w:bottom w:w="0" w:type="dxa"/>
          </w:tblCellMar>
        </w:tblPrEx>
        <w:tc>
          <w:tcPr>
            <w:tcW w:w="9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lastRenderedPageBreak/>
              <w:t xml:space="preserve">عناصر الإجابة 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العلامة</w:t>
            </w:r>
          </w:p>
        </w:tc>
      </w:tr>
      <w:tr w:rsidR="00EB0A72">
        <w:tblPrEx>
          <w:tblCellMar>
            <w:top w:w="0" w:type="dxa"/>
            <w:bottom w:w="0" w:type="dxa"/>
          </w:tblCellMar>
        </w:tblPrEx>
        <w:tc>
          <w:tcPr>
            <w:tcW w:w="9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مجزأة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المجموع</w:t>
            </w:r>
          </w:p>
        </w:tc>
      </w:tr>
      <w:tr w:rsidR="00EB0A72">
        <w:tblPrEx>
          <w:tblCellMar>
            <w:top w:w="0" w:type="dxa"/>
            <w:bottom w:w="0" w:type="dxa"/>
          </w:tblCellMar>
        </w:tblPrEx>
        <w:tc>
          <w:tcPr>
            <w:tcW w:w="9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الجزء الأول :(12 ن)</w:t>
            </w:r>
          </w:p>
          <w:p w:rsidR="00EB0A72" w:rsidRDefault="00FE5D3B">
            <w:pPr>
              <w:tabs>
                <w:tab w:val="left" w:pos="426"/>
              </w:tabs>
              <w:bidi/>
              <w:spacing w:before="240" w:after="0"/>
              <w:jc w:val="both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shd w:val="clear" w:color="auto" w:fill="00FF00"/>
                <w:rtl/>
                <w:lang w:bidi="ar-DZ"/>
              </w:rPr>
              <w:t>التمرين الأول:( 3 نقاط)</w:t>
            </w:r>
          </w:p>
          <w:p w:rsidR="00EB0A72" w:rsidRDefault="00FE5D3B">
            <w:pPr>
              <w:pStyle w:val="Paragraphedeliste"/>
              <w:numPr>
                <w:ilvl w:val="0"/>
                <w:numId w:val="9"/>
              </w:numPr>
              <w:bidi/>
              <w:spacing w:after="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كتابة العدد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lang w:val="en-US"/>
              </w:rPr>
              <w:t>A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على الشكل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rtl/>
                </w:rPr>
                <m:t xml:space="preserve"> حيث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u w:val="single"/>
                <w:rtl/>
                <w:lang w:val="en-US"/>
              </w:rPr>
              <w:t xml:space="preserve"> أصغر عدد ممكن:</w:t>
            </w:r>
          </w:p>
          <w:p w:rsidR="00EB0A72" w:rsidRDefault="00FE5D3B">
            <w:pPr>
              <w:pStyle w:val="Paragraphedeliste"/>
              <w:spacing w:after="0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75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rad>
              </m:oMath>
            </m:oMathPara>
          </w:p>
          <w:p w:rsidR="00EB0A72" w:rsidRDefault="00FE5D3B">
            <w:pPr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25×3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9×3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4×3</m:t>
                    </m:r>
                  </m:e>
                </m:rad>
              </m:oMath>
            </m:oMathPara>
          </w:p>
          <w:p w:rsidR="00EB0A72" w:rsidRDefault="00FE5D3B">
            <w:pPr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×3</m:t>
                    </m:r>
                  </m:e>
                </m:rad>
              </m:oMath>
            </m:oMathPara>
          </w:p>
          <w:p w:rsidR="00EB0A72" w:rsidRDefault="00FE5D3B">
            <w:pPr>
              <w:pStyle w:val="Paragraphedeliste"/>
              <w:spacing w:after="0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=3×5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5×3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EB0A72" w:rsidRDefault="00FE5D3B">
            <w:pPr>
              <w:pStyle w:val="Paragraphedeliste"/>
              <w:spacing w:after="0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EB0A72" w:rsidRDefault="00FE5D3B">
            <w:pPr>
              <w:pStyle w:val="Paragraphedeliste"/>
              <w:spacing w:after="0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:rsidR="00EB0A72" w:rsidRDefault="00FE5D3B">
            <w:pPr>
              <w:pStyle w:val="Paragraphedeliste"/>
              <w:numPr>
                <w:ilvl w:val="0"/>
                <w:numId w:val="9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كتابة العدد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B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على شكل نسبة مقامها عدد ناطق:</w:t>
            </w:r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den>
                </m:f>
              </m:oMath>
            </m:oMathPara>
          </w:p>
          <w:p w:rsidR="00EB0A72" w:rsidRDefault="00FE5D3B">
            <w:pPr>
              <w:pStyle w:val="Paragraphedeliste"/>
              <w:numPr>
                <w:ilvl w:val="0"/>
                <w:numId w:val="9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تبين أن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N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عدد طبيعي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                                       3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+3-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  <m:r>
                <w:rPr>
                  <w:rFonts w:ascii="Cambria Math" w:hAnsi="Cambria Math"/>
                  <w:rtl/>
                </w:rPr>
                <m:t>=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بما أن : 3 عدد طبيعي  فإن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N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عدد طبيعي.</w:t>
            </w:r>
          </w:p>
          <w:p w:rsidR="00EB0A72" w:rsidRDefault="00FE5D3B">
            <w:pPr>
              <w:tabs>
                <w:tab w:val="left" w:pos="426"/>
              </w:tabs>
              <w:bidi/>
              <w:spacing w:before="240" w:after="0"/>
              <w:jc w:val="both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shd w:val="clear" w:color="auto" w:fill="00FF00"/>
                <w:rtl/>
                <w:lang w:bidi="ar-DZ"/>
              </w:rPr>
              <w:t>التمرين الثاني:( 3 نقاط)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EB0A72" w:rsidRDefault="00FE5D3B">
            <w:pPr>
              <w:pStyle w:val="Paragraphedeliste"/>
              <w:numPr>
                <w:ilvl w:val="0"/>
                <w:numId w:val="10"/>
              </w:numPr>
              <w:tabs>
                <w:tab w:val="left" w:pos="426"/>
              </w:tabs>
              <w:bidi/>
              <w:spacing w:after="0"/>
              <w:jc w:val="both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النشر ثم تبسيط العبارة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E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=49-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2×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×3+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=49-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+9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=49-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9-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=49-9-4-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=36-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EB0A72" w:rsidRDefault="00EB0A72">
            <w:pPr>
              <w:pStyle w:val="Paragraphedeliste"/>
              <w:tabs>
                <w:tab w:val="left" w:pos="3552"/>
              </w:tabs>
              <w:bidi/>
              <w:spacing w:after="0"/>
              <w:ind w:left="566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lang w:bidi="ar-DZ"/>
              </w:rPr>
            </w:pPr>
          </w:p>
          <w:p w:rsidR="00EB0A72" w:rsidRDefault="00FE5D3B">
            <w:pPr>
              <w:pStyle w:val="Paragraphedeliste"/>
              <w:numPr>
                <w:ilvl w:val="0"/>
                <w:numId w:val="10"/>
              </w:numPr>
              <w:tabs>
                <w:tab w:val="left" w:pos="3552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>تحليل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rtl/>
                      <w:lang w:bidi="ar-DZ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rtl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rtl/>
                  <w:lang w:bidi="ar-D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rtl/>
                          <w:lang w:bidi="ar-DZ"/>
                        </w:rPr>
                      </m:ctrlPr>
                    </m:dPr>
                    <m:e>
                      <m:r>
                        <m:rPr>
                          <m:scr m:val="script"/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rtl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rtl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rtl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rtl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rtl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rtl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rtl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rtl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rtl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rtl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rtl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rtl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rtl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7+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rtl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rtl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rtl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rtl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rtl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rtl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EB0A72">
            <w:pPr>
              <w:pStyle w:val="Paragraphedeliste"/>
              <w:tabs>
                <w:tab w:val="left" w:pos="3552"/>
              </w:tabs>
              <w:bidi/>
              <w:spacing w:after="0"/>
              <w:ind w:left="566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lang w:bidi="ar-DZ"/>
              </w:rPr>
            </w:pPr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566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استنتاج تحليل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E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+4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426"/>
              </w:tabs>
              <w:bidi/>
              <w:spacing w:after="0"/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10-</m:t>
                        </m:r>
                        <m:r>
                          <m:rPr>
                            <m:scr m:val="script"/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566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566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9-</m:t>
                    </m:r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rtl/>
                      </w:rPr>
                    </m:ctrlPr>
                  </m:e>
                </m:d>
              </m:oMath>
            </m:oMathPara>
          </w:p>
          <w:p w:rsidR="00EB0A72" w:rsidRDefault="00FE5D3B">
            <w:pPr>
              <w:pStyle w:val="Paragraphedeliste"/>
              <w:numPr>
                <w:ilvl w:val="0"/>
                <w:numId w:val="10"/>
              </w:numPr>
              <w:tabs>
                <w:tab w:val="left" w:pos="3552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حل المعادلــــــــــة  </w:t>
            </w:r>
            <m:oMath>
              <m:d>
                <m:d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rtl/>
                      <w:lang w:bidi="ar-DZ"/>
                    </w:rPr>
                    <m:t>4+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لدينا: </w:t>
            </w:r>
            <m:oMath>
              <m:d>
                <m:d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rtl/>
                      <w:lang w:bidi="ar-DZ"/>
                    </w:rPr>
                    <m:t>4+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منه: إما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9-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 أو  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4+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=0</m:t>
              </m:r>
            </m:oMath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</w:rPr>
              <w:t xml:space="preserve">أي:  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=9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أو  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=-4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EB0A72" w:rsidRDefault="00FE5D3B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</w:rPr>
              <w:t xml:space="preserve">إذن 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shd w:val="clear" w:color="auto" w:fill="00FFFF"/>
                <w:rtl/>
              </w:rPr>
              <w:t xml:space="preserve">للمعادلـــة حلان هما 9 و </w:t>
            </w:r>
            <m:oMath>
              <m:r>
                <w:rPr>
                  <w:rFonts w:ascii="Cambria Math" w:hAnsi="Cambria Math"/>
                  <w:rtl/>
                </w:rPr>
                <m:t>-4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shd w:val="clear" w:color="auto" w:fill="00FFFF"/>
                <w:rtl/>
              </w:rPr>
              <w:t>.</w:t>
            </w:r>
          </w:p>
          <w:p w:rsidR="00EB0A72" w:rsidRDefault="00EB0A72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  <w:rPr>
                <w:sz w:val="28"/>
                <w:szCs w:val="28"/>
                <w:shd w:val="clear" w:color="auto" w:fill="00FFFF"/>
              </w:rPr>
            </w:pPr>
          </w:p>
          <w:p w:rsidR="00EB0A72" w:rsidRDefault="00EB0A72">
            <w:pPr>
              <w:pStyle w:val="Paragraphedeliste"/>
              <w:tabs>
                <w:tab w:val="left" w:pos="3552"/>
              </w:tabs>
              <w:bidi/>
              <w:spacing w:after="0"/>
              <w:ind w:left="360"/>
            </w:pPr>
          </w:p>
          <w:p w:rsidR="00EB0A72" w:rsidRDefault="00FE5D3B">
            <w:pPr>
              <w:tabs>
                <w:tab w:val="left" w:pos="426"/>
              </w:tabs>
              <w:bidi/>
              <w:spacing w:before="240" w:after="0"/>
              <w:jc w:val="both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1833884</wp:posOffset>
                  </wp:positionH>
                  <wp:positionV relativeFrom="paragraph">
                    <wp:posOffset>325124</wp:posOffset>
                  </wp:positionV>
                  <wp:extent cx="2791215" cy="2000533"/>
                  <wp:effectExtent l="0" t="0" r="9135" b="0"/>
                  <wp:wrapNone/>
                  <wp:docPr id="12" name="Imag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2000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shd w:val="clear" w:color="auto" w:fill="00FF00"/>
                <w:rtl/>
              </w:rPr>
              <w:t>التمرين الثالث:( 3 نقاط)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EB0A72" w:rsidRDefault="00FE5D3B">
            <w:pPr>
              <w:pStyle w:val="Paragraphedeliste"/>
              <w:numPr>
                <w:ilvl w:val="0"/>
                <w:numId w:val="11"/>
              </w:numPr>
              <w:bidi/>
              <w:spacing w:after="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>إنجاز الشكل:</w:t>
            </w:r>
          </w:p>
          <w:p w:rsidR="00EB0A72" w:rsidRDefault="00EB0A72">
            <w:pPr>
              <w:pStyle w:val="Paragraphedeliste"/>
              <w:bidi/>
              <w:spacing w:after="0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EB0A72" w:rsidRDefault="00EB0A72">
            <w:pPr>
              <w:pStyle w:val="Paragraphedeliste"/>
              <w:bidi/>
              <w:spacing w:after="0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EB0A72" w:rsidRDefault="00EB0A72">
            <w:pPr>
              <w:pStyle w:val="Paragraphedeliste"/>
              <w:bidi/>
              <w:spacing w:after="0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EB0A72" w:rsidRDefault="00EB0A72">
            <w:pPr>
              <w:pStyle w:val="Paragraphedeliste"/>
              <w:bidi/>
              <w:spacing w:after="0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EB0A72" w:rsidRDefault="00EB0A72">
            <w:pPr>
              <w:pStyle w:val="Paragraphedeliste"/>
              <w:bidi/>
              <w:spacing w:after="0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EB0A72" w:rsidRDefault="00EB0A72">
            <w:pPr>
              <w:pStyle w:val="Paragraphedeliste"/>
              <w:bidi/>
              <w:spacing w:after="0"/>
              <w:ind w:left="360"/>
              <w:rPr>
                <w:rFonts w:ascii="Sakkal Majalla" w:eastAsia="Times New Roman" w:hAnsi="Sakkal Majalla" w:cs="Sakkal Majalla"/>
                <w:b/>
                <w:sz w:val="28"/>
                <w:szCs w:val="28"/>
                <w:lang w:bidi="ar-DZ"/>
              </w:rPr>
            </w:pPr>
          </w:p>
          <w:p w:rsidR="00EB0A72" w:rsidRDefault="00FE5D3B">
            <w:pPr>
              <w:pStyle w:val="Paragraphedeliste"/>
              <w:tabs>
                <w:tab w:val="left" w:pos="7204"/>
              </w:tabs>
              <w:bidi/>
              <w:spacing w:after="0"/>
              <w:ind w:left="36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ab/>
            </w:r>
          </w:p>
          <w:p w:rsidR="00EB0A72" w:rsidRDefault="00FE5D3B">
            <w:pPr>
              <w:pStyle w:val="Paragraphedeliste"/>
              <w:numPr>
                <w:ilvl w:val="0"/>
                <w:numId w:val="11"/>
              </w:numPr>
              <w:bidi/>
              <w:spacing w:after="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حساب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الطول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BM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بالتدوير إلى السنتيمتر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 </w:t>
            </w:r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لدينا: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BEM</m:t>
              </m:r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rtl/>
                <w:lang w:bidi="ar-DZ"/>
              </w:rPr>
              <w:t xml:space="preserve">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مثلث قائم في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منه : </w:t>
            </w:r>
            <m:oMath>
              <m:func>
                <m:func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BEM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BE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en>
              </m:f>
            </m:oMath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منه 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BM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BEM</m:t>
                      </m:r>
                    </m:e>
                  </m:acc>
                </m:e>
              </m:func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BE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ومنه: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BM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4,5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ومنه: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BM</m:t>
              </m:r>
              <m:r>
                <w:rPr>
                  <w:rFonts w:ascii="Cambria Math" w:hAnsi="Cambria Math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5,97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36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 xml:space="preserve">إذن: </w:t>
            </w:r>
            <w:r>
              <w:rPr>
                <w:rStyle w:val="Policepardfaut"/>
                <w:rFonts w:ascii="Sakkal Majalla" w:eastAsia="Times New Roman" w:hAnsi="Sakkal Majalla" w:cs="Sakkal Majalla"/>
                <w:bCs/>
                <w:sz w:val="28"/>
                <w:szCs w:val="28"/>
                <w:shd w:val="clear" w:color="auto" w:fill="00FFFF"/>
                <w:rtl/>
                <w:lang w:bidi="ar-DZ"/>
              </w:rPr>
              <w:t xml:space="preserve">الطول </w:t>
            </w:r>
            <m:oMath>
              <m:r>
                <w:rPr>
                  <w:rFonts w:ascii="Cambria Math" w:hAnsi="Cambria Math"/>
                </w:rPr>
                <m:t>BM</m:t>
              </m:r>
            </m:oMath>
            <w:r>
              <w:rPr>
                <w:rStyle w:val="Policepardfaut"/>
                <w:rFonts w:ascii="Sakkal Majalla" w:eastAsia="Times New Roman" w:hAnsi="Sakkal Majalla" w:cs="Sakkal Majalla"/>
                <w:bCs/>
                <w:sz w:val="28"/>
                <w:szCs w:val="28"/>
                <w:shd w:val="clear" w:color="auto" w:fill="00FFFF"/>
                <w:rtl/>
                <w:lang w:bidi="ar-DZ"/>
              </w:rPr>
              <w:t xml:space="preserve"> بالتدوير إلى السنتيمتر هو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6</m:t>
              </m:r>
              <m:r>
                <w:rPr>
                  <w:rFonts w:ascii="Cambria Math" w:hAnsi="Cambria Math"/>
                </w:rPr>
                <m:t>cm</m:t>
              </m:r>
            </m:oMath>
          </w:p>
          <w:p w:rsidR="00EB0A72" w:rsidRDefault="00FE5D3B">
            <w:pPr>
              <w:pStyle w:val="Paragraphedeliste"/>
              <w:numPr>
                <w:ilvl w:val="0"/>
                <w:numId w:val="11"/>
              </w:numPr>
              <w:bidi/>
              <w:spacing w:after="0"/>
            </w:pPr>
            <w:r>
              <w:rPr>
                <w:rStyle w:val="Policepardfaut"/>
                <w:rFonts w:ascii="Sakkal Majalla" w:eastAsia="Times New Roman" w:hAnsi="Sakkal Majalla" w:cs="Sakkal Majalla"/>
                <w:bCs/>
                <w:sz w:val="28"/>
                <w:szCs w:val="28"/>
                <w:rtl/>
                <w:lang w:bidi="ar-DZ"/>
              </w:rPr>
              <w:t xml:space="preserve">تعيين النقطتين </w:t>
            </w:r>
            <w:r>
              <w:rPr>
                <w:rStyle w:val="Policepardfaut"/>
                <w:rFonts w:ascii="Sakkal Majalla" w:eastAsia="Times New Roman" w:hAnsi="Sakkal Majalla" w:cs="Sakkal Majalla"/>
                <w:bCs/>
                <w:sz w:val="28"/>
                <w:szCs w:val="28"/>
                <w:lang w:bidi="ar-DZ"/>
              </w:rPr>
              <w:t>N</w:t>
            </w:r>
            <w:r>
              <w:rPr>
                <w:rStyle w:val="Policepardfaut"/>
                <w:rFonts w:ascii="Sakkal Majalla" w:eastAsia="Times New Roman" w:hAnsi="Sakkal Majalla" w:cs="Sakkal Majalla"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Style w:val="Policepardfaut"/>
                <w:rFonts w:ascii="Sakkal Majalla" w:eastAsia="Times New Roman" w:hAnsi="Sakkal Majalla" w:cs="Sakkal Majalla"/>
                <w:bCs/>
                <w:sz w:val="28"/>
                <w:szCs w:val="28"/>
                <w:lang w:bidi="ar-DZ"/>
              </w:rPr>
              <w:t>D</w:t>
            </w:r>
            <w:r>
              <w:rPr>
                <w:rStyle w:val="Policepardfaut"/>
                <w:rFonts w:ascii="Sakkal Majalla" w:eastAsia="Times New Roman" w:hAnsi="Sakkal Majalla" w:cs="Sakkal Majalla"/>
                <w:bCs/>
                <w:sz w:val="28"/>
                <w:szCs w:val="28"/>
                <w:rtl/>
                <w:lang w:bidi="ar-DZ"/>
              </w:rPr>
              <w:t xml:space="preserve">  في الشكل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sz w:val="28"/>
                <w:szCs w:val="28"/>
                <w:rtl/>
                <w:lang w:bidi="ar-DZ"/>
              </w:rPr>
              <w:t>.</w:t>
            </w:r>
          </w:p>
          <w:p w:rsidR="00EB0A72" w:rsidRDefault="00FE5D3B">
            <w:pPr>
              <w:pStyle w:val="Paragraphedeliste"/>
              <w:numPr>
                <w:ilvl w:val="0"/>
                <w:numId w:val="11"/>
              </w:numPr>
              <w:tabs>
                <w:tab w:val="left" w:pos="3487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نبين أن المستقيمين </w:t>
            </w:r>
            <m:oMath>
              <m:d>
                <m:dPr>
                  <m:ctrlPr>
                    <w:rPr>
                      <w:rFonts w:ascii="Cambria Math" w:hAnsi="Cambria Math"/>
                      <w:rtl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rtl/>
                </w:rPr>
                <m:t xml:space="preserve"> و</m:t>
              </m:r>
              <m:d>
                <m:dPr>
                  <m:ctrlPr>
                    <w:rPr>
                      <w:rFonts w:ascii="Cambria Math" w:hAnsi="Cambria Math"/>
                      <w:rtl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EM</m:t>
                  </m:r>
                </m:e>
              </m:d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متوازيان:</w:t>
            </w:r>
          </w:p>
          <w:p w:rsidR="00EB0A72" w:rsidRDefault="00FE5D3B">
            <w:pPr>
              <w:pStyle w:val="Paragraphedeliste"/>
              <w:tabs>
                <w:tab w:val="left" w:pos="3487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لدينا: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BN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BE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BE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BE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BE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rtl/>
                    </w:rPr>
                  </m:ctrlPr>
                </m:den>
              </m:f>
            </m:oMath>
          </w:p>
          <w:p w:rsidR="00EB0A72" w:rsidRDefault="00FE5D3B">
            <w:pPr>
              <w:pStyle w:val="Paragraphedeliste"/>
              <w:tabs>
                <w:tab w:val="left" w:pos="3487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ولدينا: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rtl/>
                    </w:rPr>
                  </m:ctrlPr>
                </m:den>
              </m:f>
            </m:oMath>
          </w:p>
          <w:p w:rsidR="00EB0A72" w:rsidRDefault="00FE5D3B">
            <w:pPr>
              <w:pStyle w:val="Paragraphedeliste"/>
              <w:tabs>
                <w:tab w:val="left" w:pos="3487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منه: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BN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BE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BM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rtl/>
                    </w:rPr>
                  </m:ctrlPr>
                </m:den>
              </m:f>
            </m:oMath>
          </w:p>
          <w:p w:rsidR="00EB0A72" w:rsidRDefault="00FE5D3B">
            <w:pPr>
              <w:pStyle w:val="Paragraphedeliste"/>
              <w:tabs>
                <w:tab w:val="left" w:pos="3487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كما أن : النقط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،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rtl/>
                </w:rPr>
                <m:t>،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في استقامية وأيضا النقط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،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،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وبنفس الترتيب.</w:t>
            </w:r>
          </w:p>
          <w:p w:rsidR="00EB0A72" w:rsidRDefault="00FE5D3B">
            <w:pPr>
              <w:pStyle w:val="Paragraphedeliste"/>
              <w:tabs>
                <w:tab w:val="left" w:pos="3487"/>
              </w:tabs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إذن: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shd w:val="clear" w:color="auto" w:fill="00FFFF"/>
                <w:rtl/>
              </w:rPr>
              <w:t xml:space="preserve">المستقيمان </w:t>
            </w:r>
            <m:oMath>
              <m:d>
                <m:dPr>
                  <m:ctrlPr>
                    <w:rPr>
                      <w:rFonts w:ascii="Cambria Math" w:hAnsi="Cambria Math"/>
                      <w:rtl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rtl/>
                </w:rPr>
                <m:t xml:space="preserve"> و</m:t>
              </m:r>
              <m:d>
                <m:dPr>
                  <m:ctrlPr>
                    <w:rPr>
                      <w:rFonts w:ascii="Cambria Math" w:hAnsi="Cambria Math"/>
                      <w:rtl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EM</m:t>
                  </m:r>
                </m:e>
              </m:d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shd w:val="clear" w:color="auto" w:fill="00FFFF"/>
                <w:rtl/>
              </w:rPr>
              <w:t xml:space="preserve"> متوازيان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 حسب خاصية طالس العكسية.</w:t>
            </w:r>
          </w:p>
          <w:p w:rsidR="00EB0A72" w:rsidRDefault="00FE5D3B">
            <w:pPr>
              <w:pStyle w:val="Paragraphedeliste"/>
              <w:tabs>
                <w:tab w:val="left" w:pos="3487"/>
              </w:tabs>
              <w:bidi/>
              <w:spacing w:after="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val="en-US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1964058</wp:posOffset>
                  </wp:positionH>
                  <wp:positionV relativeFrom="paragraph">
                    <wp:posOffset>125099</wp:posOffset>
                  </wp:positionV>
                  <wp:extent cx="1904402" cy="1730648"/>
                  <wp:effectExtent l="0" t="0" r="598" b="2902"/>
                  <wp:wrapNone/>
                  <wp:docPr id="13" name="Imag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2" cy="1730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shd w:val="clear" w:color="auto" w:fill="00FF00"/>
                <w:rtl/>
                <w:lang w:bidi="ar-DZ"/>
              </w:rPr>
              <w:t>التمرين الرابع: 3 نقاط)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EB0A72" w:rsidRDefault="00FE5D3B">
            <w:pPr>
              <w:pStyle w:val="Paragraphedeliste"/>
              <w:numPr>
                <w:ilvl w:val="0"/>
                <w:numId w:val="12"/>
              </w:numPr>
              <w:suppressAutoHyphens w:val="0"/>
              <w:bidi/>
              <w:spacing w:after="0"/>
              <w:textAlignment w:val="auto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علم النقط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rtl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3,7</m:t>
              </m:r>
              <m:r>
                <w:rPr>
                  <w:rFonts w:ascii="Cambria Math" w:hAnsi="Cambria Math"/>
                  <w:rtl/>
                </w:rPr>
                <m:t>)</m:t>
              </m:r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، </w:t>
            </w:r>
          </w:p>
          <w:p w:rsidR="00EB0A72" w:rsidRDefault="00FE5D3B">
            <w:pPr>
              <w:pStyle w:val="Paragraphedeliste"/>
              <w:suppressAutoHyphens w:val="0"/>
              <w:bidi/>
              <w:spacing w:after="0"/>
              <w:textAlignment w:val="auto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rtl/>
                </w:rPr>
                <m:t xml:space="preserve"> ،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3,-3</m:t>
                  </m:r>
                </m:e>
              </m:d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rtl/>
                </w:rPr>
                <m:t>(-1,-1)</m:t>
              </m:r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.</w:t>
            </w:r>
          </w:p>
          <w:p w:rsidR="00EB0A72" w:rsidRDefault="00EB0A72">
            <w:pPr>
              <w:pStyle w:val="Paragraphedeliste"/>
              <w:bidi/>
              <w:spacing w:after="0"/>
              <w:ind w:left="360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pStyle w:val="Paragraphedeliste"/>
              <w:numPr>
                <w:ilvl w:val="0"/>
                <w:numId w:val="12"/>
              </w:numPr>
              <w:bidi/>
              <w:spacing w:after="0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نبين أن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=4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rad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EB0A72" w:rsidRDefault="00FE5D3B">
            <w:pPr>
              <w:pStyle w:val="Paragraphedeliste"/>
              <w:bidi/>
              <w:spacing w:after="0"/>
              <w:jc w:val="right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لدينا  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: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rtl/>
                          <w:lang w:bidi="ar-DZ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e>
              </m:rad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</w:rPr>
              <w:t xml:space="preserve">             منه: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1-7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rtl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  ومنه :       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rtl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ومنه: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16+64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ومنه:                                                                          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ab/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80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               ومنه:                                  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16×5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ومنه:                       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×5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    إذن:                                                       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=4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rad>
            </m:oMath>
          </w:p>
          <w:p w:rsidR="00EB0A72" w:rsidRDefault="00FE5D3B">
            <w:pPr>
              <w:pStyle w:val="Paragraphedeliste"/>
              <w:numPr>
                <w:ilvl w:val="0"/>
                <w:numId w:val="13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تبين أن المثلث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ABC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قائم:</w:t>
            </w:r>
          </w:p>
          <w:p w:rsidR="00EB0A72" w:rsidRDefault="00FE5D3B">
            <w:pPr>
              <w:pStyle w:val="Paragraphedeliste"/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لدينا:          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=80+20=100</m:t>
              </m:r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ولدينا:        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                                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=100</m:t>
              </m:r>
            </m:oMath>
          </w:p>
          <w:p w:rsidR="00EB0A72" w:rsidRDefault="00FE5D3B">
            <w:pPr>
              <w:bidi/>
              <w:spacing w:after="0"/>
              <w:jc w:val="right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             منه:                                           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rtl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rtl/>
                    </w:rPr>
                  </m:ctrlPr>
                </m:sup>
              </m:sSup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lastRenderedPageBreak/>
              <w:t xml:space="preserve">                إذن: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ABC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shd w:val="clear" w:color="auto" w:fill="00FFFF"/>
                <w:rtl/>
              </w:rPr>
              <w:t xml:space="preserve"> مثلث قائم حسب الخاصية العكسية لخاصية فيثاغورس.</w:t>
            </w:r>
          </w:p>
          <w:p w:rsidR="00EB0A72" w:rsidRDefault="00FE5D3B">
            <w:pPr>
              <w:pStyle w:val="Paragraphedeliste"/>
              <w:numPr>
                <w:ilvl w:val="0"/>
                <w:numId w:val="12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حساب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إحداثيتي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  <w:t>M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:</w:t>
            </w:r>
          </w:p>
          <w:p w:rsidR="00EB0A72" w:rsidRDefault="00FE5D3B">
            <w:pPr>
              <w:suppressAutoHyphens w:val="0"/>
              <w:bidi/>
              <w:spacing w:after="0"/>
              <w:textAlignment w:val="auto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   لدينا :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ا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لنقطة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  <w:t>M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مركز الدائرة المحيطة بالمثلث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ABC</m:t>
              </m:r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.</w:t>
            </w:r>
          </w:p>
          <w:p w:rsidR="00EB0A72" w:rsidRDefault="00FE5D3B">
            <w:pPr>
              <w:suppressAutoHyphens w:val="0"/>
              <w:bidi/>
              <w:spacing w:after="0"/>
              <w:textAlignment w:val="auto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  <w:t xml:space="preserve">     و        :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ABC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مثلث قائم في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B0A72" w:rsidRDefault="00FE5D3B">
            <w:pPr>
              <w:suppressAutoHyphens w:val="0"/>
              <w:bidi/>
              <w:spacing w:after="0"/>
              <w:textAlignment w:val="auto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    منه:  ا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لنقطة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/>
              </w:rPr>
              <w:t>M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منتصف الوتر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rtl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oMath>
          </w:p>
          <w:p w:rsidR="00EB0A72" w:rsidRDefault="00FE5D3B">
            <w:pPr>
              <w:suppressAutoHyphens w:val="0"/>
              <w:bidi/>
              <w:spacing w:after="0"/>
              <w:textAlignment w:val="auto"/>
            </w:pP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   ومنه: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rtl/>
                    </w:rPr>
                    <m:t xml:space="preserve">،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rtl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rtl/>
                    </w:rPr>
                  </m:ctrlPr>
                </m:e>
              </m:d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ومنه: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rtl/>
                    </w:rPr>
                    <m:t xml:space="preserve">،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7-3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rtl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rtl/>
                    </w:rPr>
                  </m:ctrlPr>
                </m:e>
              </m:d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ومنه: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rtl/>
                    </w:rPr>
                    <m:t xml:space="preserve">،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rtl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rtl/>
                    </w:rPr>
                  </m:ctrlPr>
                </m:e>
              </m:d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إذن: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rtl/>
                    </w:rPr>
                    <m:t xml:space="preserve">، </m:t>
                  </m:r>
                  <m:r>
                    <w:rPr>
                      <w:rFonts w:ascii="Cambria Math" w:hAnsi="Cambria Math"/>
                      <w:rtl/>
                    </w:rPr>
                    <m:t>2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d>
            </m:oMath>
          </w:p>
          <w:p w:rsidR="00EB0A72" w:rsidRDefault="00FE5D3B">
            <w:pPr>
              <w:pStyle w:val="Paragraphedeliste"/>
              <w:numPr>
                <w:ilvl w:val="0"/>
                <w:numId w:val="13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حساب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طول نصف قطر هذه الدائرة.      </w:t>
            </w:r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لدينا : قطر هذه الدائرة هو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AB</m:t>
              </m:r>
            </m:oMath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منه: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=5</m:t>
              </m:r>
            </m:oMath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إذن : </w:t>
            </w:r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shd w:val="clear" w:color="auto" w:fill="00FFFF"/>
                <w:rtl/>
                <w:lang w:eastAsia="fr-FR"/>
              </w:rPr>
              <w:t xml:space="preserve">طول نصف قطر هذه الدائرة هو </w:t>
            </w:r>
            <m:oMath>
              <m:r>
                <w:rPr>
                  <w:rFonts w:ascii="Cambria Math" w:hAnsi="Cambria Math"/>
                  <w:rtl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cm</m:t>
              </m:r>
            </m:oMath>
            <w:r>
              <w:rPr>
                <w:rStyle w:val="Policepardfaut"/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     </w:t>
            </w:r>
          </w:p>
          <w:p w:rsidR="00EB0A72" w:rsidRDefault="00EB0A72">
            <w:pPr>
              <w:pStyle w:val="Paragraphedeliste"/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pStyle w:val="Paragraphedeliste"/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pStyle w:val="Paragraphedeliste"/>
              <w:bidi/>
              <w:spacing w:after="0"/>
              <w:ind w:left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FFFF00"/>
                <w:rtl/>
              </w:rPr>
              <w:t>الجزء الثاني: ( 8 نقاط)</w:t>
            </w:r>
          </w:p>
          <w:p w:rsidR="00EB0A72" w:rsidRDefault="00FE5D3B">
            <w:pPr>
              <w:pStyle w:val="Paragraphedeliste"/>
              <w:bidi/>
              <w:spacing w:after="0"/>
              <w:ind w:left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00FF00"/>
                <w:rtl/>
              </w:rPr>
              <w:t>الوضعية الادماجية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00FF00"/>
                <w:rtl/>
                <w:lang w:val="en-US"/>
              </w:rPr>
              <w:t>:</w:t>
            </w: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  <w:lang w:val="en-US"/>
              </w:rPr>
            </w:pPr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إيجاد أدنى سعر للقطعة الرخامية الواحدة:</w:t>
            </w:r>
          </w:p>
          <w:p w:rsidR="00EB0A72" w:rsidRDefault="00FE5D3B">
            <w:pPr>
              <w:pStyle w:val="Paragraphedeliste"/>
              <w:numPr>
                <w:ilvl w:val="0"/>
                <w:numId w:val="14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إيجاد بعدي الصفيحة الرخامية:</w:t>
            </w:r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نضع :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طول مستطيل </w:t>
            </w:r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>عرض مستطيل</w:t>
            </w:r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لدينا:  محيطها 13,2 أي </w:t>
            </w:r>
            <m:oMath>
              <m:r>
                <w:rPr>
                  <w:rFonts w:ascii="Cambria Math" w:hAnsi="Cambria Math"/>
                  <w:rtl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rtl/>
                    </w:rPr>
                  </m:ctrlPr>
                </m:d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13,2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ولدينا:  مجموع ضعف طولها و3أمثال عرضها هو 15,6 أي </w:t>
            </w:r>
            <m:oMath>
              <m:r>
                <w:rPr>
                  <w:rFonts w:ascii="Cambria Math" w:hAnsi="Cambria Math"/>
                  <w:rtl/>
                </w:rPr>
                <m:t>2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15,6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    منه: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لنحل الجملة: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rtl/>
                          <w:lang w:bidi="ar-DZ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rtl/>
                          <w:lang w:bidi="ar-DZ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rtl/>
                              <w:lang w:bidi="ar-DZ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13,2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+3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15,6</m:t>
                      </m:r>
                    </m:e>
                  </m:eqArr>
                </m:e>
              </m:d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  ومنه: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rtl/>
                          <w:lang w:bidi="ar-DZ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rtl/>
                          <w:lang w:bidi="ar-DZ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+2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13,2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+3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15,6</m:t>
                      </m:r>
                    </m:e>
                  </m:eqArr>
                </m:e>
              </m:d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نضرب طرفي المعادلة الأولى في العدد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-1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نجد:</w:t>
            </w:r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  <w:t xml:space="preserve">  </w:t>
            </w:r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Cambria Math" w:hAnsi="Cambria Math" w:cs="Sakkal Majalla"/>
                <w:b/>
                <w:bCs/>
                <w:i/>
                <w:sz w:val="32"/>
                <w:szCs w:val="32"/>
                <w:rtl/>
                <w:lang w:val="en-US" w:bidi="ar-DZ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rtl/>
                          <w:lang w:bidi="ar-DZ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rtl/>
                          <w:lang w:bidi="ar-DZ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13,2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+3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15,6</m:t>
                      </m:r>
                    </m:e>
                  </m:eqArr>
                </m:e>
              </m:d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Cambria Math" w:hAnsi="Cambria Math" w:cs="Sakkal Majalla"/>
                <w:b/>
                <w:bCs/>
                <w:i/>
                <w:sz w:val="32"/>
                <w:szCs w:val="32"/>
                <w:rtl/>
                <w:lang w:val="en-US" w:bidi="ar-DZ"/>
              </w:rPr>
              <w:t>نجمع طرفي المعادلتين طرفا إلى طرفا نجد</w:t>
            </w:r>
            <w:r>
              <w:rPr>
                <w:rStyle w:val="Policepardfaut"/>
                <w:rFonts w:ascii="Cambria Math" w:hAnsi="Cambria Math" w:cs="Sakkal Majalla"/>
                <w:b/>
                <w:bCs/>
                <w:i/>
                <w:sz w:val="32"/>
                <w:szCs w:val="32"/>
                <w:shd w:val="clear" w:color="auto" w:fill="FFFF00"/>
                <w:rtl/>
                <w:lang w:val="en-US" w:bidi="ar-DZ"/>
              </w:rPr>
              <w:t xml:space="preserve">: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2,4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Cambria Math" w:hAnsi="Cambria Math" w:cs="Sakkal Majalla"/>
                <w:b/>
                <w:bCs/>
                <w:i/>
                <w:sz w:val="32"/>
                <w:szCs w:val="32"/>
                <w:rtl/>
                <w:lang w:val="en-US" w:bidi="ar-DZ"/>
              </w:rPr>
              <w:t xml:space="preserve">نعوض قيمة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Style w:val="Policepardfaut"/>
                <w:rFonts w:ascii="Cambria Math" w:hAnsi="Cambria Math" w:cs="Sakkal Majalla"/>
                <w:b/>
                <w:bCs/>
                <w:i/>
                <w:sz w:val="32"/>
                <w:szCs w:val="32"/>
                <w:rtl/>
                <w:lang w:val="en-US" w:bidi="ar-DZ"/>
              </w:rPr>
              <w:t xml:space="preserve"> العددية في المعادلة الأولى نجد: </w:t>
            </w:r>
            <m:oMath>
              <m:r>
                <w:rPr>
                  <w:rFonts w:ascii="Cambria Math" w:hAnsi="Cambria Math"/>
                  <w:rtl/>
                  <w:lang w:bidi="ar-DZ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dPr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2,4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13,2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Cambria Math" w:hAnsi="Cambria Math" w:cs="Sakkal Majalla"/>
                <w:b/>
                <w:bCs/>
                <w:i/>
                <w:sz w:val="32"/>
                <w:szCs w:val="32"/>
                <w:rtl/>
                <w:lang w:val="en-US" w:bidi="ar-DZ"/>
              </w:rPr>
              <w:t xml:space="preserve">منه: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2,4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13,2</m:t>
              </m:r>
              <m:r>
                <w:rPr>
                  <w:rFonts w:ascii="Cambria Math" w:hAnsi="Cambria Math"/>
                </w:rPr>
                <m:t>÷2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Cambria Math" w:hAnsi="Cambria Math" w:cs="Sakkal Majalla"/>
                <w:b/>
                <w:bCs/>
                <w:i/>
                <w:sz w:val="32"/>
                <w:szCs w:val="32"/>
                <w:rtl/>
                <w:lang w:val="en-US" w:bidi="ar-DZ"/>
              </w:rPr>
              <w:t xml:space="preserve">أي: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2,4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6,6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ومنه: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6,6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2,4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>ومنه:</w:t>
            </w:r>
            <w:r>
              <w:rPr>
                <w:rStyle w:val="Policepardfaut"/>
                <w:rFonts w:ascii="Cambria Math" w:hAnsi="Cambria Math" w:cs="Cambria Math"/>
                <w:b/>
                <w:bCs/>
                <w:i/>
                <w:sz w:val="32"/>
                <w:szCs w:val="32"/>
                <w:rtl/>
                <w:lang w:val="en-US"/>
              </w:rPr>
              <w:t xml:space="preserve">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4,2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فعليه: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/>
              </w:rPr>
              <w:t xml:space="preserve">بعدي الصفيحة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4,2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2,4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oMath>
          </w:p>
          <w:p w:rsidR="00EB0A72" w:rsidRDefault="00FE5D3B">
            <w:pPr>
              <w:pStyle w:val="Paragraphedeliste"/>
              <w:numPr>
                <w:ilvl w:val="0"/>
                <w:numId w:val="14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val="en-US"/>
              </w:rPr>
              <w:lastRenderedPageBreak/>
              <w:t>حساب عدد القطع المربعة الشكل:</w:t>
            </w:r>
          </w:p>
          <w:p w:rsidR="00EB0A72" w:rsidRDefault="00FE5D3B">
            <w:pPr>
              <w:pStyle w:val="Paragraphedeliste"/>
              <w:numPr>
                <w:ilvl w:val="0"/>
                <w:numId w:val="15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double"/>
                <w:rtl/>
                <w:lang w:val="en-US"/>
              </w:rPr>
              <w:t xml:space="preserve">حساب طول ضلع القطعة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double"/>
                <w:rtl/>
                <w:lang w:val="en-US"/>
              </w:rPr>
              <w:t>الواحدة المربعة الشكل:</w:t>
            </w:r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dash"/>
                <w:rtl/>
                <w:lang w:val="en-US"/>
              </w:rPr>
              <w:t>التحويل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4,2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=420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cm</m:t>
              </m:r>
            </m:oMath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2,4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=240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cm</m:t>
              </m:r>
            </m:oMath>
          </w:p>
          <w:p w:rsidR="00EB0A72" w:rsidRDefault="00FE5D3B">
            <w:pPr>
              <w:pStyle w:val="Paragraphedeliste"/>
              <w:numPr>
                <w:ilvl w:val="0"/>
                <w:numId w:val="16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dash"/>
                <w:rtl/>
                <w:lang w:val="en-US"/>
              </w:rPr>
              <w:t>حساب القاسم المشترك الأكبر للعددين 420 و240 :</w:t>
            </w:r>
          </w:p>
          <w:p w:rsidR="00EB0A72" w:rsidRDefault="00FE5D3B">
            <w:pPr>
              <w:pStyle w:val="Paragraphedeliste"/>
              <w:bidi/>
              <w:spacing w:after="0"/>
              <w:ind w:left="144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لدينا: </w:t>
            </w:r>
            <m:oMath>
              <m:r>
                <w:rPr>
                  <w:rFonts w:ascii="Cambria Math" w:hAnsi="Cambria Math"/>
                  <w:rtl/>
                </w:rPr>
                <m:t>420=240×1+180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144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منه: </w:t>
            </w:r>
            <m:oMath>
              <m:r>
                <w:rPr>
                  <w:rFonts w:ascii="Cambria Math" w:hAnsi="Cambria Math"/>
                  <w:rtl/>
                </w:rPr>
                <m:t>240=180×1+60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144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ومنه: </w:t>
            </w:r>
            <m:oMath>
              <m:r>
                <w:rPr>
                  <w:rFonts w:ascii="Cambria Math" w:hAnsi="Cambria Math"/>
                  <w:rtl/>
                </w:rPr>
                <m:t>180=60×3+0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144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ومنه: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420,240</m:t>
                  </m:r>
                </m:e>
              </m:d>
              <m:r>
                <w:rPr>
                  <w:rFonts w:ascii="Cambria Math" w:hAnsi="Cambria Math"/>
                </w:rPr>
                <m:t>=60</m:t>
              </m:r>
            </m:oMath>
          </w:p>
          <w:p w:rsidR="00EB0A72" w:rsidRDefault="00FE5D3B">
            <w:pPr>
              <w:pStyle w:val="Paragraphedeliste"/>
              <w:bidi/>
              <w:spacing w:after="0"/>
              <w:ind w:left="1211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فعليه: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/>
              </w:rPr>
              <w:t xml:space="preserve">طول ضلع القطعة الواحدة المربعة الشكل هو </w:t>
            </w:r>
            <m:oMath>
              <m:r>
                <w:rPr>
                  <w:rFonts w:ascii="Cambria Math" w:hAnsi="Cambria Math"/>
                  <w:rtl/>
                </w:rPr>
                <m:t>60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cm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>.</w:t>
            </w:r>
          </w:p>
          <w:p w:rsidR="00EB0A72" w:rsidRDefault="00FE5D3B">
            <w:pPr>
              <w:pStyle w:val="Paragraphedeliste"/>
              <w:numPr>
                <w:ilvl w:val="0"/>
                <w:numId w:val="16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dash"/>
                <w:rtl/>
                <w:lang w:val="en-US"/>
              </w:rPr>
              <w:t>مساحة القطعة الواحدة المربعة الشكل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هي </w:t>
            </w:r>
            <m:oMath>
              <m:r>
                <w:rPr>
                  <w:rFonts w:ascii="Cambria Math" w:hAnsi="Cambria Math"/>
                  <w:rtl/>
                </w:rPr>
                <m:t>3600</m:t>
              </m:r>
              <m:sSup>
                <m:sSupPr>
                  <m:ctrlPr>
                    <w:rPr>
                      <w:rFonts w:ascii="Cambria Math" w:hAnsi="Cambria Math"/>
                      <w:rtl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EB0A72" w:rsidRDefault="00FE5D3B">
            <w:pPr>
              <w:pStyle w:val="Paragraphedeliste"/>
              <w:bidi/>
              <w:spacing w:after="0"/>
              <w:ind w:left="144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أي : </w:t>
            </w:r>
            <m:oMath>
              <m:r>
                <w:rPr>
                  <w:rFonts w:ascii="Cambria Math" w:hAnsi="Cambria Math"/>
                  <w:rtl/>
                </w:rPr>
                <m:t>60×60=3600</m:t>
              </m:r>
            </m:oMath>
          </w:p>
          <w:p w:rsidR="00EB0A72" w:rsidRDefault="00FE5D3B">
            <w:pPr>
              <w:pStyle w:val="Paragraphedeliste"/>
              <w:numPr>
                <w:ilvl w:val="0"/>
                <w:numId w:val="16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dash"/>
                <w:rtl/>
                <w:lang w:val="en-US"/>
              </w:rPr>
              <w:t xml:space="preserve">مساحة الصفيحة الرخامية المستطيلة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u w:val="dash"/>
                <w:rtl/>
                <w:lang w:val="en-US"/>
              </w:rPr>
              <w:t>الشكل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هي </w:t>
            </w:r>
            <m:oMath>
              <m:r>
                <w:rPr>
                  <w:rFonts w:ascii="Cambria Math" w:hAnsi="Cambria Math"/>
                  <w:rtl/>
                </w:rPr>
                <m:t>100800</m:t>
              </m:r>
              <m:sSup>
                <m:sSupPr>
                  <m:ctrlPr>
                    <w:rPr>
                      <w:rFonts w:ascii="Cambria Math" w:hAnsi="Cambria Math"/>
                      <w:rtl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EB0A72" w:rsidRDefault="00FE5D3B">
            <w:pPr>
              <w:bidi/>
              <w:spacing w:after="0"/>
              <w:ind w:left="108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أي : </w:t>
            </w:r>
            <m:oMath>
              <m:r>
                <w:rPr>
                  <w:rFonts w:ascii="Cambria Math" w:hAnsi="Cambria Math"/>
                  <w:rtl/>
                </w:rPr>
                <m:t>420×240=100800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                 ومنه: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</w:rPr>
                  </m:ctrlPr>
                </m:fPr>
                <m:num>
                  <m:r>
                    <w:rPr>
                      <w:rFonts w:ascii="Cambria Math" w:hAnsi="Cambria Math"/>
                      <w:rtl/>
                    </w:rPr>
                    <m:t>100800</m:t>
                  </m:r>
                </m:num>
                <m:den>
                  <m:r>
                    <w:rPr>
                      <w:rFonts w:ascii="Cambria Math" w:hAnsi="Cambria Math"/>
                      <w:rtl/>
                    </w:rPr>
                    <m:t>3600</m:t>
                  </m:r>
                </m:den>
              </m:f>
              <m:r>
                <w:rPr>
                  <w:rFonts w:ascii="Cambria Math" w:hAnsi="Cambria Math"/>
                  <w:rtl/>
                </w:rPr>
                <m:t>=28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                    فعليه: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/>
              </w:rPr>
              <w:t>عدد القطع المربعة الشكل هو 28 قطعة.</w:t>
            </w:r>
          </w:p>
          <w:p w:rsidR="00EB0A72" w:rsidRDefault="00FE5D3B">
            <w:pPr>
              <w:pStyle w:val="Paragraphedeliste"/>
              <w:numPr>
                <w:ilvl w:val="0"/>
                <w:numId w:val="14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val="en-US"/>
              </w:rPr>
              <w:t>أدنى سعر لبيع القطعة الواحدة:</w:t>
            </w:r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نضع: سعر بيع القطعة الواحدة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a</m:t>
              </m:r>
            </m:oMath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منه: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shd w:val="clear" w:color="auto" w:fill="00FF00"/>
                <w:rtl/>
                <w:lang w:val="en-US"/>
              </w:rPr>
              <w:t xml:space="preserve">سعر بيع جميع القطع </w:t>
            </w:r>
            <m:oMath>
              <m:r>
                <w:rPr>
                  <w:rFonts w:ascii="Cambria Math" w:hAnsi="Cambria Math"/>
                  <w:rtl/>
                </w:rPr>
                <m:t>28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a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ولدينا: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سعر شراء  الصفيحة الرخامية هو </w:t>
            </w:r>
            <m:oMath>
              <m:r>
                <w:rPr>
                  <w:rFonts w:ascii="Cambria Math" w:hAnsi="Cambria Math"/>
                  <w:rtl/>
                </w:rPr>
                <m:t>46 000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DA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sz w:val="36"/>
                <w:szCs w:val="36"/>
                <w:rtl/>
              </w:rPr>
              <w:t>.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والح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صول على فائدة لا تقل عن </w:t>
            </w:r>
            <m:oMath>
              <m:r>
                <w:rPr>
                  <w:rFonts w:ascii="Cambria Math" w:hAnsi="Cambria Math"/>
                  <w:rtl/>
                </w:rPr>
                <m:t>10 000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DA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.</w:t>
            </w:r>
          </w:p>
          <w:p w:rsidR="00EB0A72" w:rsidRDefault="00FE5D3B">
            <w:pPr>
              <w:pStyle w:val="Paragraphedeliste"/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منه: </w:t>
            </w:r>
            <m:oMath>
              <m:r>
                <w:rPr>
                  <w:rFonts w:ascii="Cambria Math" w:hAnsi="Cambria Math"/>
                  <w:rtl/>
                </w:rPr>
                <m:t>28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46000≥10000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     ومنه</w:t>
            </w:r>
            <w:r>
              <w:rPr>
                <w:rStyle w:val="Policepardfaut"/>
                <w:rFonts w:ascii="Cambria Math" w:hAnsi="Cambria Math" w:cs="Cambria Math"/>
                <w:b/>
                <w:bCs/>
                <w:i/>
                <w:sz w:val="32"/>
                <w:szCs w:val="32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rtl/>
                </w:rPr>
                <m:t>28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≥10000+46000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      ومنه</w:t>
            </w:r>
            <w:r>
              <w:rPr>
                <w:rStyle w:val="Policepardfaut"/>
                <w:rFonts w:ascii="Cambria Math" w:hAnsi="Cambria Math" w:cs="Cambria Math"/>
                <w:b/>
                <w:bCs/>
                <w:i/>
                <w:sz w:val="32"/>
                <w:szCs w:val="32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rtl/>
                </w:rPr>
                <m:t>28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≥56000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 xml:space="preserve">             ومنه</w:t>
            </w:r>
            <w:r>
              <w:rPr>
                <w:rStyle w:val="Policepardfaut"/>
                <w:rFonts w:ascii="Cambria Math" w:hAnsi="Cambria Math" w:cs="Cambria Math"/>
                <w:b/>
                <w:bCs/>
                <w:i/>
                <w:sz w:val="32"/>
                <w:szCs w:val="32"/>
                <w:rtl/>
                <w:lang w:val="en-US"/>
              </w:rPr>
              <w:t xml:space="preserve">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56000</m:t>
                  </m:r>
                </m:num>
                <m:den>
                  <m:r>
                    <w:rPr>
                      <w:rFonts w:ascii="Cambria Math" w:hAnsi="Cambria Math"/>
                    </w:rPr>
                    <m:t>28</m:t>
                  </m:r>
                  <m:ctrlPr>
                    <w:rPr>
                      <w:rFonts w:ascii="Cambria Math" w:hAnsi="Cambria Math"/>
                      <w:rtl/>
                    </w:rPr>
                  </m:ctrlPr>
                </m:den>
              </m:f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           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/>
              </w:rPr>
              <w:t>ومنه</w:t>
            </w:r>
            <w:r>
              <w:rPr>
                <w:rStyle w:val="Policepardfaut"/>
                <w:rFonts w:ascii="Cambria Math" w:hAnsi="Cambria Math" w:cs="Cambria Math"/>
                <w:b/>
                <w:bCs/>
                <w:i/>
                <w:sz w:val="32"/>
                <w:szCs w:val="32"/>
                <w:rtl/>
                <w:lang w:val="en-US"/>
              </w:rPr>
              <w:t xml:space="preserve">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≥2000</m:t>
              </m:r>
            </m:oMath>
          </w:p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Cambria Math" w:hAnsi="Cambria Math" w:cs="Times New Roman"/>
                <w:b/>
                <w:bCs/>
                <w:i/>
                <w:sz w:val="32"/>
                <w:szCs w:val="32"/>
                <w:rtl/>
              </w:rPr>
              <w:t xml:space="preserve">إذن : </w:t>
            </w:r>
            <w:r>
              <w:rPr>
                <w:rStyle w:val="Policepardfaut"/>
                <w:rFonts w:ascii="Cambria Math" w:hAnsi="Cambria Math" w:cs="Times New Roman"/>
                <w:b/>
                <w:bCs/>
                <w:i/>
                <w:sz w:val="32"/>
                <w:szCs w:val="32"/>
                <w:shd w:val="clear" w:color="auto" w:fill="00FFFF"/>
                <w:rtl/>
              </w:rPr>
              <w:t xml:space="preserve">أدنى سعر لبيع القطعة الواحدة هو </w:t>
            </w:r>
            <m:oMath>
              <m:r>
                <w:rPr>
                  <w:rFonts w:ascii="Cambria Math" w:hAnsi="Cambria Math"/>
                  <w:rtl/>
                </w:rPr>
                <m:t>2000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DA</m:t>
              </m:r>
            </m:oMath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0,75</w:t>
            </w: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0,75</w:t>
            </w: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0,25</w:t>
            </w: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0,75</w:t>
            </w: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FE5D3B">
            <w:pPr>
              <w:bidi/>
              <w:jc w:val="center"/>
            </w:pPr>
            <w:r>
              <w:rPr>
                <w:rStyle w:val="Policepardfaut"/>
                <w:rFonts w:ascii="Sakkal Majalla" w:hAnsi="Sakkal Majalla" w:cs="Sakkal Majalla"/>
                <w:sz w:val="32"/>
                <w:szCs w:val="32"/>
              </w:rPr>
              <w:t>1</w:t>
            </w: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FE5D3B">
            <w:pPr>
              <w:bidi/>
              <w:jc w:val="center"/>
            </w:pPr>
            <w:r>
              <w:rPr>
                <w:rStyle w:val="Policepardfaut"/>
                <w:rFonts w:ascii="Sakkal Majalla" w:hAnsi="Sakkal Majalla" w:cs="Sakkal Majalla"/>
                <w:sz w:val="32"/>
                <w:szCs w:val="32"/>
              </w:rPr>
              <w:t>1</w:t>
            </w: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FE5D3B">
            <w:pPr>
              <w:bidi/>
            </w:pPr>
            <w:r>
              <w:rPr>
                <w:rStyle w:val="Policepardfaut"/>
                <w:rFonts w:ascii="Sakkal Majalla" w:hAnsi="Sakkal Majalla" w:cs="Sakkal Majalla"/>
                <w:sz w:val="32"/>
                <w:szCs w:val="32"/>
                <w:rtl/>
              </w:rPr>
              <w:t xml:space="preserve">   0,5</w:t>
            </w: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FE5D3B">
            <w:pPr>
              <w:bidi/>
            </w:pPr>
            <w:r>
              <w:rPr>
                <w:rStyle w:val="Policepardfaut"/>
                <w:rFonts w:ascii="Sakkal Majalla" w:hAnsi="Sakkal Majalla" w:cs="Sakkal Majalla"/>
                <w:sz w:val="32"/>
                <w:szCs w:val="32"/>
                <w:rtl/>
              </w:rPr>
              <w:t xml:space="preserve">   0,5</w:t>
            </w: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FE5D3B">
            <w:pPr>
              <w:bidi/>
            </w:pPr>
            <w:r>
              <w:rPr>
                <w:rStyle w:val="Policepardfaut"/>
                <w:rFonts w:ascii="Sakkal Majalla" w:hAnsi="Sakkal Majalla" w:cs="Sakkal Majalla"/>
                <w:sz w:val="32"/>
                <w:szCs w:val="32"/>
              </w:rPr>
              <w:t>0,75</w:t>
            </w: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FE5D3B">
            <w:pPr>
              <w:bidi/>
            </w:pPr>
            <w:r>
              <w:rPr>
                <w:rStyle w:val="Policepardfaut"/>
                <w:rFonts w:ascii="Sakkal Majalla" w:hAnsi="Sakkal Majalla" w:cs="Sakkal Majalla"/>
                <w:sz w:val="32"/>
                <w:szCs w:val="32"/>
              </w:rPr>
              <w:t>0,75</w:t>
            </w: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EB0A72">
            <w:pPr>
              <w:bidi/>
              <w:rPr>
                <w:rFonts w:ascii="Sakkal Majalla" w:hAnsi="Sakkal Majalla" w:cs="Sakkal Majalla"/>
                <w:sz w:val="32"/>
                <w:szCs w:val="32"/>
              </w:rPr>
            </w:pPr>
          </w:p>
          <w:p w:rsidR="00EB0A72" w:rsidRDefault="00FE5D3B">
            <w:pPr>
              <w:bidi/>
              <w:jc w:val="center"/>
            </w:pPr>
            <w:r>
              <w:rPr>
                <w:rStyle w:val="Policepardfaut"/>
                <w:rFonts w:ascii="Sakkal Majalla" w:hAnsi="Sakkal Majalla" w:cs="Sakkal Majalla"/>
                <w:sz w:val="32"/>
                <w:szCs w:val="32"/>
              </w:rPr>
              <w:t>0,5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FE5D3B">
            <w:pPr>
              <w:bidi/>
              <w:spacing w:after="0"/>
              <w:jc w:val="center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32"/>
                <w:szCs w:val="32"/>
              </w:rPr>
              <w:t>3</w:t>
            </w: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  <w:p w:rsidR="00EB0A72" w:rsidRDefault="00EB0A72">
            <w:pPr>
              <w:bidi/>
              <w:spacing w:after="0"/>
              <w:jc w:val="center"/>
            </w:pPr>
          </w:p>
          <w:p w:rsidR="00EB0A72" w:rsidRDefault="00EB0A72">
            <w:pPr>
              <w:bidi/>
              <w:spacing w:after="0"/>
              <w:jc w:val="center"/>
            </w:pPr>
          </w:p>
          <w:p w:rsidR="00EB0A72" w:rsidRDefault="00EB0A72">
            <w:pPr>
              <w:bidi/>
              <w:spacing w:after="0"/>
              <w:jc w:val="center"/>
            </w:pPr>
          </w:p>
          <w:p w:rsidR="00EB0A72" w:rsidRDefault="00EB0A72">
            <w:pPr>
              <w:bidi/>
              <w:spacing w:after="0"/>
              <w:jc w:val="center"/>
            </w:pPr>
          </w:p>
          <w:p w:rsidR="00EB0A72" w:rsidRDefault="00EB0A72">
            <w:pPr>
              <w:bidi/>
              <w:spacing w:after="0"/>
              <w:jc w:val="center"/>
            </w:pPr>
          </w:p>
          <w:p w:rsidR="00EB0A72" w:rsidRDefault="00FE5D3B">
            <w:pPr>
              <w:bidi/>
              <w:spacing w:after="0"/>
              <w:jc w:val="center"/>
            </w:pPr>
            <w:r>
              <w:t>3</w:t>
            </w:r>
          </w:p>
          <w:p w:rsidR="00EB0A72" w:rsidRDefault="00EB0A72">
            <w:pPr>
              <w:bidi/>
            </w:pPr>
          </w:p>
          <w:p w:rsidR="00EB0A72" w:rsidRDefault="00EB0A72">
            <w:pPr>
              <w:bidi/>
            </w:pPr>
          </w:p>
          <w:p w:rsidR="00EB0A72" w:rsidRDefault="00EB0A72">
            <w:pPr>
              <w:bidi/>
            </w:pPr>
          </w:p>
          <w:p w:rsidR="00EB0A72" w:rsidRDefault="00EB0A72">
            <w:pPr>
              <w:bidi/>
            </w:pPr>
          </w:p>
          <w:p w:rsidR="00EB0A72" w:rsidRDefault="00EB0A72">
            <w:pPr>
              <w:bidi/>
            </w:pPr>
          </w:p>
        </w:tc>
      </w:tr>
    </w:tbl>
    <w:p w:rsidR="00EB0A72" w:rsidRDefault="00EB0A72">
      <w:pPr>
        <w:bidi/>
        <w:rPr>
          <w:rFonts w:ascii="Sakkal Majalla" w:hAnsi="Sakkal Majalla" w:cs="Sakkal Majalla"/>
          <w:b/>
          <w:bCs/>
          <w:color w:val="FF0000"/>
          <w:sz w:val="32"/>
          <w:szCs w:val="32"/>
          <w:lang w:bidi="ar-DZ"/>
        </w:rPr>
      </w:pPr>
    </w:p>
    <w:p w:rsidR="00EB0A72" w:rsidRDefault="00EB0A72">
      <w:pPr>
        <w:bidi/>
        <w:rPr>
          <w:rFonts w:ascii="Sakkal Majalla" w:hAnsi="Sakkal Majalla" w:cs="Sakkal Majalla"/>
          <w:b/>
          <w:bCs/>
          <w:color w:val="FF0000"/>
          <w:sz w:val="32"/>
          <w:szCs w:val="32"/>
          <w:lang w:bidi="ar-DZ"/>
        </w:rPr>
      </w:pPr>
    </w:p>
    <w:p w:rsidR="00EB0A72" w:rsidRDefault="00EB0A72">
      <w:pPr>
        <w:bidi/>
        <w:rPr>
          <w:rFonts w:ascii="Sakkal Majalla" w:hAnsi="Sakkal Majalla" w:cs="Sakkal Majalla"/>
          <w:b/>
          <w:bCs/>
          <w:color w:val="FF0000"/>
          <w:sz w:val="32"/>
          <w:szCs w:val="32"/>
          <w:lang w:bidi="ar-DZ"/>
        </w:rPr>
      </w:pPr>
    </w:p>
    <w:p w:rsidR="00EB0A72" w:rsidRDefault="00EB0A72">
      <w:pPr>
        <w:bidi/>
        <w:rPr>
          <w:rFonts w:ascii="Sakkal Majalla" w:hAnsi="Sakkal Majalla" w:cs="Sakkal Majalla"/>
          <w:b/>
          <w:bCs/>
          <w:color w:val="FF0000"/>
          <w:sz w:val="32"/>
          <w:szCs w:val="32"/>
          <w:lang w:bidi="ar-DZ"/>
        </w:rPr>
      </w:pPr>
    </w:p>
    <w:p w:rsidR="00EB0A72" w:rsidRDefault="00FE5D3B">
      <w:pPr>
        <w:spacing w:after="0"/>
        <w:jc w:val="right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00"/>
          <w:lang w:bidi="ar-DZ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00"/>
          <w:rtl/>
          <w:lang w:bidi="ar-DZ"/>
        </w:rPr>
        <w:t>شبكة التقويم الجزء  الثاني  8 نقاط</w:t>
      </w:r>
    </w:p>
    <w:p w:rsidR="00EB0A72" w:rsidRDefault="00FE5D3B">
      <w:pPr>
        <w:spacing w:after="0"/>
        <w:jc w:val="right"/>
      </w:pPr>
      <w:r>
        <w:rPr>
          <w:rStyle w:val="Policepardfaut"/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bidi="ar-DZ"/>
        </w:rPr>
        <w:t xml:space="preserve"> </w:t>
      </w:r>
    </w:p>
    <w:p w:rsidR="00EB0A72" w:rsidRDefault="00EB0A7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bidi="ar-DZ"/>
        </w:rPr>
      </w:pPr>
    </w:p>
    <w:tbl>
      <w:tblPr>
        <w:bidiVisual/>
        <w:tblW w:w="11070" w:type="dxa"/>
        <w:tblInd w:w="-1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5"/>
        <w:gridCol w:w="1276"/>
        <w:gridCol w:w="4402"/>
        <w:gridCol w:w="2814"/>
        <w:gridCol w:w="730"/>
        <w:gridCol w:w="843"/>
      </w:tblGrid>
      <w:tr w:rsidR="00EB0A7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المعيار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الشرح</w:t>
            </w:r>
          </w:p>
        </w:tc>
        <w:tc>
          <w:tcPr>
            <w:tcW w:w="4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المؤشرات</w:t>
            </w:r>
          </w:p>
        </w:tc>
        <w:tc>
          <w:tcPr>
            <w:tcW w:w="2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التنقيط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EB0A72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28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>مجزأة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bidi="ar-DZ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  <w:lang w:bidi="ar-DZ"/>
              </w:rPr>
              <w:t>مجموع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bidi="ar-DZ"/>
              </w:rPr>
              <w:t xml:space="preserve"> </w:t>
            </w:r>
          </w:p>
        </w:tc>
      </w:tr>
      <w:tr w:rsidR="00EB0A72">
        <w:tblPrEx>
          <w:tblCellMar>
            <w:top w:w="0" w:type="dxa"/>
            <w:bottom w:w="0" w:type="dxa"/>
          </w:tblCellMar>
        </w:tblPrEx>
        <w:trPr>
          <w:trHeight w:val="3993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right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م1 التفسير السليم للوضعية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00"/>
                <w:lang w:bidi="ar-DZ"/>
              </w:rPr>
              <w:t xml:space="preserve"> </w:t>
            </w: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right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ترجمة الوضعية الى صياغة رياضياتية سليمة</w:t>
            </w:r>
          </w:p>
          <w:p w:rsidR="00EB0A72" w:rsidRDefault="00FE5D3B">
            <w:pPr>
              <w:spacing w:after="0"/>
              <w:jc w:val="right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) 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اختيار المجاهيل المناسبة و العلاقات المناسبة 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بينهما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 .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كتابة الترميز لبعدي مستطيل مثلا </w:t>
            </w:r>
            <m:oMath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و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Y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كتابة جملة معادلتين.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حل جملة معادلتين.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تحويل وحدات الأطوال.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البحث عن القاسم المشترك الأكبر.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حساب مساحة مستطيل ومساحة مربع.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حساب عدد القطع.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كتابة متراجحة.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معرفة حل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متراجحة.</w:t>
            </w:r>
          </w:p>
          <w:p w:rsidR="00EB0A72" w:rsidRDefault="00FE5D3B">
            <w:pPr>
              <w:pStyle w:val="Paragraphedeliste"/>
              <w:numPr>
                <w:ilvl w:val="0"/>
                <w:numId w:val="17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معرفة حل متراجحة.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18"/>
              </w:numPr>
              <w:bidi/>
              <w:spacing w:after="0"/>
            </w:pPr>
            <w:r>
              <w:t>0,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مؤشرين</w:t>
            </w:r>
          </w:p>
          <w:p w:rsidR="00EB0A72" w:rsidRDefault="00FE5D3B">
            <w:pPr>
              <w:pStyle w:val="Paragraphedeliste"/>
              <w:numPr>
                <w:ilvl w:val="0"/>
                <w:numId w:val="18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0,75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مؤشرين.</w:t>
            </w:r>
          </w:p>
          <w:p w:rsidR="00EB0A72" w:rsidRDefault="00FE5D3B">
            <w:pPr>
              <w:pStyle w:val="Paragraphedeliste"/>
              <w:numPr>
                <w:ilvl w:val="0"/>
                <w:numId w:val="18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1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3 مؤشرات.</w:t>
            </w:r>
          </w:p>
          <w:p w:rsidR="00EB0A72" w:rsidRDefault="00FE5D3B">
            <w:pPr>
              <w:pStyle w:val="Paragraphedeliste"/>
              <w:numPr>
                <w:ilvl w:val="0"/>
                <w:numId w:val="18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1,5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4 مؤشرات.</w:t>
            </w:r>
          </w:p>
          <w:p w:rsidR="00EB0A72" w:rsidRDefault="00FE5D3B">
            <w:pPr>
              <w:pStyle w:val="Paragraphedeliste"/>
              <w:numPr>
                <w:ilvl w:val="0"/>
                <w:numId w:val="18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2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5 مؤشرات.</w:t>
            </w:r>
          </w:p>
          <w:p w:rsidR="00EB0A72" w:rsidRDefault="00FE5D3B">
            <w:pPr>
              <w:pStyle w:val="Paragraphedeliste"/>
              <w:numPr>
                <w:ilvl w:val="0"/>
                <w:numId w:val="18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</w:rPr>
              <w:t>3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إن وفق في 6 مؤشرات وأكثر.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0, 5</w:t>
            </w:r>
          </w:p>
          <w:p w:rsidR="00EB0A72" w:rsidRDefault="00FE5D3B">
            <w:pPr>
              <w:spacing w:after="0" w:line="360" w:lineRule="auto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0,75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1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1, 5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2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FE5D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3</w:t>
            </w:r>
          </w:p>
        </w:tc>
      </w:tr>
      <w:tr w:rsidR="00EB0A72">
        <w:tblPrEx>
          <w:tblCellMar>
            <w:top w:w="0" w:type="dxa"/>
            <w:bottom w:w="0" w:type="dxa"/>
          </w:tblCellMar>
        </w:tblPrEx>
        <w:trPr>
          <w:trHeight w:val="331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م2 الاستعمال الصحيح للأدوات الرياضياتية</w:t>
            </w: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نتائج العمليات 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صحيحة حتى وان كانت هذه العمليات لا تناسب الحل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 xml:space="preserve"> .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19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الجملة بشكل صحيح.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جملة معادلتين بشكل صحيح حتى وإن كانت كتابة الجملة خاطئة.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تحويل بشكل صحيح حتى وإن كان بعدي المستطيل خاطئة.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حساب القاسم المشترك الأكبر بشكل صحيح حتى وإن كان التحويل خاطئ.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حساب مساحة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كل من مستطيل ومربع بشكل صحيح حتى وإن كان كل من بعدي مستطيل أو طول مربع خاطئ.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حساب عدد االقطع بشكل صحيح حتى  وإن كانت مساحة كل من مستطيل أو مربع خاطئة.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متراجحة بشكل صحيح 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حل متراجحة بشكل صحيح حتى وإن كانت كتابتها خاطئة.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0,5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مؤشرين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0,75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فق في مؤشرين.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1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3 مؤشرات.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1,5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4 مؤشرات.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2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5 مؤشرات.</w:t>
            </w:r>
          </w:p>
          <w:p w:rsidR="00EB0A72" w:rsidRDefault="00FE5D3B">
            <w:pPr>
              <w:pStyle w:val="Paragraphedeliste"/>
              <w:numPr>
                <w:ilvl w:val="0"/>
                <w:numId w:val="20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</w:rPr>
              <w:t>3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إن وفق في 6 مؤشرات وأكثر.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0, 5</w:t>
            </w:r>
          </w:p>
          <w:p w:rsidR="00EB0A72" w:rsidRDefault="00FE5D3B">
            <w:pPr>
              <w:spacing w:after="0" w:line="360" w:lineRule="auto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0,75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1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1, 5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2</w:t>
            </w:r>
          </w:p>
          <w:p w:rsidR="00EB0A72" w:rsidRDefault="00FE5D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FE5D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3</w:t>
            </w:r>
          </w:p>
        </w:tc>
      </w:tr>
      <w:tr w:rsidR="00EB0A72">
        <w:tblPrEx>
          <w:tblCellMar>
            <w:top w:w="0" w:type="dxa"/>
            <w:bottom w:w="0" w:type="dxa"/>
          </w:tblCellMar>
        </w:tblPrEx>
        <w:trPr>
          <w:trHeight w:val="1793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م3 انسجام الاجـــــابة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EB0A72" w:rsidRDefault="00EB0A7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تسلسل منطقي للمراحل و النتائج معقولة و الوحدات محترمة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21"/>
              </w:numPr>
              <w:bidi/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التسلسل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المنطقي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للأجوبة.</w:t>
            </w:r>
          </w:p>
          <w:p w:rsidR="00EB0A72" w:rsidRDefault="00FE5D3B">
            <w:pPr>
              <w:pStyle w:val="Paragraphedeliste"/>
              <w:numPr>
                <w:ilvl w:val="0"/>
                <w:numId w:val="21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معقولية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النتائج.</w:t>
            </w:r>
          </w:p>
          <w:p w:rsidR="00EB0A72" w:rsidRDefault="00FE5D3B">
            <w:pPr>
              <w:pStyle w:val="Paragraphedeliste"/>
              <w:numPr>
                <w:ilvl w:val="0"/>
                <w:numId w:val="21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احترام الوحدات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. </w:t>
            </w:r>
          </w:p>
          <w:p w:rsidR="00EB0A72" w:rsidRDefault="00EB0A72"/>
          <w:p w:rsidR="00EB0A72" w:rsidRDefault="00EB0A72"/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21"/>
              </w:numPr>
              <w:bidi/>
              <w:spacing w:after="0"/>
            </w:pPr>
            <w:r>
              <w:t>0,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مؤشر</w:t>
            </w:r>
          </w:p>
          <w:p w:rsidR="00EB0A72" w:rsidRDefault="00FE5D3B">
            <w:pPr>
              <w:pStyle w:val="Paragraphedeliste"/>
              <w:numPr>
                <w:ilvl w:val="0"/>
                <w:numId w:val="21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0,75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مؤشرين.</w:t>
            </w:r>
          </w:p>
          <w:p w:rsidR="00EB0A72" w:rsidRDefault="00FE5D3B">
            <w:pPr>
              <w:pStyle w:val="Paragraphedeliste"/>
              <w:numPr>
                <w:ilvl w:val="0"/>
                <w:numId w:val="21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إن وفق في 3 مؤشرات.</w:t>
            </w:r>
          </w:p>
          <w:p w:rsidR="00EB0A72" w:rsidRDefault="00EB0A72">
            <w:pPr>
              <w:spacing w:after="0"/>
              <w:jc w:val="righ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0,5</w:t>
            </w: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0.75</w:t>
            </w: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EB0A72" w:rsidRDefault="00FE5D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FE5D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1</w:t>
            </w:r>
          </w:p>
        </w:tc>
      </w:tr>
      <w:tr w:rsidR="00EB0A72">
        <w:tblPrEx>
          <w:tblCellMar>
            <w:top w:w="0" w:type="dxa"/>
            <w:bottom w:w="0" w:type="dxa"/>
          </w:tblCellMar>
        </w:tblPrEx>
        <w:trPr>
          <w:trHeight w:val="74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00"/>
                <w:rtl/>
                <w:lang w:bidi="ar-DZ"/>
              </w:rPr>
              <w:t>م4  تنظيم و تقديم  الورقة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bidi/>
              <w:spacing w:after="0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الورقة نظيفة و منظمة ومكتوبة بخط واضح 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22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عدم التشطيب.</w:t>
            </w:r>
          </w:p>
          <w:p w:rsidR="00EB0A72" w:rsidRDefault="00FE5D3B">
            <w:pPr>
              <w:pStyle w:val="Paragraphedeliste"/>
              <w:numPr>
                <w:ilvl w:val="0"/>
                <w:numId w:val="22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النتائج بارزة .</w:t>
            </w:r>
          </w:p>
          <w:p w:rsidR="00EB0A72" w:rsidRDefault="00FE5D3B">
            <w:pPr>
              <w:pStyle w:val="Paragraphedeliste"/>
              <w:numPr>
                <w:ilvl w:val="0"/>
                <w:numId w:val="22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مقروئية الكتابة</w:t>
            </w: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pStyle w:val="Paragraphedeliste"/>
              <w:numPr>
                <w:ilvl w:val="0"/>
                <w:numId w:val="22"/>
              </w:numPr>
              <w:bidi/>
              <w:spacing w:after="0"/>
            </w:pPr>
            <w:r>
              <w:t>0,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في مؤشر</w:t>
            </w:r>
          </w:p>
          <w:p w:rsidR="00EB0A72" w:rsidRDefault="00FE5D3B">
            <w:pPr>
              <w:pStyle w:val="Paragraphedeliste"/>
              <w:numPr>
                <w:ilvl w:val="0"/>
                <w:numId w:val="22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</w:rPr>
              <w:t>0,75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إن وفق 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في مؤشرين.</w:t>
            </w:r>
          </w:p>
          <w:p w:rsidR="00EB0A72" w:rsidRDefault="00FE5D3B">
            <w:pPr>
              <w:pStyle w:val="Paragraphedeliste"/>
              <w:numPr>
                <w:ilvl w:val="0"/>
                <w:numId w:val="22"/>
              </w:numPr>
              <w:bidi/>
              <w:spacing w:after="0"/>
            </w:pP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</w:rPr>
              <w:t>1</w:t>
            </w:r>
            <w:r>
              <w:rPr>
                <w:rStyle w:val="Policepardfaut"/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إن وفق في 3 مؤشرات.</w:t>
            </w:r>
          </w:p>
          <w:p w:rsidR="00EB0A72" w:rsidRDefault="00EB0A72">
            <w:pPr>
              <w:spacing w:after="0"/>
              <w:jc w:val="righ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FE5D3B">
            <w:pPr>
              <w:spacing w:after="0"/>
              <w:jc w:val="center"/>
            </w:pPr>
            <w:r>
              <w:rPr>
                <w:rStyle w:val="Policepardfaut"/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0,5</w:t>
            </w:r>
          </w:p>
          <w:p w:rsidR="00EB0A72" w:rsidRDefault="00EB0A7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</w:p>
          <w:p w:rsidR="00EB0A72" w:rsidRDefault="00FE5D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  <w:t>0,75</w:t>
            </w:r>
          </w:p>
          <w:p w:rsidR="00EB0A72" w:rsidRDefault="00FE5D3B">
            <w:pPr>
              <w:jc w:val="center"/>
            </w:pPr>
            <w:r>
              <w:rPr>
                <w:rStyle w:val="Policepardfaut"/>
                <w:b/>
                <w:bCs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0A72" w:rsidRDefault="00EB0A7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EB0A72" w:rsidRDefault="00FE5D3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</w:t>
            </w:r>
          </w:p>
        </w:tc>
      </w:tr>
    </w:tbl>
    <w:p w:rsidR="00EB0A72" w:rsidRDefault="00EB0A72">
      <w:pPr>
        <w:rPr>
          <w:lang w:bidi="ar-DZ"/>
        </w:rPr>
      </w:pPr>
    </w:p>
    <w:p w:rsidR="00EB0A72" w:rsidRDefault="00EB0A72">
      <w:pPr>
        <w:tabs>
          <w:tab w:val="left" w:pos="1061"/>
        </w:tabs>
        <w:bidi/>
        <w:rPr>
          <w:rFonts w:ascii="Sakkal Majalla" w:hAnsi="Sakkal Majalla" w:cs="Sakkal Majalla"/>
          <w:sz w:val="28"/>
          <w:szCs w:val="28"/>
        </w:rPr>
      </w:pPr>
    </w:p>
    <w:sectPr w:rsidR="00EB0A72">
      <w:pgSz w:w="11906" w:h="16838"/>
      <w:pgMar w:top="289" w:right="720" w:bottom="29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3B" w:rsidRDefault="00FE5D3B">
      <w:pPr>
        <w:spacing w:after="0"/>
      </w:pPr>
      <w:r>
        <w:separator/>
      </w:r>
    </w:p>
  </w:endnote>
  <w:endnote w:type="continuationSeparator" w:id="0">
    <w:p w:rsidR="00FE5D3B" w:rsidRDefault="00FE5D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3B" w:rsidRDefault="00FE5D3B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FE5D3B" w:rsidRDefault="00FE5D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607"/>
    <w:multiLevelType w:val="multilevel"/>
    <w:tmpl w:val="F8DCC9FE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91B0E27"/>
    <w:multiLevelType w:val="multilevel"/>
    <w:tmpl w:val="1D26A936"/>
    <w:lvl w:ilvl="0">
      <w:numFmt w:val="bullet"/>
      <w:lvlText w:val=""/>
      <w:lvlJc w:val="left"/>
      <w:pPr>
        <w:ind w:left="211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83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5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7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99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1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3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5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75" w:hanging="360"/>
      </w:pPr>
      <w:rPr>
        <w:rFonts w:ascii="Wingdings" w:hAnsi="Wingdings"/>
      </w:rPr>
    </w:lvl>
  </w:abstractNum>
  <w:abstractNum w:abstractNumId="2" w15:restartNumberingAfterBreak="0">
    <w:nsid w:val="15FA3A94"/>
    <w:multiLevelType w:val="multilevel"/>
    <w:tmpl w:val="1EBA50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F5DCE"/>
    <w:multiLevelType w:val="multilevel"/>
    <w:tmpl w:val="D13EE124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FA82053"/>
    <w:multiLevelType w:val="multilevel"/>
    <w:tmpl w:val="9CBC4D2A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2128322E"/>
    <w:multiLevelType w:val="multilevel"/>
    <w:tmpl w:val="80E8C21C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B002C2"/>
    <w:multiLevelType w:val="multilevel"/>
    <w:tmpl w:val="12CEEC9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2873A2"/>
    <w:multiLevelType w:val="multilevel"/>
    <w:tmpl w:val="DE74810A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F2996"/>
    <w:multiLevelType w:val="multilevel"/>
    <w:tmpl w:val="493CF8E0"/>
    <w:lvl w:ilvl="0">
      <w:start w:val="1"/>
      <w:numFmt w:val="decimal"/>
      <w:lvlText w:val="%1)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2650" w:hanging="360"/>
      </w:pPr>
    </w:lvl>
    <w:lvl w:ilvl="2">
      <w:start w:val="1"/>
      <w:numFmt w:val="lowerRoman"/>
      <w:lvlText w:val="%3."/>
      <w:lvlJc w:val="right"/>
      <w:pPr>
        <w:ind w:left="3370" w:hanging="180"/>
      </w:pPr>
    </w:lvl>
    <w:lvl w:ilvl="3">
      <w:start w:val="1"/>
      <w:numFmt w:val="decimal"/>
      <w:lvlText w:val="%4."/>
      <w:lvlJc w:val="left"/>
      <w:pPr>
        <w:ind w:left="4090" w:hanging="360"/>
      </w:pPr>
    </w:lvl>
    <w:lvl w:ilvl="4">
      <w:start w:val="1"/>
      <w:numFmt w:val="lowerLetter"/>
      <w:lvlText w:val="%5."/>
      <w:lvlJc w:val="left"/>
      <w:pPr>
        <w:ind w:left="4810" w:hanging="360"/>
      </w:pPr>
    </w:lvl>
    <w:lvl w:ilvl="5">
      <w:start w:val="1"/>
      <w:numFmt w:val="lowerRoman"/>
      <w:lvlText w:val="%6."/>
      <w:lvlJc w:val="right"/>
      <w:pPr>
        <w:ind w:left="5530" w:hanging="180"/>
      </w:pPr>
    </w:lvl>
    <w:lvl w:ilvl="6">
      <w:start w:val="1"/>
      <w:numFmt w:val="decimal"/>
      <w:lvlText w:val="%7."/>
      <w:lvlJc w:val="left"/>
      <w:pPr>
        <w:ind w:left="6250" w:hanging="360"/>
      </w:pPr>
    </w:lvl>
    <w:lvl w:ilvl="7">
      <w:start w:val="1"/>
      <w:numFmt w:val="lowerLetter"/>
      <w:lvlText w:val="%8."/>
      <w:lvlJc w:val="left"/>
      <w:pPr>
        <w:ind w:left="6970" w:hanging="360"/>
      </w:pPr>
    </w:lvl>
    <w:lvl w:ilvl="8">
      <w:start w:val="1"/>
      <w:numFmt w:val="lowerRoman"/>
      <w:lvlText w:val="%9."/>
      <w:lvlJc w:val="right"/>
      <w:pPr>
        <w:ind w:left="7690" w:hanging="180"/>
      </w:pPr>
    </w:lvl>
  </w:abstractNum>
  <w:abstractNum w:abstractNumId="9" w15:restartNumberingAfterBreak="0">
    <w:nsid w:val="309D312B"/>
    <w:multiLevelType w:val="multilevel"/>
    <w:tmpl w:val="D55A5ED4"/>
    <w:lvl w:ilvl="0">
      <w:numFmt w:val="bullet"/>
      <w:lvlText w:val=""/>
      <w:lvlJc w:val="left"/>
      <w:pPr>
        <w:ind w:left="178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2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4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8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0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48" w:hanging="360"/>
      </w:pPr>
      <w:rPr>
        <w:rFonts w:ascii="Wingdings" w:hAnsi="Wingdings"/>
      </w:rPr>
    </w:lvl>
  </w:abstractNum>
  <w:abstractNum w:abstractNumId="10" w15:restartNumberingAfterBreak="0">
    <w:nsid w:val="330C0565"/>
    <w:multiLevelType w:val="multilevel"/>
    <w:tmpl w:val="3E40794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5554857"/>
    <w:multiLevelType w:val="multilevel"/>
    <w:tmpl w:val="EFA88D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00E05"/>
    <w:multiLevelType w:val="multilevel"/>
    <w:tmpl w:val="34F06AAE"/>
    <w:lvl w:ilvl="0">
      <w:start w:val="1"/>
      <w:numFmt w:val="decimal"/>
      <w:lvlText w:val="%1)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ED21406"/>
    <w:multiLevelType w:val="multilevel"/>
    <w:tmpl w:val="E1668F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32312"/>
    <w:multiLevelType w:val="multilevel"/>
    <w:tmpl w:val="67A0DD82"/>
    <w:lvl w:ilvl="0">
      <w:start w:val="1"/>
      <w:numFmt w:val="decimal"/>
      <w:lvlText w:val="%1)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02411"/>
    <w:multiLevelType w:val="multilevel"/>
    <w:tmpl w:val="ADFE7A62"/>
    <w:lvl w:ilvl="0">
      <w:numFmt w:val="bullet"/>
      <w:lvlText w:val=""/>
      <w:lvlJc w:val="left"/>
      <w:pPr>
        <w:ind w:left="106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6" w15:restartNumberingAfterBreak="0">
    <w:nsid w:val="5CF90B2B"/>
    <w:multiLevelType w:val="multilevel"/>
    <w:tmpl w:val="2F08B8C0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20B1651"/>
    <w:multiLevelType w:val="multilevel"/>
    <w:tmpl w:val="ACACF8E2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18" w15:restartNumberingAfterBreak="0">
    <w:nsid w:val="69E715C1"/>
    <w:multiLevelType w:val="multilevel"/>
    <w:tmpl w:val="67EC69B2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708326D8"/>
    <w:multiLevelType w:val="multilevel"/>
    <w:tmpl w:val="EEBA08BE"/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91EF0"/>
    <w:multiLevelType w:val="multilevel"/>
    <w:tmpl w:val="32148C7C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CD0192A"/>
    <w:multiLevelType w:val="multilevel"/>
    <w:tmpl w:val="1B0878A4"/>
    <w:lvl w:ilvl="0">
      <w:numFmt w:val="bullet"/>
      <w:lvlText w:val=""/>
      <w:lvlJc w:val="left"/>
      <w:pPr>
        <w:ind w:left="150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2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65" w:hanging="360"/>
      </w:pPr>
      <w:rPr>
        <w:rFonts w:ascii="Wingdings" w:hAnsi="Wingdings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21"/>
  </w:num>
  <w:num w:numId="5">
    <w:abstractNumId w:val="19"/>
  </w:num>
  <w:num w:numId="6">
    <w:abstractNumId w:val="1"/>
  </w:num>
  <w:num w:numId="7">
    <w:abstractNumId w:val="15"/>
  </w:num>
  <w:num w:numId="8">
    <w:abstractNumId w:val="9"/>
  </w:num>
  <w:num w:numId="9">
    <w:abstractNumId w:val="7"/>
  </w:num>
  <w:num w:numId="10">
    <w:abstractNumId w:val="11"/>
  </w:num>
  <w:num w:numId="11">
    <w:abstractNumId w:val="13"/>
  </w:num>
  <w:num w:numId="12">
    <w:abstractNumId w:val="2"/>
  </w:num>
  <w:num w:numId="13">
    <w:abstractNumId w:val="20"/>
  </w:num>
  <w:num w:numId="14">
    <w:abstractNumId w:val="5"/>
  </w:num>
  <w:num w:numId="15">
    <w:abstractNumId w:val="17"/>
  </w:num>
  <w:num w:numId="16">
    <w:abstractNumId w:val="0"/>
  </w:num>
  <w:num w:numId="17">
    <w:abstractNumId w:val="10"/>
  </w:num>
  <w:num w:numId="18">
    <w:abstractNumId w:val="6"/>
  </w:num>
  <w:num w:numId="19">
    <w:abstractNumId w:val="4"/>
  </w:num>
  <w:num w:numId="20">
    <w:abstractNumId w:val="18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B0A72"/>
    <w:rsid w:val="005A1F1A"/>
    <w:rsid w:val="00EB0A72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00644-0EBE-4504-8BA8-F8E3FF94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paragraph" w:customStyle="1" w:styleId="Paragraphedeliste">
    <w:name w:val="Paragraphe de liste"/>
    <w:basedOn w:val="Normal"/>
    <w:pPr>
      <w:ind w:left="720"/>
    </w:pPr>
  </w:style>
  <w:style w:type="character" w:customStyle="1" w:styleId="Textedelespacerserv">
    <w:name w:val="Texte de l'espace réservé"/>
    <w:basedOn w:val="Policepardfaut"/>
    <w:rPr>
      <w:color w:val="808080"/>
    </w:rPr>
  </w:style>
  <w:style w:type="paragraph" w:customStyle="1" w:styleId="Textedebulles">
    <w:name w:val="Texte de bulles"/>
    <w:basedOn w:val="Normal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hafida touati</dc:creator>
  <dc:description/>
  <cp:lastModifiedBy>mld</cp:lastModifiedBy>
  <cp:revision>2</cp:revision>
  <cp:lastPrinted>2022-05-15T10:26:00Z</cp:lastPrinted>
  <dcterms:created xsi:type="dcterms:W3CDTF">2024-01-23T18:23:00Z</dcterms:created>
  <dcterms:modified xsi:type="dcterms:W3CDTF">2024-01-23T18:23:00Z</dcterms:modified>
</cp:coreProperties>
</file>