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1C94" w14:textId="77777777" w:rsidR="00B35D10" w:rsidRPr="00BF7E35" w:rsidRDefault="00B35D10" w:rsidP="00ED1C6D">
      <w:pPr>
        <w:rPr>
          <w:sz w:val="2"/>
          <w:szCs w:val="2"/>
        </w:rPr>
      </w:pPr>
    </w:p>
    <w:tbl>
      <w:tblPr>
        <w:bidiVisual/>
        <w:tblW w:w="109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5"/>
        <w:gridCol w:w="5519"/>
      </w:tblGrid>
      <w:tr w:rsidR="003279B3" w:rsidRPr="00B368D5" w14:paraId="0BD39B25" w14:textId="77777777" w:rsidTr="00703277">
        <w:trPr>
          <w:trHeight w:val="208"/>
        </w:trPr>
        <w:tc>
          <w:tcPr>
            <w:tcW w:w="5385" w:type="dxa"/>
            <w:vAlign w:val="center"/>
          </w:tcPr>
          <w:p w14:paraId="22C11C9B" w14:textId="24B55296" w:rsidR="003279B3" w:rsidRPr="00B368D5" w:rsidRDefault="003279B3" w:rsidP="00951745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المذكرة البيداغوجية لمستوى</w:t>
            </w:r>
            <w:r w:rsidR="00FF5C42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3E7903" w:rsidRPr="00B368D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519" w:type="dxa"/>
            <w:vAlign w:val="center"/>
          </w:tcPr>
          <w:p w14:paraId="65731AAF" w14:textId="30F5D3FC" w:rsidR="003279B3" w:rsidRPr="00B368D5" w:rsidRDefault="000C0BDA" w:rsidP="0066602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الأست</w:t>
            </w:r>
            <w:r w:rsidR="00AE2779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</w:t>
            </w:r>
            <w:r w:rsidR="00E66EBB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اذ</w:t>
            </w:r>
            <w:r w:rsidR="00120565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279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3279B3" w:rsidRPr="00B368D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="00062023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</w:t>
            </w:r>
            <w:r w:rsidR="00D346C8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الرقم :</w:t>
            </w:r>
            <w:r w:rsidR="008F6196" w:rsidRPr="00B368D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4FF39FAD" w14:textId="77777777" w:rsidR="000A4D7C" w:rsidRPr="00FF5393" w:rsidRDefault="000A4D7C">
      <w:pPr>
        <w:rPr>
          <w:rFonts w:asciiTheme="minorBidi" w:hAnsiTheme="minorBidi" w:cstheme="minorBidi"/>
          <w:sz w:val="10"/>
          <w:szCs w:val="10"/>
        </w:rPr>
      </w:pPr>
    </w:p>
    <w:tbl>
      <w:tblPr>
        <w:bidiVisual/>
        <w:tblW w:w="109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5"/>
        <w:gridCol w:w="5519"/>
      </w:tblGrid>
      <w:tr w:rsidR="00744924" w:rsidRPr="00B368D5" w14:paraId="7C5A8178" w14:textId="77777777" w:rsidTr="003145DB">
        <w:trPr>
          <w:trHeight w:val="346"/>
        </w:trPr>
        <w:tc>
          <w:tcPr>
            <w:tcW w:w="10904" w:type="dxa"/>
            <w:gridSpan w:val="2"/>
            <w:vAlign w:val="center"/>
          </w:tcPr>
          <w:p w14:paraId="50418364" w14:textId="36B741C6" w:rsidR="00744924" w:rsidRPr="00FF5393" w:rsidRDefault="00744924" w:rsidP="000B6DEA">
            <w:pPr>
              <w:pStyle w:val="Sous-titre"/>
              <w:rPr>
                <w:rFonts w:asciiTheme="minorBidi" w:hAnsiTheme="minorBidi" w:cstheme="minorBidi"/>
                <w:b/>
                <w:bCs/>
                <w:i w:val="0"/>
                <w:iCs w:val="0"/>
                <w:color w:val="000080"/>
                <w:rtl/>
                <w:lang w:bidi="ar-DZ"/>
              </w:rPr>
            </w:pPr>
            <w:r w:rsidRPr="00FF5393">
              <w:rPr>
                <w:rFonts w:asciiTheme="minorBidi" w:hAnsiTheme="minorBidi" w:cstheme="minorBidi"/>
                <w:b/>
                <w:bCs/>
                <w:i w:val="0"/>
                <w:iCs w:val="0"/>
                <w:color w:val="FF0000"/>
                <w:sz w:val="28"/>
                <w:szCs w:val="28"/>
                <w:rtl/>
                <w:lang w:bidi="ar-DZ"/>
              </w:rPr>
              <w:t>الكفـاءة الشامل</w:t>
            </w:r>
            <w:r w:rsidR="00120565" w:rsidRPr="00FF5393">
              <w:rPr>
                <w:rFonts w:asciiTheme="minorBidi" w:hAnsiTheme="minorBidi" w:cstheme="minorBidi"/>
                <w:b/>
                <w:bCs/>
                <w:i w:val="0"/>
                <w:iCs w:val="0"/>
                <w:color w:val="FF0000"/>
                <w:sz w:val="28"/>
                <w:szCs w:val="28"/>
                <w:rtl/>
                <w:lang w:bidi="ar-DZ"/>
              </w:rPr>
              <w:t>ـ</w:t>
            </w:r>
            <w:r w:rsidRPr="00FF5393">
              <w:rPr>
                <w:rFonts w:asciiTheme="minorBidi" w:hAnsiTheme="minorBidi" w:cstheme="minorBidi"/>
                <w:b/>
                <w:bCs/>
                <w:i w:val="0"/>
                <w:iCs w:val="0"/>
                <w:color w:val="FF0000"/>
                <w:sz w:val="28"/>
                <w:szCs w:val="28"/>
                <w:rtl/>
                <w:lang w:bidi="ar-DZ"/>
              </w:rPr>
              <w:t>ة</w:t>
            </w:r>
            <w:r w:rsidR="00874FEA">
              <w:rPr>
                <w:rFonts w:asciiTheme="minorBidi" w:hAnsiTheme="minorBidi" w:cstheme="minorBidi" w:hint="cs"/>
                <w:b/>
                <w:bCs/>
                <w:i w:val="0"/>
                <w:iCs w:val="0"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87541E">
              <w:rPr>
                <w:rtl/>
              </w:rPr>
              <w:t xml:space="preserve"> </w:t>
            </w:r>
          </w:p>
        </w:tc>
      </w:tr>
      <w:tr w:rsidR="00744924" w:rsidRPr="00B368D5" w14:paraId="6577BC42" w14:textId="77777777" w:rsidTr="002F59B7">
        <w:trPr>
          <w:trHeight w:val="515"/>
        </w:trPr>
        <w:tc>
          <w:tcPr>
            <w:tcW w:w="5385" w:type="dxa"/>
            <w:vAlign w:val="center"/>
          </w:tcPr>
          <w:p w14:paraId="3725D93F" w14:textId="58E158BD" w:rsidR="00744924" w:rsidRPr="00E4248E" w:rsidRDefault="00744924" w:rsidP="00E4248E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</w:t>
            </w:r>
            <w:r w:rsidR="009C17DF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</w:t>
            </w:r>
            <w:r w:rsidR="00120565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="009C17DF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دان:</w:t>
            </w:r>
            <w:r w:rsidR="00666023">
              <w:rPr>
                <w:rFonts w:asciiTheme="minorBidi" w:hAnsiTheme="minorBidi" w:cs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519" w:type="dxa"/>
            <w:vAlign w:val="center"/>
          </w:tcPr>
          <w:p w14:paraId="7640B781" w14:textId="773E1845" w:rsidR="00744924" w:rsidRDefault="00744924" w:rsidP="00B463EB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الختامية</w:t>
            </w:r>
            <w:r w:rsidR="00874FEA">
              <w:rPr>
                <w:rFonts w:asciiTheme="minorBidi" w:hAnsiTheme="minorBidi" w:cs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420C1B15" w14:textId="278A0DD0" w:rsidR="00062023" w:rsidRPr="00B368D5" w:rsidRDefault="00062023" w:rsidP="00B463EB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3279B3" w:rsidRPr="00B368D5" w14:paraId="1649E2AD" w14:textId="77777777" w:rsidTr="008E02BD">
        <w:trPr>
          <w:trHeight w:val="486"/>
        </w:trPr>
        <w:tc>
          <w:tcPr>
            <w:tcW w:w="5385" w:type="dxa"/>
            <w:vAlign w:val="center"/>
          </w:tcPr>
          <w:p w14:paraId="3D7E22B1" w14:textId="7CDA2C45" w:rsidR="003279B3" w:rsidRPr="00B368D5" w:rsidRDefault="00592B82" w:rsidP="0066602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  <w:r w:rsidR="00046C4D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="00046C4D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</w:t>
            </w:r>
            <w:r w:rsidR="00DD5B35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="00046C4D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لمي</w:t>
            </w:r>
            <w:r w:rsidR="003279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5433CB" w:rsidRPr="00B368D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519" w:type="dxa"/>
            <w:vAlign w:val="center"/>
          </w:tcPr>
          <w:p w14:paraId="7D393CA8" w14:textId="77777777" w:rsidR="003279B3" w:rsidRDefault="00592B82" w:rsidP="008E02BD">
            <w:pPr>
              <w:rPr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مركبات الكفاءة</w:t>
            </w:r>
            <w:r w:rsidR="003279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87541E">
              <w:rPr>
                <w:rtl/>
              </w:rPr>
              <w:t xml:space="preserve"> </w:t>
            </w:r>
          </w:p>
          <w:p w14:paraId="2B05BDAA" w14:textId="2105F949" w:rsidR="00E975FF" w:rsidRPr="008E02BD" w:rsidRDefault="00E975FF" w:rsidP="008E02BD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279B3" w:rsidRPr="00B368D5" w14:paraId="43BD2D9E" w14:textId="77777777" w:rsidTr="00874FEA">
        <w:trPr>
          <w:trHeight w:val="581"/>
        </w:trPr>
        <w:tc>
          <w:tcPr>
            <w:tcW w:w="5385" w:type="dxa"/>
            <w:vAlign w:val="center"/>
          </w:tcPr>
          <w:p w14:paraId="4B813411" w14:textId="77777777" w:rsidR="00874FEA" w:rsidRDefault="00874FEA" w:rsidP="00874FEA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B89B801" w14:textId="490E7A93" w:rsidR="007261AD" w:rsidRPr="00666023" w:rsidRDefault="0025011E" w:rsidP="00874FEA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المورد</w:t>
            </w:r>
            <w:r w:rsidR="00BC0C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التع</w:t>
            </w:r>
            <w:r w:rsidR="00421A65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ـ</w:t>
            </w:r>
            <w:r w:rsidR="00BC0C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لم</w:t>
            </w:r>
            <w:r w:rsidR="003279B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ي</w:t>
            </w:r>
            <w:r w:rsidR="003E7903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5D64B7D5" w14:textId="77777777" w:rsidR="000B6DEA" w:rsidRPr="00666023" w:rsidRDefault="000B6DEA" w:rsidP="00874FEA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14:paraId="7BED4C6E" w14:textId="77777777" w:rsidR="00A1416E" w:rsidRPr="00B368D5" w:rsidRDefault="00A1416E" w:rsidP="00874FEA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19" w:type="dxa"/>
          </w:tcPr>
          <w:p w14:paraId="599A00EF" w14:textId="77777777" w:rsidR="00B463EB" w:rsidRPr="000E4695" w:rsidRDefault="003279B3" w:rsidP="00B463EB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lang w:val="fr-FR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</w:t>
            </w:r>
            <w:r w:rsidR="003E4E77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عايير</w:t>
            </w:r>
            <w:r w:rsidR="00E823E7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="0013719A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و مؤشرات ال</w:t>
            </w:r>
            <w:r w:rsidR="003E4E77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تقويم</w:t>
            </w:r>
            <w:r w:rsidR="00FF5C42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822FBD" w:rsidRPr="00822FBD">
              <w:rPr>
                <w:rFonts w:asciiTheme="minorBidi" w:hAnsiTheme="minorBidi" w:cs="Arial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08369CBA" w14:textId="77777777" w:rsidR="009C056E" w:rsidRDefault="009C056E" w:rsidP="009E71DF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  <w:lang w:val="fr-FR"/>
              </w:rPr>
            </w:pPr>
          </w:p>
          <w:p w14:paraId="248579BC" w14:textId="77777777" w:rsidR="00062023" w:rsidRDefault="00062023" w:rsidP="009E71DF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  <w:lang w:val="fr-FR"/>
              </w:rPr>
            </w:pPr>
          </w:p>
          <w:p w14:paraId="0422BD19" w14:textId="322730BC" w:rsidR="00062023" w:rsidRPr="000E4695" w:rsidRDefault="00062023" w:rsidP="009E71D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</w:tbl>
    <w:p w14:paraId="4B8BCF74" w14:textId="77777777" w:rsidR="00EF40D5" w:rsidRPr="00FF5393" w:rsidRDefault="00EF40D5">
      <w:pPr>
        <w:rPr>
          <w:rFonts w:asciiTheme="minorBidi" w:hAnsiTheme="minorBidi" w:cstheme="minorBidi"/>
          <w:sz w:val="10"/>
          <w:szCs w:val="10"/>
          <w:rtl/>
        </w:rPr>
      </w:pPr>
    </w:p>
    <w:tbl>
      <w:tblPr>
        <w:tblStyle w:val="Grilledutableau"/>
        <w:bidiVisual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5"/>
        <w:gridCol w:w="2991"/>
        <w:gridCol w:w="1853"/>
        <w:gridCol w:w="686"/>
      </w:tblGrid>
      <w:tr w:rsidR="002A59E7" w:rsidRPr="00B368D5" w14:paraId="1382CE70" w14:textId="77777777" w:rsidTr="00155422">
        <w:trPr>
          <w:trHeight w:val="113"/>
        </w:trPr>
        <w:tc>
          <w:tcPr>
            <w:tcW w:w="5385" w:type="dxa"/>
          </w:tcPr>
          <w:p w14:paraId="4DA272CD" w14:textId="77777777" w:rsidR="002A59E7" w:rsidRPr="00B368D5" w:rsidRDefault="002A59E7" w:rsidP="00A54E05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="00447506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ـ</w:t>
            </w:r>
            <w:r w:rsidR="00FE2F7D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مو</w:t>
            </w:r>
            <w:r w:rsidR="004320E0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="00FE2F7D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رد</w:t>
            </w:r>
            <w:r w:rsidR="004320E0" w:rsidRPr="00B368D5">
              <w:rPr>
                <w:rFonts w:asciiTheme="minorBidi" w:hAnsiTheme="minorBidi" w:cstheme="minorBidi"/>
                <w:rtl/>
              </w:rPr>
              <w:t xml:space="preserve"> </w:t>
            </w:r>
            <w:r w:rsidR="004320E0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المع</w:t>
            </w:r>
            <w:r w:rsidR="000E4695">
              <w:rPr>
                <w:rFonts w:asciiTheme="minorBidi" w:hAnsiTheme="minorBidi" w:cstheme="minorBidi" w:hint="cs"/>
                <w:b/>
                <w:bCs/>
                <w:color w:val="FF0000"/>
                <w:sz w:val="28"/>
                <w:szCs w:val="28"/>
                <w:rtl/>
              </w:rPr>
              <w:t>ـ</w:t>
            </w:r>
            <w:r w:rsidR="004320E0"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رفيـة</w:t>
            </w:r>
          </w:p>
        </w:tc>
        <w:tc>
          <w:tcPr>
            <w:tcW w:w="2991" w:type="dxa"/>
          </w:tcPr>
          <w:p w14:paraId="6C1AFE42" w14:textId="77777777" w:rsidR="002A59E7" w:rsidRPr="00B368D5" w:rsidRDefault="002A59E7" w:rsidP="003C2496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الوسائل</w:t>
            </w:r>
          </w:p>
        </w:tc>
        <w:tc>
          <w:tcPr>
            <w:tcW w:w="1853" w:type="dxa"/>
          </w:tcPr>
          <w:p w14:paraId="6299175F" w14:textId="77777777" w:rsidR="002A59E7" w:rsidRPr="00B368D5" w:rsidRDefault="002A59E7" w:rsidP="003C2496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المراجع</w:t>
            </w:r>
          </w:p>
        </w:tc>
        <w:tc>
          <w:tcPr>
            <w:tcW w:w="686" w:type="dxa"/>
          </w:tcPr>
          <w:p w14:paraId="262278D8" w14:textId="77777777" w:rsidR="002A59E7" w:rsidRPr="00B368D5" w:rsidRDefault="002A59E7" w:rsidP="007D4DB6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لزمن</w:t>
            </w:r>
          </w:p>
        </w:tc>
      </w:tr>
      <w:tr w:rsidR="002A59E7" w:rsidRPr="00B368D5" w14:paraId="0EAB740A" w14:textId="77777777" w:rsidTr="00155422">
        <w:trPr>
          <w:trHeight w:val="523"/>
        </w:trPr>
        <w:tc>
          <w:tcPr>
            <w:tcW w:w="5385" w:type="dxa"/>
          </w:tcPr>
          <w:p w14:paraId="1C365B9B" w14:textId="77777777" w:rsidR="009F5FC4" w:rsidRDefault="009F5FC4" w:rsidP="008E02BD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14:paraId="7D223012" w14:textId="2F9BE82E" w:rsidR="00AE4FE2" w:rsidRPr="00703277" w:rsidRDefault="008E02BD" w:rsidP="008E02BD">
            <w:pPr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8E02BD">
              <w:rPr>
                <w:rFonts w:asciiTheme="minorBidi" w:eastAsia="Calibri" w:hAnsiTheme="minorBidi" w:cs="Arial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991" w:type="dxa"/>
          </w:tcPr>
          <w:p w14:paraId="44896E46" w14:textId="77777777" w:rsidR="00A37057" w:rsidRDefault="00A37057" w:rsidP="009C056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100C898" w14:textId="77777777" w:rsidR="00062023" w:rsidRDefault="00062023" w:rsidP="009C056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4570B34" w14:textId="77777777" w:rsidR="00062023" w:rsidRDefault="00062023" w:rsidP="009C056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129296E" w14:textId="561C3CD8" w:rsidR="00062023" w:rsidRPr="00B368D5" w:rsidRDefault="00062023" w:rsidP="009C056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53" w:type="dxa"/>
          </w:tcPr>
          <w:p w14:paraId="3D7E7BE7" w14:textId="7FDA37FB" w:rsidR="00B35D10" w:rsidRPr="00B368D5" w:rsidRDefault="00B35D10" w:rsidP="00B35D10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86" w:type="dxa"/>
          </w:tcPr>
          <w:p w14:paraId="386424CF" w14:textId="77777777" w:rsidR="009F5FC4" w:rsidRPr="009F5FC4" w:rsidRDefault="009F5FC4" w:rsidP="003C2496">
            <w:pPr>
              <w:spacing w:line="480" w:lineRule="auto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rtl/>
              </w:rPr>
            </w:pPr>
          </w:p>
          <w:p w14:paraId="74E4F582" w14:textId="723BEC04" w:rsidR="002A59E7" w:rsidRPr="00B368D5" w:rsidRDefault="002A59E7" w:rsidP="003C2496">
            <w:pPr>
              <w:spacing w:line="48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</w:tr>
    </w:tbl>
    <w:p w14:paraId="628F6831" w14:textId="77777777" w:rsidR="007D4DB6" w:rsidRPr="00FF5393" w:rsidRDefault="007D4DB6">
      <w:pPr>
        <w:rPr>
          <w:rFonts w:asciiTheme="minorBidi" w:hAnsiTheme="minorBidi" w:cstheme="minorBidi"/>
          <w:sz w:val="10"/>
          <w:szCs w:val="10"/>
        </w:rPr>
      </w:pPr>
    </w:p>
    <w:tbl>
      <w:tblPr>
        <w:tblStyle w:val="Grilledutableau"/>
        <w:bidiVisual/>
        <w:tblW w:w="10915" w:type="dxa"/>
        <w:tblInd w:w="-34" w:type="dxa"/>
        <w:tblLook w:val="04A0" w:firstRow="1" w:lastRow="0" w:firstColumn="1" w:lastColumn="0" w:noHBand="0" w:noVBand="1"/>
      </w:tblPr>
      <w:tblGrid>
        <w:gridCol w:w="5385"/>
        <w:gridCol w:w="5530"/>
      </w:tblGrid>
      <w:tr w:rsidR="007D4DB6" w:rsidRPr="00B368D5" w14:paraId="4B133D61" w14:textId="77777777" w:rsidTr="002F59B7">
        <w:trPr>
          <w:trHeight w:val="113"/>
        </w:trPr>
        <w:tc>
          <w:tcPr>
            <w:tcW w:w="5385" w:type="dxa"/>
          </w:tcPr>
          <w:p w14:paraId="329D015C" w14:textId="77777777" w:rsidR="007D4DB6" w:rsidRPr="00B368D5" w:rsidRDefault="00EB75B9" w:rsidP="00A54E05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>الموارد المنهجية</w:t>
            </w:r>
          </w:p>
        </w:tc>
        <w:tc>
          <w:tcPr>
            <w:tcW w:w="5530" w:type="dxa"/>
          </w:tcPr>
          <w:p w14:paraId="4C49ECEE" w14:textId="77777777" w:rsidR="007D4DB6" w:rsidRPr="00B368D5" w:rsidRDefault="00EB75B9" w:rsidP="00A54E05">
            <w:pPr>
              <w:jc w:val="center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 xml:space="preserve">الموارد القيمية </w:t>
            </w:r>
          </w:p>
        </w:tc>
      </w:tr>
      <w:tr w:rsidR="007D4DB6" w:rsidRPr="00B368D5" w14:paraId="72A06D32" w14:textId="77777777" w:rsidTr="002F59B7">
        <w:tc>
          <w:tcPr>
            <w:tcW w:w="5385" w:type="dxa"/>
          </w:tcPr>
          <w:p w14:paraId="3C2680B0" w14:textId="6A559079" w:rsidR="007D4DB6" w:rsidRPr="005F5D89" w:rsidRDefault="007D4DB6" w:rsidP="00E4248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0" w:type="dxa"/>
          </w:tcPr>
          <w:p w14:paraId="39480224" w14:textId="77777777" w:rsidR="00DE6C8A" w:rsidRDefault="00DE6C8A" w:rsidP="00E4248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852B22C" w14:textId="77777777" w:rsidR="00062023" w:rsidRDefault="00062023" w:rsidP="00E4248E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2C23C099" w14:textId="1A870189" w:rsidR="00062023" w:rsidRPr="00E4248E" w:rsidRDefault="00062023" w:rsidP="00E4248E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</w:tr>
    </w:tbl>
    <w:p w14:paraId="0F89F92C" w14:textId="77777777" w:rsidR="004320E0" w:rsidRPr="007D4DB6" w:rsidRDefault="004320E0">
      <w:pPr>
        <w:rPr>
          <w:sz w:val="2"/>
          <w:szCs w:val="2"/>
        </w:rPr>
      </w:pPr>
    </w:p>
    <w:p w14:paraId="3B28D6F0" w14:textId="77777777" w:rsidR="002A59E7" w:rsidRPr="00FF5393" w:rsidRDefault="002A59E7" w:rsidP="00AE2779">
      <w:pPr>
        <w:rPr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0915" w:type="dxa"/>
        <w:tblLayout w:type="fixed"/>
        <w:tblLook w:val="04A0" w:firstRow="1" w:lastRow="0" w:firstColumn="1" w:lastColumn="0" w:noHBand="0" w:noVBand="1"/>
      </w:tblPr>
      <w:tblGrid>
        <w:gridCol w:w="992"/>
        <w:gridCol w:w="4394"/>
        <w:gridCol w:w="4820"/>
        <w:gridCol w:w="709"/>
      </w:tblGrid>
      <w:tr w:rsidR="00EB75B9" w:rsidRPr="005433CB" w14:paraId="2D77322E" w14:textId="77777777" w:rsidTr="000B46BE">
        <w:trPr>
          <w:trHeight w:val="113"/>
        </w:trPr>
        <w:tc>
          <w:tcPr>
            <w:tcW w:w="992" w:type="dxa"/>
          </w:tcPr>
          <w:p w14:paraId="28CA99BE" w14:textId="77777777" w:rsidR="00EB75B9" w:rsidRPr="00B368D5" w:rsidRDefault="00EB75B9" w:rsidP="004D4013">
            <w:pPr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الم</w:t>
            </w:r>
            <w:r w:rsidR="00180E9A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ــ</w:t>
            </w:r>
            <w:r w:rsidR="00373F8B" w:rsidRPr="00B368D5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ـ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</w:rPr>
              <w:t>راحل</w:t>
            </w:r>
          </w:p>
        </w:tc>
        <w:tc>
          <w:tcPr>
            <w:tcW w:w="4394" w:type="dxa"/>
          </w:tcPr>
          <w:p w14:paraId="7F78DEB8" w14:textId="77777777" w:rsidR="00EB75B9" w:rsidRPr="009B59A8" w:rsidRDefault="00EB75B9" w:rsidP="004D401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B75B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EB75B9">
              <w:rPr>
                <w:rFonts w:hint="cs"/>
                <w:color w:val="FF0000"/>
                <w:rtl/>
              </w:rPr>
              <w:t xml:space="preserve">                      </w:t>
            </w:r>
            <w:r w:rsidRPr="00EB75B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9B59A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الأستاذ</w:t>
            </w:r>
          </w:p>
        </w:tc>
        <w:tc>
          <w:tcPr>
            <w:tcW w:w="4820" w:type="dxa"/>
          </w:tcPr>
          <w:p w14:paraId="5B052ABC" w14:textId="77777777" w:rsidR="00EB75B9" w:rsidRPr="009B59A8" w:rsidRDefault="00EB75B9" w:rsidP="004D401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EB75B9">
              <w:rPr>
                <w:rFonts w:hint="cs"/>
                <w:color w:val="FF0000"/>
                <w:sz w:val="28"/>
                <w:szCs w:val="28"/>
                <w:rtl/>
              </w:rPr>
              <w:t xml:space="preserve">                  </w:t>
            </w:r>
            <w:r w:rsidRPr="009B59A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المتع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</w:t>
            </w:r>
            <w:r w:rsidRPr="009B59A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لم</w:t>
            </w:r>
          </w:p>
        </w:tc>
        <w:tc>
          <w:tcPr>
            <w:tcW w:w="709" w:type="dxa"/>
          </w:tcPr>
          <w:p w14:paraId="70454BBB" w14:textId="77777777" w:rsidR="00EB75B9" w:rsidRPr="009B59A8" w:rsidRDefault="00EB75B9" w:rsidP="004D401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D4DB6">
              <w:rPr>
                <w:rFonts w:hint="cs"/>
                <w:b/>
                <w:bCs/>
                <w:color w:val="FF0000"/>
                <w:rtl/>
              </w:rPr>
              <w:t>الزمن</w:t>
            </w:r>
          </w:p>
        </w:tc>
      </w:tr>
      <w:tr w:rsidR="00EB75B9" w:rsidRPr="00B368D5" w14:paraId="22E0320B" w14:textId="77777777" w:rsidTr="000B46BE">
        <w:trPr>
          <w:trHeight w:val="1119"/>
        </w:trPr>
        <w:tc>
          <w:tcPr>
            <w:tcW w:w="992" w:type="dxa"/>
            <w:shd w:val="clear" w:color="auto" w:fill="auto"/>
          </w:tcPr>
          <w:p w14:paraId="50CCE241" w14:textId="77777777" w:rsidR="00180E9A" w:rsidRPr="00180E9A" w:rsidRDefault="00180E9A" w:rsidP="00373F8B">
            <w:pPr>
              <w:rPr>
                <w:rFonts w:asciiTheme="minorBidi" w:hAnsiTheme="minorBidi" w:cstheme="minorBidi"/>
                <w:b/>
                <w:bCs/>
                <w:color w:val="FF0000"/>
                <w:sz w:val="8"/>
                <w:szCs w:val="8"/>
                <w:shd w:val="clear" w:color="auto" w:fill="FDE9D9" w:themeFill="accent6" w:themeFillTint="33"/>
                <w:lang w:bidi="ar-DZ"/>
              </w:rPr>
            </w:pPr>
          </w:p>
          <w:p w14:paraId="5F10C5C2" w14:textId="77777777" w:rsidR="0099698F" w:rsidRPr="00B368D5" w:rsidRDefault="00180E9A" w:rsidP="00373F8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 xml:space="preserve">تقـــــــويم </w:t>
            </w:r>
            <w:r w:rsidR="0099698F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تشخيصي</w:t>
            </w:r>
            <w:r w:rsidR="0099698F" w:rsidRPr="00B368D5">
              <w:rPr>
                <w:rFonts w:asciiTheme="minorBidi" w:hAnsiTheme="minorBidi" w:cstheme="minorBidi"/>
                <w:rtl/>
              </w:rPr>
              <w:t xml:space="preserve"> </w:t>
            </w:r>
          </w:p>
          <w:p w14:paraId="217F7DC4" w14:textId="77777777" w:rsidR="00373F8B" w:rsidRPr="001C348A" w:rsidRDefault="00373F8B" w:rsidP="00373F8B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33089D53" w14:textId="77777777" w:rsidR="00B368D5" w:rsidRDefault="000B46BE" w:rsidP="001A2850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وضعـــ</w:t>
            </w:r>
            <w:r w:rsidR="002B71FF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ـية تعـــــــ</w:t>
            </w:r>
            <w:r w:rsidR="0099698F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ــلم ال</w:t>
            </w:r>
            <w:r w:rsidR="00B368D5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ـــ</w:t>
            </w:r>
            <w:r w:rsidR="0099698F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موارد</w:t>
            </w:r>
          </w:p>
          <w:p w14:paraId="6C8839D0" w14:textId="77777777" w:rsidR="0056190C" w:rsidRPr="0056190C" w:rsidRDefault="0056190C" w:rsidP="001A2850">
            <w:pPr>
              <w:rPr>
                <w:rFonts w:asciiTheme="minorBidi" w:hAnsiTheme="minorBidi" w:cstheme="min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  <w:p w14:paraId="411ED766" w14:textId="77777777" w:rsidR="001A2850" w:rsidRPr="001A2850" w:rsidRDefault="001A2850" w:rsidP="001A2850">
            <w:pPr>
              <w:rPr>
                <w:rFonts w:asciiTheme="minorBidi" w:hAnsiTheme="minorBidi" w:cstheme="min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  <w:p w14:paraId="573A4131" w14:textId="77777777" w:rsidR="0099698F" w:rsidRDefault="0099698F" w:rsidP="00B368D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المشــكلة</w:t>
            </w:r>
          </w:p>
          <w:p w14:paraId="70E3C62C" w14:textId="19C45AEC" w:rsidR="00B368D5" w:rsidRDefault="00B368D5" w:rsidP="00B368D5">
            <w:pPr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14:paraId="332609D4" w14:textId="77777777" w:rsidR="00E11F2E" w:rsidRPr="00676A63" w:rsidRDefault="00E11F2E" w:rsidP="00B368D5">
            <w:pPr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14:paraId="6D3669DD" w14:textId="77777777" w:rsidR="00373F8B" w:rsidRPr="00B368D5" w:rsidRDefault="0099698F" w:rsidP="00A7163E">
            <w:pPr>
              <w:shd w:val="clear" w:color="auto" w:fill="FDE9D9" w:themeFill="accent6" w:themeFillTint="33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التصورا</w:t>
            </w:r>
            <w:r w:rsidRPr="000B46BE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>ت</w:t>
            </w:r>
          </w:p>
          <w:p w14:paraId="5B882211" w14:textId="77777777" w:rsidR="00373F8B" w:rsidRDefault="00373F8B" w:rsidP="00373F8B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108FDDD7" w14:textId="77777777" w:rsidR="0035416F" w:rsidRPr="00676A63" w:rsidRDefault="0035416F" w:rsidP="00373F8B">
            <w:pPr>
              <w:rPr>
                <w:rFonts w:asciiTheme="minorBidi" w:hAnsiTheme="minorBidi" w:cstheme="minorBidi"/>
                <w:b/>
                <w:bCs/>
                <w:color w:val="FF0000"/>
                <w:sz w:val="8"/>
                <w:szCs w:val="8"/>
                <w:rtl/>
                <w:lang w:bidi="ar-DZ"/>
              </w:rPr>
            </w:pPr>
          </w:p>
          <w:p w14:paraId="7A3E37A6" w14:textId="77777777" w:rsidR="0099698F" w:rsidRPr="00B368D5" w:rsidRDefault="000B46BE" w:rsidP="00373F8B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ســـــــ</w:t>
            </w:r>
            <w:r w:rsidR="0099698F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ــير التعــلمات</w:t>
            </w:r>
          </w:p>
          <w:p w14:paraId="3FE9E480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0AEFCC75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  <w:p w14:paraId="2C8362B2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476E175D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65831650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70FBD87F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08AD6D63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004A1C27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3626A596" w14:textId="77777777" w:rsidR="0099698F" w:rsidRPr="00B368D5" w:rsidRDefault="0099698F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03AB45C9" w14:textId="77777777" w:rsidR="00E3063F" w:rsidRDefault="00E3063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CA0ED29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4B72021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0584A7D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62E4F3C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9A2A8FB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0398C83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AD04392" w14:textId="77777777" w:rsidR="00DD081A" w:rsidRDefault="00DD081A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2BD2AE8" w14:textId="77777777" w:rsidR="00FC1575" w:rsidRDefault="00FC1575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E23CB37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E37DB05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FDA17B9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5CCCE3EE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3B51057E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E4C790F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6CCF676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017E7AE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701FDDBE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118AB292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10F137ED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10FB2B02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0EADB024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384B0256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30A56BFE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552CC571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319F558C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8A19900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7A77773A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5425F14B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EA6A296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9B83440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5AB95A55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13CB5BFA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7B944B47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0318CB3F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939EB74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E0AAA7D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A3B7D17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73AA29D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2F7D30E9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70CA263F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162A234B" w14:textId="77777777" w:rsid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2155908" w14:textId="480569D6" w:rsidR="00C276BF" w:rsidRDefault="00C276B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2BA2018" w14:textId="096DFB09" w:rsidR="00C276BF" w:rsidRDefault="00C276B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B44323A" w14:textId="6247D07B" w:rsidR="00C276BF" w:rsidRDefault="00C276B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815F0B9" w14:textId="77777777" w:rsidR="00C276BF" w:rsidRDefault="00C276B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5166830" w14:textId="77777777" w:rsidR="00843DFF" w:rsidRPr="00843DFF" w:rsidRDefault="00843DFF" w:rsidP="006B48C5">
            <w:pPr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7A7D8D3" w14:textId="77777777" w:rsidR="00ED1C6D" w:rsidRDefault="0099698F" w:rsidP="00A7163E">
            <w:pPr>
              <w:shd w:val="clear" w:color="auto" w:fill="FDE9D9" w:themeFill="accent6" w:themeFillTint="33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إرس</w:t>
            </w:r>
            <w:r w:rsidR="000B46BE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ــــ</w:t>
            </w:r>
            <w:r w:rsidR="00373F8B"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ــ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اء الم</w:t>
            </w:r>
            <w:r w:rsidR="00373F8B"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ــــ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وارد</w:t>
            </w:r>
          </w:p>
          <w:p w14:paraId="6D35D2E4" w14:textId="77777777" w:rsidR="00ED1C6D" w:rsidRDefault="00ED1C6D" w:rsidP="006B48C5">
            <w:pP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</w:p>
          <w:p w14:paraId="44E87687" w14:textId="77777777" w:rsidR="004B6A4B" w:rsidRDefault="004B6A4B" w:rsidP="002D3F31">
            <w:pPr>
              <w:rPr>
                <w:rFonts w:asciiTheme="minorBidi" w:hAnsiTheme="minorBidi" w:cstheme="minorBidi"/>
                <w:rtl/>
              </w:rPr>
            </w:pPr>
          </w:p>
          <w:p w14:paraId="25180312" w14:textId="77777777" w:rsidR="0056190C" w:rsidRDefault="0056190C" w:rsidP="002D3F31">
            <w:pPr>
              <w:rPr>
                <w:rFonts w:asciiTheme="minorBidi" w:hAnsiTheme="minorBidi" w:cstheme="minorBidi"/>
                <w:rtl/>
              </w:rPr>
            </w:pPr>
          </w:p>
          <w:p w14:paraId="253A7DD7" w14:textId="7CC0D493" w:rsidR="00DD081A" w:rsidRDefault="00DD081A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D8E21CE" w14:textId="35F91E1C" w:rsidR="00C276BF" w:rsidRDefault="00C276BF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104E7AC" w14:textId="2438809C" w:rsidR="00532545" w:rsidRDefault="00532545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6AAB352" w14:textId="7DAE11AC" w:rsidR="00532545" w:rsidRDefault="00532545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9E8FF3A" w14:textId="1A9424C5" w:rsidR="00532545" w:rsidRDefault="00532545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0536518" w14:textId="77777777" w:rsidR="00532545" w:rsidRDefault="00532545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D4CD17A" w14:textId="070D2BC9" w:rsidR="00C276BF" w:rsidRDefault="00C276BF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F55783E" w14:textId="77777777" w:rsidR="00C276BF" w:rsidRPr="00843DFF" w:rsidRDefault="00C276BF" w:rsidP="002D3F31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FFA72B4" w14:textId="77777777" w:rsidR="00F4544D" w:rsidRDefault="000B46BE" w:rsidP="00A7163E">
            <w:pPr>
              <w:shd w:val="clear" w:color="auto" w:fill="FDE9D9" w:themeFill="accent6" w:themeFillTint="33"/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تقـــــ</w:t>
            </w:r>
            <w:r w:rsidR="00373F8B"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ــويم الم</w:t>
            </w:r>
            <w:r w:rsid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ــ</w:t>
            </w:r>
            <w:r w:rsidR="00373F8B" w:rsidRPr="00B368D5">
              <w:rPr>
                <w:rFonts w:asciiTheme="minorBidi" w:hAnsiTheme="minorBidi" w:cstheme="minorBidi"/>
                <w:b/>
                <w:bCs/>
                <w:color w:val="FF0000"/>
                <w:rtl/>
                <w:lang w:bidi="ar-DZ"/>
              </w:rPr>
              <w:t>ـوارد</w:t>
            </w:r>
          </w:p>
          <w:p w14:paraId="560F35D0" w14:textId="5A5A2727" w:rsidR="00D46C5A" w:rsidRDefault="00D46C5A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4F9CF06A" w14:textId="52BFE5E7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26E3AF21" w14:textId="07C24129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424A6FE7" w14:textId="3CB3B8A0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55BEA572" w14:textId="0DDDDFA8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13D9F053" w14:textId="2AE54DC9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39E5E340" w14:textId="434BCFD0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4E7035EE" w14:textId="41D1BD5C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265A3A5B" w14:textId="6E7D76EB" w:rsidR="00532545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5E48089C" w14:textId="77777777" w:rsidR="00532545" w:rsidRPr="00843DFF" w:rsidRDefault="00532545" w:rsidP="002D3F31">
            <w:pPr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14:paraId="14B2E06C" w14:textId="77777777" w:rsidR="002C6B7A" w:rsidRDefault="00180E9A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واجـــــ</w:t>
            </w:r>
            <w:r w:rsidR="00373F8B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ــب منزل</w:t>
            </w:r>
            <w:r w:rsidR="00B368D5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ـــ</w:t>
            </w:r>
            <w:r w:rsidR="00373F8B" w:rsidRPr="00A7163E"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  <w:t>ـــي</w:t>
            </w:r>
          </w:p>
          <w:p w14:paraId="2D54B9AE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7D79CC9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6656E33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D079C06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1AC53EB2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851CD16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1412F68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E9F4836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966C74A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8DC1F20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574FB3D1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AB9D637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5298A0CD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5C7CB6FB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40DFC15" w14:textId="77777777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3A490AB" w14:textId="0C7F309A" w:rsidR="000441AB" w:rsidRDefault="000441AB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67834F4" w14:textId="4C94202C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9A32647" w14:textId="33005A05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2F8A3EB2" w14:textId="6593F413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8076CB1" w14:textId="4FE1C2CD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22FB2018" w14:textId="170B0898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1D557AD3" w14:textId="7355AEB1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91BA56D" w14:textId="74A61A71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235144B5" w14:textId="7FC59DB4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5B400D4E" w14:textId="434B608C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DC3B453" w14:textId="17E9A959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A1282F6" w14:textId="33370A15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18AA510" w14:textId="1EEB440F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429EC6D8" w14:textId="603F2CAD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72A1CB60" w14:textId="44041C9C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CCA5487" w14:textId="2919A04D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57277B1E" w14:textId="20AB233D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60739FDE" w14:textId="4EC8F724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EBE04B6" w14:textId="2AC76B6C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3F70D5A4" w14:textId="66C0D263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E5409B1" w14:textId="49048A17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4E327670" w14:textId="00F6779D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0A577C1C" w14:textId="77777777" w:rsidR="00532545" w:rsidRDefault="00532545" w:rsidP="00843DFF">
            <w:pPr>
              <w:rPr>
                <w:rFonts w:asciiTheme="minorBidi" w:hAnsiTheme="minorBidi" w:cstheme="minorBidi"/>
                <w:b/>
                <w:bCs/>
                <w:color w:val="FF0000"/>
                <w:shd w:val="clear" w:color="auto" w:fill="FDE9D9" w:themeFill="accent6" w:themeFillTint="33"/>
                <w:rtl/>
                <w:lang w:bidi="ar-DZ"/>
              </w:rPr>
            </w:pPr>
          </w:p>
          <w:p w14:paraId="20903EE9" w14:textId="5E2D1C53" w:rsidR="000441AB" w:rsidRPr="008D3689" w:rsidRDefault="000441AB" w:rsidP="00843DFF">
            <w:pPr>
              <w:rPr>
                <w:rFonts w:asciiTheme="minorBidi" w:hAnsiTheme="minorBidi" w:cs="Arial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394" w:type="dxa"/>
          </w:tcPr>
          <w:p w14:paraId="58CA3C05" w14:textId="0BFD9775" w:rsidR="00373F8B" w:rsidRPr="009148C7" w:rsidRDefault="008D3689" w:rsidP="008D3689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C7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lastRenderedPageBreak/>
              <w:t xml:space="preserve">.  </w:t>
            </w:r>
          </w:p>
          <w:p w14:paraId="616D81AD" w14:textId="77777777" w:rsidR="008D3689" w:rsidRPr="009148C7" w:rsidRDefault="008D3689" w:rsidP="008D3689">
            <w:pPr>
              <w:jc w:val="lowKashida"/>
              <w:rPr>
                <w:rFonts w:asciiTheme="minorBidi" w:hAnsiTheme="minorBidi" w:cstheme="minorBidi"/>
                <w:b/>
                <w:bCs/>
                <w:color w:val="FF0000"/>
                <w:sz w:val="6"/>
                <w:szCs w:val="6"/>
                <w:rtl/>
              </w:rPr>
            </w:pPr>
          </w:p>
          <w:p w14:paraId="712198E8" w14:textId="30F3F7B0" w:rsidR="00E975FF" w:rsidRDefault="00E975FF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A71FB13" w14:textId="21B9BD1B" w:rsidR="00E975FF" w:rsidRDefault="00E975FF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D9866EF" w14:textId="0AB1CC86" w:rsidR="00E975FF" w:rsidRDefault="00E975FF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1FFE128" w14:textId="6A30549D" w:rsidR="00E975FF" w:rsidRDefault="00E975FF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B2AFC66" w14:textId="77777777" w:rsidR="00972A10" w:rsidRDefault="00972A10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A07ACA6" w14:textId="13776846" w:rsidR="00E975FF" w:rsidRDefault="00E975FF" w:rsidP="00E975F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6E80498" w14:textId="408F5A06" w:rsidR="00E975FF" w:rsidRDefault="00E975FF" w:rsidP="00E975FF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67D7983" w14:textId="77777777" w:rsidR="00DD3FE5" w:rsidRPr="009148C7" w:rsidRDefault="00DD3FE5" w:rsidP="00E975FF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268588DC" w14:textId="77777777" w:rsidR="00EB75B9" w:rsidRPr="00B607F9" w:rsidRDefault="00EB75B9" w:rsidP="008D3689">
            <w:pPr>
              <w:jc w:val="lowKashida"/>
              <w:rPr>
                <w:rFonts w:asciiTheme="minorBidi" w:hAnsiTheme="minorBidi" w:cstheme="minorBidi"/>
                <w:b/>
                <w:bCs/>
                <w:sz w:val="2"/>
                <w:szCs w:val="2"/>
                <w:rtl/>
              </w:rPr>
            </w:pPr>
          </w:p>
          <w:p w14:paraId="6BE0308B" w14:textId="77777777" w:rsidR="001A2850" w:rsidRPr="001A2850" w:rsidRDefault="001A2850" w:rsidP="001C348A">
            <w:pPr>
              <w:jc w:val="lowKashida"/>
              <w:rPr>
                <w:rFonts w:asciiTheme="minorBidi" w:hAnsiTheme="minorBidi" w:cstheme="minorBidi"/>
                <w:b/>
                <w:bCs/>
                <w:sz w:val="10"/>
                <w:szCs w:val="10"/>
                <w:rtl/>
              </w:rPr>
            </w:pPr>
          </w:p>
          <w:p w14:paraId="12B32F6C" w14:textId="77777777" w:rsidR="00EB75B9" w:rsidRPr="00676A63" w:rsidRDefault="00EB75B9" w:rsidP="00FA1292">
            <w:pPr>
              <w:jc w:val="lowKashida"/>
              <w:rPr>
                <w:rFonts w:asciiTheme="minorBidi" w:hAnsiTheme="minorBidi" w:cstheme="minorBidi"/>
                <w:b/>
                <w:bCs/>
                <w:sz w:val="2"/>
                <w:szCs w:val="2"/>
                <w:rtl/>
              </w:rPr>
            </w:pPr>
          </w:p>
          <w:p w14:paraId="7F2EFD80" w14:textId="3D678328" w:rsidR="00EB75B9" w:rsidRDefault="00EB75B9" w:rsidP="0099698F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</w:rPr>
              <w:t xml:space="preserve">ـ 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فسح المجال لتصورات التلاميذ و التكفل بها.</w:t>
            </w:r>
          </w:p>
          <w:p w14:paraId="471F6076" w14:textId="77777777" w:rsidR="00E11F2E" w:rsidRDefault="00E11F2E" w:rsidP="0099698F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48C00B57" w14:textId="77777777" w:rsidR="00B13C43" w:rsidRPr="00856CB9" w:rsidRDefault="00B13C43" w:rsidP="0003720B">
            <w:pPr>
              <w:jc w:val="lowKashida"/>
              <w:rPr>
                <w:rFonts w:asciiTheme="minorBidi" w:hAnsiTheme="minorBidi" w:cstheme="minorBidi"/>
                <w:b/>
                <w:bCs/>
                <w:color w:val="FF0000"/>
                <w:sz w:val="8"/>
                <w:szCs w:val="8"/>
                <w:rtl/>
                <w:lang w:val="fr-FR" w:bidi="ar-DZ"/>
              </w:rPr>
            </w:pPr>
          </w:p>
          <w:p w14:paraId="0A7FDB8E" w14:textId="5B614381" w:rsidR="00940394" w:rsidRDefault="00EB75B9" w:rsidP="00E11F2E">
            <w:pPr>
              <w:jc w:val="lowKashida"/>
              <w:rPr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Pr="00B368D5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val="fr-FR"/>
              </w:rPr>
              <w:t>لنشاط1:</w:t>
            </w:r>
            <w:r w:rsidR="0018329B">
              <w:rPr>
                <w:rtl/>
              </w:rPr>
              <w:t xml:space="preserve"> </w:t>
            </w:r>
          </w:p>
          <w:p w14:paraId="0A2B7472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401EE52C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C4AA5D1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6C84526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C11B751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2EB28993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2549C81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304BB02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78713C4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40E3074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F659B7E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80B2A4E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F62E427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FD782B5" w14:textId="77777777" w:rsidR="00856CB9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9BE5217" w14:textId="77777777" w:rsidR="00856CB9" w:rsidRPr="00940394" w:rsidRDefault="00856CB9" w:rsidP="00940394">
            <w:pPr>
              <w:jc w:val="lowKashida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3DA2894" w14:textId="77777777" w:rsidR="00D22F0A" w:rsidRPr="00770E52" w:rsidRDefault="00D22F0A" w:rsidP="008C5941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rtl/>
                <w:lang w:val="fr-FR"/>
              </w:rPr>
            </w:pPr>
          </w:p>
          <w:p w14:paraId="14C2E0F8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133D4451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30729013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360DE8AB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4EA3B1B3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78E50819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0574B2C1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68FA3967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62791376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59EC770C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5F9FF7C0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16F06C46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20768602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7DFFC6A0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5873E867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71A7900E" w14:textId="77777777" w:rsidR="00D22F0A" w:rsidRDefault="00D22F0A" w:rsidP="00987353">
            <w:pPr>
              <w:jc w:val="lowKashida"/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444E64B8" w14:textId="77777777" w:rsidR="00D22F0A" w:rsidRPr="00987353" w:rsidRDefault="00D22F0A" w:rsidP="00987353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0E7AB599" w14:textId="6E1F3F36" w:rsidR="009F3833" w:rsidRPr="00843DFF" w:rsidRDefault="00DD3FE5" w:rsidP="00987353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>ـ يوجه التلاميذ لإستخلاص</w:t>
            </w:r>
            <w:r w:rsidR="00950DC0"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 xml:space="preserve"> </w:t>
            </w: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>النتيجة</w:t>
            </w:r>
            <w:r w:rsidR="00950DC0"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 xml:space="preserve"> </w:t>
            </w: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>(الإستنتاج)</w:t>
            </w:r>
            <w:r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>1</w:t>
            </w:r>
          </w:p>
          <w:p w14:paraId="14955E64" w14:textId="77777777" w:rsidR="00987353" w:rsidRPr="00843DFF" w:rsidRDefault="00987353" w:rsidP="00987353">
            <w:pPr>
              <w:jc w:val="lowKashida"/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</w:p>
          <w:p w14:paraId="4152D175" w14:textId="77777777" w:rsidR="009F3833" w:rsidRPr="00843DFF" w:rsidRDefault="009F3833" w:rsidP="00FE24C1">
            <w:pPr>
              <w:jc w:val="lowKashida"/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</w:p>
          <w:p w14:paraId="5B780A88" w14:textId="222DC988" w:rsidR="002C6B7A" w:rsidRDefault="00AB2047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AB2047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1991BD4" w14:textId="79CD8168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5BEA7A7A" w14:textId="4D69725C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1551DAB" w14:textId="196018B1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16A0038A" w14:textId="117CCCC0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7BC7AB07" w14:textId="77777777" w:rsidR="00532545" w:rsidRDefault="0053254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0C925536" w14:textId="32AC423C" w:rsidR="00DD3FE5" w:rsidRDefault="00950DC0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950DC0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النشاط</w:t>
            </w:r>
            <w:r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2</w:t>
            </w:r>
            <w:r w:rsidRPr="00950DC0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:</w:t>
            </w:r>
          </w:p>
          <w:p w14:paraId="5A77259D" w14:textId="27EADF10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787C3948" w14:textId="77777777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4E190E33" w14:textId="77777777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1230CB1C" w14:textId="0DAAD7A3" w:rsidR="00DD3FE5" w:rsidRDefault="00DD3FE5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ـ يوجه التلاميذ لإستخلاص</w:t>
            </w:r>
            <w:r w:rsidR="00950DC0"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النتيجة</w:t>
            </w:r>
            <w:r w:rsidR="00950DC0"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(الإستنتاج)</w:t>
            </w:r>
            <w:r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2</w:t>
            </w:r>
          </w:p>
          <w:p w14:paraId="395D98F9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7802E925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5C9DE9B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98AE9F7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28997064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4B0674DB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7CD54AAD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54CA97D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563F0E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ـ إعتمادا على النشاط 1 و 2  توجيه التلاميذ لإدماج التعـلمات و تركيب الحوصلة .</w:t>
            </w:r>
          </w:p>
          <w:p w14:paraId="608BE4EF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A676151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B6ED017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3665EA11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1519EB67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2DBB984A" w14:textId="77777777" w:rsidR="00563F0E" w:rsidRDefault="00563F0E" w:rsidP="00C12D8A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520C7651" w14:textId="6E97230A" w:rsidR="00563F0E" w:rsidRPr="00C12D8A" w:rsidRDefault="00563F0E" w:rsidP="00C12D8A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563F0E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ـ يطلب التحقق من التصورات المختارة.</w:t>
            </w:r>
          </w:p>
        </w:tc>
        <w:tc>
          <w:tcPr>
            <w:tcW w:w="4820" w:type="dxa"/>
            <w:tcBorders>
              <w:top w:val="nil"/>
            </w:tcBorders>
          </w:tcPr>
          <w:p w14:paraId="4323DC3D" w14:textId="77777777" w:rsidR="00EB75B9" w:rsidRPr="00B368D5" w:rsidRDefault="00EB75B9" w:rsidP="004D4013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ـ ي</w:t>
            </w:r>
            <w:r w:rsidR="00CA76FC"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ُـ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جيب على الأسئلة .</w:t>
            </w:r>
          </w:p>
          <w:p w14:paraId="51C4EFB1" w14:textId="77777777" w:rsidR="00EB75B9" w:rsidRPr="00B368D5" w:rsidRDefault="00EB75B9" w:rsidP="004D4013">
            <w:pPr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</w:p>
          <w:p w14:paraId="0B2C49D9" w14:textId="77777777" w:rsidR="00B368D5" w:rsidRPr="0056190C" w:rsidRDefault="00B368D5" w:rsidP="004D4013">
            <w:pPr>
              <w:rPr>
                <w:rFonts w:asciiTheme="minorBidi" w:hAnsiTheme="minorBidi" w:cstheme="minorBidi"/>
                <w:color w:val="000000" w:themeColor="text1"/>
                <w:sz w:val="8"/>
                <w:szCs w:val="8"/>
                <w:rtl/>
              </w:rPr>
            </w:pPr>
          </w:p>
          <w:p w14:paraId="3D19B691" w14:textId="77777777" w:rsidR="00EB75B9" w:rsidRPr="0056190C" w:rsidRDefault="00EB75B9" w:rsidP="004D4013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rtl/>
              </w:rPr>
            </w:pPr>
          </w:p>
          <w:p w14:paraId="1E7D9D03" w14:textId="77777777" w:rsidR="00B368D5" w:rsidRDefault="00EB75B9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ـ يُسجل الوضعـية  على كراس الدرس.</w:t>
            </w:r>
          </w:p>
          <w:p w14:paraId="53FD48BE" w14:textId="77777777" w:rsidR="00D40516" w:rsidRDefault="00D40516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6DC73E5" w14:textId="1B21CE71" w:rsidR="0094465E" w:rsidRDefault="0094465E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AF9826A" w14:textId="510D13A5" w:rsidR="00972A10" w:rsidRDefault="00972A10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DB77395" w14:textId="77777777" w:rsidR="00972A10" w:rsidRDefault="00972A10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4256EDFC" w14:textId="77777777" w:rsidR="0056190C" w:rsidRPr="00D40516" w:rsidRDefault="0056190C" w:rsidP="00D4051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  <w:p w14:paraId="1BF4B590" w14:textId="77777777" w:rsidR="00EB75B9" w:rsidRPr="00B368D5" w:rsidRDefault="00EB75B9" w:rsidP="005E71D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ـ يُ</w:t>
            </w:r>
            <w:r w:rsidR="00CA76FC"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قدم تصوراته في أفواج والتكفل بالمقبولة منها </w:t>
            </w:r>
            <w:r w:rsidR="00CA76FC"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(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="00CA76FC"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ُـ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سجل على كراس الدرس</w:t>
            </w:r>
            <w:r w:rsidR="00CA76FC"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)</w:t>
            </w:r>
            <w:r w:rsidRPr="00B368D5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 .</w:t>
            </w:r>
          </w:p>
          <w:p w14:paraId="15E62710" w14:textId="77777777" w:rsidR="00EB75B9" w:rsidRPr="00972A10" w:rsidRDefault="00EB75B9" w:rsidP="005E71D6">
            <w:pPr>
              <w:rPr>
                <w:rFonts w:asciiTheme="minorBidi" w:hAnsiTheme="minorBidi" w:cstheme="minorBidi"/>
                <w:b/>
                <w:bCs/>
                <w:color w:val="000000" w:themeColor="text1"/>
                <w:rtl/>
              </w:rPr>
            </w:pPr>
          </w:p>
          <w:p w14:paraId="39754ACF" w14:textId="77777777" w:rsidR="00940394" w:rsidRPr="00940394" w:rsidRDefault="00940394" w:rsidP="005E71D6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p w14:paraId="63C3B14D" w14:textId="77777777" w:rsidR="00241AD4" w:rsidRDefault="00EB75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C3A6C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ـ يُ</w:t>
            </w:r>
            <w:r w:rsidR="00CA76FC" w:rsidRPr="009C3A6C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ـ</w:t>
            </w:r>
            <w:r w:rsidRPr="009C3A6C"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  <w:t>نجز النشاط1:</w:t>
            </w:r>
          </w:p>
          <w:p w14:paraId="6575C976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2BEA2AF" w14:textId="13E9D0D8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6740638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C1F4285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647E0A6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E8235B8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4539F86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71B9CB1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956F0F2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76621B2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42782D4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AD2DEB3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6B65124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B53C34B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777FFB1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199156C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8D7AE31" w14:textId="77777777" w:rsidR="00856CB9" w:rsidRDefault="00856CB9" w:rsidP="00FC1575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9C55C8B" w14:textId="52E1578F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37BF3D2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7545A962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C801C9A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29D5E722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E10DD1E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7FF929A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2A7FB74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6166855A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516C355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45507476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A90B1E0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C04C480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DF35271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AAEA120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8682DED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2FB6CD1E" w14:textId="77777777" w:rsidR="00D22F0A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12E7C095" w14:textId="4BE9531C" w:rsidR="00D22F0A" w:rsidRDefault="00DD3FE5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النتيجة (الإستنتاج) </w:t>
            </w:r>
            <w:r>
              <w:rPr>
                <w:rFonts w:asciiTheme="minorBidi" w:hAnsiTheme="minorBidi" w:cs="Arial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  <w:r w:rsidRPr="00DD3FE5"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89"/>
            </w:tblGrid>
            <w:tr w:rsidR="00DD3FE5" w14:paraId="6076A99D" w14:textId="77777777" w:rsidTr="00DD3FE5">
              <w:tc>
                <w:tcPr>
                  <w:tcW w:w="4589" w:type="dxa"/>
                </w:tcPr>
                <w:p w14:paraId="4C2D78B4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rFonts w:asciiTheme="minorBidi" w:hAnsiTheme="minorBidi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  <w:p w14:paraId="4A55D1AD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rFonts w:asciiTheme="minorBidi" w:hAnsiTheme="minorBidi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  <w:p w14:paraId="60F33CBF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rFonts w:asciiTheme="minorBidi" w:hAnsiTheme="minorBidi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  <w:p w14:paraId="19D5378D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rFonts w:asciiTheme="minorBidi" w:hAnsiTheme="minorBidi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  <w:p w14:paraId="797389B4" w14:textId="6E6E558F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rFonts w:asciiTheme="minorBidi" w:hAnsiTheme="minorBidi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1262872" w14:textId="3FEA7DFF" w:rsidR="00DD3FE5" w:rsidRDefault="00DD3FE5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21F07EA6" w14:textId="22376612" w:rsidR="00DD3FE5" w:rsidRDefault="00DD3FE5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42538A1E" w14:textId="19E688FA" w:rsidR="00DD3FE5" w:rsidRDefault="00DD3FE5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3C219DC3" w14:textId="77777777" w:rsidR="00DD3FE5" w:rsidRDefault="00DD3FE5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5FD3CEF2" w14:textId="77777777" w:rsidR="00D22F0A" w:rsidRPr="00770E52" w:rsidRDefault="00D22F0A" w:rsidP="00940394">
            <w:pPr>
              <w:rPr>
                <w:rFonts w:asciiTheme="minorBidi" w:hAnsiTheme="minorBidi" w:cs="Arial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3A3431F0" w14:textId="77777777" w:rsidR="00DF477B" w:rsidRDefault="00ED1C6D" w:rsidP="00C12D8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tl/>
              </w:rPr>
              <w:t xml:space="preserve"> </w:t>
            </w:r>
            <w:r w:rsidR="00DD3FE5">
              <w:rPr>
                <w:rtl/>
              </w:rPr>
              <w:t xml:space="preserve"> </w:t>
            </w:r>
            <w:r w:rsidR="00DD3FE5" w:rsidRPr="00DD3FE5">
              <w:rPr>
                <w:b/>
                <w:bCs/>
                <w:sz w:val="28"/>
                <w:szCs w:val="28"/>
                <w:rtl/>
              </w:rPr>
              <w:t xml:space="preserve">النتيجة (الإستنتاج) </w:t>
            </w:r>
            <w:r w:rsidR="00DD3FE5" w:rsidRPr="00DD3FE5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  <w:r w:rsidR="00DD3FE5" w:rsidRPr="00DD3FE5">
              <w:rPr>
                <w:b/>
                <w:bCs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89"/>
            </w:tblGrid>
            <w:tr w:rsidR="00DD3FE5" w14:paraId="7664A435" w14:textId="77777777" w:rsidTr="00DD3FE5">
              <w:tc>
                <w:tcPr>
                  <w:tcW w:w="4589" w:type="dxa"/>
                </w:tcPr>
                <w:p w14:paraId="2A903726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1EA7D620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2E8F1A2B" w14:textId="77777777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6EACCDEB" w14:textId="27CE408D" w:rsidR="00DD3FE5" w:rsidRDefault="00DD3FE5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</w:tc>
            </w:tr>
          </w:tbl>
          <w:p w14:paraId="4F0BDF6F" w14:textId="77777777" w:rsidR="00DD3FE5" w:rsidRDefault="00DD3FE5" w:rsidP="00C12D8A">
            <w:pPr>
              <w:rPr>
                <w:b/>
                <w:bCs/>
                <w:rtl/>
              </w:rPr>
            </w:pPr>
          </w:p>
          <w:p w14:paraId="0B0F1575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6FEEE7D8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4E16B24F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7DA72FCF" w14:textId="77777777" w:rsidR="00563F0E" w:rsidRDefault="00563F0E" w:rsidP="00C12D8A">
            <w:pPr>
              <w:rPr>
                <w:b/>
                <w:bCs/>
                <w:sz w:val="28"/>
                <w:szCs w:val="28"/>
                <w:rtl/>
              </w:rPr>
            </w:pPr>
            <w:r w:rsidRPr="00563F0E">
              <w:rPr>
                <w:rFonts w:hint="cs"/>
                <w:b/>
                <w:bCs/>
                <w:sz w:val="28"/>
                <w:szCs w:val="28"/>
                <w:rtl/>
              </w:rPr>
              <w:t>الحوصلة: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89"/>
            </w:tblGrid>
            <w:tr w:rsidR="00563F0E" w14:paraId="40A1A66B" w14:textId="77777777" w:rsidTr="00563F0E">
              <w:tc>
                <w:tcPr>
                  <w:tcW w:w="4589" w:type="dxa"/>
                </w:tcPr>
                <w:p w14:paraId="2D4717D4" w14:textId="77777777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47A98603" w14:textId="77777777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4E6C4D19" w14:textId="77777777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626693DE" w14:textId="77777777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028F2299" w14:textId="77777777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  <w:p w14:paraId="26A26FA4" w14:textId="1443A7F5" w:rsidR="00563F0E" w:rsidRDefault="00563F0E" w:rsidP="00625C73">
                  <w:pPr>
                    <w:framePr w:hSpace="141" w:wrap="around" w:vAnchor="text" w:hAnchor="text" w:y="1"/>
                    <w:suppressOverlap/>
                    <w:rPr>
                      <w:b/>
                      <w:bCs/>
                      <w:rtl/>
                    </w:rPr>
                  </w:pPr>
                </w:p>
              </w:tc>
            </w:tr>
          </w:tbl>
          <w:p w14:paraId="1206C64A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5E7F18F8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58F8FE5B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13BFFD48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7207236B" w14:textId="77777777" w:rsidR="00563F0E" w:rsidRDefault="00563F0E" w:rsidP="00C12D8A">
            <w:pPr>
              <w:rPr>
                <w:b/>
                <w:bCs/>
                <w:rtl/>
              </w:rPr>
            </w:pPr>
          </w:p>
          <w:p w14:paraId="3BBC175D" w14:textId="77777777" w:rsidR="00563F0E" w:rsidRDefault="00563F0E" w:rsidP="00C12D8A">
            <w:pPr>
              <w:rPr>
                <w:b/>
                <w:bCs/>
                <w:sz w:val="28"/>
                <w:szCs w:val="28"/>
                <w:rtl/>
              </w:rPr>
            </w:pPr>
            <w:r w:rsidRPr="00563F0E">
              <w:rPr>
                <w:b/>
                <w:bCs/>
                <w:sz w:val="28"/>
                <w:szCs w:val="28"/>
                <w:rtl/>
              </w:rPr>
              <w:lastRenderedPageBreak/>
              <w:t>ـ يتحقق من التصورات المختارة.</w:t>
            </w:r>
          </w:p>
          <w:p w14:paraId="5ADD5A1B" w14:textId="77777777" w:rsidR="00563F0E" w:rsidRDefault="00563F0E" w:rsidP="00C12D8A">
            <w:pPr>
              <w:rPr>
                <w:b/>
                <w:bCs/>
                <w:sz w:val="28"/>
                <w:szCs w:val="28"/>
                <w:rtl/>
              </w:rPr>
            </w:pPr>
          </w:p>
          <w:p w14:paraId="5D05BBA5" w14:textId="77777777" w:rsidR="00563F0E" w:rsidRDefault="00563F0E" w:rsidP="00C12D8A">
            <w:pPr>
              <w:rPr>
                <w:b/>
                <w:bCs/>
                <w:sz w:val="28"/>
                <w:szCs w:val="28"/>
                <w:rtl/>
              </w:rPr>
            </w:pPr>
          </w:p>
          <w:p w14:paraId="589BDD03" w14:textId="77777777" w:rsidR="00563F0E" w:rsidRDefault="00563F0E" w:rsidP="00C12D8A">
            <w:pPr>
              <w:rPr>
                <w:b/>
                <w:bCs/>
                <w:sz w:val="28"/>
                <w:szCs w:val="28"/>
                <w:rtl/>
              </w:rPr>
            </w:pPr>
          </w:p>
          <w:p w14:paraId="71BF4725" w14:textId="77777777" w:rsidR="00563F0E" w:rsidRPr="00563F0E" w:rsidRDefault="00563F0E" w:rsidP="00C12D8A">
            <w:pPr>
              <w:rPr>
                <w:b/>
                <w:bCs/>
                <w:sz w:val="32"/>
                <w:szCs w:val="32"/>
                <w:rtl/>
              </w:rPr>
            </w:pPr>
          </w:p>
          <w:p w14:paraId="58062EEA" w14:textId="77A56AB1" w:rsidR="00563F0E" w:rsidRPr="00DD3FE5" w:rsidRDefault="00563F0E" w:rsidP="00C12D8A">
            <w:pPr>
              <w:rPr>
                <w:b/>
                <w:bCs/>
                <w:rtl/>
              </w:rPr>
            </w:pPr>
            <w:r w:rsidRPr="00563F0E">
              <w:rPr>
                <w:b/>
                <w:bCs/>
                <w:sz w:val="28"/>
                <w:szCs w:val="28"/>
                <w:rtl/>
              </w:rPr>
              <w:t>ـ يحـــــاول على كــــــراس المحاولات ثم ينقل الحل الصحيح مـن السبورة على كراس الدرس.</w:t>
            </w:r>
          </w:p>
        </w:tc>
        <w:tc>
          <w:tcPr>
            <w:tcW w:w="709" w:type="dxa"/>
            <w:tcBorders>
              <w:top w:val="nil"/>
            </w:tcBorders>
          </w:tcPr>
          <w:p w14:paraId="00429CCE" w14:textId="77777777" w:rsidR="00EB75B9" w:rsidRPr="00B368D5" w:rsidRDefault="00EC47B4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lastRenderedPageBreak/>
              <w:t>5</w:t>
            </w:r>
            <w:r w:rsidR="00EB75B9" w:rsidRPr="00B368D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د</w:t>
            </w:r>
          </w:p>
          <w:p w14:paraId="16863D7E" w14:textId="77777777" w:rsidR="00EB75B9" w:rsidRPr="00B368D5" w:rsidRDefault="00EB75B9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36F1B629" w14:textId="398E1F15" w:rsidR="00EB75B9" w:rsidRDefault="00EB75B9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C4B2E77" w14:textId="77777777" w:rsidR="00972A10" w:rsidRDefault="00972A10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1E60B41" w14:textId="77777777" w:rsidR="00D40516" w:rsidRDefault="00D40516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214AB028" w14:textId="77777777" w:rsidR="00D40516" w:rsidRDefault="000A3BA8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5</w:t>
            </w:r>
            <w:r w:rsidR="0035416F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د</w:t>
            </w:r>
          </w:p>
          <w:p w14:paraId="4954A59A" w14:textId="77777777" w:rsidR="0035416F" w:rsidRDefault="0035416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F61F231" w14:textId="77777777" w:rsidR="0035416F" w:rsidRDefault="0035416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B951531" w14:textId="77777777" w:rsidR="0056190C" w:rsidRPr="00B368D5" w:rsidRDefault="0056190C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215AFF60" w14:textId="77777777" w:rsidR="00EB75B9" w:rsidRPr="00B368D5" w:rsidRDefault="00EB75B9" w:rsidP="000A3BA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368D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</w:t>
            </w:r>
            <w:r w:rsidR="000A3BA8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0</w:t>
            </w:r>
            <w:r w:rsidRPr="00B368D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د</w:t>
            </w:r>
          </w:p>
          <w:p w14:paraId="3B03C20B" w14:textId="77777777" w:rsidR="00B368D5" w:rsidRDefault="00B368D5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A37F45E" w14:textId="77777777" w:rsidR="00B368D5" w:rsidRDefault="00B368D5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FA681DA" w14:textId="77777777" w:rsidR="00D40516" w:rsidRDefault="00D40516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1D081E1" w14:textId="77777777" w:rsidR="00D40516" w:rsidRDefault="00D40516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7136DFB" w14:textId="77777777" w:rsidR="00D40516" w:rsidRDefault="00D40516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F6EF678" w14:textId="77777777" w:rsidR="00D40516" w:rsidRDefault="00D40516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3EF253F4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18B82DE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0286694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8F3ECD7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0D1F356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170EE34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46F1110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3EE7A49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ED63CE0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0BEA4EF8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36E441A8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6DB7A165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38B797F4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64D33A5" w14:textId="77777777" w:rsidR="009E71DF" w:rsidRDefault="009E71DF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0AC33023" w14:textId="77777777" w:rsidR="00D40516" w:rsidRPr="00B368D5" w:rsidRDefault="00D40516" w:rsidP="006A19A5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3D2EE93" w14:textId="77777777" w:rsidR="00CA1270" w:rsidRDefault="00CA1270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E1761BB" w14:textId="77777777" w:rsidR="00CA1270" w:rsidRDefault="00CA1270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20D2517" w14:textId="77777777" w:rsidR="00CA1270" w:rsidRDefault="00CA1270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0D54BB40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06A03C34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4C3241F9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3F19D84E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D8C02EC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5F5908BA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5B09E1C" w14:textId="77777777" w:rsidR="009E71DF" w:rsidRDefault="009E71DF" w:rsidP="004D4013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162C53D6" w14:textId="77777777" w:rsidR="00DB4468" w:rsidRDefault="00DB4468" w:rsidP="00CA2019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14:paraId="7DDD039A" w14:textId="77777777" w:rsidR="00DD03B4" w:rsidRPr="00DB4468" w:rsidRDefault="00DD03B4" w:rsidP="00C276B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</w:tbl>
    <w:p w14:paraId="0DEC96A8" w14:textId="77777777" w:rsidR="00FC463F" w:rsidRPr="00C12D8A" w:rsidRDefault="00FC463F" w:rsidP="00F239ED">
      <w:pPr>
        <w:rPr>
          <w:rFonts w:asciiTheme="minorBidi" w:hAnsiTheme="minorBidi" w:cstheme="minorBidi"/>
          <w:sz w:val="4"/>
          <w:szCs w:val="4"/>
        </w:rPr>
      </w:pPr>
    </w:p>
    <w:sectPr w:rsidR="00FC463F" w:rsidRPr="00C12D8A" w:rsidSect="00ED1C6D">
      <w:pgSz w:w="11906" w:h="16838"/>
      <w:pgMar w:top="510" w:right="567" w:bottom="45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4B9"/>
    <w:multiLevelType w:val="hybridMultilevel"/>
    <w:tmpl w:val="B4E06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3135"/>
    <w:multiLevelType w:val="hybridMultilevel"/>
    <w:tmpl w:val="D11A9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2794"/>
    <w:multiLevelType w:val="hybridMultilevel"/>
    <w:tmpl w:val="01185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6FDA"/>
    <w:multiLevelType w:val="hybridMultilevel"/>
    <w:tmpl w:val="9C5C0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52F0"/>
    <w:multiLevelType w:val="hybridMultilevel"/>
    <w:tmpl w:val="AD148B3E"/>
    <w:lvl w:ilvl="0" w:tplc="AD12400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81E6BEE"/>
    <w:multiLevelType w:val="hybridMultilevel"/>
    <w:tmpl w:val="9E081FD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A4F7303"/>
    <w:multiLevelType w:val="hybridMultilevel"/>
    <w:tmpl w:val="3A38C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B210D"/>
    <w:multiLevelType w:val="hybridMultilevel"/>
    <w:tmpl w:val="2E9C675A"/>
    <w:lvl w:ilvl="0" w:tplc="97761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362AA"/>
    <w:multiLevelType w:val="hybridMultilevel"/>
    <w:tmpl w:val="9B5A4938"/>
    <w:lvl w:ilvl="0" w:tplc="74F43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27643"/>
    <w:multiLevelType w:val="hybridMultilevel"/>
    <w:tmpl w:val="E4CCFBF2"/>
    <w:lvl w:ilvl="0" w:tplc="44467E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84511">
    <w:abstractNumId w:val="3"/>
  </w:num>
  <w:num w:numId="2" w16cid:durableId="765728460">
    <w:abstractNumId w:val="2"/>
  </w:num>
  <w:num w:numId="3" w16cid:durableId="82722891">
    <w:abstractNumId w:val="6"/>
  </w:num>
  <w:num w:numId="4" w16cid:durableId="105544475">
    <w:abstractNumId w:val="1"/>
  </w:num>
  <w:num w:numId="5" w16cid:durableId="2142334327">
    <w:abstractNumId w:val="0"/>
  </w:num>
  <w:num w:numId="6" w16cid:durableId="993410012">
    <w:abstractNumId w:val="7"/>
  </w:num>
  <w:num w:numId="7" w16cid:durableId="2078818509">
    <w:abstractNumId w:val="4"/>
  </w:num>
  <w:num w:numId="8" w16cid:durableId="1370103054">
    <w:abstractNumId w:val="9"/>
  </w:num>
  <w:num w:numId="9" w16cid:durableId="2003043633">
    <w:abstractNumId w:val="8"/>
  </w:num>
  <w:num w:numId="10" w16cid:durableId="2058622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03"/>
    <w:rsid w:val="00000338"/>
    <w:rsid w:val="0000696F"/>
    <w:rsid w:val="00010C67"/>
    <w:rsid w:val="0002508E"/>
    <w:rsid w:val="0003720B"/>
    <w:rsid w:val="0003746A"/>
    <w:rsid w:val="00041855"/>
    <w:rsid w:val="000441AB"/>
    <w:rsid w:val="00044A5D"/>
    <w:rsid w:val="00046C4D"/>
    <w:rsid w:val="00046DA3"/>
    <w:rsid w:val="0004789B"/>
    <w:rsid w:val="00050388"/>
    <w:rsid w:val="0005252C"/>
    <w:rsid w:val="00052BE1"/>
    <w:rsid w:val="00053858"/>
    <w:rsid w:val="00062023"/>
    <w:rsid w:val="00062042"/>
    <w:rsid w:val="00062695"/>
    <w:rsid w:val="00071D9B"/>
    <w:rsid w:val="0007340F"/>
    <w:rsid w:val="0007447F"/>
    <w:rsid w:val="00076F70"/>
    <w:rsid w:val="00080216"/>
    <w:rsid w:val="000871A9"/>
    <w:rsid w:val="000878CB"/>
    <w:rsid w:val="0009516F"/>
    <w:rsid w:val="000A32BE"/>
    <w:rsid w:val="000A383D"/>
    <w:rsid w:val="000A3BA8"/>
    <w:rsid w:val="000A4D7C"/>
    <w:rsid w:val="000A74FE"/>
    <w:rsid w:val="000B0B7D"/>
    <w:rsid w:val="000B46BE"/>
    <w:rsid w:val="000B6DEA"/>
    <w:rsid w:val="000C0BDA"/>
    <w:rsid w:val="000C292C"/>
    <w:rsid w:val="000C2C2A"/>
    <w:rsid w:val="000C391E"/>
    <w:rsid w:val="000E0184"/>
    <w:rsid w:val="000E21D3"/>
    <w:rsid w:val="000E4116"/>
    <w:rsid w:val="000E4695"/>
    <w:rsid w:val="000E46F6"/>
    <w:rsid w:val="000E5C2E"/>
    <w:rsid w:val="000E6A7F"/>
    <w:rsid w:val="000E7055"/>
    <w:rsid w:val="000F1323"/>
    <w:rsid w:val="000F1A82"/>
    <w:rsid w:val="000F378A"/>
    <w:rsid w:val="000F6348"/>
    <w:rsid w:val="00100C92"/>
    <w:rsid w:val="00103CB6"/>
    <w:rsid w:val="001063D9"/>
    <w:rsid w:val="00106870"/>
    <w:rsid w:val="00107EB4"/>
    <w:rsid w:val="0011390F"/>
    <w:rsid w:val="00120565"/>
    <w:rsid w:val="001235F2"/>
    <w:rsid w:val="00124A27"/>
    <w:rsid w:val="00125D95"/>
    <w:rsid w:val="00127259"/>
    <w:rsid w:val="00136AB0"/>
    <w:rsid w:val="0013719A"/>
    <w:rsid w:val="0014052A"/>
    <w:rsid w:val="001416B5"/>
    <w:rsid w:val="001438B1"/>
    <w:rsid w:val="0014643E"/>
    <w:rsid w:val="001534EF"/>
    <w:rsid w:val="0015425E"/>
    <w:rsid w:val="00155422"/>
    <w:rsid w:val="0015787D"/>
    <w:rsid w:val="00161AA6"/>
    <w:rsid w:val="00166887"/>
    <w:rsid w:val="00171298"/>
    <w:rsid w:val="001772BE"/>
    <w:rsid w:val="00180E9A"/>
    <w:rsid w:val="0018329B"/>
    <w:rsid w:val="00192EC9"/>
    <w:rsid w:val="0019480E"/>
    <w:rsid w:val="00194D54"/>
    <w:rsid w:val="001A1193"/>
    <w:rsid w:val="001A1584"/>
    <w:rsid w:val="001A2850"/>
    <w:rsid w:val="001A2F98"/>
    <w:rsid w:val="001A6DCF"/>
    <w:rsid w:val="001B1918"/>
    <w:rsid w:val="001B2D82"/>
    <w:rsid w:val="001B2FC1"/>
    <w:rsid w:val="001B54DD"/>
    <w:rsid w:val="001B58F8"/>
    <w:rsid w:val="001B70AD"/>
    <w:rsid w:val="001C07B5"/>
    <w:rsid w:val="001C1814"/>
    <w:rsid w:val="001C1EBB"/>
    <w:rsid w:val="001C348A"/>
    <w:rsid w:val="001C4BAA"/>
    <w:rsid w:val="001C69AD"/>
    <w:rsid w:val="001D013D"/>
    <w:rsid w:val="001D02E6"/>
    <w:rsid w:val="001D5015"/>
    <w:rsid w:val="001E1775"/>
    <w:rsid w:val="001E37BF"/>
    <w:rsid w:val="001F174E"/>
    <w:rsid w:val="001F1B33"/>
    <w:rsid w:val="001F7872"/>
    <w:rsid w:val="00207934"/>
    <w:rsid w:val="0021336F"/>
    <w:rsid w:val="00213458"/>
    <w:rsid w:val="00216E51"/>
    <w:rsid w:val="002230E0"/>
    <w:rsid w:val="00224DFD"/>
    <w:rsid w:val="00230C8D"/>
    <w:rsid w:val="00231772"/>
    <w:rsid w:val="00233189"/>
    <w:rsid w:val="0023392E"/>
    <w:rsid w:val="0023429E"/>
    <w:rsid w:val="00241A1E"/>
    <w:rsid w:val="00241AD4"/>
    <w:rsid w:val="0024492A"/>
    <w:rsid w:val="0025011E"/>
    <w:rsid w:val="002602C4"/>
    <w:rsid w:val="002652FD"/>
    <w:rsid w:val="00272180"/>
    <w:rsid w:val="002732A6"/>
    <w:rsid w:val="002756F0"/>
    <w:rsid w:val="00290D76"/>
    <w:rsid w:val="00291563"/>
    <w:rsid w:val="00296FA5"/>
    <w:rsid w:val="002A59E7"/>
    <w:rsid w:val="002A63ED"/>
    <w:rsid w:val="002B3239"/>
    <w:rsid w:val="002B452D"/>
    <w:rsid w:val="002B6D8F"/>
    <w:rsid w:val="002B71FF"/>
    <w:rsid w:val="002C03AD"/>
    <w:rsid w:val="002C6B7A"/>
    <w:rsid w:val="002D3283"/>
    <w:rsid w:val="002D38BC"/>
    <w:rsid w:val="002D3F31"/>
    <w:rsid w:val="002D54E9"/>
    <w:rsid w:val="002D7497"/>
    <w:rsid w:val="002F140E"/>
    <w:rsid w:val="002F18EA"/>
    <w:rsid w:val="002F4E61"/>
    <w:rsid w:val="002F59B7"/>
    <w:rsid w:val="002F5EB6"/>
    <w:rsid w:val="002F6A3A"/>
    <w:rsid w:val="002F731C"/>
    <w:rsid w:val="00301020"/>
    <w:rsid w:val="0030248A"/>
    <w:rsid w:val="003145DB"/>
    <w:rsid w:val="003159D3"/>
    <w:rsid w:val="00316E82"/>
    <w:rsid w:val="00323F4B"/>
    <w:rsid w:val="003279B3"/>
    <w:rsid w:val="0033749D"/>
    <w:rsid w:val="00337E24"/>
    <w:rsid w:val="00342FD7"/>
    <w:rsid w:val="003442E2"/>
    <w:rsid w:val="00344D33"/>
    <w:rsid w:val="00344EEC"/>
    <w:rsid w:val="00353009"/>
    <w:rsid w:val="0035416F"/>
    <w:rsid w:val="00355579"/>
    <w:rsid w:val="00356A29"/>
    <w:rsid w:val="0035734E"/>
    <w:rsid w:val="00365284"/>
    <w:rsid w:val="003652E9"/>
    <w:rsid w:val="0036602E"/>
    <w:rsid w:val="003662FA"/>
    <w:rsid w:val="003705FC"/>
    <w:rsid w:val="00373F8B"/>
    <w:rsid w:val="00380E0C"/>
    <w:rsid w:val="003832BB"/>
    <w:rsid w:val="0039220D"/>
    <w:rsid w:val="003926C8"/>
    <w:rsid w:val="00393379"/>
    <w:rsid w:val="00396FD9"/>
    <w:rsid w:val="003A24DA"/>
    <w:rsid w:val="003A4070"/>
    <w:rsid w:val="003A7034"/>
    <w:rsid w:val="003B524F"/>
    <w:rsid w:val="003C2496"/>
    <w:rsid w:val="003C3AF0"/>
    <w:rsid w:val="003C5B52"/>
    <w:rsid w:val="003D1E4A"/>
    <w:rsid w:val="003D4E67"/>
    <w:rsid w:val="003D654F"/>
    <w:rsid w:val="003E0045"/>
    <w:rsid w:val="003E31D6"/>
    <w:rsid w:val="003E4D88"/>
    <w:rsid w:val="003E4E77"/>
    <w:rsid w:val="003E7903"/>
    <w:rsid w:val="003F4615"/>
    <w:rsid w:val="003F75BB"/>
    <w:rsid w:val="00402EB2"/>
    <w:rsid w:val="004037D8"/>
    <w:rsid w:val="00407696"/>
    <w:rsid w:val="00410E20"/>
    <w:rsid w:val="00421A65"/>
    <w:rsid w:val="004241C7"/>
    <w:rsid w:val="00426813"/>
    <w:rsid w:val="00427AE7"/>
    <w:rsid w:val="00431A4E"/>
    <w:rsid w:val="004320E0"/>
    <w:rsid w:val="00433919"/>
    <w:rsid w:val="00433FA3"/>
    <w:rsid w:val="00447506"/>
    <w:rsid w:val="00453628"/>
    <w:rsid w:val="00456A1A"/>
    <w:rsid w:val="00470D68"/>
    <w:rsid w:val="0047193F"/>
    <w:rsid w:val="00473B84"/>
    <w:rsid w:val="00473C87"/>
    <w:rsid w:val="00474979"/>
    <w:rsid w:val="0047618A"/>
    <w:rsid w:val="0047653E"/>
    <w:rsid w:val="00487D81"/>
    <w:rsid w:val="00490FAC"/>
    <w:rsid w:val="00491D5E"/>
    <w:rsid w:val="00494BC9"/>
    <w:rsid w:val="004A5823"/>
    <w:rsid w:val="004A797E"/>
    <w:rsid w:val="004B33DE"/>
    <w:rsid w:val="004B547A"/>
    <w:rsid w:val="004B6A4B"/>
    <w:rsid w:val="004B7F77"/>
    <w:rsid w:val="004C119D"/>
    <w:rsid w:val="004C15F7"/>
    <w:rsid w:val="004C27A4"/>
    <w:rsid w:val="004C2F64"/>
    <w:rsid w:val="004D0313"/>
    <w:rsid w:val="004D1E65"/>
    <w:rsid w:val="004D37E2"/>
    <w:rsid w:val="004D4013"/>
    <w:rsid w:val="004D517C"/>
    <w:rsid w:val="004D597B"/>
    <w:rsid w:val="004D728E"/>
    <w:rsid w:val="004E165C"/>
    <w:rsid w:val="004E2D1E"/>
    <w:rsid w:val="004F24B3"/>
    <w:rsid w:val="00501EB3"/>
    <w:rsid w:val="00504E74"/>
    <w:rsid w:val="00506D5D"/>
    <w:rsid w:val="00521612"/>
    <w:rsid w:val="00525C39"/>
    <w:rsid w:val="00525D04"/>
    <w:rsid w:val="00530CBE"/>
    <w:rsid w:val="00531D90"/>
    <w:rsid w:val="00532545"/>
    <w:rsid w:val="005327BF"/>
    <w:rsid w:val="00532AA0"/>
    <w:rsid w:val="0053323C"/>
    <w:rsid w:val="00533A6E"/>
    <w:rsid w:val="00535E1A"/>
    <w:rsid w:val="00540585"/>
    <w:rsid w:val="005433CB"/>
    <w:rsid w:val="0054428F"/>
    <w:rsid w:val="00547DBE"/>
    <w:rsid w:val="00555B82"/>
    <w:rsid w:val="0056190C"/>
    <w:rsid w:val="00563F0E"/>
    <w:rsid w:val="005655C9"/>
    <w:rsid w:val="00580E3B"/>
    <w:rsid w:val="005853E1"/>
    <w:rsid w:val="005922E2"/>
    <w:rsid w:val="00592B82"/>
    <w:rsid w:val="005A0591"/>
    <w:rsid w:val="005A6C84"/>
    <w:rsid w:val="005B5AB5"/>
    <w:rsid w:val="005C4800"/>
    <w:rsid w:val="005C7042"/>
    <w:rsid w:val="005D67D1"/>
    <w:rsid w:val="005E3C98"/>
    <w:rsid w:val="005E530D"/>
    <w:rsid w:val="005E6117"/>
    <w:rsid w:val="005E6271"/>
    <w:rsid w:val="005E675C"/>
    <w:rsid w:val="005E71D6"/>
    <w:rsid w:val="005F0342"/>
    <w:rsid w:val="005F2E08"/>
    <w:rsid w:val="005F5D89"/>
    <w:rsid w:val="00600FF7"/>
    <w:rsid w:val="006108A6"/>
    <w:rsid w:val="0061657A"/>
    <w:rsid w:val="00620BC6"/>
    <w:rsid w:val="00622589"/>
    <w:rsid w:val="00625C73"/>
    <w:rsid w:val="0062621F"/>
    <w:rsid w:val="00631506"/>
    <w:rsid w:val="00634C87"/>
    <w:rsid w:val="00636577"/>
    <w:rsid w:val="00641422"/>
    <w:rsid w:val="00643CA6"/>
    <w:rsid w:val="00643CC4"/>
    <w:rsid w:val="00656BF6"/>
    <w:rsid w:val="0066112B"/>
    <w:rsid w:val="0066165D"/>
    <w:rsid w:val="00666023"/>
    <w:rsid w:val="00670510"/>
    <w:rsid w:val="0067225A"/>
    <w:rsid w:val="00674ED0"/>
    <w:rsid w:val="00676A63"/>
    <w:rsid w:val="0067756D"/>
    <w:rsid w:val="00694A52"/>
    <w:rsid w:val="006979F8"/>
    <w:rsid w:val="006A19A5"/>
    <w:rsid w:val="006A2208"/>
    <w:rsid w:val="006B0FB4"/>
    <w:rsid w:val="006B1E0C"/>
    <w:rsid w:val="006B4823"/>
    <w:rsid w:val="006B48C5"/>
    <w:rsid w:val="006C1A28"/>
    <w:rsid w:val="006C3EEF"/>
    <w:rsid w:val="006C5744"/>
    <w:rsid w:val="006C74AC"/>
    <w:rsid w:val="006D548B"/>
    <w:rsid w:val="006E1216"/>
    <w:rsid w:val="006E1461"/>
    <w:rsid w:val="006E25A8"/>
    <w:rsid w:val="006F081E"/>
    <w:rsid w:val="006F68F4"/>
    <w:rsid w:val="00703277"/>
    <w:rsid w:val="00715A35"/>
    <w:rsid w:val="00720ECF"/>
    <w:rsid w:val="00722A5F"/>
    <w:rsid w:val="0072402F"/>
    <w:rsid w:val="00724195"/>
    <w:rsid w:val="007261AD"/>
    <w:rsid w:val="00726392"/>
    <w:rsid w:val="0073591F"/>
    <w:rsid w:val="0073598C"/>
    <w:rsid w:val="00735ED1"/>
    <w:rsid w:val="00737DEF"/>
    <w:rsid w:val="00740560"/>
    <w:rsid w:val="00744924"/>
    <w:rsid w:val="00745BC3"/>
    <w:rsid w:val="00747671"/>
    <w:rsid w:val="007510C7"/>
    <w:rsid w:val="0075564A"/>
    <w:rsid w:val="00757113"/>
    <w:rsid w:val="00760FF0"/>
    <w:rsid w:val="00766EC1"/>
    <w:rsid w:val="00770E52"/>
    <w:rsid w:val="00780622"/>
    <w:rsid w:val="007816FD"/>
    <w:rsid w:val="0079028E"/>
    <w:rsid w:val="0079083A"/>
    <w:rsid w:val="00792583"/>
    <w:rsid w:val="00794D17"/>
    <w:rsid w:val="007A0598"/>
    <w:rsid w:val="007A2538"/>
    <w:rsid w:val="007A4F5F"/>
    <w:rsid w:val="007B0A5E"/>
    <w:rsid w:val="007B1598"/>
    <w:rsid w:val="007B2922"/>
    <w:rsid w:val="007B7ACF"/>
    <w:rsid w:val="007C00B7"/>
    <w:rsid w:val="007C0984"/>
    <w:rsid w:val="007C0EDE"/>
    <w:rsid w:val="007C2575"/>
    <w:rsid w:val="007C3EF2"/>
    <w:rsid w:val="007C65BB"/>
    <w:rsid w:val="007D0D8E"/>
    <w:rsid w:val="007D4DB6"/>
    <w:rsid w:val="007D6D19"/>
    <w:rsid w:val="007E6AAF"/>
    <w:rsid w:val="007F2F3C"/>
    <w:rsid w:val="00813EB5"/>
    <w:rsid w:val="008177E0"/>
    <w:rsid w:val="00821266"/>
    <w:rsid w:val="00822FBD"/>
    <w:rsid w:val="008231C5"/>
    <w:rsid w:val="00824F66"/>
    <w:rsid w:val="00840EF1"/>
    <w:rsid w:val="00843DFF"/>
    <w:rsid w:val="008451B7"/>
    <w:rsid w:val="00854A3E"/>
    <w:rsid w:val="0085592C"/>
    <w:rsid w:val="00856CB9"/>
    <w:rsid w:val="0085733C"/>
    <w:rsid w:val="0085770C"/>
    <w:rsid w:val="008607CC"/>
    <w:rsid w:val="00861D2C"/>
    <w:rsid w:val="008706EB"/>
    <w:rsid w:val="0087146E"/>
    <w:rsid w:val="00874FEA"/>
    <w:rsid w:val="0087541E"/>
    <w:rsid w:val="008759FD"/>
    <w:rsid w:val="00883473"/>
    <w:rsid w:val="00892282"/>
    <w:rsid w:val="008A3396"/>
    <w:rsid w:val="008A40DA"/>
    <w:rsid w:val="008A4C89"/>
    <w:rsid w:val="008A555A"/>
    <w:rsid w:val="008B1F26"/>
    <w:rsid w:val="008B6A59"/>
    <w:rsid w:val="008B6AA0"/>
    <w:rsid w:val="008B7193"/>
    <w:rsid w:val="008C0C6D"/>
    <w:rsid w:val="008C453E"/>
    <w:rsid w:val="008C55C9"/>
    <w:rsid w:val="008C5941"/>
    <w:rsid w:val="008C5992"/>
    <w:rsid w:val="008C6AA9"/>
    <w:rsid w:val="008C6AC6"/>
    <w:rsid w:val="008C78D8"/>
    <w:rsid w:val="008D147C"/>
    <w:rsid w:val="008D1EDB"/>
    <w:rsid w:val="008D3689"/>
    <w:rsid w:val="008D5A8B"/>
    <w:rsid w:val="008D7023"/>
    <w:rsid w:val="008E02BD"/>
    <w:rsid w:val="008E1A14"/>
    <w:rsid w:val="008E2E25"/>
    <w:rsid w:val="008E74C9"/>
    <w:rsid w:val="008E7657"/>
    <w:rsid w:val="008F6196"/>
    <w:rsid w:val="008F739F"/>
    <w:rsid w:val="0090097E"/>
    <w:rsid w:val="00904DFE"/>
    <w:rsid w:val="00907D11"/>
    <w:rsid w:val="00910DB8"/>
    <w:rsid w:val="0091135D"/>
    <w:rsid w:val="00913409"/>
    <w:rsid w:val="009148C7"/>
    <w:rsid w:val="00917F88"/>
    <w:rsid w:val="00921EDA"/>
    <w:rsid w:val="00922562"/>
    <w:rsid w:val="00922AE1"/>
    <w:rsid w:val="00923383"/>
    <w:rsid w:val="00927B57"/>
    <w:rsid w:val="00932744"/>
    <w:rsid w:val="00933A44"/>
    <w:rsid w:val="009351E9"/>
    <w:rsid w:val="00940394"/>
    <w:rsid w:val="0094465E"/>
    <w:rsid w:val="00946E68"/>
    <w:rsid w:val="00950DC0"/>
    <w:rsid w:val="00951745"/>
    <w:rsid w:val="00956F7A"/>
    <w:rsid w:val="00963ED9"/>
    <w:rsid w:val="00964FD7"/>
    <w:rsid w:val="00965E51"/>
    <w:rsid w:val="009715B8"/>
    <w:rsid w:val="00972A10"/>
    <w:rsid w:val="00973BD5"/>
    <w:rsid w:val="00981D7D"/>
    <w:rsid w:val="009826C1"/>
    <w:rsid w:val="00986E00"/>
    <w:rsid w:val="00987353"/>
    <w:rsid w:val="00987DEC"/>
    <w:rsid w:val="0099698F"/>
    <w:rsid w:val="009A09C3"/>
    <w:rsid w:val="009A25CD"/>
    <w:rsid w:val="009A53A3"/>
    <w:rsid w:val="009A616C"/>
    <w:rsid w:val="009A7B05"/>
    <w:rsid w:val="009A7B4B"/>
    <w:rsid w:val="009A7EDC"/>
    <w:rsid w:val="009B438E"/>
    <w:rsid w:val="009B4547"/>
    <w:rsid w:val="009B59A8"/>
    <w:rsid w:val="009C056E"/>
    <w:rsid w:val="009C17DF"/>
    <w:rsid w:val="009C3A6C"/>
    <w:rsid w:val="009D136D"/>
    <w:rsid w:val="009D7163"/>
    <w:rsid w:val="009E71DF"/>
    <w:rsid w:val="009F13FA"/>
    <w:rsid w:val="009F3833"/>
    <w:rsid w:val="009F5FC4"/>
    <w:rsid w:val="00A028A3"/>
    <w:rsid w:val="00A07743"/>
    <w:rsid w:val="00A1416E"/>
    <w:rsid w:val="00A1662B"/>
    <w:rsid w:val="00A17014"/>
    <w:rsid w:val="00A32A96"/>
    <w:rsid w:val="00A34A3E"/>
    <w:rsid w:val="00A37057"/>
    <w:rsid w:val="00A3735F"/>
    <w:rsid w:val="00A37641"/>
    <w:rsid w:val="00A41ECF"/>
    <w:rsid w:val="00A47F22"/>
    <w:rsid w:val="00A53BD5"/>
    <w:rsid w:val="00A54E05"/>
    <w:rsid w:val="00A7163E"/>
    <w:rsid w:val="00A729DE"/>
    <w:rsid w:val="00A75A7A"/>
    <w:rsid w:val="00A77C49"/>
    <w:rsid w:val="00A90372"/>
    <w:rsid w:val="00AA0351"/>
    <w:rsid w:val="00AA56BC"/>
    <w:rsid w:val="00AA70C2"/>
    <w:rsid w:val="00AA7DE2"/>
    <w:rsid w:val="00AB1E61"/>
    <w:rsid w:val="00AB2047"/>
    <w:rsid w:val="00AB236A"/>
    <w:rsid w:val="00AC6307"/>
    <w:rsid w:val="00AD3143"/>
    <w:rsid w:val="00AD451F"/>
    <w:rsid w:val="00AD7CDA"/>
    <w:rsid w:val="00AE14FF"/>
    <w:rsid w:val="00AE2538"/>
    <w:rsid w:val="00AE2779"/>
    <w:rsid w:val="00AE4FE2"/>
    <w:rsid w:val="00AE751C"/>
    <w:rsid w:val="00AF4181"/>
    <w:rsid w:val="00B0192F"/>
    <w:rsid w:val="00B0203D"/>
    <w:rsid w:val="00B02D56"/>
    <w:rsid w:val="00B072E7"/>
    <w:rsid w:val="00B11559"/>
    <w:rsid w:val="00B13C43"/>
    <w:rsid w:val="00B169D8"/>
    <w:rsid w:val="00B21CD3"/>
    <w:rsid w:val="00B23218"/>
    <w:rsid w:val="00B25E4B"/>
    <w:rsid w:val="00B34926"/>
    <w:rsid w:val="00B35D10"/>
    <w:rsid w:val="00B368D5"/>
    <w:rsid w:val="00B41057"/>
    <w:rsid w:val="00B463EB"/>
    <w:rsid w:val="00B468B5"/>
    <w:rsid w:val="00B521BA"/>
    <w:rsid w:val="00B5650E"/>
    <w:rsid w:val="00B607F9"/>
    <w:rsid w:val="00B654BD"/>
    <w:rsid w:val="00B679B0"/>
    <w:rsid w:val="00B74F2A"/>
    <w:rsid w:val="00B814FB"/>
    <w:rsid w:val="00B82F63"/>
    <w:rsid w:val="00B87AC5"/>
    <w:rsid w:val="00B90415"/>
    <w:rsid w:val="00B9535B"/>
    <w:rsid w:val="00B97C14"/>
    <w:rsid w:val="00BB00F5"/>
    <w:rsid w:val="00BB04D9"/>
    <w:rsid w:val="00BB0F3F"/>
    <w:rsid w:val="00BB2E87"/>
    <w:rsid w:val="00BB7855"/>
    <w:rsid w:val="00BC0469"/>
    <w:rsid w:val="00BC0CB3"/>
    <w:rsid w:val="00BC396A"/>
    <w:rsid w:val="00BC7DBD"/>
    <w:rsid w:val="00BD5AD8"/>
    <w:rsid w:val="00BE41AF"/>
    <w:rsid w:val="00BF1D7A"/>
    <w:rsid w:val="00BF3B84"/>
    <w:rsid w:val="00BF513E"/>
    <w:rsid w:val="00BF7843"/>
    <w:rsid w:val="00BF7E35"/>
    <w:rsid w:val="00C02999"/>
    <w:rsid w:val="00C04899"/>
    <w:rsid w:val="00C1016B"/>
    <w:rsid w:val="00C12D8A"/>
    <w:rsid w:val="00C17155"/>
    <w:rsid w:val="00C26F4C"/>
    <w:rsid w:val="00C276BF"/>
    <w:rsid w:val="00C32A4C"/>
    <w:rsid w:val="00C45BE8"/>
    <w:rsid w:val="00C52E6D"/>
    <w:rsid w:val="00C56A0F"/>
    <w:rsid w:val="00C57911"/>
    <w:rsid w:val="00C618A5"/>
    <w:rsid w:val="00C62B3D"/>
    <w:rsid w:val="00C77916"/>
    <w:rsid w:val="00C77BAE"/>
    <w:rsid w:val="00C85B1F"/>
    <w:rsid w:val="00C90626"/>
    <w:rsid w:val="00C924BC"/>
    <w:rsid w:val="00C94B9E"/>
    <w:rsid w:val="00CA1270"/>
    <w:rsid w:val="00CA2019"/>
    <w:rsid w:val="00CA68BA"/>
    <w:rsid w:val="00CA76FC"/>
    <w:rsid w:val="00CA784C"/>
    <w:rsid w:val="00CB4812"/>
    <w:rsid w:val="00CB6645"/>
    <w:rsid w:val="00CC274D"/>
    <w:rsid w:val="00CC395B"/>
    <w:rsid w:val="00CC3D13"/>
    <w:rsid w:val="00CC40DF"/>
    <w:rsid w:val="00CC4154"/>
    <w:rsid w:val="00CD400E"/>
    <w:rsid w:val="00CD43B5"/>
    <w:rsid w:val="00CD54FF"/>
    <w:rsid w:val="00CF02D3"/>
    <w:rsid w:val="00CF1BDB"/>
    <w:rsid w:val="00CF42DA"/>
    <w:rsid w:val="00D03B81"/>
    <w:rsid w:val="00D0768B"/>
    <w:rsid w:val="00D102A1"/>
    <w:rsid w:val="00D12267"/>
    <w:rsid w:val="00D17BD4"/>
    <w:rsid w:val="00D20418"/>
    <w:rsid w:val="00D21C7B"/>
    <w:rsid w:val="00D22EB5"/>
    <w:rsid w:val="00D22F0A"/>
    <w:rsid w:val="00D2461E"/>
    <w:rsid w:val="00D331FD"/>
    <w:rsid w:val="00D3354A"/>
    <w:rsid w:val="00D346C8"/>
    <w:rsid w:val="00D3532D"/>
    <w:rsid w:val="00D40516"/>
    <w:rsid w:val="00D40AC0"/>
    <w:rsid w:val="00D46C5A"/>
    <w:rsid w:val="00D51389"/>
    <w:rsid w:val="00D52718"/>
    <w:rsid w:val="00D56D68"/>
    <w:rsid w:val="00D66198"/>
    <w:rsid w:val="00D7081B"/>
    <w:rsid w:val="00D756D9"/>
    <w:rsid w:val="00D91C17"/>
    <w:rsid w:val="00D957E2"/>
    <w:rsid w:val="00DA1070"/>
    <w:rsid w:val="00DA4EA0"/>
    <w:rsid w:val="00DA674C"/>
    <w:rsid w:val="00DA6823"/>
    <w:rsid w:val="00DB4135"/>
    <w:rsid w:val="00DB4468"/>
    <w:rsid w:val="00DB541D"/>
    <w:rsid w:val="00DC3633"/>
    <w:rsid w:val="00DC47AB"/>
    <w:rsid w:val="00DC5059"/>
    <w:rsid w:val="00DD03B4"/>
    <w:rsid w:val="00DD081A"/>
    <w:rsid w:val="00DD3FE5"/>
    <w:rsid w:val="00DD5B35"/>
    <w:rsid w:val="00DD7195"/>
    <w:rsid w:val="00DE1995"/>
    <w:rsid w:val="00DE1A8F"/>
    <w:rsid w:val="00DE4D5F"/>
    <w:rsid w:val="00DE6C8A"/>
    <w:rsid w:val="00DF101A"/>
    <w:rsid w:val="00DF2BBC"/>
    <w:rsid w:val="00DF477B"/>
    <w:rsid w:val="00DF575B"/>
    <w:rsid w:val="00E0098F"/>
    <w:rsid w:val="00E01B18"/>
    <w:rsid w:val="00E04D26"/>
    <w:rsid w:val="00E064E7"/>
    <w:rsid w:val="00E0684E"/>
    <w:rsid w:val="00E06932"/>
    <w:rsid w:val="00E11F2E"/>
    <w:rsid w:val="00E13144"/>
    <w:rsid w:val="00E1350D"/>
    <w:rsid w:val="00E15E70"/>
    <w:rsid w:val="00E17707"/>
    <w:rsid w:val="00E179A3"/>
    <w:rsid w:val="00E202FE"/>
    <w:rsid w:val="00E21F08"/>
    <w:rsid w:val="00E24CD6"/>
    <w:rsid w:val="00E3063F"/>
    <w:rsid w:val="00E351BE"/>
    <w:rsid w:val="00E4248E"/>
    <w:rsid w:val="00E47DDB"/>
    <w:rsid w:val="00E509D9"/>
    <w:rsid w:val="00E56533"/>
    <w:rsid w:val="00E60F96"/>
    <w:rsid w:val="00E649B3"/>
    <w:rsid w:val="00E66EBB"/>
    <w:rsid w:val="00E717B7"/>
    <w:rsid w:val="00E73D87"/>
    <w:rsid w:val="00E752F1"/>
    <w:rsid w:val="00E823E7"/>
    <w:rsid w:val="00E834B5"/>
    <w:rsid w:val="00E85031"/>
    <w:rsid w:val="00E85CCE"/>
    <w:rsid w:val="00E93FD3"/>
    <w:rsid w:val="00E94FD5"/>
    <w:rsid w:val="00E95167"/>
    <w:rsid w:val="00E953D8"/>
    <w:rsid w:val="00E975FF"/>
    <w:rsid w:val="00EA106E"/>
    <w:rsid w:val="00EB75B9"/>
    <w:rsid w:val="00EC080F"/>
    <w:rsid w:val="00EC1EC2"/>
    <w:rsid w:val="00EC2456"/>
    <w:rsid w:val="00EC47B4"/>
    <w:rsid w:val="00EC4BEF"/>
    <w:rsid w:val="00EC4F4F"/>
    <w:rsid w:val="00ED1C6D"/>
    <w:rsid w:val="00ED5A45"/>
    <w:rsid w:val="00ED71B3"/>
    <w:rsid w:val="00EE41CB"/>
    <w:rsid w:val="00EF40D5"/>
    <w:rsid w:val="00EF464A"/>
    <w:rsid w:val="00EF7D62"/>
    <w:rsid w:val="00F04CC1"/>
    <w:rsid w:val="00F17174"/>
    <w:rsid w:val="00F214C1"/>
    <w:rsid w:val="00F239ED"/>
    <w:rsid w:val="00F25A0B"/>
    <w:rsid w:val="00F27483"/>
    <w:rsid w:val="00F30C13"/>
    <w:rsid w:val="00F30E7D"/>
    <w:rsid w:val="00F33A73"/>
    <w:rsid w:val="00F34A2F"/>
    <w:rsid w:val="00F34B55"/>
    <w:rsid w:val="00F36B4E"/>
    <w:rsid w:val="00F37250"/>
    <w:rsid w:val="00F406CD"/>
    <w:rsid w:val="00F4544D"/>
    <w:rsid w:val="00F46245"/>
    <w:rsid w:val="00F5375C"/>
    <w:rsid w:val="00F547F4"/>
    <w:rsid w:val="00F55B59"/>
    <w:rsid w:val="00F56432"/>
    <w:rsid w:val="00F607A3"/>
    <w:rsid w:val="00F6575C"/>
    <w:rsid w:val="00F66D11"/>
    <w:rsid w:val="00F70896"/>
    <w:rsid w:val="00F76125"/>
    <w:rsid w:val="00F7719E"/>
    <w:rsid w:val="00F77EEB"/>
    <w:rsid w:val="00F77F12"/>
    <w:rsid w:val="00F81EA6"/>
    <w:rsid w:val="00F82FAA"/>
    <w:rsid w:val="00F842EC"/>
    <w:rsid w:val="00F927D5"/>
    <w:rsid w:val="00F9357A"/>
    <w:rsid w:val="00F94B3A"/>
    <w:rsid w:val="00F96218"/>
    <w:rsid w:val="00FA1292"/>
    <w:rsid w:val="00FA27AB"/>
    <w:rsid w:val="00FB279E"/>
    <w:rsid w:val="00FB4764"/>
    <w:rsid w:val="00FB73B7"/>
    <w:rsid w:val="00FC1575"/>
    <w:rsid w:val="00FC463F"/>
    <w:rsid w:val="00FC6490"/>
    <w:rsid w:val="00FC78AC"/>
    <w:rsid w:val="00FD11E8"/>
    <w:rsid w:val="00FD5497"/>
    <w:rsid w:val="00FD65AF"/>
    <w:rsid w:val="00FE24C1"/>
    <w:rsid w:val="00FE297C"/>
    <w:rsid w:val="00FE2F7D"/>
    <w:rsid w:val="00FE520A"/>
    <w:rsid w:val="00FE6A66"/>
    <w:rsid w:val="00FF5393"/>
    <w:rsid w:val="00FF5C42"/>
    <w:rsid w:val="00FF7646"/>
    <w:rsid w:val="00FF7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4D720"/>
  <w15:docId w15:val="{FB201241-A2F4-4184-BFA6-AAAFD3F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80E"/>
    <w:pPr>
      <w:bidi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279B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centr">
    <w:name w:val="Block Text"/>
    <w:basedOn w:val="Normal"/>
    <w:rsid w:val="00D2461E"/>
    <w:pPr>
      <w:autoSpaceDE w:val="0"/>
      <w:autoSpaceDN w:val="0"/>
      <w:ind w:left="180" w:right="110" w:firstLine="290"/>
    </w:pPr>
    <w:rPr>
      <w:sz w:val="32"/>
      <w:szCs w:val="32"/>
      <w:lang w:val="fr-FR" w:eastAsia="fr-FR"/>
    </w:rPr>
  </w:style>
  <w:style w:type="paragraph" w:styleId="Textedebulles">
    <w:name w:val="Balloon Text"/>
    <w:basedOn w:val="Normal"/>
    <w:link w:val="TextedebullesCar"/>
    <w:rsid w:val="00A170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7014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272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272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ssaid2013\Desktop\&#8235;&#1575;&#1604;&#1605;&#1584;&#1603;&#1585;&#1577;01%20-%20&#1606;&#1587;&#1582;&#1577;.dot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5A346-EBA7-40E7-BA34-5A90AB629C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‫المذكرة01%20-%20نسخة.dot</Template>
  <TotalTime>1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المذكرة البيداغوجية لمستوى: السنة الأولى متوسط</vt:lpstr>
      <vt:lpstr>المذكرة البيداغوجية لمستوى: السنة الأولى متوسط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المذكرة البيداغوجية لمستوى: السنة الأولى متوسط</dc:title>
  <dc:creator>boussaid2013</dc:creator>
  <cp:lastModifiedBy>handtayeb05@gmail.com</cp:lastModifiedBy>
  <cp:revision>2</cp:revision>
  <cp:lastPrinted>2018-02-10T21:50:00Z</cp:lastPrinted>
  <dcterms:created xsi:type="dcterms:W3CDTF">2024-08-14T19:28:00Z</dcterms:created>
  <dcterms:modified xsi:type="dcterms:W3CDTF">2024-08-14T19:28:00Z</dcterms:modified>
</cp:coreProperties>
</file>