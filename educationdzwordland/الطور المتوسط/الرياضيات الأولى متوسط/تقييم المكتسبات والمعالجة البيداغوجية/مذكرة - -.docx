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A93" w:rsidRPr="000E4DDA" w:rsidRDefault="00242F49" w:rsidP="00242F49">
      <w:pPr>
        <w:bidi/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0E4DDA">
        <w:rPr>
          <w:rFonts w:hint="cs"/>
          <w:b/>
          <w:bCs/>
          <w:sz w:val="36"/>
          <w:szCs w:val="36"/>
          <w:u w:val="single"/>
          <w:rtl/>
          <w:lang w:bidi="ar-DZ"/>
        </w:rPr>
        <w:t>سير النشاط</w:t>
      </w:r>
    </w:p>
    <w:p w:rsidR="00242F49" w:rsidRPr="005B5240" w:rsidRDefault="00242F49" w:rsidP="00242F49">
      <w:pPr>
        <w:bidi/>
        <w:rPr>
          <w:b/>
          <w:bCs/>
          <w:sz w:val="28"/>
          <w:szCs w:val="28"/>
          <w:rtl/>
          <w:lang w:bidi="ar-DZ"/>
        </w:rPr>
      </w:pPr>
      <w:r w:rsidRPr="005B524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الكفاءة </w:t>
      </w:r>
      <w:proofErr w:type="gramStart"/>
      <w:r w:rsidRPr="005B5240">
        <w:rPr>
          <w:rFonts w:hint="cs"/>
          <w:b/>
          <w:bCs/>
          <w:sz w:val="28"/>
          <w:szCs w:val="28"/>
          <w:u w:val="single"/>
          <w:rtl/>
          <w:lang w:bidi="ar-DZ"/>
        </w:rPr>
        <w:t>الختامية</w:t>
      </w:r>
      <w:r w:rsidR="00723C61" w:rsidRPr="005B5240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:</w:t>
      </w:r>
      <w:r w:rsidR="005B5240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5B5240"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 xml:space="preserve">  </w:t>
      </w:r>
      <w:proofErr w:type="gramEnd"/>
      <w:r w:rsidR="005B5240"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>تنظيم معطيات</w:t>
      </w:r>
    </w:p>
    <w:p w:rsidR="00242F49" w:rsidRPr="005B5240" w:rsidRDefault="00242F49" w:rsidP="00242F49">
      <w:pPr>
        <w:bidi/>
        <w:rPr>
          <w:b/>
          <w:bCs/>
          <w:sz w:val="28"/>
          <w:szCs w:val="28"/>
          <w:rtl/>
          <w:lang w:bidi="ar-DZ"/>
        </w:rPr>
      </w:pPr>
      <w:proofErr w:type="gramStart"/>
      <w:r w:rsidRPr="005B5240">
        <w:rPr>
          <w:rFonts w:hint="cs"/>
          <w:b/>
          <w:bCs/>
          <w:sz w:val="28"/>
          <w:szCs w:val="28"/>
          <w:u w:val="single"/>
          <w:rtl/>
          <w:lang w:bidi="ar-DZ"/>
        </w:rPr>
        <w:t>المعيار</w:t>
      </w:r>
      <w:r w:rsidR="00723C61" w:rsidRPr="005B5240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:</w:t>
      </w:r>
      <w:r w:rsidRPr="005B524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5B5240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proofErr w:type="gramEnd"/>
      <w:r w:rsidR="005B5240" w:rsidRPr="000E4DDA">
        <w:rPr>
          <w:rFonts w:cs="Times New Roman"/>
          <w:b/>
          <w:bCs/>
          <w:sz w:val="28"/>
          <w:szCs w:val="28"/>
          <w:rtl/>
          <w:lang w:bidi="ar-DZ"/>
        </w:rPr>
        <w:t xml:space="preserve">استعمال النسبة المئوية </w:t>
      </w:r>
    </w:p>
    <w:p w:rsidR="005B5240" w:rsidRDefault="00242F49" w:rsidP="005B5240">
      <w:pPr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5B5240">
        <w:rPr>
          <w:rFonts w:hint="cs"/>
          <w:b/>
          <w:bCs/>
          <w:sz w:val="28"/>
          <w:szCs w:val="28"/>
          <w:u w:val="single"/>
          <w:rtl/>
          <w:lang w:bidi="ar-DZ"/>
        </w:rPr>
        <w:t>الصعوبة</w:t>
      </w:r>
      <w:r w:rsidR="00723C61" w:rsidRPr="005B5240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:</w:t>
      </w:r>
      <w:r w:rsidR="005B524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 </w:t>
      </w:r>
      <w:r w:rsidR="00413057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- </w:t>
      </w:r>
      <w:r w:rsidR="005B5240"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>عدم القدرة على ملئ جدول التناسبية</w:t>
      </w:r>
    </w:p>
    <w:p w:rsidR="005B5240" w:rsidRPr="00413057" w:rsidRDefault="00413057" w:rsidP="00413057">
      <w:pPr>
        <w:tabs>
          <w:tab w:val="left" w:pos="943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               -</w:t>
      </w:r>
      <w:r w:rsidR="0022177B" w:rsidRPr="00413057"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>صعوبة التمييز</w:t>
      </w:r>
      <w:r w:rsidR="005B5240" w:rsidRPr="00413057"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 xml:space="preserve"> بين الجزء و الكل</w:t>
      </w:r>
    </w:p>
    <w:p w:rsidR="005B5240" w:rsidRPr="005B5240" w:rsidRDefault="005B5240" w:rsidP="005B5240">
      <w:pPr>
        <w:tabs>
          <w:tab w:val="left" w:pos="943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/>
          <w:b/>
          <w:bCs/>
          <w:sz w:val="28"/>
          <w:szCs w:val="28"/>
          <w:rtl/>
          <w:lang w:bidi="ar-DZ"/>
        </w:rPr>
        <w:tab/>
      </w:r>
      <w:r w:rsidR="00413057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- </w:t>
      </w:r>
      <w:r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 xml:space="preserve">عدم </w:t>
      </w:r>
      <w:r w:rsidR="0022177B"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 xml:space="preserve">التمييز بين العدد </w:t>
      </w:r>
      <w:proofErr w:type="gramStart"/>
      <w:r w:rsidR="0022177B"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>و النسبة</w:t>
      </w:r>
      <w:proofErr w:type="gramEnd"/>
    </w:p>
    <w:p w:rsidR="00242F49" w:rsidRDefault="00242F49" w:rsidP="00242F49">
      <w:pPr>
        <w:bidi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5B524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طبيعة </w:t>
      </w:r>
      <w:proofErr w:type="gramStart"/>
      <w:r w:rsidRPr="005B5240">
        <w:rPr>
          <w:rFonts w:hint="cs"/>
          <w:b/>
          <w:bCs/>
          <w:sz w:val="28"/>
          <w:szCs w:val="28"/>
          <w:u w:val="single"/>
          <w:rtl/>
          <w:lang w:bidi="ar-DZ"/>
        </w:rPr>
        <w:t>الصعوبة  ووصفها</w:t>
      </w:r>
      <w:proofErr w:type="gramEnd"/>
      <w:r w:rsidR="00723C61" w:rsidRPr="005B5240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:</w:t>
      </w:r>
    </w:p>
    <w:p w:rsidR="00413057" w:rsidRDefault="00413057" w:rsidP="00413057">
      <w:pPr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proofErr w:type="gramStart"/>
      <w:r w:rsidRPr="000E4DDA">
        <w:rPr>
          <w:rFonts w:ascii="Calibri" w:hAnsi="Calibri" w:cs="Times New Roman" w:hint="cs"/>
          <w:b/>
          <w:bCs/>
          <w:sz w:val="28"/>
          <w:szCs w:val="28"/>
          <w:u w:val="single"/>
          <w:rtl/>
          <w:lang w:bidi="ar-DZ"/>
        </w:rPr>
        <w:t>معرفية</w:t>
      </w:r>
      <w:r w:rsidRPr="000E4DDA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 xml:space="preserve">  مفهوم</w:t>
      </w:r>
      <w:proofErr w:type="gramEnd"/>
      <w:r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 xml:space="preserve"> النسبة المئوية</w:t>
      </w:r>
    </w:p>
    <w:p w:rsidR="00413057" w:rsidRPr="000E4DDA" w:rsidRDefault="00413057" w:rsidP="0041305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 w:rsidRPr="000E4DDA">
        <w:rPr>
          <w:rFonts w:cs="Times New Roman"/>
          <w:b/>
          <w:bCs/>
          <w:sz w:val="28"/>
          <w:szCs w:val="28"/>
          <w:u w:val="single"/>
          <w:rtl/>
          <w:lang w:bidi="ar-DZ"/>
        </w:rPr>
        <w:t xml:space="preserve">منهجية </w:t>
      </w:r>
      <w:r w:rsidRPr="000E4DDA">
        <w:rPr>
          <w:rFonts w:cstheme="minorHAnsi"/>
          <w:b/>
          <w:bCs/>
          <w:sz w:val="28"/>
          <w:szCs w:val="28"/>
          <w:rtl/>
          <w:lang w:bidi="ar-DZ"/>
        </w:rPr>
        <w:t>:</w:t>
      </w:r>
      <w:r w:rsidR="00AE1851">
        <w:rPr>
          <w:rFonts w:cs="Times New Roman" w:hint="cs"/>
          <w:b/>
          <w:bCs/>
          <w:sz w:val="28"/>
          <w:szCs w:val="28"/>
          <w:rtl/>
          <w:lang w:bidi="ar-DZ"/>
        </w:rPr>
        <w:t xml:space="preserve"> طريقة الحل</w:t>
      </w:r>
    </w:p>
    <w:p w:rsidR="00242F49" w:rsidRPr="00413057" w:rsidRDefault="00242F49" w:rsidP="00242F49">
      <w:pPr>
        <w:bidi/>
        <w:rPr>
          <w:b/>
          <w:bCs/>
          <w:sz w:val="28"/>
          <w:szCs w:val="28"/>
          <w:rtl/>
          <w:lang w:bidi="ar-DZ"/>
        </w:rPr>
      </w:pPr>
      <w:r w:rsidRPr="005B5240">
        <w:rPr>
          <w:rFonts w:hint="cs"/>
          <w:b/>
          <w:bCs/>
          <w:sz w:val="28"/>
          <w:szCs w:val="28"/>
          <w:u w:val="single"/>
          <w:rtl/>
          <w:lang w:bidi="ar-DZ"/>
        </w:rPr>
        <w:t>المصدر المحتمل للصعوبة</w:t>
      </w:r>
      <w:r w:rsidR="00723C61" w:rsidRPr="005B5240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:</w:t>
      </w:r>
      <w:r w:rsidR="00413057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0E4DDA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413057"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 xml:space="preserve"> عدم </w:t>
      </w:r>
      <w:r w:rsidR="000E4DDA"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 xml:space="preserve">استيعاب المعرفة و عدم القدرة على </w:t>
      </w:r>
      <w:proofErr w:type="spellStart"/>
      <w:r w:rsidR="000E4DDA"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>توضيفها</w:t>
      </w:r>
      <w:proofErr w:type="spellEnd"/>
      <w:r w:rsidR="000E4DDA"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 xml:space="preserve"> </w:t>
      </w:r>
    </w:p>
    <w:p w:rsidR="00242F49" w:rsidRDefault="00242F49" w:rsidP="00242F49">
      <w:pPr>
        <w:bidi/>
        <w:jc w:val="center"/>
        <w:rPr>
          <w:rtl/>
          <w:lang w:bidi="ar-DZ"/>
        </w:rPr>
      </w:pPr>
    </w:p>
    <w:tbl>
      <w:tblPr>
        <w:tblStyle w:val="Grilledutableau"/>
        <w:tblpPr w:leftFromText="141" w:rightFromText="141" w:vertAnchor="text" w:horzAnchor="margin" w:tblpY="499"/>
        <w:bidiVisual/>
        <w:tblW w:w="9923" w:type="dxa"/>
        <w:tblLook w:val="04A0" w:firstRow="1" w:lastRow="0" w:firstColumn="1" w:lastColumn="0" w:noHBand="0" w:noVBand="1"/>
      </w:tblPr>
      <w:tblGrid>
        <w:gridCol w:w="2877"/>
        <w:gridCol w:w="2254"/>
        <w:gridCol w:w="2254"/>
        <w:gridCol w:w="2538"/>
      </w:tblGrid>
      <w:tr w:rsidR="00723C61" w:rsidTr="00163884">
        <w:tc>
          <w:tcPr>
            <w:tcW w:w="2877" w:type="dxa"/>
          </w:tcPr>
          <w:p w:rsidR="00723C61" w:rsidRPr="00242F49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42F4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  <w:tc>
          <w:tcPr>
            <w:tcW w:w="2254" w:type="dxa"/>
          </w:tcPr>
          <w:p w:rsidR="00723C61" w:rsidRPr="00242F49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42F4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خطوات انجاز النشاط</w:t>
            </w:r>
          </w:p>
        </w:tc>
        <w:tc>
          <w:tcPr>
            <w:tcW w:w="2254" w:type="dxa"/>
          </w:tcPr>
          <w:p w:rsidR="00723C61" w:rsidRPr="00242F49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42F4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التوجيهات</w:t>
            </w:r>
          </w:p>
        </w:tc>
        <w:tc>
          <w:tcPr>
            <w:tcW w:w="2538" w:type="dxa"/>
          </w:tcPr>
          <w:p w:rsidR="00723C61" w:rsidRPr="00242F49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42F4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ملاحظات عن سير النشاط</w:t>
            </w:r>
          </w:p>
        </w:tc>
      </w:tr>
      <w:tr w:rsidR="00723C61" w:rsidTr="00163884">
        <w:tc>
          <w:tcPr>
            <w:tcW w:w="2877" w:type="dxa"/>
          </w:tcPr>
          <w:p w:rsidR="00741DC8" w:rsidRDefault="00741DC8" w:rsidP="00741DC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63884" w:rsidRDefault="00741DC8" w:rsidP="00741DC8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741D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في مدرسة </w:t>
            </w:r>
            <w:r w:rsidRPr="00741DC8">
              <w:rPr>
                <w:b/>
                <w:bCs/>
                <w:sz w:val="28"/>
                <w:szCs w:val="28"/>
                <w:lang w:bidi="ar-DZ"/>
              </w:rPr>
              <w:t>250</w:t>
            </w:r>
            <w:r w:rsidRPr="00741D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تلميذ </w:t>
            </w:r>
          </w:p>
          <w:p w:rsidR="00741DC8" w:rsidRPr="00741DC8" w:rsidRDefault="00741DC8" w:rsidP="001638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41D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حيث يبلغ عدد الاناث </w:t>
            </w:r>
            <w:r w:rsidRPr="00741DC8">
              <w:rPr>
                <w:b/>
                <w:bCs/>
                <w:sz w:val="28"/>
                <w:szCs w:val="28"/>
                <w:lang w:bidi="ar-DZ"/>
              </w:rPr>
              <w:t>150</w:t>
            </w:r>
            <w:r w:rsidRPr="00741D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تلميذ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ة</w:t>
            </w:r>
          </w:p>
          <w:p w:rsidR="00741DC8" w:rsidRPr="00741DC8" w:rsidRDefault="00741DC8" w:rsidP="00741DC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(1</w:t>
            </w:r>
            <w:r w:rsidR="0070628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أحسب عدد الذكور</w:t>
            </w:r>
            <w:r>
              <w:rPr>
                <w:b/>
                <w:bCs/>
                <w:sz w:val="28"/>
                <w:szCs w:val="28"/>
                <w:lang w:bidi="ar-DZ"/>
              </w:rPr>
              <w:t>.</w:t>
            </w:r>
          </w:p>
          <w:p w:rsidR="00741DC8" w:rsidRPr="00741DC8" w:rsidRDefault="00741DC8" w:rsidP="00741DC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(2</w:t>
            </w:r>
            <w:r w:rsidRPr="00741D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أحسب النسبة </w:t>
            </w:r>
            <w:r w:rsidR="0070628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المئوية للإناث ثمّ استنتج النسبة المئوية ل</w:t>
            </w:r>
            <w:r w:rsidRPr="00741D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لذكور</w:t>
            </w:r>
            <w:r>
              <w:rPr>
                <w:b/>
                <w:bCs/>
                <w:sz w:val="28"/>
                <w:szCs w:val="28"/>
                <w:lang w:bidi="ar-DZ"/>
              </w:rPr>
              <w:t>.</w:t>
            </w:r>
          </w:p>
          <w:p w:rsidR="00741DC8" w:rsidRDefault="00741DC8" w:rsidP="00741DC8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bookmarkStart w:id="0" w:name="_GoBack"/>
            <w:bookmarkEnd w:id="0"/>
          </w:p>
          <w:p w:rsidR="00741DC8" w:rsidRPr="00741DC8" w:rsidRDefault="00741DC8" w:rsidP="00741DC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41D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في نهاية السنة </w:t>
            </w:r>
            <w:r w:rsidRPr="00741DC8">
              <w:rPr>
                <w:b/>
                <w:bCs/>
                <w:sz w:val="28"/>
                <w:szCs w:val="28"/>
                <w:lang w:bidi="ar-DZ"/>
              </w:rPr>
              <w:t xml:space="preserve">6% </w:t>
            </w:r>
            <w:r w:rsidRPr="00741D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من الاناث </w:t>
            </w:r>
            <w:r w:rsidR="00596BD4" w:rsidRPr="00741D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أعادو</w:t>
            </w:r>
            <w:r w:rsidR="00596BD4" w:rsidRPr="00741DC8">
              <w:rPr>
                <w:rFonts w:hint="eastAsia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Pr="00741D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</w:t>
            </w:r>
          </w:p>
          <w:p w:rsidR="00723C61" w:rsidRPr="00242F49" w:rsidRDefault="00741DC8" w:rsidP="00741DC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(3</w:t>
            </w:r>
            <w:r w:rsidRPr="00741D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ما ه</w:t>
            </w:r>
            <w:r w:rsidRPr="00741DC8">
              <w:rPr>
                <w:rFonts w:hint="eastAsia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741D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عدد الاناث المعيدين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⸮</w:t>
            </w:r>
            <w:r w:rsidR="00706284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723C61" w:rsidRPr="00242F49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23C61" w:rsidRPr="00242F49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23C61" w:rsidRPr="00242F49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23C61" w:rsidRPr="00242F49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23C61" w:rsidRPr="00242F49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23C61" w:rsidRPr="00242F49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23C61" w:rsidRPr="00242F49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23C61" w:rsidRPr="00242F49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23C61" w:rsidRPr="00242F49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23C61" w:rsidRPr="00242F49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23C61" w:rsidRPr="00242F49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23C61" w:rsidRPr="00242F49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23C61" w:rsidRPr="00242F49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54" w:type="dxa"/>
          </w:tcPr>
          <w:p w:rsidR="00723C61" w:rsidRDefault="00723C61" w:rsidP="00596BD4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596BD4" w:rsidRDefault="00596BD4" w:rsidP="005B5240">
            <w:pPr>
              <w:bidi/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</w:t>
            </w:r>
            <w:r w:rsidR="005B52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معالجة فردية</w:t>
            </w:r>
          </w:p>
          <w:p w:rsidR="00596BD4" w:rsidRDefault="00596BD4" w:rsidP="005B5240">
            <w:pPr>
              <w:bidi/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</w:t>
            </w:r>
            <w:r w:rsidR="005B52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تقديم النشاط</w:t>
            </w:r>
            <w:r w:rsidR="005B52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في قصاصات</w:t>
            </w:r>
          </w:p>
          <w:p w:rsidR="00596BD4" w:rsidRDefault="00596BD4" w:rsidP="005B5240">
            <w:pPr>
              <w:bidi/>
              <w:spacing w:line="276" w:lineRule="auto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</w:t>
            </w:r>
            <w:r w:rsidR="005B52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يقرأ النشاط من طرف الأستاذ </w:t>
            </w:r>
          </w:p>
          <w:p w:rsidR="00596BD4" w:rsidRDefault="00596BD4" w:rsidP="005B5240">
            <w:pPr>
              <w:bidi/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r w:rsidR="005B52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يقرأ النشاط من طرف التلاميذ</w:t>
            </w:r>
          </w:p>
          <w:p w:rsidR="00596BD4" w:rsidRDefault="00596BD4" w:rsidP="005B5240">
            <w:pPr>
              <w:bidi/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r w:rsidR="005B52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تشخيص المعلم لمدى تعلم المتعلم في المعيار</w:t>
            </w:r>
          </w:p>
          <w:p w:rsidR="00596BD4" w:rsidRDefault="00596BD4" w:rsidP="005B5240">
            <w:pPr>
              <w:bidi/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r w:rsidR="005B52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اتخاذ الاجراءات المناسبة </w:t>
            </w:r>
          </w:p>
          <w:p w:rsidR="00596BD4" w:rsidRPr="00242F49" w:rsidRDefault="00596BD4" w:rsidP="005B5240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54" w:type="dxa"/>
          </w:tcPr>
          <w:p w:rsidR="00723C61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96BD4" w:rsidRDefault="00596BD4" w:rsidP="005B5240">
            <w:pPr>
              <w:bidi/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يطلب المعلم من المتعلم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596BD4" w:rsidRDefault="00596BD4" w:rsidP="005B5240">
            <w:pPr>
              <w:bidi/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r w:rsidR="005B52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قراءة الوضعية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التمعن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فيها</w:t>
            </w:r>
          </w:p>
          <w:p w:rsidR="00596BD4" w:rsidRDefault="00596BD4" w:rsidP="005B5240">
            <w:pPr>
              <w:bidi/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r w:rsidR="005B52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استخراج المعطيات </w:t>
            </w:r>
          </w:p>
          <w:p w:rsidR="00596BD4" w:rsidRDefault="00596BD4" w:rsidP="005B5240">
            <w:pPr>
              <w:bidi/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r w:rsidR="005B52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حساب عدد الذكور </w:t>
            </w:r>
          </w:p>
          <w:p w:rsidR="00596BD4" w:rsidRDefault="00596BD4" w:rsidP="005B5240">
            <w:pPr>
              <w:bidi/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r w:rsidR="005B52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التذكير بجدول التناسبية</w:t>
            </w:r>
          </w:p>
          <w:p w:rsidR="00596BD4" w:rsidRPr="00242F49" w:rsidRDefault="00596BD4" w:rsidP="005B5240">
            <w:pPr>
              <w:bidi/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r w:rsidR="005B52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التذكير بالرابع المتناسب</w:t>
            </w:r>
          </w:p>
        </w:tc>
        <w:tc>
          <w:tcPr>
            <w:tcW w:w="2538" w:type="dxa"/>
          </w:tcPr>
          <w:p w:rsidR="00723C61" w:rsidRDefault="00723C61" w:rsidP="00723C6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E4DDA" w:rsidRDefault="000E4DDA" w:rsidP="000E4DDA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E4DDA" w:rsidRPr="00E04145" w:rsidRDefault="000E4DDA" w:rsidP="00E04145">
            <w:pPr>
              <w:pStyle w:val="Paragraphedeliste"/>
              <w:numPr>
                <w:ilvl w:val="0"/>
                <w:numId w:val="6"/>
              </w:num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041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اذا تمت معالجة المعيار الأول بنجاح ننتقل الى معالجة المعيار الموالي </w:t>
            </w:r>
          </w:p>
          <w:p w:rsidR="000E4DDA" w:rsidRDefault="000E4DDA" w:rsidP="000E4D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E4DDA" w:rsidRDefault="000E4DDA" w:rsidP="000E4D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E4DDA" w:rsidRPr="00E04145" w:rsidRDefault="000E4DDA" w:rsidP="00E04145">
            <w:pPr>
              <w:pStyle w:val="Paragraphedeliste"/>
              <w:numPr>
                <w:ilvl w:val="0"/>
                <w:numId w:val="6"/>
              </w:num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041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اذا لم تتم المعالجة بطريقة ناجحة ي</w:t>
            </w:r>
            <w:r w:rsidR="00E04145" w:rsidRPr="00E041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خطط المعلم الى استراتيجيات بديلة </w:t>
            </w:r>
            <w:r w:rsidR="00E04145" w:rsidRPr="00E04145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E04145" w:rsidRDefault="00E04145" w:rsidP="00E0414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04145" w:rsidRPr="00E04145" w:rsidRDefault="00E04145" w:rsidP="00E04145">
            <w:pPr>
              <w:pStyle w:val="Paragraphedeliste"/>
              <w:numPr>
                <w:ilvl w:val="0"/>
                <w:numId w:val="7"/>
              </w:num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041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تبسيط النشاط أكثر </w:t>
            </w:r>
          </w:p>
          <w:p w:rsidR="00E04145" w:rsidRPr="00E04145" w:rsidRDefault="00E04145" w:rsidP="00E04145">
            <w:pPr>
              <w:pStyle w:val="Paragraphedeliste"/>
              <w:numPr>
                <w:ilvl w:val="0"/>
                <w:numId w:val="7"/>
              </w:num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041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تدخل أطراف أخرى</w:t>
            </w:r>
          </w:p>
        </w:tc>
      </w:tr>
    </w:tbl>
    <w:p w:rsidR="00242F49" w:rsidRDefault="00242F49" w:rsidP="00242F49">
      <w:pPr>
        <w:bidi/>
        <w:jc w:val="center"/>
        <w:rPr>
          <w:rtl/>
          <w:lang w:bidi="ar-DZ"/>
        </w:rPr>
      </w:pPr>
    </w:p>
    <w:sectPr w:rsidR="00242F49" w:rsidSect="00D00C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F1297"/>
    <w:multiLevelType w:val="hybridMultilevel"/>
    <w:tmpl w:val="4EA0A6E2"/>
    <w:lvl w:ilvl="0" w:tplc="0DA60D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9710D"/>
    <w:multiLevelType w:val="hybridMultilevel"/>
    <w:tmpl w:val="E376A480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2F4C2F23"/>
    <w:multiLevelType w:val="hybridMultilevel"/>
    <w:tmpl w:val="C8CA60E8"/>
    <w:lvl w:ilvl="0" w:tplc="E338A1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D4E27"/>
    <w:multiLevelType w:val="hybridMultilevel"/>
    <w:tmpl w:val="91C6BECE"/>
    <w:lvl w:ilvl="0" w:tplc="51CEA0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1E4025"/>
    <w:multiLevelType w:val="hybridMultilevel"/>
    <w:tmpl w:val="19529F6E"/>
    <w:lvl w:ilvl="0" w:tplc="73200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E0305"/>
    <w:multiLevelType w:val="hybridMultilevel"/>
    <w:tmpl w:val="070835F0"/>
    <w:lvl w:ilvl="0" w:tplc="F17474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C3E0D"/>
    <w:multiLevelType w:val="hybridMultilevel"/>
    <w:tmpl w:val="66DC9DF6"/>
    <w:lvl w:ilvl="0" w:tplc="6714CC8A"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2F49"/>
    <w:rsid w:val="000E4DDA"/>
    <w:rsid w:val="00163884"/>
    <w:rsid w:val="0022177B"/>
    <w:rsid w:val="00242F49"/>
    <w:rsid w:val="00413057"/>
    <w:rsid w:val="00596BD4"/>
    <w:rsid w:val="005B5240"/>
    <w:rsid w:val="00706284"/>
    <w:rsid w:val="00723C61"/>
    <w:rsid w:val="00741DC8"/>
    <w:rsid w:val="00995A93"/>
    <w:rsid w:val="00AE1851"/>
    <w:rsid w:val="00D00C8A"/>
    <w:rsid w:val="00E0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42A076-E202-483D-8B3E-F0569AA2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C8A"/>
  </w:style>
  <w:style w:type="paragraph" w:styleId="Titre1">
    <w:name w:val="heading 1"/>
    <w:basedOn w:val="Normal"/>
    <w:next w:val="Normal"/>
    <w:link w:val="Titre1Car"/>
    <w:uiPriority w:val="9"/>
    <w:qFormat/>
    <w:rsid w:val="00D00C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0C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0C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00C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00C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00C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00C8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00C8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00C8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0C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00C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00C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D00C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D00C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D00C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00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D00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D00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D00C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0C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0C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00C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D00C8A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D00C8A"/>
    <w:rPr>
      <w:i/>
      <w:iCs/>
    </w:rPr>
  </w:style>
  <w:style w:type="character" w:styleId="Emphaseintense">
    <w:name w:val="Intense Emphasis"/>
    <w:basedOn w:val="Policepardfaut"/>
    <w:uiPriority w:val="21"/>
    <w:qFormat/>
    <w:rsid w:val="00D00C8A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D00C8A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00C8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00C8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0C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0C8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D00C8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00C8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00C8A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D00C8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00C8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00C8A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242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D2848-B5D9-4997-9D07-6CB616F28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83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ar</dc:creator>
  <cp:keywords/>
  <dc:description/>
  <cp:lastModifiedBy>Razan</cp:lastModifiedBy>
  <cp:revision>10</cp:revision>
  <dcterms:created xsi:type="dcterms:W3CDTF">2023-09-18T07:35:00Z</dcterms:created>
  <dcterms:modified xsi:type="dcterms:W3CDTF">2023-09-18T11:54:00Z</dcterms:modified>
</cp:coreProperties>
</file>